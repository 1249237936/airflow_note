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eastAsia="微软雅黑"/>
        </w:rPr>
      </w:pPr>
    </w:p>
    <w:p>
      <w:pPr>
        <w:jc w:val="center"/>
        <w:rPr>
          <w:rFonts w:eastAsia="微软雅黑"/>
        </w:rPr>
      </w:pPr>
    </w:p>
    <w:p>
      <w:pPr>
        <w:jc w:val="center"/>
        <w:rPr>
          <w:rFonts w:eastAsia="微软雅黑"/>
        </w:rPr>
      </w:pPr>
    </w:p>
    <w:p>
      <w:pPr>
        <w:jc w:val="center"/>
        <w:rPr>
          <w:rFonts w:eastAsia="微软雅黑"/>
        </w:rPr>
      </w:pPr>
    </w:p>
    <w:p>
      <w:pPr>
        <w:jc w:val="center"/>
        <w:rPr>
          <w:rFonts w:eastAsia="微软雅黑"/>
        </w:rPr>
      </w:pPr>
    </w:p>
    <w:p>
      <w:pPr>
        <w:tabs>
          <w:tab w:val="left" w:pos="6654"/>
        </w:tabs>
        <w:jc w:val="left"/>
        <w:rPr>
          <w:rFonts w:hint="eastAsia" w:eastAsia="微软雅黑"/>
          <w:lang w:eastAsia="zh-CN"/>
        </w:rPr>
      </w:pPr>
      <w:r>
        <w:rPr>
          <w:rFonts w:hint="eastAsia" w:eastAsia="微软雅黑"/>
          <w:lang w:eastAsia="zh-CN"/>
        </w:rPr>
        <w:tab/>
      </w:r>
    </w:p>
    <w:p>
      <w:pPr>
        <w:jc w:val="center"/>
        <w:rPr>
          <w:rFonts w:hint="eastAsia" w:eastAsia="微软雅黑"/>
          <w:b/>
          <w:sz w:val="56"/>
        </w:rPr>
      </w:pPr>
    </w:p>
    <w:p>
      <w:pPr>
        <w:jc w:val="center"/>
        <w:rPr>
          <w:rFonts w:hint="eastAsia" w:eastAsia="微软雅黑"/>
          <w:b/>
          <w:sz w:val="56"/>
        </w:rPr>
      </w:pPr>
    </w:p>
    <w:p>
      <w:pPr>
        <w:jc w:val="center"/>
        <w:rPr>
          <w:rFonts w:hint="default" w:eastAsia="微软雅黑"/>
          <w:lang w:val="en-US"/>
        </w:rPr>
        <w:sectPr>
          <w:headerReference r:id="rId5" w:type="default"/>
          <w:pgSz w:w="11906" w:h="16838"/>
          <w:pgMar w:top="1440" w:right="1800" w:bottom="1440" w:left="1800" w:header="851" w:footer="992" w:gutter="0"/>
          <w:pgBorders>
            <w:top w:val="none" w:sz="0" w:space="0"/>
            <w:left w:val="none" w:sz="0" w:space="0"/>
            <w:bottom w:val="none" w:sz="0" w:space="0"/>
            <w:right w:val="none" w:sz="0" w:space="0"/>
          </w:pgBorders>
          <w:pgNumType w:fmt="numberInDash" w:start="1"/>
          <w:cols w:space="425" w:num="1"/>
          <w:docGrid w:type="lines" w:linePitch="312" w:charSpace="0"/>
        </w:sectPr>
      </w:pPr>
      <w:r>
        <w:rPr>
          <w:rFonts w:hint="eastAsia" w:eastAsia="微软雅黑"/>
          <w:b/>
          <w:sz w:val="56"/>
          <w:lang w:val="en-US" w:eastAsia="zh-CN"/>
        </w:rPr>
        <w:t>Apache Airflo</w:t>
      </w:r>
      <w:bookmarkStart w:id="9" w:name="_GoBack"/>
      <w:bookmarkEnd w:id="9"/>
      <w:r>
        <w:rPr>
          <w:rFonts w:hint="eastAsia" w:eastAsia="微软雅黑"/>
          <w:b/>
          <w:sz w:val="56"/>
          <w:lang w:val="en-US" w:eastAsia="zh-CN"/>
        </w:rPr>
        <w:t>w</w:t>
      </w:r>
    </w:p>
    <w:p>
      <w:pPr>
        <w:pStyle w:val="3"/>
        <w:ind w:left="828" w:hanging="828"/>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什么是Airflow</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Apache Airflow是一个提供基于DAG有向无环图来编排工作流的、可视化的分布式任务调度平台，与Oozie、Azkaban等任务流调度平台类似。Airflow在2014年由Airbnb发起，2016年3月进入Apache基金会，在2019年1月成为顶级项目。Airflow采用Python语言编写，提供可编程方式定义DAG工作流，可以定义一组有依赖的任务，按照依赖依次执行， 实现任务管理、调度、监控功能。</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另外，Airflow提供了WebUI可视化界面，提供了工作流节点的运行监控，可以查看每个节点的运行状态、运行耗时、执行日志等。也可以在界面上对节点的状态进行操作，如：标记为成功、标记为失败以及重新运行等。在Airflow中工作流上每个task都是原子可重试的，一个工作流某个环节的task失败可自动或手动进行重试，不必从头开始跑。</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Airflow官网：</w:t>
      </w:r>
      <w:bookmarkStart w:id="0" w:name="OLE_LINK9"/>
      <w:r>
        <w:rPr>
          <w:rFonts w:hint="eastAsia" w:eastAsia="微软雅黑"/>
          <w:lang w:val="en-US" w:eastAsia="zh-CN"/>
        </w:rPr>
        <w:t>http://airflow.apache.org/</w:t>
      </w:r>
      <w:bookmarkEnd w:id="0"/>
      <w:r>
        <w:rPr>
          <w:rFonts w:hint="eastAsia" w:eastAsia="微软雅黑"/>
          <w:lang w:val="en-US" w:eastAsia="zh-CN"/>
        </w:rPr>
        <w:t>，Airflow支持的任务调度类型如下：</w:t>
      </w:r>
    </w:p>
    <w:p>
      <w:pPr>
        <w:keepNext w:val="0"/>
        <w:keepLines w:val="0"/>
        <w:pageBreakBefore w:val="0"/>
        <w:widowControl w:val="0"/>
        <w:kinsoku/>
        <w:wordWrap/>
        <w:overflowPunct/>
        <w:topLinePunct w:val="0"/>
        <w:autoSpaceDE/>
        <w:autoSpaceDN/>
        <w:bidi w:val="0"/>
        <w:adjustRightInd w:val="0"/>
        <w:snapToGrid w:val="0"/>
        <w:spacing w:line="360" w:lineRule="auto"/>
        <w:textAlignment w:val="auto"/>
        <w:rPr>
          <w:rFonts w:hint="default" w:eastAsia="微软雅黑"/>
          <w:lang w:val="en-US" w:eastAsia="zh-CN"/>
        </w:rPr>
      </w:pPr>
      <w:r>
        <w:drawing>
          <wp:inline distT="0" distB="0" distL="114300" distR="114300">
            <wp:extent cx="5267325" cy="3318510"/>
            <wp:effectExtent l="0" t="0" r="9525" b="1524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9"/>
                    <a:stretch>
                      <a:fillRect/>
                    </a:stretch>
                  </pic:blipFill>
                  <pic:spPr>
                    <a:xfrm>
                      <a:off x="0" y="0"/>
                      <a:ext cx="5267325" cy="3318510"/>
                    </a:xfrm>
                    <a:prstGeom prst="rect">
                      <a:avLst/>
                    </a:prstGeom>
                    <a:noFill/>
                    <a:ln>
                      <a:noFill/>
                    </a:ln>
                  </pic:spPr>
                </pic:pic>
              </a:graphicData>
            </a:graphic>
          </wp:inline>
        </w:drawing>
      </w:r>
    </w:p>
    <w:p>
      <w:pPr>
        <w:pStyle w:val="3"/>
        <w:ind w:left="828" w:hanging="828"/>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Airflow架构及原理</w:t>
      </w:r>
    </w:p>
    <w:p>
      <w:pPr>
        <w:pStyle w:val="4"/>
        <w:ind w:left="828" w:hanging="828"/>
        <w:outlineLvl w:val="2"/>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Airflow架构</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Airflow我们可以构建Workflow工作流，工作流使用DAG有向无环图来表示，DAG指定了任务之间的关系，如下图：</w:t>
      </w:r>
    </w:p>
    <w:p>
      <w:pPr>
        <w:rPr>
          <w:rFonts w:hint="default"/>
          <w:lang w:val="en-US" w:eastAsia="zh-CN"/>
        </w:rPr>
      </w:pPr>
      <w:r>
        <w:drawing>
          <wp:inline distT="0" distB="0" distL="114300" distR="114300">
            <wp:extent cx="5272405" cy="982345"/>
            <wp:effectExtent l="0" t="0" r="4445" b="825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0"/>
                    <a:stretch>
                      <a:fillRect/>
                    </a:stretch>
                  </pic:blipFill>
                  <pic:spPr>
                    <a:xfrm>
                      <a:off x="0" y="0"/>
                      <a:ext cx="5272405" cy="9823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Airflow架构图如下：</w:t>
      </w:r>
    </w:p>
    <w:p>
      <w:r>
        <w:drawing>
          <wp:inline distT="0" distB="0" distL="114300" distR="114300">
            <wp:extent cx="5271770" cy="3352165"/>
            <wp:effectExtent l="0" t="0" r="5080"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1"/>
                    <a:stretch>
                      <a:fillRect/>
                    </a:stretch>
                  </pic:blipFill>
                  <pic:spPr>
                    <a:xfrm>
                      <a:off x="0" y="0"/>
                      <a:ext cx="5271770" cy="33521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Airflow在运行时有很多守护进程，这些进程提供了airflow全部功能，守护进程包括如下：</w:t>
      </w:r>
    </w:p>
    <w:p>
      <w:pPr>
        <w:keepNext w:val="0"/>
        <w:keepLines w:val="0"/>
        <w:pageBreakBefore w:val="0"/>
        <w:widowControl w:val="0"/>
        <w:numPr>
          <w:ilvl w:val="0"/>
          <w:numId w:val="2"/>
        </w:numPr>
        <w:kinsoku/>
        <w:wordWrap/>
        <w:overflowPunct/>
        <w:topLinePunct w:val="0"/>
        <w:autoSpaceDE/>
        <w:autoSpaceDN/>
        <w:bidi w:val="0"/>
        <w:adjustRightInd w:val="0"/>
        <w:snapToGrid w:val="0"/>
        <w:spacing w:line="360" w:lineRule="auto"/>
        <w:ind w:left="420" w:leftChars="0" w:hanging="420" w:firstLineChars="0"/>
        <w:textAlignment w:val="auto"/>
        <w:rPr>
          <w:rFonts w:hint="default" w:eastAsia="微软雅黑"/>
          <w:lang w:val="en-US" w:eastAsia="zh-CN"/>
        </w:rPr>
      </w:pPr>
      <w:r>
        <w:rPr>
          <w:rFonts w:hint="eastAsia" w:eastAsia="微软雅黑"/>
          <w:lang w:val="en-US" w:eastAsia="zh-CN"/>
        </w:rPr>
        <w:t>webserver：</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WebServer服务器可以接收HTTP请求，用于提供用户界面的操作窗口，主要负责中止、恢复、触发任务；监控任务；断点续跑任务；查询任务状态、详细日志等。</w:t>
      </w:r>
    </w:p>
    <w:p>
      <w:pPr>
        <w:keepNext w:val="0"/>
        <w:keepLines w:val="0"/>
        <w:pageBreakBefore w:val="0"/>
        <w:widowControl w:val="0"/>
        <w:numPr>
          <w:ilvl w:val="0"/>
          <w:numId w:val="2"/>
        </w:numPr>
        <w:kinsoku/>
        <w:wordWrap/>
        <w:overflowPunct/>
        <w:topLinePunct w:val="0"/>
        <w:autoSpaceDE/>
        <w:autoSpaceDN/>
        <w:bidi w:val="0"/>
        <w:adjustRightInd w:val="0"/>
        <w:snapToGrid w:val="0"/>
        <w:spacing w:line="360" w:lineRule="auto"/>
        <w:ind w:left="420" w:leftChars="0" w:hanging="420" w:firstLineChars="0"/>
        <w:textAlignment w:val="auto"/>
        <w:rPr>
          <w:rFonts w:hint="default" w:eastAsia="微软雅黑"/>
          <w:lang w:val="en-US" w:eastAsia="zh-CN"/>
        </w:rPr>
      </w:pPr>
      <w:r>
        <w:rPr>
          <w:rFonts w:hint="eastAsia" w:eastAsia="微软雅黑"/>
          <w:lang w:val="en-US" w:eastAsia="zh-CN"/>
        </w:rPr>
        <w:t>Scheduler:</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调度器，负责周期性调度处理工作流，并将工作流中的任务提交给Executor执行。</w:t>
      </w:r>
    </w:p>
    <w:p>
      <w:pPr>
        <w:keepNext w:val="0"/>
        <w:keepLines w:val="0"/>
        <w:pageBreakBefore w:val="0"/>
        <w:widowControl w:val="0"/>
        <w:numPr>
          <w:ilvl w:val="0"/>
          <w:numId w:val="2"/>
        </w:numPr>
        <w:kinsoku/>
        <w:wordWrap/>
        <w:overflowPunct/>
        <w:topLinePunct w:val="0"/>
        <w:autoSpaceDE/>
        <w:autoSpaceDN/>
        <w:bidi w:val="0"/>
        <w:adjustRightInd w:val="0"/>
        <w:snapToGrid w:val="0"/>
        <w:spacing w:line="360" w:lineRule="auto"/>
        <w:ind w:left="420" w:leftChars="0" w:hanging="420" w:firstLineChars="0"/>
        <w:textAlignment w:val="auto"/>
        <w:rPr>
          <w:rFonts w:hint="default" w:eastAsia="微软雅黑"/>
          <w:lang w:val="en-US" w:eastAsia="zh-CN"/>
        </w:rPr>
      </w:pPr>
      <w:r>
        <w:rPr>
          <w:rFonts w:hint="eastAsia" w:eastAsia="微软雅黑"/>
          <w:lang w:val="en-US" w:eastAsia="zh-CN"/>
        </w:rPr>
        <w:t>Executor:</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执行器，负责运行task任务，在默认本地模式下（单机airflow）会运行在调度器Scheduler中并负责所有任务的处理。但是在airflow集群模式下的执行器Executor有很多类型，负责将任务task实例推送给Workers节点执行。</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在Airflow中执行器有很多种选择，最关键的执行器有以下几种：</w:t>
      </w:r>
    </w:p>
    <w:p>
      <w:pPr>
        <w:keepNext w:val="0"/>
        <w:keepLines w:val="0"/>
        <w:pageBreakBefore w:val="0"/>
        <w:widowControl w:val="0"/>
        <w:numPr>
          <w:ilvl w:val="0"/>
          <w:numId w:val="3"/>
        </w:numPr>
        <w:kinsoku/>
        <w:wordWrap/>
        <w:overflowPunct/>
        <w:topLinePunct w:val="0"/>
        <w:autoSpaceDE/>
        <w:autoSpaceDN/>
        <w:bidi w:val="0"/>
        <w:adjustRightInd w:val="0"/>
        <w:snapToGrid w:val="0"/>
        <w:spacing w:line="360" w:lineRule="auto"/>
        <w:ind w:left="0" w:leftChars="0" w:firstLine="420" w:firstLineChars="200"/>
        <w:textAlignment w:val="auto"/>
        <w:rPr>
          <w:rFonts w:hint="eastAsia" w:ascii="隶书" w:hAnsi="隶书" w:eastAsia="隶书" w:cs="隶书"/>
          <w:lang w:val="en-US" w:eastAsia="zh-CN"/>
        </w:rPr>
      </w:pPr>
      <w:r>
        <w:rPr>
          <w:rFonts w:hint="eastAsia" w:ascii="隶书" w:hAnsi="隶书" w:eastAsia="隶书" w:cs="隶书"/>
          <w:lang w:val="en-US" w:eastAsia="zh-CN"/>
        </w:rPr>
        <w:t>SequentialExecutor：默认执行器，单进程顺序执行任务，通常只用于测试。</w:t>
      </w:r>
    </w:p>
    <w:p>
      <w:pPr>
        <w:keepNext w:val="0"/>
        <w:keepLines w:val="0"/>
        <w:pageBreakBefore w:val="0"/>
        <w:widowControl w:val="0"/>
        <w:numPr>
          <w:ilvl w:val="0"/>
          <w:numId w:val="3"/>
        </w:numPr>
        <w:kinsoku/>
        <w:wordWrap/>
        <w:overflowPunct/>
        <w:topLinePunct w:val="0"/>
        <w:autoSpaceDE/>
        <w:autoSpaceDN/>
        <w:bidi w:val="0"/>
        <w:adjustRightInd w:val="0"/>
        <w:snapToGrid w:val="0"/>
        <w:spacing w:line="360" w:lineRule="auto"/>
        <w:ind w:left="0" w:leftChars="0" w:firstLine="420" w:firstLineChars="200"/>
        <w:textAlignment w:val="auto"/>
        <w:rPr>
          <w:rFonts w:hint="eastAsia" w:ascii="隶书" w:hAnsi="隶书" w:eastAsia="隶书" w:cs="隶书"/>
          <w:lang w:val="en-US" w:eastAsia="zh-CN"/>
        </w:rPr>
      </w:pPr>
      <w:r>
        <w:rPr>
          <w:rFonts w:hint="eastAsia" w:ascii="隶书" w:hAnsi="隶书" w:eastAsia="隶书" w:cs="隶书"/>
          <w:lang w:val="en-US" w:eastAsia="zh-CN"/>
        </w:rPr>
        <w:t>LocalExecutor:多进程本地执行任务。</w:t>
      </w:r>
    </w:p>
    <w:p>
      <w:pPr>
        <w:keepNext w:val="0"/>
        <w:keepLines w:val="0"/>
        <w:pageBreakBefore w:val="0"/>
        <w:widowControl w:val="0"/>
        <w:numPr>
          <w:ilvl w:val="0"/>
          <w:numId w:val="3"/>
        </w:numPr>
        <w:kinsoku/>
        <w:wordWrap/>
        <w:overflowPunct/>
        <w:topLinePunct w:val="0"/>
        <w:autoSpaceDE/>
        <w:autoSpaceDN/>
        <w:bidi w:val="0"/>
        <w:adjustRightInd w:val="0"/>
        <w:snapToGrid w:val="0"/>
        <w:spacing w:line="360" w:lineRule="auto"/>
        <w:ind w:left="0" w:leftChars="0" w:firstLine="420" w:firstLineChars="200"/>
        <w:textAlignment w:val="auto"/>
        <w:rPr>
          <w:rFonts w:hint="eastAsia" w:ascii="隶书" w:hAnsi="隶书" w:eastAsia="隶书" w:cs="隶书"/>
          <w:lang w:val="en-US" w:eastAsia="zh-CN"/>
        </w:rPr>
      </w:pPr>
      <w:r>
        <w:rPr>
          <w:rFonts w:hint="eastAsia" w:ascii="隶书" w:hAnsi="隶书" w:eastAsia="隶书" w:cs="隶书"/>
          <w:lang w:val="en-US" w:eastAsia="zh-CN"/>
        </w:rPr>
        <w:t>CeleryExecutor：分布式执行任务，多用于生产场景，使用时需要配置消息队列。</w:t>
      </w:r>
    </w:p>
    <w:p>
      <w:pPr>
        <w:keepNext w:val="0"/>
        <w:keepLines w:val="0"/>
        <w:pageBreakBefore w:val="0"/>
        <w:widowControl w:val="0"/>
        <w:numPr>
          <w:ilvl w:val="0"/>
          <w:numId w:val="3"/>
        </w:numPr>
        <w:kinsoku/>
        <w:wordWrap/>
        <w:overflowPunct/>
        <w:topLinePunct w:val="0"/>
        <w:autoSpaceDE/>
        <w:autoSpaceDN/>
        <w:bidi w:val="0"/>
        <w:adjustRightInd w:val="0"/>
        <w:snapToGrid w:val="0"/>
        <w:spacing w:line="360" w:lineRule="auto"/>
        <w:ind w:left="0" w:leftChars="0" w:firstLine="420" w:firstLineChars="200"/>
        <w:textAlignment w:val="auto"/>
        <w:rPr>
          <w:rFonts w:hint="eastAsia" w:ascii="隶书" w:hAnsi="隶书" w:eastAsia="隶书" w:cs="隶书"/>
          <w:lang w:val="en-US" w:eastAsia="zh-CN"/>
        </w:rPr>
      </w:pPr>
      <w:r>
        <w:rPr>
          <w:rFonts w:hint="eastAsia" w:ascii="隶书" w:hAnsi="隶书" w:eastAsia="隶书" w:cs="隶书"/>
          <w:lang w:val="en-US" w:eastAsia="zh-CN"/>
        </w:rPr>
        <w:t>DaskExecutor:动态任务调度，支持远程集群执行airflow任务。</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生产环境中建议使用CeleryExecutor作为执行器，Celery是一个分布式调度框架，本身无队列功能，需要使用第三方插件，例如：RabbitMQ或者Redis。</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关于不同Executor类型可以参考官网：https://airflow.apache.org/docs/apache-airflow/stable/executor/index.html</w:t>
      </w:r>
    </w:p>
    <w:p>
      <w:pPr>
        <w:keepNext w:val="0"/>
        <w:keepLines w:val="0"/>
        <w:pageBreakBefore w:val="0"/>
        <w:widowControl w:val="0"/>
        <w:numPr>
          <w:ilvl w:val="0"/>
          <w:numId w:val="2"/>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lang w:val="en-US" w:eastAsia="zh-CN"/>
        </w:rPr>
      </w:pPr>
      <w:r>
        <w:rPr>
          <w:rFonts w:hint="eastAsia" w:eastAsia="微软雅黑"/>
          <w:lang w:val="en-US" w:eastAsia="zh-CN"/>
        </w:rPr>
        <w:t>work:</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Worker负责执行具体的DAG任务，会启动1个或者多个Celery任务队列，当ariflow的Executor设置为CeleryExecutor时才需要开启Worker进程。</w:t>
      </w:r>
    </w:p>
    <w:p>
      <w:pPr>
        <w:keepNext w:val="0"/>
        <w:keepLines w:val="0"/>
        <w:pageBreakBefore w:val="0"/>
        <w:widowControl w:val="0"/>
        <w:numPr>
          <w:ilvl w:val="0"/>
          <w:numId w:val="2"/>
        </w:numPr>
        <w:kinsoku/>
        <w:wordWrap/>
        <w:overflowPunct/>
        <w:topLinePunct w:val="0"/>
        <w:autoSpaceDE/>
        <w:autoSpaceDN/>
        <w:bidi w:val="0"/>
        <w:adjustRightInd w:val="0"/>
        <w:snapToGrid w:val="0"/>
        <w:spacing w:line="360" w:lineRule="auto"/>
        <w:ind w:left="420" w:leftChars="0" w:hanging="420" w:firstLineChars="0"/>
        <w:textAlignment w:val="auto"/>
        <w:rPr>
          <w:rFonts w:hint="default" w:eastAsia="微软雅黑"/>
          <w:lang w:val="en-US" w:eastAsia="zh-CN"/>
        </w:rPr>
      </w:pPr>
      <w:r>
        <w:rPr>
          <w:rFonts w:hint="eastAsia" w:eastAsia="微软雅黑"/>
          <w:lang w:val="en-US" w:eastAsia="zh-CN"/>
        </w:rPr>
        <w:t>DAG Directory:</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存放定义DAG任务的Python代码目录，代表一个Airflow的处理流程。需要保证Scheduler和Executor都能访问到。</w:t>
      </w:r>
    </w:p>
    <w:p>
      <w:pPr>
        <w:keepNext w:val="0"/>
        <w:keepLines w:val="0"/>
        <w:pageBreakBefore w:val="0"/>
        <w:widowControl w:val="0"/>
        <w:numPr>
          <w:ilvl w:val="0"/>
          <w:numId w:val="2"/>
        </w:numPr>
        <w:kinsoku/>
        <w:wordWrap/>
        <w:overflowPunct/>
        <w:topLinePunct w:val="0"/>
        <w:autoSpaceDE/>
        <w:autoSpaceDN/>
        <w:bidi w:val="0"/>
        <w:adjustRightInd w:val="0"/>
        <w:snapToGrid w:val="0"/>
        <w:spacing w:line="360" w:lineRule="auto"/>
        <w:ind w:left="420" w:leftChars="0" w:hanging="420" w:firstLineChars="0"/>
        <w:textAlignment w:val="auto"/>
        <w:rPr>
          <w:rFonts w:hint="default"/>
          <w:lang w:val="en-US" w:eastAsia="zh-CN"/>
        </w:rPr>
      </w:pPr>
      <w:r>
        <w:rPr>
          <w:rFonts w:hint="eastAsia" w:eastAsia="微软雅黑"/>
          <w:lang w:val="en-US" w:eastAsia="zh-CN"/>
        </w:rPr>
        <w:t>metadata database:</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Airflow的元数据库，用于Webserver、Executor及Scheduler存储各种状态数据，通常是MySQL或PostgreSQL。</w:t>
      </w:r>
    </w:p>
    <w:p>
      <w:pPr>
        <w:pStyle w:val="4"/>
        <w:ind w:left="828" w:hanging="828"/>
        <w:outlineLvl w:val="2"/>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Airflow术语</w:t>
      </w:r>
    </w:p>
    <w:p>
      <w:pPr>
        <w:rPr>
          <w:rFonts w:hint="default"/>
          <w:lang w:val="en-US" w:eastAsia="zh-CN"/>
        </w:rPr>
      </w:pPr>
      <w:r>
        <w:drawing>
          <wp:inline distT="0" distB="0" distL="114300" distR="114300">
            <wp:extent cx="5272405" cy="3323590"/>
            <wp:effectExtent l="0" t="0" r="4445" b="1016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2"/>
                    <a:stretch>
                      <a:fillRect/>
                    </a:stretch>
                  </pic:blipFill>
                  <pic:spPr>
                    <a:xfrm>
                      <a:off x="0" y="0"/>
                      <a:ext cx="5272405" cy="3323590"/>
                    </a:xfrm>
                    <a:prstGeom prst="rect">
                      <a:avLst/>
                    </a:prstGeom>
                    <a:noFill/>
                    <a:ln>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DAG</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DAG是Directed Acyclic Graph有向无环图的简称，描述其描述数据流的计算过程。</w:t>
      </w:r>
    </w:p>
    <w:p>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Operators</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描述DAG中一个具体task要执行的任务，可以理解为Airflow中的一系列“算子”，底层对应python class。不同的Operator实现了不同的功能，如：BashOperator为执行一条bash命令，EmailOperator用户发送邮件，HttpOperators用户发送HTTP请求，PythonOperator用于调用任意的Python函数。</w:t>
      </w:r>
    </w:p>
    <w:p>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Task</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Task是Operator的一个实例，也就是DAG中的一个节点，在某个Operator的基础上指定具体的参数或者内容就形成一个Task，DAG中包含一个或者多个Task。</w:t>
      </w:r>
    </w:p>
    <w:p>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Task Instance</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task每一次运行对应一个Task Instance，Task Instance有自己的状态，例如：running,success,failed,skipped等。</w:t>
      </w:r>
    </w:p>
    <w:p>
      <w:pPr>
        <w:keepNext w:val="0"/>
        <w:keepLines w:val="0"/>
        <w:pageBreakBefore w:val="0"/>
        <w:widowControl w:val="0"/>
        <w:numPr>
          <w:ilvl w:val="0"/>
          <w:numId w:val="4"/>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Task Relationships：</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一个DAG中可以有很多task，这些task执行可以有依赖关系，例如：task1执行后再执行task2，表明task2依赖于task1，这就是task之间的依赖关系。</w:t>
      </w:r>
    </w:p>
    <w:p>
      <w:pPr>
        <w:pStyle w:val="4"/>
        <w:ind w:left="828" w:hanging="828"/>
        <w:outlineLvl w:val="2"/>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Airflow工作原理</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airflow中各个进程彼此之间是独立不互相依赖，也不互相感知，每个进程在运行时只处理分配到自身的任务，各个进程在一起运行，提供了Airflow全部功能，其工作原理如下：</w:t>
      </w:r>
    </w:p>
    <w:p>
      <w:pPr>
        <w:keepNext w:val="0"/>
        <w:keepLines w:val="0"/>
        <w:pageBreakBefore w:val="0"/>
        <w:widowControl w:val="0"/>
        <w:numPr>
          <w:ilvl w:val="0"/>
          <w:numId w:val="5"/>
        </w:numPr>
        <w:kinsoku/>
        <w:wordWrap/>
        <w:overflowPunct/>
        <w:topLinePunct w:val="0"/>
        <w:autoSpaceDE/>
        <w:autoSpaceDN/>
        <w:bidi w:val="0"/>
        <w:adjustRightInd w:val="0"/>
        <w:snapToGrid w:val="0"/>
        <w:spacing w:line="360" w:lineRule="auto"/>
        <w:ind w:left="425" w:leftChars="0" w:hanging="425" w:firstLineChars="0"/>
        <w:textAlignment w:val="auto"/>
        <w:rPr>
          <w:rFonts w:hint="eastAsia" w:eastAsia="微软雅黑"/>
          <w:lang w:val="en-US" w:eastAsia="zh-CN"/>
        </w:rPr>
      </w:pPr>
      <w:r>
        <w:rPr>
          <w:rFonts w:hint="eastAsia" w:eastAsia="微软雅黑"/>
          <w:lang w:val="en-US" w:eastAsia="zh-CN"/>
        </w:rPr>
        <w:t>调度器Scheduler会间隔性轮询元数据库（Metastore）已注册的DAG有向无环图作业流，决定是否执行DAG，如果一个DAG根据其调度计划需要执行，Scheduler会调度当前DAG并触发DAG内部task，这里的触发其实并不是真正的去执行任务，而是推送task消息到消息队列中，每一个task消息都包含此task的DAG ID,Task ID以及具体需要执行的函数，如果task执行的是bash脚本，那么task消息还会包含bash脚本代码。</w:t>
      </w:r>
    </w:p>
    <w:p>
      <w:pPr>
        <w:keepNext w:val="0"/>
        <w:keepLines w:val="0"/>
        <w:pageBreakBefore w:val="0"/>
        <w:widowControl w:val="0"/>
        <w:numPr>
          <w:ilvl w:val="0"/>
          <w:numId w:val="5"/>
        </w:numPr>
        <w:kinsoku/>
        <w:wordWrap/>
        <w:overflowPunct/>
        <w:topLinePunct w:val="0"/>
        <w:autoSpaceDE/>
        <w:autoSpaceDN/>
        <w:bidi w:val="0"/>
        <w:adjustRightInd w:val="0"/>
        <w:snapToGrid w:val="0"/>
        <w:spacing w:line="360" w:lineRule="auto"/>
        <w:ind w:left="425" w:leftChars="0" w:hanging="425" w:firstLineChars="0"/>
        <w:textAlignment w:val="auto"/>
        <w:rPr>
          <w:rFonts w:hint="eastAsia" w:eastAsia="微软雅黑"/>
          <w:lang w:val="en-US" w:eastAsia="zh-CN"/>
        </w:rPr>
      </w:pPr>
      <w:r>
        <w:rPr>
          <w:rFonts w:hint="eastAsia" w:eastAsia="微软雅黑"/>
          <w:lang w:val="en-US" w:eastAsia="zh-CN"/>
        </w:rPr>
        <w:t>Worker进程将会监听消息队列，如果有消息就从消息队列中获取消息并执行DAG中的task，如果成功将状态更新为成功，否则更新成失败。</w:t>
      </w:r>
    </w:p>
    <w:p>
      <w:pPr>
        <w:keepNext w:val="0"/>
        <w:keepLines w:val="0"/>
        <w:pageBreakBefore w:val="0"/>
        <w:widowControl w:val="0"/>
        <w:numPr>
          <w:ilvl w:val="0"/>
          <w:numId w:val="5"/>
        </w:numPr>
        <w:kinsoku/>
        <w:wordWrap/>
        <w:overflowPunct/>
        <w:topLinePunct w:val="0"/>
        <w:autoSpaceDE/>
        <w:autoSpaceDN/>
        <w:bidi w:val="0"/>
        <w:adjustRightInd w:val="0"/>
        <w:snapToGrid w:val="0"/>
        <w:spacing w:line="360" w:lineRule="auto"/>
        <w:ind w:left="425" w:leftChars="0" w:hanging="425" w:firstLineChars="0"/>
        <w:textAlignment w:val="auto"/>
        <w:rPr>
          <w:rFonts w:hint="eastAsia" w:eastAsia="微软雅黑"/>
          <w:lang w:val="en-US" w:eastAsia="zh-CN"/>
        </w:rPr>
      </w:pPr>
      <w:r>
        <w:rPr>
          <w:rFonts w:hint="eastAsia" w:eastAsia="微软雅黑"/>
          <w:lang w:val="en-US" w:eastAsia="zh-CN"/>
        </w:rPr>
        <w:t>用户可以通过webserver webui来控制DAG，比如手动触发一个DAG去执行，手动触发DAG与自动触发DAG执行过程都一样。</w:t>
      </w:r>
    </w:p>
    <w:p>
      <w:pPr>
        <w:pStyle w:val="3"/>
        <w:ind w:left="828" w:hanging="828"/>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Airflow单机搭建</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Airflow是基于Python的，就是Python中的一个包。安装要求Python3.6版本之上，Metadata DataBase支持PostgreSQL9.6+，MySQL5.7+，SQLLite3.15.0+。</w:t>
      </w:r>
    </w:p>
    <w:p>
      <w:pPr>
        <w:pStyle w:val="4"/>
        <w:ind w:left="828" w:hanging="828"/>
        <w:outlineLvl w:val="2"/>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安装Anconda及python3.7</w:t>
      </w:r>
    </w:p>
    <w:p>
      <w:pPr>
        <w:keepNext w:val="0"/>
        <w:keepLines w:val="0"/>
        <w:pageBreakBefore w:val="0"/>
        <w:widowControl w:val="0"/>
        <w:numPr>
          <w:ilvl w:val="0"/>
          <w:numId w:val="6"/>
        </w:numPr>
        <w:kinsoku/>
        <w:wordWrap/>
        <w:overflowPunct/>
        <w:topLinePunct w:val="0"/>
        <w:autoSpaceDE/>
        <w:autoSpaceDN/>
        <w:bidi w:val="0"/>
        <w:adjustRightInd w:val="0"/>
        <w:snapToGrid w:val="0"/>
        <w:spacing w:line="360" w:lineRule="auto"/>
        <w:ind w:left="425" w:leftChars="0" w:hanging="425" w:firstLineChars="0"/>
        <w:textAlignment w:val="auto"/>
        <w:rPr>
          <w:rFonts w:hint="eastAsia" w:eastAsia="微软雅黑"/>
          <w:b/>
          <w:bCs/>
          <w:lang w:val="en-US" w:eastAsia="zh-CN"/>
        </w:rPr>
      </w:pPr>
      <w:r>
        <w:rPr>
          <w:rFonts w:hint="eastAsia" w:eastAsia="微软雅黑"/>
          <w:b/>
          <w:bCs/>
          <w:lang w:val="en-US" w:eastAsia="zh-CN"/>
        </w:rPr>
        <w:t>官网下载Anconda ,选择linux版本，并安装</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下载官网地址：</w:t>
      </w:r>
      <w:r>
        <w:rPr>
          <w:rFonts w:hint="eastAsia" w:eastAsia="微软雅黑"/>
          <w:lang w:val="en-US" w:eastAsia="zh-CN"/>
        </w:rPr>
        <w:fldChar w:fldCharType="begin"/>
      </w:r>
      <w:r>
        <w:rPr>
          <w:rFonts w:hint="eastAsia" w:eastAsia="微软雅黑"/>
          <w:lang w:val="en-US" w:eastAsia="zh-CN"/>
        </w:rPr>
        <w:instrText xml:space="preserve"> HYPERLINK "https://www.anaconda.com/products/individual" \l "macos" </w:instrText>
      </w:r>
      <w:r>
        <w:rPr>
          <w:rFonts w:hint="eastAsia" w:eastAsia="微软雅黑"/>
          <w:lang w:val="en-US" w:eastAsia="zh-CN"/>
        </w:rPr>
        <w:fldChar w:fldCharType="separate"/>
      </w:r>
      <w:r>
        <w:rPr>
          <w:rFonts w:hint="eastAsia" w:eastAsia="微软雅黑"/>
          <w:lang w:val="en-US" w:eastAsia="zh-CN"/>
        </w:rPr>
        <w:t>https://www.anaconda.com/products/individual#macos</w:t>
      </w:r>
      <w:r>
        <w:rPr>
          <w:rFonts w:hint="eastAsia" w:eastAsia="微软雅黑"/>
          <w:lang w:val="en-US" w:eastAsia="zh-CN"/>
        </w:rPr>
        <w:fldChar w:fldCharType="end"/>
      </w:r>
    </w:p>
    <w:p>
      <w:pPr>
        <w:numPr>
          <w:ilvl w:val="0"/>
          <w:numId w:val="0"/>
        </w:numPr>
        <w:adjustRightInd/>
        <w:snapToGrid/>
        <w:spacing w:beforeLines="50" w:afterLines="50" w:line="360" w:lineRule="auto"/>
        <w:jc w:val="center"/>
        <w:rPr>
          <w:rFonts w:hint="eastAsia" w:ascii="宋体" w:hAnsi="宋体" w:eastAsia="宋体" w:cs="宋体"/>
          <w:sz w:val="24"/>
          <w:szCs w:val="24"/>
          <w:lang w:val="en-US" w:eastAsia="zh-CN"/>
        </w:rPr>
      </w:pPr>
      <w:r>
        <w:drawing>
          <wp:inline distT="0" distB="0" distL="114300" distR="114300">
            <wp:extent cx="3229610" cy="3086100"/>
            <wp:effectExtent l="0" t="0" r="8890" b="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13"/>
                    <a:stretch>
                      <a:fillRect/>
                    </a:stretch>
                  </pic:blipFill>
                  <pic:spPr>
                    <a:xfrm>
                      <a:off x="0" y="0"/>
                      <a:ext cx="3229610" cy="3086100"/>
                    </a:xfrm>
                    <a:prstGeom prst="rect">
                      <a:avLst/>
                    </a:prstGeom>
                    <a:noFill/>
                    <a:ln>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将下载好的anconda安装包上传至mynode4节点，进行安装</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default"/>
                <w:sz w:val="18"/>
                <w:szCs w:val="21"/>
                <w:vertAlign w:val="baseline"/>
                <w:lang w:val="en-US" w:eastAsia="zh-CN"/>
              </w:rPr>
            </w:pPr>
            <w:r>
              <w:rPr>
                <w:rFonts w:hint="eastAsia"/>
                <w:sz w:val="18"/>
                <w:szCs w:val="21"/>
                <w:vertAlign w:val="baseline"/>
                <w:lang w:val="en-US" w:eastAsia="zh-CN"/>
              </w:rPr>
              <w:t>sh Anaconda3-2020.02-Linux-x86_64.sh  【一路回车即可】</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Do you accept the license terms? [yes|no]</w:t>
            </w:r>
          </w:p>
          <w:p>
            <w:pPr>
              <w:numPr>
                <w:ilvl w:val="0"/>
                <w:numId w:val="0"/>
              </w:numPr>
              <w:spacing w:line="240" w:lineRule="auto"/>
              <w:rPr>
                <w:rFonts w:hint="eastAsia"/>
                <w:sz w:val="18"/>
                <w:szCs w:val="21"/>
                <w:vertAlign w:val="baseline"/>
                <w:lang w:val="en-US" w:eastAsia="zh-CN"/>
              </w:rPr>
            </w:pPr>
            <w:r>
              <w:rPr>
                <w:rFonts w:hint="eastAsia"/>
                <w:sz w:val="18"/>
                <w:szCs w:val="21"/>
                <w:vertAlign w:val="baseline"/>
                <w:lang w:val="en-US" w:eastAsia="zh-CN"/>
              </w:rPr>
              <w:t>Yes【继续回车】</w:t>
            </w:r>
          </w:p>
          <w:p>
            <w:pPr>
              <w:numPr>
                <w:ilvl w:val="0"/>
                <w:numId w:val="0"/>
              </w:numPr>
              <w:spacing w:line="240" w:lineRule="auto"/>
              <w:rPr>
                <w:rFonts w:hint="default"/>
                <w:sz w:val="18"/>
                <w:szCs w:val="21"/>
                <w:vertAlign w:val="baseline"/>
                <w:lang w:val="en-US" w:eastAsia="zh-CN"/>
              </w:rPr>
            </w:pPr>
            <w:r>
              <w:rPr>
                <w:rFonts w:hint="eastAsia"/>
                <w:sz w:val="18"/>
                <w:szCs w:val="21"/>
                <w:vertAlign w:val="baseline"/>
                <w:lang w:val="en-US" w:eastAsia="zh-CN"/>
              </w:rPr>
              <w:t>... ...</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Anaconda3 will now be installed into this location:</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/root/anaconda3</w:t>
            </w:r>
          </w:p>
          <w:p>
            <w:pPr>
              <w:numPr>
                <w:ilvl w:val="0"/>
                <w:numId w:val="0"/>
              </w:numPr>
              <w:spacing w:line="240" w:lineRule="auto"/>
              <w:rPr>
                <w:rFonts w:hint="default"/>
                <w:sz w:val="18"/>
                <w:szCs w:val="21"/>
                <w:vertAlign w:val="baseline"/>
                <w:lang w:val="en-US" w:eastAsia="zh-CN"/>
              </w:rPr>
            </w:pP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 Press ENTER to confirm the location</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 Press CTRL-C to abort the installation</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 Or specify a different location below</w:t>
            </w:r>
          </w:p>
          <w:p>
            <w:pPr>
              <w:numPr>
                <w:ilvl w:val="0"/>
                <w:numId w:val="0"/>
              </w:numPr>
              <w:spacing w:line="240" w:lineRule="auto"/>
              <w:rPr>
                <w:rFonts w:hint="default"/>
                <w:sz w:val="18"/>
                <w:szCs w:val="21"/>
                <w:vertAlign w:val="baseline"/>
                <w:lang w:val="en-US" w:eastAsia="zh-CN"/>
              </w:rPr>
            </w:pPr>
          </w:p>
          <w:p>
            <w:pPr>
              <w:numPr>
                <w:ilvl w:val="0"/>
                <w:numId w:val="0"/>
              </w:numPr>
              <w:spacing w:line="240" w:lineRule="auto"/>
              <w:rPr>
                <w:rFonts w:hint="eastAsia"/>
                <w:sz w:val="18"/>
                <w:szCs w:val="21"/>
                <w:vertAlign w:val="baseline"/>
                <w:lang w:val="en-US" w:eastAsia="zh-CN"/>
              </w:rPr>
            </w:pPr>
            <w:r>
              <w:rPr>
                <w:rFonts w:hint="default"/>
                <w:sz w:val="18"/>
                <w:szCs w:val="21"/>
                <w:vertAlign w:val="baseline"/>
                <w:lang w:val="en-US" w:eastAsia="zh-CN"/>
              </w:rPr>
              <w:t xml:space="preserve">[/root/anaconda3] &gt;&gt;&gt; </w:t>
            </w:r>
            <w:r>
              <w:rPr>
                <w:rFonts w:hint="eastAsia"/>
                <w:sz w:val="18"/>
                <w:szCs w:val="21"/>
                <w:vertAlign w:val="baseline"/>
                <w:lang w:val="en-US" w:eastAsia="zh-CN"/>
              </w:rPr>
              <w:t>【回车即可，安装到/root/anaconda3路径下】</w:t>
            </w:r>
          </w:p>
          <w:p>
            <w:pPr>
              <w:numPr>
                <w:ilvl w:val="0"/>
                <w:numId w:val="0"/>
              </w:numPr>
              <w:spacing w:line="240" w:lineRule="auto"/>
              <w:rPr>
                <w:rFonts w:hint="default"/>
                <w:sz w:val="18"/>
                <w:szCs w:val="21"/>
                <w:vertAlign w:val="baseline"/>
                <w:lang w:val="en-US" w:eastAsia="zh-CN"/>
              </w:rPr>
            </w:pPr>
            <w:r>
              <w:rPr>
                <w:rFonts w:hint="eastAsia"/>
                <w:sz w:val="18"/>
                <w:szCs w:val="21"/>
                <w:vertAlign w:val="baseline"/>
                <w:lang w:val="en-US" w:eastAsia="zh-CN"/>
              </w:rPr>
              <w:t>... ...</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Do you wish the installer to initialize Anaconda3</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by running conda init? [yes|no]</w:t>
            </w:r>
          </w:p>
          <w:p>
            <w:pPr>
              <w:numPr>
                <w:ilvl w:val="0"/>
                <w:numId w:val="0"/>
              </w:numPr>
              <w:spacing w:line="240" w:lineRule="auto"/>
              <w:rPr>
                <w:rFonts w:hint="eastAsia"/>
                <w:sz w:val="18"/>
                <w:szCs w:val="21"/>
                <w:vertAlign w:val="baseline"/>
                <w:lang w:val="en-US" w:eastAsia="zh-CN"/>
              </w:rPr>
            </w:pPr>
            <w:r>
              <w:rPr>
                <w:rFonts w:hint="default"/>
                <w:sz w:val="18"/>
                <w:szCs w:val="21"/>
                <w:vertAlign w:val="baseline"/>
                <w:lang w:val="en-US" w:eastAsia="zh-CN"/>
              </w:rPr>
              <w:t>[no] &gt;&gt;&gt;</w:t>
            </w:r>
            <w:r>
              <w:rPr>
                <w:rFonts w:hint="eastAsia"/>
                <w:sz w:val="18"/>
                <w:szCs w:val="21"/>
                <w:vertAlign w:val="baseline"/>
                <w:lang w:val="en-US" w:eastAsia="zh-CN"/>
              </w:rPr>
              <w:t>yes【输入yes,回车即可】</w:t>
            </w:r>
          </w:p>
          <w:p>
            <w:pPr>
              <w:numPr>
                <w:ilvl w:val="0"/>
                <w:numId w:val="0"/>
              </w:numPr>
              <w:spacing w:line="240" w:lineRule="auto"/>
              <w:rPr>
                <w:rFonts w:hint="eastAsia"/>
                <w:sz w:val="18"/>
                <w:szCs w:val="21"/>
                <w:vertAlign w:val="baseline"/>
                <w:lang w:val="en-US" w:eastAsia="zh-CN"/>
              </w:rPr>
            </w:pPr>
            <w:r>
              <w:rPr>
                <w:rFonts w:hint="eastAsia"/>
                <w:sz w:val="18"/>
                <w:szCs w:val="21"/>
                <w:vertAlign w:val="baseline"/>
                <w:lang w:val="en-US" w:eastAsia="zh-CN"/>
              </w:rPr>
              <w:t>... ...</w:t>
            </w:r>
          </w:p>
          <w:p>
            <w:pPr>
              <w:numPr>
                <w:ilvl w:val="0"/>
                <w:numId w:val="0"/>
              </w:numPr>
              <w:spacing w:line="240" w:lineRule="auto"/>
              <w:rPr>
                <w:rFonts w:hint="default" w:ascii="Courier New" w:hAnsi="宋体" w:eastAsia="宋体"/>
                <w:sz w:val="21"/>
                <w:szCs w:val="21"/>
                <w:vertAlign w:val="baseline"/>
                <w:lang w:val="en-US" w:eastAsia="zh-CN"/>
              </w:rPr>
            </w:pPr>
            <w:r>
              <w:rPr>
                <w:rFonts w:hint="eastAsia"/>
                <w:sz w:val="18"/>
                <w:szCs w:val="21"/>
                <w:vertAlign w:val="baseline"/>
                <w:lang w:val="en-US" w:eastAsia="zh-CN"/>
              </w:rPr>
              <w:t>【安装完成】</w:t>
            </w:r>
          </w:p>
        </w:tc>
      </w:tr>
    </w:tbl>
    <w:p>
      <w:pPr>
        <w:keepNext w:val="0"/>
        <w:keepLines w:val="0"/>
        <w:pageBreakBefore w:val="0"/>
        <w:widowControl w:val="0"/>
        <w:numPr>
          <w:ilvl w:val="0"/>
          <w:numId w:val="6"/>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配置Anconda的环境变量</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eastAsia"/>
                <w:sz w:val="18"/>
                <w:szCs w:val="21"/>
                <w:vertAlign w:val="baseline"/>
                <w:lang w:val="en-US" w:eastAsia="zh-CN"/>
              </w:rPr>
            </w:pPr>
            <w:r>
              <w:rPr>
                <w:rFonts w:hint="eastAsia"/>
                <w:sz w:val="18"/>
                <w:szCs w:val="21"/>
                <w:vertAlign w:val="baseline"/>
                <w:lang w:val="en-US" w:eastAsia="zh-CN"/>
              </w:rPr>
              <w:t>在 /etc/profile中加入以下语句：</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export PATH=$PATH:/root/anaconda3/bin</w:t>
            </w:r>
          </w:p>
          <w:p>
            <w:pPr>
              <w:numPr>
                <w:ilvl w:val="0"/>
                <w:numId w:val="0"/>
              </w:numPr>
              <w:spacing w:line="240" w:lineRule="auto"/>
              <w:rPr>
                <w:rFonts w:hint="default"/>
                <w:sz w:val="18"/>
                <w:szCs w:val="21"/>
                <w:vertAlign w:val="baseline"/>
                <w:lang w:val="en-US" w:eastAsia="zh-CN"/>
              </w:rPr>
            </w:pPr>
            <w:r>
              <w:rPr>
                <w:rFonts w:hint="eastAsia"/>
                <w:sz w:val="18"/>
                <w:szCs w:val="21"/>
                <w:vertAlign w:val="baseline"/>
                <w:lang w:val="en-US" w:eastAsia="zh-CN"/>
              </w:rPr>
              <w:t>#使环境变量生效</w:t>
            </w:r>
          </w:p>
          <w:p>
            <w:pPr>
              <w:numPr>
                <w:ilvl w:val="0"/>
                <w:numId w:val="0"/>
              </w:numPr>
              <w:spacing w:line="240" w:lineRule="auto"/>
              <w:rPr>
                <w:rFonts w:hint="default" w:ascii="Courier New" w:hAnsi="宋体" w:eastAsia="宋体"/>
                <w:sz w:val="21"/>
                <w:szCs w:val="21"/>
                <w:vertAlign w:val="baseline"/>
                <w:lang w:val="en-US" w:eastAsia="zh-CN"/>
              </w:rPr>
            </w:pPr>
            <w:r>
              <w:rPr>
                <w:rFonts w:hint="eastAsia"/>
                <w:sz w:val="18"/>
                <w:szCs w:val="21"/>
                <w:vertAlign w:val="baseline"/>
                <w:lang w:val="en-US" w:eastAsia="zh-CN"/>
              </w:rPr>
              <w:t>source /etc/profile</w:t>
            </w:r>
          </w:p>
        </w:tc>
      </w:tr>
    </w:tbl>
    <w:p>
      <w:pPr>
        <w:keepNext w:val="0"/>
        <w:keepLines w:val="0"/>
        <w:pageBreakBefore w:val="0"/>
        <w:widowControl w:val="0"/>
        <w:numPr>
          <w:ilvl w:val="0"/>
          <w:numId w:val="6"/>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安装python3.7 python环境</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adjustRightInd/>
              <w:snapToGrid/>
              <w:spacing w:beforeLines="50" w:afterLines="50" w:line="360" w:lineRule="auto"/>
              <w:jc w:val="both"/>
              <w:rPr>
                <w:rFonts w:hint="default" w:ascii="Courier New" w:hAnsi="宋体" w:eastAsia="宋体"/>
                <w:sz w:val="21"/>
                <w:szCs w:val="21"/>
                <w:vertAlign w:val="baseline"/>
                <w:lang w:val="en-US" w:eastAsia="zh-CN"/>
              </w:rPr>
            </w:pPr>
            <w:r>
              <w:rPr>
                <w:rFonts w:hint="default"/>
                <w:sz w:val="18"/>
                <w:szCs w:val="21"/>
                <w:vertAlign w:val="baseline"/>
                <w:lang w:val="en-US" w:eastAsia="zh-CN"/>
              </w:rPr>
              <w:t xml:space="preserve"> conda create -n </w:t>
            </w:r>
            <w:r>
              <w:rPr>
                <w:rFonts w:hint="eastAsia"/>
                <w:sz w:val="18"/>
                <w:szCs w:val="21"/>
                <w:vertAlign w:val="baseline"/>
                <w:lang w:val="en-US" w:eastAsia="zh-CN"/>
              </w:rPr>
              <w:t xml:space="preserve">python37 </w:t>
            </w:r>
            <w:r>
              <w:rPr>
                <w:rFonts w:hint="default"/>
                <w:sz w:val="18"/>
                <w:szCs w:val="21"/>
                <w:vertAlign w:val="baseline"/>
                <w:lang w:val="en-US" w:eastAsia="zh-CN"/>
              </w:rPr>
              <w:t>python=3.</w:t>
            </w:r>
            <w:r>
              <w:rPr>
                <w:rFonts w:hint="eastAsia"/>
                <w:sz w:val="18"/>
                <w:szCs w:val="21"/>
                <w:vertAlign w:val="baseline"/>
                <w:lang w:val="en-US" w:eastAsia="zh-CN"/>
              </w:rPr>
              <w:t>7</w:t>
            </w:r>
          </w:p>
        </w:tc>
      </w:tr>
    </w:tbl>
    <w:p>
      <w:pPr>
        <w:keepNext w:val="0"/>
        <w:keepLines w:val="0"/>
        <w:pageBreakBefore w:val="0"/>
        <w:widowControl w:val="0"/>
        <w:numPr>
          <w:ilvl w:val="0"/>
          <w:numId w:val="6"/>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激活使用python37 python环境</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adjustRightInd/>
              <w:snapToGrid/>
              <w:spacing w:beforeLines="50" w:afterLines="50" w:line="360" w:lineRule="auto"/>
              <w:jc w:val="both"/>
              <w:rPr>
                <w:rFonts w:hint="default" w:ascii="Courier New" w:hAnsi="宋体" w:eastAsia="宋体"/>
                <w:sz w:val="21"/>
                <w:szCs w:val="21"/>
                <w:vertAlign w:val="baseline"/>
                <w:lang w:val="en-US" w:eastAsia="zh-CN"/>
              </w:rPr>
            </w:pPr>
            <w:r>
              <w:rPr>
                <w:rFonts w:hint="default"/>
                <w:sz w:val="18"/>
                <w:szCs w:val="21"/>
                <w:vertAlign w:val="baseline"/>
                <w:lang w:val="en-US" w:eastAsia="zh-CN"/>
              </w:rPr>
              <w:t xml:space="preserve">conda activate </w:t>
            </w:r>
            <w:r>
              <w:rPr>
                <w:rFonts w:hint="eastAsia"/>
                <w:sz w:val="18"/>
                <w:szCs w:val="21"/>
                <w:vertAlign w:val="baseline"/>
                <w:lang w:val="en-US" w:eastAsia="zh-CN"/>
              </w:rPr>
              <w:t>python37【激活使用python37环境，需要先执行下</w:t>
            </w:r>
            <w:r>
              <w:rPr>
                <w:rFonts w:hint="default"/>
                <w:sz w:val="18"/>
                <w:szCs w:val="21"/>
                <w:vertAlign w:val="baseline"/>
                <w:lang w:val="en-US" w:eastAsia="zh-CN"/>
              </w:rPr>
              <w:t>source activate</w:t>
            </w:r>
            <w:r>
              <w:rPr>
                <w:rFonts w:hint="eastAsia"/>
                <w:sz w:val="18"/>
                <w:szCs w:val="21"/>
                <w:vertAlign w:val="baseline"/>
                <w:lang w:val="en-US" w:eastAsia="zh-CN"/>
              </w:rPr>
              <w:t>】</w:t>
            </w:r>
          </w:p>
        </w:tc>
      </w:tr>
    </w:tbl>
    <w:p>
      <w:pPr>
        <w:numPr>
          <w:ilvl w:val="0"/>
          <w:numId w:val="0"/>
        </w:numPr>
        <w:adjustRightInd/>
        <w:snapToGrid/>
        <w:spacing w:beforeLines="50" w:afterLines="50" w:line="360" w:lineRule="auto"/>
        <w:jc w:val="both"/>
        <w:rPr>
          <w:rFonts w:hint="default" w:ascii="Courier New" w:hAnsi="宋体" w:eastAsia="宋体"/>
          <w:sz w:val="21"/>
          <w:szCs w:val="21"/>
          <w:lang w:val="en-US" w:eastAsia="zh-CN"/>
        </w:rPr>
      </w:pPr>
      <w:r>
        <w:rPr>
          <w:rFonts w:hint="eastAsia" w:ascii="Courier New" w:hAnsi="宋体" w:eastAsia="宋体"/>
          <w:sz w:val="21"/>
          <w:szCs w:val="21"/>
          <w:lang w:val="en-US" w:eastAsia="zh-CN"/>
        </w:rPr>
        <w:t>相关命令如下：</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source activate</w:t>
            </w:r>
            <w:r>
              <w:rPr>
                <w:rFonts w:hint="eastAsia"/>
                <w:sz w:val="18"/>
                <w:szCs w:val="21"/>
                <w:vertAlign w:val="baseline"/>
                <w:lang w:val="en-US" w:eastAsia="zh-CN"/>
              </w:rPr>
              <w:t xml:space="preserve"> 【初始化conda,必须执行，执行之后可以使用conda命令激活环境】</w:t>
            </w:r>
          </w:p>
          <w:p>
            <w:pPr>
              <w:numPr>
                <w:ilvl w:val="0"/>
                <w:numId w:val="0"/>
              </w:numPr>
              <w:spacing w:line="240" w:lineRule="auto"/>
              <w:rPr>
                <w:rFonts w:hint="default"/>
                <w:sz w:val="18"/>
                <w:szCs w:val="21"/>
                <w:vertAlign w:val="baseline"/>
                <w:lang w:val="en-US" w:eastAsia="zh-CN"/>
              </w:rPr>
            </w:pPr>
            <w:r>
              <w:rPr>
                <w:rFonts w:hint="eastAsia"/>
                <w:sz w:val="18"/>
                <w:szCs w:val="21"/>
                <w:vertAlign w:val="baseline"/>
                <w:lang w:val="en-US" w:eastAsia="zh-CN"/>
              </w:rPr>
              <w:t xml:space="preserve">conda </w:t>
            </w:r>
            <w:r>
              <w:rPr>
                <w:rFonts w:hint="default"/>
                <w:sz w:val="18"/>
                <w:szCs w:val="21"/>
                <w:vertAlign w:val="baseline"/>
                <w:lang w:val="en-US" w:eastAsia="zh-CN"/>
              </w:rPr>
              <w:t xml:space="preserve">deactivate </w:t>
            </w:r>
            <w:r>
              <w:rPr>
                <w:rFonts w:hint="eastAsia"/>
                <w:sz w:val="18"/>
                <w:szCs w:val="21"/>
                <w:vertAlign w:val="baseline"/>
                <w:lang w:val="en-US" w:eastAsia="zh-CN"/>
              </w:rPr>
              <w:t>【退出当前base环境】</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conda activate </w:t>
            </w:r>
            <w:r>
              <w:rPr>
                <w:rFonts w:hint="eastAsia"/>
                <w:sz w:val="18"/>
                <w:szCs w:val="21"/>
                <w:vertAlign w:val="baseline"/>
                <w:lang w:val="en-US" w:eastAsia="zh-CN"/>
              </w:rPr>
              <w:t>python37【激活使用python37环境】</w:t>
            </w:r>
          </w:p>
          <w:p>
            <w:pPr>
              <w:numPr>
                <w:ilvl w:val="0"/>
                <w:numId w:val="0"/>
              </w:numPr>
              <w:spacing w:line="240" w:lineRule="auto"/>
              <w:rPr>
                <w:rFonts w:hint="eastAsia"/>
                <w:sz w:val="18"/>
                <w:szCs w:val="21"/>
                <w:vertAlign w:val="baseline"/>
                <w:lang w:val="en-US" w:eastAsia="zh-CN"/>
              </w:rPr>
            </w:pPr>
            <w:r>
              <w:rPr>
                <w:rFonts w:hint="default"/>
                <w:sz w:val="18"/>
                <w:szCs w:val="21"/>
                <w:vertAlign w:val="baseline"/>
                <w:lang w:val="en-US" w:eastAsia="zh-CN"/>
              </w:rPr>
              <w:t xml:space="preserve">conda deactivate </w:t>
            </w:r>
            <w:r>
              <w:rPr>
                <w:rFonts w:hint="eastAsia"/>
                <w:sz w:val="18"/>
                <w:szCs w:val="21"/>
                <w:vertAlign w:val="baseline"/>
                <w:lang w:val="en-US" w:eastAsia="zh-CN"/>
              </w:rPr>
              <w:t>【退出当前使用python37环境】</w:t>
            </w:r>
          </w:p>
          <w:p>
            <w:pPr>
              <w:numPr>
                <w:ilvl w:val="0"/>
                <w:numId w:val="0"/>
              </w:numPr>
              <w:spacing w:line="240" w:lineRule="auto"/>
              <w:rPr>
                <w:rFonts w:hint="default" w:ascii="Courier New" w:hAnsi="宋体" w:eastAsia="宋体"/>
                <w:sz w:val="21"/>
                <w:szCs w:val="21"/>
                <w:vertAlign w:val="baseline"/>
                <w:lang w:val="en-US" w:eastAsia="zh-CN"/>
              </w:rPr>
            </w:pPr>
            <w:r>
              <w:rPr>
                <w:rFonts w:hint="default"/>
                <w:sz w:val="18"/>
                <w:szCs w:val="21"/>
                <w:vertAlign w:val="baseline"/>
                <w:lang w:val="en-US" w:eastAsia="zh-CN"/>
              </w:rPr>
              <w:t>conda remove -n python3</w:t>
            </w:r>
            <w:r>
              <w:rPr>
                <w:rFonts w:hint="eastAsia"/>
                <w:sz w:val="18"/>
                <w:szCs w:val="21"/>
                <w:vertAlign w:val="baseline"/>
                <w:lang w:val="en-US" w:eastAsia="zh-CN"/>
              </w:rPr>
              <w:t>7</w:t>
            </w:r>
            <w:r>
              <w:rPr>
                <w:rFonts w:hint="default"/>
                <w:sz w:val="18"/>
                <w:szCs w:val="21"/>
                <w:vertAlign w:val="baseline"/>
                <w:lang w:val="en-US" w:eastAsia="zh-CN"/>
              </w:rPr>
              <w:t xml:space="preserve"> --all</w:t>
            </w:r>
            <w:r>
              <w:rPr>
                <w:rFonts w:hint="eastAsia"/>
                <w:sz w:val="18"/>
                <w:szCs w:val="21"/>
                <w:vertAlign w:val="baseline"/>
                <w:lang w:val="en-US" w:eastAsia="zh-CN"/>
              </w:rPr>
              <w:t xml:space="preserve"> 【删除python37环境】</w:t>
            </w:r>
          </w:p>
        </w:tc>
      </w:tr>
    </w:tbl>
    <w:p>
      <w:pPr>
        <w:rPr>
          <w:rFonts w:hint="default"/>
          <w:lang w:val="en-US" w:eastAsia="zh-CN"/>
        </w:rPr>
      </w:pPr>
    </w:p>
    <w:p>
      <w:pPr>
        <w:pStyle w:val="4"/>
        <w:ind w:left="828" w:hanging="828"/>
        <w:outlineLvl w:val="2"/>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单机安装Airflow</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单节点部署airflow时，所有airflow 进程都运行在一台机器上，架构图如下：</w:t>
      </w:r>
    </w:p>
    <w:p>
      <w:pPr>
        <w:jc w:val="center"/>
        <w:rPr>
          <w:rFonts w:hint="default" w:ascii="微软雅黑" w:hAnsi="微软雅黑" w:eastAsia="微软雅黑" w:cs="微软雅黑"/>
          <w:lang w:val="en-US" w:eastAsia="zh-CN"/>
        </w:rPr>
      </w:pPr>
      <w:r>
        <w:drawing>
          <wp:inline distT="0" distB="0" distL="114300" distR="114300">
            <wp:extent cx="4422140" cy="2252980"/>
            <wp:effectExtent l="0" t="0" r="16510" b="1397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14"/>
                    <a:stretch>
                      <a:fillRect/>
                    </a:stretch>
                  </pic:blipFill>
                  <pic:spPr>
                    <a:xfrm>
                      <a:off x="0" y="0"/>
                      <a:ext cx="4422140" cy="2252980"/>
                    </a:xfrm>
                    <a:prstGeom prst="rect">
                      <a:avLst/>
                    </a:prstGeom>
                    <a:noFill/>
                    <a:ln>
                      <a:noFill/>
                    </a:ln>
                  </pic:spPr>
                </pic:pic>
              </a:graphicData>
            </a:graphic>
          </wp:inline>
        </w:drawing>
      </w:r>
    </w:p>
    <w:p>
      <w:pPr>
        <w:keepNext w:val="0"/>
        <w:keepLines w:val="0"/>
        <w:pageBreakBefore w:val="0"/>
        <w:widowControl w:val="0"/>
        <w:numPr>
          <w:ilvl w:val="0"/>
          <w:numId w:val="7"/>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安装Airflow必须需要的系统依赖</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Airflow正常使用必须需要一些系统依赖，在mynode4节点上安装以下依赖：</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Pr>
          <w:p>
            <w:pPr>
              <w:numPr>
                <w:ilvl w:val="0"/>
                <w:numId w:val="0"/>
              </w:numPr>
              <w:rPr>
                <w:rFonts w:hint="default"/>
                <w:vertAlign w:val="baseline"/>
                <w:lang w:val="en-US" w:eastAsia="zh-CN"/>
              </w:rPr>
            </w:pPr>
            <w:r>
              <w:rPr>
                <w:rFonts w:hint="default"/>
                <w:sz w:val="18"/>
                <w:szCs w:val="21"/>
                <w:vertAlign w:val="baseline"/>
                <w:lang w:val="en-US" w:eastAsia="zh-CN"/>
              </w:rPr>
              <w:t xml:space="preserve">yum </w:t>
            </w:r>
            <w:r>
              <w:rPr>
                <w:rFonts w:hint="eastAsia"/>
                <w:sz w:val="18"/>
                <w:szCs w:val="21"/>
                <w:vertAlign w:val="baseline"/>
                <w:lang w:val="en-US" w:eastAsia="zh-CN"/>
              </w:rPr>
              <w:t xml:space="preserve">-y </w:t>
            </w:r>
            <w:r>
              <w:rPr>
                <w:rFonts w:hint="default"/>
                <w:sz w:val="18"/>
                <w:szCs w:val="21"/>
                <w:vertAlign w:val="baseline"/>
                <w:lang w:val="en-US" w:eastAsia="zh-CN"/>
              </w:rPr>
              <w:t>install mysql-devel gcc gcc-devel python-devel</w:t>
            </w:r>
            <w:r>
              <w:rPr>
                <w:rFonts w:hint="eastAsia"/>
                <w:sz w:val="18"/>
                <w:szCs w:val="21"/>
                <w:vertAlign w:val="baseline"/>
                <w:lang w:val="en-US" w:eastAsia="zh-CN"/>
              </w:rPr>
              <w:t xml:space="preserve"> gcc-c++ cyrus-sasl cyrus-sasl-devel cyrus-sasl-lib </w:t>
            </w:r>
          </w:p>
        </w:tc>
      </w:tr>
    </w:tbl>
    <w:p>
      <w:pPr>
        <w:numPr>
          <w:ilvl w:val="0"/>
          <w:numId w:val="0"/>
        </w:numPr>
        <w:rPr>
          <w:rFonts w:hint="default"/>
          <w:lang w:val="en-US" w:eastAsia="zh-CN"/>
        </w:rPr>
      </w:pPr>
    </w:p>
    <w:p>
      <w:pPr>
        <w:keepNext w:val="0"/>
        <w:keepLines w:val="0"/>
        <w:pageBreakBefore w:val="0"/>
        <w:widowControl w:val="0"/>
        <w:numPr>
          <w:ilvl w:val="0"/>
          <w:numId w:val="7"/>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在MySQL中创建对应的库并设置参数</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aiflow使用的Metadata database我们这里使用mysql,在node2节点的mysql中创建airflow使用的库及表信息。</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CREATE DATABASE airflow CHARACTER SET utf8;</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create user 'airflow'@'%' identified by '123456';</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grant all privileges on airflow.* to 'airflow'@'%';</w:t>
            </w:r>
          </w:p>
          <w:p>
            <w:pPr>
              <w:numPr>
                <w:ilvl w:val="0"/>
                <w:numId w:val="0"/>
              </w:numPr>
              <w:spacing w:line="240" w:lineRule="auto"/>
              <w:rPr>
                <w:rFonts w:hint="default"/>
                <w:b/>
                <w:bCs/>
                <w:vertAlign w:val="baseline"/>
                <w:lang w:val="en-US" w:eastAsia="zh-CN"/>
              </w:rPr>
            </w:pPr>
            <w:r>
              <w:rPr>
                <w:rFonts w:hint="default"/>
                <w:sz w:val="18"/>
                <w:szCs w:val="21"/>
                <w:vertAlign w:val="baseline"/>
                <w:lang w:val="en-US" w:eastAsia="zh-CN"/>
              </w:rPr>
              <w:t>flush privileges;</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在mysql安装节点node2上修改</w:t>
      </w:r>
      <w:r>
        <w:rPr>
          <w:rFonts w:hint="default" w:eastAsia="微软雅黑"/>
          <w:lang w:val="en-US" w:eastAsia="zh-CN"/>
        </w:rPr>
        <w:t>”</w:t>
      </w:r>
      <w:r>
        <w:rPr>
          <w:rFonts w:hint="eastAsia" w:eastAsia="微软雅黑"/>
          <w:lang w:val="en-US" w:eastAsia="zh-CN"/>
        </w:rPr>
        <w:t>/etc/my.cnf</w:t>
      </w:r>
      <w:r>
        <w:rPr>
          <w:rFonts w:hint="default" w:eastAsia="微软雅黑"/>
          <w:lang w:val="en-US" w:eastAsia="zh-CN"/>
        </w:rPr>
        <w:t>”</w:t>
      </w:r>
      <w:r>
        <w:rPr>
          <w:rFonts w:hint="eastAsia" w:eastAsia="微软雅黑"/>
          <w:lang w:val="en-US" w:eastAsia="zh-CN"/>
        </w:rPr>
        <w:t>，在[mysqld]下添加如下内容：</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[mysqld]</w:t>
            </w:r>
          </w:p>
          <w:p>
            <w:pPr>
              <w:numPr>
                <w:ilvl w:val="0"/>
                <w:numId w:val="0"/>
              </w:numPr>
              <w:spacing w:line="240" w:lineRule="auto"/>
              <w:rPr>
                <w:rFonts w:hint="default"/>
                <w:vertAlign w:val="baseline"/>
                <w:lang w:val="en-US" w:eastAsia="zh-CN"/>
              </w:rPr>
            </w:pPr>
            <w:r>
              <w:rPr>
                <w:rFonts w:hint="default"/>
                <w:sz w:val="18"/>
                <w:szCs w:val="21"/>
                <w:vertAlign w:val="baseline"/>
                <w:lang w:val="en-US" w:eastAsia="zh-CN"/>
              </w:rPr>
              <w:t>explicit_defaults_for_timestamp=1</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i/>
          <w:iCs/>
          <w:color w:val="0070C0"/>
          <w:lang w:val="en-US" w:eastAsia="zh-CN"/>
        </w:rPr>
      </w:pPr>
      <w:r>
        <w:rPr>
          <w:rFonts w:hint="eastAsia" w:eastAsia="微软雅黑"/>
          <w:i/>
          <w:iCs/>
          <w:color w:val="0070C0"/>
          <w:lang w:val="en-US" w:eastAsia="zh-CN"/>
        </w:rPr>
        <w:t>注意：以上配置explicit_defaults_for_timestamp 系统变量决定MySQL服务端对timestamp列中的默认值和NULL值的不同处理方法。此变量自MySQL 5.6.6 版本引入，默认值为0，在默认情况下，如果timestamp列没有显式的指明null属性，那么该列会被自动加上not null属性，如果往这个列中插入null值，会自动的设置该列的值为current timestamp值。当这个值被设置为1时，如果timestamp列没有显式的指定not null属性，那么默认的该列可以为null，此时向该列中插入null值时，会直接记录null，而不是current timestamp，如果指定not null 就会报错。</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在Airflow中需要对应mysql这个参数设置为1。以上修改完成“my.cnf”值后，重启Mysql即可，重启之后，可以查询对应的参数是否生效：</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eastAsia"/>
                <w:sz w:val="18"/>
                <w:szCs w:val="21"/>
                <w:vertAlign w:val="baseline"/>
                <w:lang w:val="en-US" w:eastAsia="zh-CN"/>
              </w:rPr>
            </w:pPr>
            <w:r>
              <w:rPr>
                <w:rFonts w:hint="eastAsia"/>
                <w:sz w:val="18"/>
                <w:szCs w:val="21"/>
                <w:vertAlign w:val="baseline"/>
                <w:lang w:val="en-US" w:eastAsia="zh-CN"/>
              </w:rPr>
              <w:t>#重启mysql</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[root@node2 ~]# service mysqld restart</w:t>
            </w:r>
          </w:p>
          <w:p>
            <w:pPr>
              <w:numPr>
                <w:ilvl w:val="0"/>
                <w:numId w:val="0"/>
              </w:numPr>
              <w:spacing w:line="240" w:lineRule="auto"/>
              <w:rPr>
                <w:rFonts w:hint="default"/>
                <w:sz w:val="18"/>
                <w:szCs w:val="21"/>
                <w:vertAlign w:val="baseline"/>
                <w:lang w:val="en-US" w:eastAsia="zh-CN"/>
              </w:rPr>
            </w:pPr>
          </w:p>
          <w:p>
            <w:pPr>
              <w:numPr>
                <w:ilvl w:val="0"/>
                <w:numId w:val="0"/>
              </w:numPr>
              <w:spacing w:line="240" w:lineRule="auto"/>
              <w:rPr>
                <w:rFonts w:hint="eastAsia"/>
                <w:sz w:val="18"/>
                <w:szCs w:val="21"/>
                <w:vertAlign w:val="baseline"/>
                <w:lang w:val="en-US" w:eastAsia="zh-CN"/>
              </w:rPr>
            </w:pPr>
            <w:r>
              <w:rPr>
                <w:rFonts w:hint="eastAsia"/>
                <w:sz w:val="18"/>
                <w:szCs w:val="21"/>
                <w:vertAlign w:val="baseline"/>
                <w:lang w:val="en-US" w:eastAsia="zh-CN"/>
              </w:rPr>
              <w:t>#重新登录mysql查询</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mysql&gt; show variables like 'explicit_defaults_for_timestamp';</w:t>
            </w:r>
          </w:p>
          <w:p>
            <w:pPr>
              <w:numPr>
                <w:ilvl w:val="0"/>
                <w:numId w:val="0"/>
              </w:numPr>
              <w:rPr>
                <w:rFonts w:hint="default"/>
                <w:vertAlign w:val="baseline"/>
                <w:lang w:val="en-US" w:eastAsia="zh-CN"/>
              </w:rPr>
            </w:pPr>
            <w:r>
              <w:drawing>
                <wp:inline distT="0" distB="0" distL="114300" distR="114300">
                  <wp:extent cx="5270500" cy="1211580"/>
                  <wp:effectExtent l="0" t="0" r="6350" b="762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70500" cy="1211580"/>
                          </a:xfrm>
                          <a:prstGeom prst="rect">
                            <a:avLst/>
                          </a:prstGeom>
                          <a:noFill/>
                          <a:ln>
                            <a:noFill/>
                          </a:ln>
                        </pic:spPr>
                      </pic:pic>
                    </a:graphicData>
                  </a:graphic>
                </wp:inline>
              </w:drawing>
            </w:r>
          </w:p>
        </w:tc>
      </w:tr>
    </w:tbl>
    <w:p>
      <w:pPr>
        <w:numPr>
          <w:ilvl w:val="0"/>
          <w:numId w:val="0"/>
        </w:numPr>
        <w:rPr>
          <w:rFonts w:hint="default"/>
          <w:lang w:val="en-US" w:eastAsia="zh-CN"/>
        </w:rPr>
      </w:pPr>
    </w:p>
    <w:p>
      <w:pPr>
        <w:keepNext w:val="0"/>
        <w:keepLines w:val="0"/>
        <w:pageBreakBefore w:val="0"/>
        <w:widowControl w:val="0"/>
        <w:numPr>
          <w:ilvl w:val="0"/>
          <w:numId w:val="7"/>
        </w:numPr>
        <w:kinsoku/>
        <w:wordWrap/>
        <w:overflowPunct/>
        <w:topLinePunct w:val="0"/>
        <w:autoSpaceDE/>
        <w:autoSpaceDN/>
        <w:bidi w:val="0"/>
        <w:adjustRightInd w:val="0"/>
        <w:snapToGrid w:val="0"/>
        <w:spacing w:line="360" w:lineRule="auto"/>
        <w:ind w:left="425" w:leftChars="0" w:hanging="425" w:firstLineChars="0"/>
        <w:textAlignment w:val="auto"/>
        <w:rPr>
          <w:rFonts w:hint="eastAsia" w:eastAsia="微软雅黑"/>
          <w:b/>
          <w:bCs/>
          <w:lang w:val="en-US" w:eastAsia="zh-CN"/>
        </w:rPr>
      </w:pPr>
      <w:r>
        <w:rPr>
          <w:rFonts w:hint="eastAsia" w:eastAsia="微软雅黑"/>
          <w:b/>
          <w:bCs/>
          <w:lang w:val="en-US" w:eastAsia="zh-CN"/>
        </w:rPr>
        <w:t>安装Airflow</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在node4上切换python37环境，安装airflow，指定版本为2.1.3</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eastAsia"/>
                <w:sz w:val="18"/>
                <w:szCs w:val="21"/>
                <w:vertAlign w:val="baseline"/>
                <w:lang w:val="en-US" w:eastAsia="zh-CN"/>
              </w:rPr>
            </w:pPr>
            <w:r>
              <w:rPr>
                <w:rFonts w:hint="eastAsia"/>
                <w:sz w:val="18"/>
                <w:szCs w:val="21"/>
                <w:vertAlign w:val="baseline"/>
                <w:lang w:val="en-US" w:eastAsia="zh-CN"/>
              </w:rPr>
              <w:t>(python37) [root@node4 ~]# conda activate python37</w:t>
            </w:r>
          </w:p>
          <w:p>
            <w:pPr>
              <w:numPr>
                <w:ilvl w:val="0"/>
                <w:numId w:val="0"/>
              </w:numPr>
              <w:spacing w:line="240" w:lineRule="auto"/>
              <w:rPr>
                <w:rFonts w:hint="default"/>
                <w:vertAlign w:val="baseline"/>
                <w:lang w:val="en-US" w:eastAsia="zh-CN"/>
              </w:rPr>
            </w:pPr>
            <w:r>
              <w:rPr>
                <w:rFonts w:hint="eastAsia"/>
                <w:sz w:val="18"/>
                <w:szCs w:val="21"/>
                <w:vertAlign w:val="baseline"/>
                <w:lang w:val="en-US" w:eastAsia="zh-CN"/>
              </w:rPr>
              <w:t>(python37) [root@node4 ~]# pip install apache-airflow==2.1.3 -i https://pypi.tuna.tsinghua.edu.cn/simple</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默认Airflow安装在$ANCONDA_HOME/envs/python37/lib/python3.7/site-packages/airflow目录下。Airflow文件存储目录默认在/root/airflow目录下，但是这个目录需要执行下“airflow version”后自动创建，查看安装Airflow版本信息：</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eastAsia"/>
                <w:sz w:val="18"/>
                <w:szCs w:val="21"/>
                <w:vertAlign w:val="baseline"/>
                <w:lang w:val="en-US" w:eastAsia="zh-CN"/>
              </w:rPr>
            </w:pPr>
            <w:r>
              <w:rPr>
                <w:rFonts w:hint="eastAsia"/>
                <w:sz w:val="18"/>
                <w:szCs w:val="21"/>
                <w:vertAlign w:val="baseline"/>
                <w:lang w:val="en-US" w:eastAsia="zh-CN"/>
              </w:rPr>
              <w:t>(python37) [root@node4 ~]# airflow version</w:t>
            </w:r>
          </w:p>
          <w:p>
            <w:pPr>
              <w:numPr>
                <w:ilvl w:val="0"/>
                <w:numId w:val="0"/>
              </w:numPr>
              <w:spacing w:line="240" w:lineRule="auto"/>
              <w:rPr>
                <w:rFonts w:hint="default"/>
                <w:lang w:val="en-US" w:eastAsia="zh-CN"/>
              </w:rPr>
            </w:pPr>
            <w:r>
              <w:rPr>
                <w:rFonts w:hint="default"/>
                <w:sz w:val="18"/>
                <w:szCs w:val="21"/>
                <w:vertAlign w:val="baseline"/>
                <w:lang w:val="en-US" w:eastAsia="zh-CN"/>
              </w:rPr>
              <w:t>2.1.3</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i/>
          <w:iCs/>
          <w:color w:val="0070C0"/>
          <w:lang w:val="en-US" w:eastAsia="zh-CN"/>
        </w:rPr>
      </w:pPr>
      <w:r>
        <w:rPr>
          <w:rFonts w:hint="eastAsia" w:eastAsia="微软雅黑"/>
          <w:i/>
          <w:iCs/>
          <w:color w:val="0070C0"/>
          <w:lang w:val="en-US" w:eastAsia="zh-CN"/>
        </w:rPr>
        <w:t>注意：如果不想使用默认的“/root/airflow”目录当做文件存储目录，也可以在安装airflow之前设置环境变量：</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5" w:hRule="atLeast"/>
        </w:trPr>
        <w:tc>
          <w:tcPr>
            <w:tcW w:w="8522" w:type="dxa"/>
          </w:tcPr>
          <w:p>
            <w:pPr>
              <w:numPr>
                <w:ilvl w:val="0"/>
                <w:numId w:val="0"/>
              </w:numPr>
              <w:spacing w:line="240" w:lineRule="auto"/>
              <w:rPr>
                <w:rFonts w:hint="eastAsia"/>
                <w:i/>
                <w:iCs/>
                <w:color w:val="0070C0"/>
                <w:sz w:val="18"/>
                <w:szCs w:val="21"/>
                <w:vertAlign w:val="baseline"/>
                <w:lang w:val="en-US" w:eastAsia="zh-CN"/>
              </w:rPr>
            </w:pPr>
            <w:r>
              <w:rPr>
                <w:rFonts w:hint="default"/>
                <w:i/>
                <w:iCs/>
                <w:color w:val="0070C0"/>
                <w:sz w:val="18"/>
                <w:szCs w:val="21"/>
                <w:vertAlign w:val="baseline"/>
                <w:lang w:val="en-US" w:eastAsia="zh-CN"/>
              </w:rPr>
              <w:t xml:space="preserve">(python37) [root@node4 </w:t>
            </w:r>
            <w:r>
              <w:rPr>
                <w:rFonts w:hint="eastAsia"/>
                <w:i/>
                <w:iCs/>
                <w:color w:val="0070C0"/>
                <w:sz w:val="18"/>
                <w:szCs w:val="21"/>
                <w:vertAlign w:val="baseline"/>
                <w:lang w:val="en-US" w:eastAsia="zh-CN"/>
              </w:rPr>
              <w:t>~</w:t>
            </w:r>
            <w:r>
              <w:rPr>
                <w:rFonts w:hint="default"/>
                <w:i/>
                <w:iCs/>
                <w:color w:val="0070C0"/>
                <w:sz w:val="18"/>
                <w:szCs w:val="21"/>
                <w:vertAlign w:val="baseline"/>
                <w:lang w:val="en-US" w:eastAsia="zh-CN"/>
              </w:rPr>
              <w:t xml:space="preserve">]# </w:t>
            </w:r>
            <w:r>
              <w:rPr>
                <w:rFonts w:hint="eastAsia"/>
                <w:i/>
                <w:iCs/>
                <w:color w:val="0070C0"/>
                <w:sz w:val="18"/>
                <w:szCs w:val="21"/>
                <w:vertAlign w:val="baseline"/>
                <w:lang w:val="en-US" w:eastAsia="zh-CN"/>
              </w:rPr>
              <w:t>vim /etc/profile</w:t>
            </w:r>
          </w:p>
          <w:p>
            <w:pPr>
              <w:numPr>
                <w:ilvl w:val="0"/>
                <w:numId w:val="0"/>
              </w:numPr>
              <w:spacing w:line="240" w:lineRule="auto"/>
              <w:rPr>
                <w:rFonts w:hint="eastAsia"/>
                <w:i/>
                <w:iCs/>
                <w:color w:val="0070C0"/>
                <w:sz w:val="18"/>
                <w:szCs w:val="21"/>
                <w:vertAlign w:val="baseline"/>
                <w:lang w:val="en-US" w:eastAsia="zh-CN"/>
              </w:rPr>
            </w:pPr>
            <w:r>
              <w:rPr>
                <w:rFonts w:hint="eastAsia"/>
                <w:i/>
                <w:iCs/>
                <w:color w:val="0070C0"/>
                <w:sz w:val="18"/>
                <w:szCs w:val="21"/>
                <w:vertAlign w:val="baseline"/>
                <w:lang w:val="en-US" w:eastAsia="zh-CN"/>
              </w:rPr>
              <w:t>export AIRFLOW_HOME=/software/airflow</w:t>
            </w:r>
          </w:p>
          <w:p>
            <w:pPr>
              <w:numPr>
                <w:ilvl w:val="0"/>
                <w:numId w:val="0"/>
              </w:numPr>
              <w:spacing w:line="240" w:lineRule="auto"/>
              <w:rPr>
                <w:rFonts w:hint="eastAsia"/>
                <w:i/>
                <w:iCs/>
                <w:color w:val="0070C0"/>
                <w:sz w:val="18"/>
                <w:szCs w:val="21"/>
                <w:vertAlign w:val="baseline"/>
                <w:lang w:val="en-US" w:eastAsia="zh-CN"/>
              </w:rPr>
            </w:pPr>
          </w:p>
          <w:p>
            <w:pPr>
              <w:numPr>
                <w:ilvl w:val="0"/>
                <w:numId w:val="0"/>
              </w:numPr>
              <w:spacing w:line="240" w:lineRule="auto"/>
              <w:rPr>
                <w:rFonts w:hint="eastAsia"/>
                <w:i/>
                <w:iCs/>
                <w:color w:val="0070C0"/>
                <w:sz w:val="18"/>
                <w:szCs w:val="21"/>
                <w:vertAlign w:val="baseline"/>
                <w:lang w:val="en-US" w:eastAsia="zh-CN"/>
              </w:rPr>
            </w:pPr>
            <w:r>
              <w:rPr>
                <w:rFonts w:hint="eastAsia"/>
                <w:i/>
                <w:iCs/>
                <w:color w:val="0070C0"/>
                <w:sz w:val="18"/>
                <w:szCs w:val="21"/>
                <w:vertAlign w:val="baseline"/>
                <w:lang w:val="en-US" w:eastAsia="zh-CN"/>
              </w:rPr>
              <w:t>#使配置的环境变量生效</w:t>
            </w:r>
          </w:p>
          <w:p>
            <w:pPr>
              <w:numPr>
                <w:ilvl w:val="0"/>
                <w:numId w:val="0"/>
              </w:numPr>
              <w:spacing w:line="240" w:lineRule="auto"/>
              <w:rPr>
                <w:rFonts w:hint="default"/>
                <w:i/>
                <w:iCs/>
                <w:color w:val="0070C0"/>
                <w:vertAlign w:val="baseline"/>
                <w:lang w:val="en-US" w:eastAsia="zh-CN"/>
              </w:rPr>
            </w:pPr>
            <w:r>
              <w:rPr>
                <w:rFonts w:hint="eastAsia"/>
                <w:i/>
                <w:iCs/>
                <w:color w:val="0070C0"/>
                <w:sz w:val="18"/>
                <w:szCs w:val="21"/>
                <w:vertAlign w:val="baseline"/>
                <w:lang w:val="en-US" w:eastAsia="zh-CN"/>
              </w:rPr>
              <w:t>source /etc/profile</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i/>
          <w:iCs/>
          <w:color w:val="0070C0"/>
          <w:lang w:val="en-US" w:eastAsia="zh-CN"/>
        </w:rPr>
      </w:pPr>
      <w:r>
        <w:rPr>
          <w:rFonts w:hint="eastAsia" w:eastAsia="微软雅黑"/>
          <w:i/>
          <w:iCs/>
          <w:color w:val="0070C0"/>
          <w:lang w:val="en-US" w:eastAsia="zh-CN"/>
        </w:rPr>
        <w:t>这样安装完成的airflow后，查看对应的版本会将“AIRFLOW_HOME”配置的目录当做airflow的文件存储目录。</w:t>
      </w:r>
    </w:p>
    <w:p>
      <w:pPr>
        <w:keepNext w:val="0"/>
        <w:keepLines w:val="0"/>
        <w:pageBreakBefore w:val="0"/>
        <w:widowControl w:val="0"/>
        <w:numPr>
          <w:ilvl w:val="0"/>
          <w:numId w:val="7"/>
        </w:numPr>
        <w:kinsoku/>
        <w:wordWrap/>
        <w:overflowPunct/>
        <w:topLinePunct w:val="0"/>
        <w:autoSpaceDE/>
        <w:autoSpaceDN/>
        <w:bidi w:val="0"/>
        <w:adjustRightInd w:val="0"/>
        <w:snapToGrid w:val="0"/>
        <w:spacing w:line="360" w:lineRule="auto"/>
        <w:ind w:left="425" w:leftChars="0" w:hanging="425" w:firstLineChars="0"/>
        <w:textAlignment w:val="auto"/>
        <w:rPr>
          <w:rFonts w:hint="eastAsia" w:eastAsia="微软雅黑"/>
          <w:b/>
          <w:bCs/>
          <w:lang w:val="en-US" w:eastAsia="zh-CN"/>
        </w:rPr>
      </w:pPr>
      <w:r>
        <w:rPr>
          <w:rFonts w:hint="eastAsia" w:eastAsia="微软雅黑"/>
          <w:b/>
          <w:bCs/>
          <w:lang w:val="en-US" w:eastAsia="zh-CN"/>
        </w:rPr>
        <w:t>配置Airflow使用的数据库为MySQL</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打开配置的airflow文件存储目录，默认在$AIRFLOW_HOME目录“/root/airflow”中，会有“airflow.cfg”配置文件，修改配置如下：</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[core]</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dags_folder = /root/airflow/dags</w:t>
            </w:r>
          </w:p>
          <w:p>
            <w:pPr>
              <w:numPr>
                <w:ilvl w:val="0"/>
                <w:numId w:val="0"/>
              </w:numPr>
              <w:spacing w:line="240" w:lineRule="auto"/>
              <w:rPr>
                <w:rFonts w:hint="default"/>
                <w:sz w:val="18"/>
                <w:szCs w:val="21"/>
                <w:vertAlign w:val="baseline"/>
                <w:lang w:val="en-US" w:eastAsia="zh-CN"/>
              </w:rPr>
            </w:pPr>
          </w:p>
          <w:p>
            <w:pPr>
              <w:numPr>
                <w:ilvl w:val="0"/>
                <w:numId w:val="0"/>
              </w:numPr>
              <w:spacing w:line="240" w:lineRule="auto"/>
              <w:rPr>
                <w:rFonts w:hint="default"/>
                <w:sz w:val="18"/>
                <w:szCs w:val="21"/>
                <w:vertAlign w:val="baseline"/>
                <w:lang w:val="en-US" w:eastAsia="zh-CN"/>
              </w:rPr>
            </w:pPr>
            <w:r>
              <w:rPr>
                <w:rFonts w:hint="eastAsia"/>
                <w:sz w:val="18"/>
                <w:szCs w:val="21"/>
                <w:vertAlign w:val="baseline"/>
                <w:lang w:val="en-US" w:eastAsia="zh-CN"/>
              </w:rPr>
              <w:t>#修改时区</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default_timezone = Asia/Shanghai</w:t>
            </w:r>
          </w:p>
          <w:p>
            <w:pPr>
              <w:numPr>
                <w:ilvl w:val="0"/>
                <w:numId w:val="0"/>
              </w:numPr>
              <w:spacing w:line="240" w:lineRule="auto"/>
              <w:rPr>
                <w:rFonts w:hint="default"/>
                <w:sz w:val="18"/>
                <w:szCs w:val="21"/>
                <w:vertAlign w:val="baseline"/>
                <w:lang w:val="en-US" w:eastAsia="zh-CN"/>
              </w:rPr>
            </w:pP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配置数据库</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sql_alchemy_conn=mysql+mysqldb://airflow:123456@node2:3306/airflow?use_unicode=true&amp;charset=utf8</w:t>
            </w:r>
          </w:p>
          <w:p>
            <w:pPr>
              <w:numPr>
                <w:ilvl w:val="0"/>
                <w:numId w:val="0"/>
              </w:numPr>
              <w:spacing w:line="240" w:lineRule="auto"/>
              <w:rPr>
                <w:rFonts w:hint="default"/>
                <w:sz w:val="18"/>
                <w:szCs w:val="21"/>
                <w:vertAlign w:val="baseline"/>
                <w:lang w:val="en-US" w:eastAsia="zh-CN"/>
              </w:rPr>
            </w:pP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[webserver]</w:t>
            </w:r>
          </w:p>
          <w:p>
            <w:pPr>
              <w:numPr>
                <w:ilvl w:val="0"/>
                <w:numId w:val="0"/>
              </w:numPr>
              <w:spacing w:line="240" w:lineRule="auto"/>
              <w:rPr>
                <w:rFonts w:hint="default"/>
                <w:sz w:val="18"/>
                <w:szCs w:val="21"/>
                <w:vertAlign w:val="baseline"/>
                <w:lang w:val="en-US" w:eastAsia="zh-CN"/>
              </w:rPr>
            </w:pPr>
            <w:r>
              <w:rPr>
                <w:rFonts w:hint="eastAsia"/>
                <w:sz w:val="18"/>
                <w:szCs w:val="21"/>
                <w:vertAlign w:val="baseline"/>
                <w:lang w:val="en-US" w:eastAsia="zh-CN"/>
              </w:rPr>
              <w:t>#设置时区</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default_ui_timezone = Asia/Shanghai</w:t>
            </w:r>
          </w:p>
          <w:p>
            <w:pPr>
              <w:numPr>
                <w:ilvl w:val="0"/>
                <w:numId w:val="0"/>
              </w:numPr>
              <w:spacing w:line="240" w:lineRule="auto"/>
              <w:rPr>
                <w:rFonts w:hint="default"/>
                <w:sz w:val="18"/>
                <w:szCs w:val="21"/>
                <w:vertAlign w:val="baseline"/>
                <w:lang w:val="en-US" w:eastAsia="zh-CN"/>
              </w:rPr>
            </w:pPr>
          </w:p>
          <w:p>
            <w:pPr>
              <w:numPr>
                <w:ilvl w:val="0"/>
                <w:numId w:val="0"/>
              </w:numPr>
              <w:spacing w:line="240" w:lineRule="auto"/>
              <w:rPr>
                <w:rFonts w:hint="default"/>
                <w:sz w:val="18"/>
                <w:szCs w:val="21"/>
                <w:vertAlign w:val="baseline"/>
                <w:lang w:val="en-US" w:eastAsia="zh-CN"/>
              </w:rPr>
            </w:pPr>
            <w:r>
              <w:rPr>
                <w:rFonts w:hint="eastAsia"/>
                <w:sz w:val="18"/>
                <w:szCs w:val="21"/>
                <w:vertAlign w:val="baseline"/>
                <w:lang w:val="en-US" w:eastAsia="zh-CN"/>
              </w:rPr>
              <w:t>#设置DAG显示方式</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Default DAG view. Valid values are: ``tree``, ``graph``, ``duration``, ``gantt``, ``landing_times``</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dag_default_view = graph</w:t>
            </w:r>
          </w:p>
          <w:p>
            <w:pPr>
              <w:numPr>
                <w:ilvl w:val="0"/>
                <w:numId w:val="0"/>
              </w:numPr>
              <w:spacing w:line="240" w:lineRule="auto"/>
              <w:rPr>
                <w:rFonts w:hint="default"/>
                <w:sz w:val="18"/>
                <w:szCs w:val="21"/>
                <w:vertAlign w:val="baseline"/>
                <w:lang w:val="en-US" w:eastAsia="zh-CN"/>
              </w:rPr>
            </w:pP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[scheduler]</w:t>
            </w:r>
          </w:p>
          <w:p>
            <w:pPr>
              <w:numPr>
                <w:ilvl w:val="0"/>
                <w:numId w:val="0"/>
              </w:numPr>
              <w:spacing w:line="240" w:lineRule="auto"/>
              <w:rPr>
                <w:rFonts w:hint="default"/>
                <w:sz w:val="18"/>
                <w:szCs w:val="21"/>
                <w:vertAlign w:val="baseline"/>
                <w:lang w:val="en-US" w:eastAsia="zh-CN"/>
              </w:rPr>
            </w:pPr>
            <w:r>
              <w:rPr>
                <w:rFonts w:hint="eastAsia"/>
                <w:sz w:val="18"/>
                <w:szCs w:val="21"/>
                <w:vertAlign w:val="baseline"/>
                <w:lang w:val="en-US" w:eastAsia="zh-CN"/>
              </w:rPr>
              <w:t>#设置默认发现新任务周期，默认是5分钟</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How often (in seconds) to scan the DAGs directory for new files. Default to 5 minutes.</w:t>
            </w:r>
          </w:p>
          <w:p>
            <w:pPr>
              <w:numPr>
                <w:ilvl w:val="0"/>
                <w:numId w:val="0"/>
              </w:numPr>
              <w:spacing w:line="240" w:lineRule="auto"/>
              <w:rPr>
                <w:rFonts w:hint="default"/>
                <w:vertAlign w:val="baseline"/>
                <w:lang w:val="en-US" w:eastAsia="zh-CN"/>
              </w:rPr>
            </w:pPr>
            <w:r>
              <w:rPr>
                <w:rFonts w:hint="default"/>
                <w:sz w:val="18"/>
                <w:szCs w:val="21"/>
                <w:vertAlign w:val="baseline"/>
                <w:lang w:val="en-US" w:eastAsia="zh-CN"/>
              </w:rPr>
              <w:t>dag_dir_list_interval = 30</w:t>
            </w:r>
          </w:p>
        </w:tc>
      </w:tr>
    </w:tbl>
    <w:p>
      <w:pPr>
        <w:rPr>
          <w:rFonts w:hint="default"/>
          <w:lang w:val="en-US" w:eastAsia="zh-CN"/>
        </w:rPr>
      </w:pPr>
    </w:p>
    <w:p>
      <w:pPr>
        <w:keepNext w:val="0"/>
        <w:keepLines w:val="0"/>
        <w:pageBreakBefore w:val="0"/>
        <w:widowControl w:val="0"/>
        <w:numPr>
          <w:ilvl w:val="0"/>
          <w:numId w:val="7"/>
        </w:numPr>
        <w:kinsoku/>
        <w:wordWrap/>
        <w:overflowPunct/>
        <w:topLinePunct w:val="0"/>
        <w:autoSpaceDE/>
        <w:autoSpaceDN/>
        <w:bidi w:val="0"/>
        <w:adjustRightInd w:val="0"/>
        <w:snapToGrid w:val="0"/>
        <w:spacing w:line="360" w:lineRule="auto"/>
        <w:ind w:left="425" w:leftChars="0" w:hanging="425" w:firstLineChars="0"/>
        <w:textAlignment w:val="auto"/>
        <w:rPr>
          <w:rFonts w:hint="eastAsia" w:eastAsia="微软雅黑"/>
          <w:b/>
          <w:bCs/>
          <w:lang w:val="en-US" w:eastAsia="zh-CN"/>
        </w:rPr>
      </w:pPr>
      <w:r>
        <w:rPr>
          <w:rFonts w:hint="eastAsia" w:eastAsia="微软雅黑"/>
          <w:b/>
          <w:bCs/>
          <w:lang w:val="en-US" w:eastAsia="zh-CN"/>
        </w:rPr>
        <w:t>安装需要的python依赖包</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初始化Airflow数据库时需要使用到连接mysql的包，执行如下命令来安装mysql对应的python包。</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eastAsia"/>
                <w:vertAlign w:val="baseline"/>
                <w:lang w:val="en-US" w:eastAsia="zh-CN"/>
              </w:rPr>
            </w:pPr>
            <w:r>
              <w:rPr>
                <w:rFonts w:hint="eastAsia"/>
                <w:sz w:val="18"/>
                <w:szCs w:val="21"/>
                <w:vertAlign w:val="baseline"/>
                <w:lang w:val="en-US" w:eastAsia="zh-CN"/>
              </w:rPr>
              <w:t xml:space="preserve">(python37) [root@node4 ~]# pip install mysqlclient -i </w:t>
            </w:r>
            <w:r>
              <w:rPr>
                <w:rFonts w:hint="eastAsia"/>
                <w:sz w:val="18"/>
                <w:szCs w:val="21"/>
                <w:vertAlign w:val="baseline"/>
                <w:lang w:val="en-US" w:eastAsia="zh-CN"/>
              </w:rPr>
              <w:fldChar w:fldCharType="begin"/>
            </w:r>
            <w:r>
              <w:rPr>
                <w:rFonts w:hint="eastAsia"/>
                <w:sz w:val="18"/>
                <w:szCs w:val="21"/>
                <w:vertAlign w:val="baseline"/>
                <w:lang w:val="en-US" w:eastAsia="zh-CN"/>
              </w:rPr>
              <w:instrText xml:space="preserve"> HYPERLINK "https://pypi.tuna.tsinghua.edu.cn/simple" </w:instrText>
            </w:r>
            <w:r>
              <w:rPr>
                <w:rFonts w:hint="eastAsia"/>
                <w:sz w:val="18"/>
                <w:szCs w:val="21"/>
                <w:vertAlign w:val="baseline"/>
                <w:lang w:val="en-US" w:eastAsia="zh-CN"/>
              </w:rPr>
              <w:fldChar w:fldCharType="separate"/>
            </w:r>
            <w:r>
              <w:rPr>
                <w:rFonts w:hint="eastAsia"/>
                <w:sz w:val="18"/>
                <w:szCs w:val="21"/>
                <w:vertAlign w:val="baseline"/>
                <w:lang w:val="en-US" w:eastAsia="zh-CN"/>
              </w:rPr>
              <w:t>https://pypi.tuna.tsinghua.edu.cn/simple</w:t>
            </w:r>
            <w:r>
              <w:rPr>
                <w:rFonts w:hint="eastAsia"/>
                <w:sz w:val="18"/>
                <w:szCs w:val="21"/>
                <w:vertAlign w:val="baseline"/>
                <w:lang w:val="en-US" w:eastAsia="zh-CN"/>
              </w:rPr>
              <w:fldChar w:fldCharType="end"/>
            </w:r>
          </w:p>
        </w:tc>
      </w:tr>
    </w:tbl>
    <w:p>
      <w:pPr>
        <w:numPr>
          <w:ilvl w:val="0"/>
          <w:numId w:val="0"/>
        </w:numPr>
        <w:ind w:leftChars="0"/>
        <w:rPr>
          <w:rFonts w:hint="eastAsia"/>
          <w:lang w:val="en-US" w:eastAsia="zh-CN"/>
        </w:rPr>
      </w:pPr>
    </w:p>
    <w:p>
      <w:pPr>
        <w:keepNext w:val="0"/>
        <w:keepLines w:val="0"/>
        <w:pageBreakBefore w:val="0"/>
        <w:widowControl w:val="0"/>
        <w:numPr>
          <w:ilvl w:val="0"/>
          <w:numId w:val="7"/>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初始化Airflow 数据库</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sz w:val="18"/>
                <w:szCs w:val="21"/>
                <w:vertAlign w:val="baseline"/>
                <w:lang w:val="en-US" w:eastAsia="zh-CN"/>
              </w:rPr>
              <w:t>(python37) [root@node4 airflow]# ai</w:t>
            </w:r>
            <w:r>
              <w:rPr>
                <w:rFonts w:hint="eastAsia"/>
                <w:sz w:val="18"/>
                <w:szCs w:val="21"/>
                <w:vertAlign w:val="baseline"/>
                <w:lang w:val="en-US" w:eastAsia="zh-CN"/>
              </w:rPr>
              <w:t>r</w:t>
            </w:r>
            <w:r>
              <w:rPr>
                <w:rFonts w:hint="default"/>
                <w:sz w:val="18"/>
                <w:szCs w:val="21"/>
                <w:vertAlign w:val="baseline"/>
                <w:lang w:val="en-US" w:eastAsia="zh-CN"/>
              </w:rPr>
              <w:t>flow db init</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初始化之后在MySQL airflow库下会生成对应的表。</w:t>
      </w:r>
    </w:p>
    <w:p>
      <w:pPr>
        <w:keepNext w:val="0"/>
        <w:keepLines w:val="0"/>
        <w:pageBreakBefore w:val="0"/>
        <w:widowControl w:val="0"/>
        <w:numPr>
          <w:ilvl w:val="0"/>
          <w:numId w:val="7"/>
        </w:numPr>
        <w:kinsoku/>
        <w:wordWrap/>
        <w:overflowPunct/>
        <w:topLinePunct w:val="0"/>
        <w:autoSpaceDE/>
        <w:autoSpaceDN/>
        <w:bidi w:val="0"/>
        <w:adjustRightInd w:val="0"/>
        <w:snapToGrid w:val="0"/>
        <w:spacing w:line="360" w:lineRule="auto"/>
        <w:ind w:left="425" w:leftChars="0" w:hanging="425" w:firstLineChars="0"/>
        <w:textAlignment w:val="auto"/>
        <w:rPr>
          <w:rFonts w:hint="eastAsia" w:eastAsia="微软雅黑"/>
          <w:b/>
          <w:bCs/>
          <w:lang w:val="en-US" w:eastAsia="zh-CN"/>
        </w:rPr>
      </w:pPr>
      <w:r>
        <w:rPr>
          <w:rFonts w:hint="eastAsia" w:eastAsia="微软雅黑"/>
          <w:b/>
          <w:bCs/>
          <w:lang w:val="en-US" w:eastAsia="zh-CN"/>
        </w:rPr>
        <w:t>创建管理员用户信息</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在node4节点上执行如下命令，创建操作Airflow的用户信息:</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airflow users create \</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--username airflow \</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--firstname airflow \</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--lastname airflow \</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--role Admin \</w:t>
            </w:r>
          </w:p>
          <w:p>
            <w:pPr>
              <w:numPr>
                <w:ilvl w:val="0"/>
                <w:numId w:val="0"/>
              </w:numPr>
              <w:spacing w:line="240" w:lineRule="auto"/>
              <w:rPr>
                <w:rFonts w:hint="default"/>
                <w:vertAlign w:val="baseline"/>
                <w:lang w:val="en-US" w:eastAsia="zh-CN"/>
              </w:rPr>
            </w:pPr>
            <w:r>
              <w:rPr>
                <w:rFonts w:hint="default"/>
                <w:sz w:val="18"/>
                <w:szCs w:val="21"/>
                <w:vertAlign w:val="baseline"/>
                <w:lang w:val="en-US" w:eastAsia="zh-CN"/>
              </w:rPr>
              <w:t xml:space="preserve">    --email xx@qq.com</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执行完成之后，设置密码为“123456”并确认，完成Airflow管理员信息创建。</w:t>
      </w:r>
    </w:p>
    <w:p>
      <w:pPr>
        <w:pStyle w:val="4"/>
        <w:ind w:left="828" w:hanging="828"/>
        <w:outlineLvl w:val="2"/>
        <w:rPr>
          <w:rFonts w:hint="eastAsia" w:ascii="微软雅黑" w:hAnsi="微软雅黑" w:eastAsia="微软雅黑" w:cs="微软雅黑"/>
          <w:lang w:val="en-US" w:eastAsia="zh-CN"/>
        </w:rPr>
      </w:pPr>
      <w:r>
        <w:rPr>
          <w:rFonts w:hint="eastAsia"/>
          <w:lang w:val="en-US" w:eastAsia="zh-CN"/>
        </w:rPr>
        <w:t>启动Airflow</w:t>
      </w:r>
    </w:p>
    <w:p>
      <w:pPr>
        <w:keepNext w:val="0"/>
        <w:keepLines w:val="0"/>
        <w:pageBreakBefore w:val="0"/>
        <w:widowControl w:val="0"/>
        <w:numPr>
          <w:ilvl w:val="0"/>
          <w:numId w:val="8"/>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启动webserver</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default"/>
                <w:sz w:val="18"/>
                <w:szCs w:val="21"/>
                <w:vertAlign w:val="baseline"/>
                <w:lang w:val="en-US" w:eastAsia="zh-CN"/>
              </w:rPr>
            </w:pPr>
            <w:r>
              <w:rPr>
                <w:rFonts w:hint="eastAsia"/>
                <w:sz w:val="18"/>
                <w:szCs w:val="21"/>
                <w:vertAlign w:val="baseline"/>
                <w:lang w:val="en-US" w:eastAsia="zh-CN"/>
              </w:rPr>
              <w:t>#前台方式启动webserver</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(python37) [root@node4 airflow]# airflow webserver --port 8080</w:t>
            </w:r>
          </w:p>
          <w:p>
            <w:pPr>
              <w:numPr>
                <w:ilvl w:val="0"/>
                <w:numId w:val="0"/>
              </w:numPr>
              <w:spacing w:line="240" w:lineRule="auto"/>
              <w:rPr>
                <w:rFonts w:hint="default"/>
                <w:sz w:val="18"/>
                <w:szCs w:val="21"/>
                <w:vertAlign w:val="baseline"/>
                <w:lang w:val="en-US" w:eastAsia="zh-CN"/>
              </w:rPr>
            </w:pPr>
          </w:p>
          <w:p>
            <w:pPr>
              <w:numPr>
                <w:ilvl w:val="0"/>
                <w:numId w:val="0"/>
              </w:numPr>
              <w:spacing w:line="240" w:lineRule="auto"/>
              <w:rPr>
                <w:rFonts w:hint="default"/>
                <w:sz w:val="18"/>
                <w:szCs w:val="21"/>
                <w:vertAlign w:val="baseline"/>
                <w:lang w:val="en-US" w:eastAsia="zh-CN"/>
              </w:rPr>
            </w:pPr>
            <w:r>
              <w:rPr>
                <w:rFonts w:hint="eastAsia"/>
                <w:sz w:val="18"/>
                <w:szCs w:val="21"/>
                <w:vertAlign w:val="baseline"/>
                <w:lang w:val="en-US" w:eastAsia="zh-CN"/>
              </w:rPr>
              <w:t>#以守护进程方式运行webserver,端口默认8080。 ps aux|grep webserver查看后台进程</w:t>
            </w:r>
          </w:p>
          <w:p>
            <w:pPr>
              <w:numPr>
                <w:ilvl w:val="0"/>
                <w:numId w:val="0"/>
              </w:numPr>
              <w:spacing w:line="240" w:lineRule="auto"/>
              <w:rPr>
                <w:rFonts w:hint="default"/>
                <w:vertAlign w:val="baseline"/>
                <w:lang w:val="en-US" w:eastAsia="zh-CN"/>
              </w:rPr>
            </w:pPr>
            <w:r>
              <w:rPr>
                <w:rFonts w:hint="default"/>
                <w:sz w:val="18"/>
                <w:szCs w:val="21"/>
                <w:vertAlign w:val="baseline"/>
                <w:lang w:val="en-US" w:eastAsia="zh-CN"/>
              </w:rPr>
              <w:t>airflow webserver --port 8080</w:t>
            </w:r>
            <w:r>
              <w:rPr>
                <w:rFonts w:hint="eastAsia"/>
                <w:sz w:val="18"/>
                <w:szCs w:val="21"/>
                <w:vertAlign w:val="baseline"/>
                <w:lang w:val="en-US" w:eastAsia="zh-CN"/>
              </w:rPr>
              <w:t xml:space="preserve"> -D</w:t>
            </w:r>
          </w:p>
        </w:tc>
      </w:tr>
    </w:tbl>
    <w:p>
      <w:pPr>
        <w:numPr>
          <w:ilvl w:val="0"/>
          <w:numId w:val="0"/>
        </w:numPr>
        <w:rPr>
          <w:rFonts w:hint="default"/>
          <w:lang w:val="en-US" w:eastAsia="zh-CN"/>
        </w:rPr>
      </w:pPr>
    </w:p>
    <w:p>
      <w:pPr>
        <w:keepNext w:val="0"/>
        <w:keepLines w:val="0"/>
        <w:pageBreakBefore w:val="0"/>
        <w:widowControl w:val="0"/>
        <w:numPr>
          <w:ilvl w:val="0"/>
          <w:numId w:val="8"/>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启动scheduler</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新开窗口，切换python37环境，启动Schduler：</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default"/>
                <w:sz w:val="18"/>
                <w:szCs w:val="21"/>
                <w:vertAlign w:val="baseline"/>
                <w:lang w:val="en-US" w:eastAsia="zh-CN"/>
              </w:rPr>
            </w:pPr>
            <w:r>
              <w:rPr>
                <w:rFonts w:hint="eastAsia"/>
                <w:sz w:val="18"/>
                <w:szCs w:val="21"/>
                <w:vertAlign w:val="baseline"/>
                <w:lang w:val="en-US" w:eastAsia="zh-CN"/>
              </w:rPr>
              <w:t>#前台方式启动scheduler</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(python37) [root@node4 ~]#</w:t>
            </w:r>
            <w:bookmarkStart w:id="1" w:name="OLE_LINK10"/>
            <w:r>
              <w:rPr>
                <w:rFonts w:hint="default"/>
                <w:sz w:val="18"/>
                <w:szCs w:val="21"/>
                <w:vertAlign w:val="baseline"/>
                <w:lang w:val="en-US" w:eastAsia="zh-CN"/>
              </w:rPr>
              <w:t xml:space="preserve"> airflow scheduler</w:t>
            </w:r>
          </w:p>
          <w:bookmarkEnd w:id="1"/>
          <w:p>
            <w:pPr>
              <w:numPr>
                <w:ilvl w:val="0"/>
                <w:numId w:val="0"/>
              </w:numPr>
              <w:spacing w:line="240" w:lineRule="auto"/>
              <w:rPr>
                <w:rFonts w:hint="default"/>
                <w:sz w:val="18"/>
                <w:szCs w:val="21"/>
                <w:vertAlign w:val="baseline"/>
                <w:lang w:val="en-US" w:eastAsia="zh-CN"/>
              </w:rPr>
            </w:pPr>
          </w:p>
          <w:p>
            <w:pPr>
              <w:numPr>
                <w:ilvl w:val="0"/>
                <w:numId w:val="0"/>
              </w:numPr>
              <w:spacing w:line="240" w:lineRule="auto"/>
              <w:rPr>
                <w:rFonts w:hint="default"/>
                <w:sz w:val="18"/>
                <w:szCs w:val="21"/>
                <w:vertAlign w:val="baseline"/>
                <w:lang w:val="en-US" w:eastAsia="zh-CN"/>
              </w:rPr>
            </w:pPr>
            <w:r>
              <w:rPr>
                <w:rFonts w:hint="eastAsia"/>
                <w:sz w:val="18"/>
                <w:szCs w:val="21"/>
                <w:vertAlign w:val="baseline"/>
                <w:lang w:val="en-US" w:eastAsia="zh-CN"/>
              </w:rPr>
              <w:t>#以守护进程方式运行Scheduler,ps aux|grep scheduler 查看后台进程</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airflow scheduler</w:t>
            </w:r>
            <w:r>
              <w:rPr>
                <w:rFonts w:hint="eastAsia"/>
                <w:sz w:val="18"/>
                <w:szCs w:val="21"/>
                <w:vertAlign w:val="baseline"/>
                <w:lang w:val="en-US" w:eastAsia="zh-CN"/>
              </w:rPr>
              <w:t xml:space="preserve"> -D</w:t>
            </w:r>
          </w:p>
        </w:tc>
      </w:tr>
    </w:tbl>
    <w:p>
      <w:pPr>
        <w:keepNext w:val="0"/>
        <w:keepLines w:val="0"/>
        <w:pageBreakBefore w:val="0"/>
        <w:widowControl w:val="0"/>
        <w:numPr>
          <w:ilvl w:val="0"/>
          <w:numId w:val="8"/>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访问Airflow webui</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浏览器访问：</w:t>
      </w:r>
      <w:r>
        <w:rPr>
          <w:rFonts w:hint="eastAsia" w:eastAsia="微软雅黑"/>
          <w:lang w:val="en-US" w:eastAsia="zh-CN"/>
        </w:rPr>
        <w:fldChar w:fldCharType="begin"/>
      </w:r>
      <w:r>
        <w:rPr>
          <w:rFonts w:hint="eastAsia" w:eastAsia="微软雅黑"/>
          <w:lang w:val="en-US" w:eastAsia="zh-CN"/>
        </w:rPr>
        <w:instrText xml:space="preserve"> HYPERLINK "http://node4:8080" </w:instrText>
      </w:r>
      <w:r>
        <w:rPr>
          <w:rFonts w:hint="eastAsia" w:eastAsia="微软雅黑"/>
          <w:lang w:val="en-US" w:eastAsia="zh-CN"/>
        </w:rPr>
        <w:fldChar w:fldCharType="separate"/>
      </w:r>
      <w:r>
        <w:rPr>
          <w:rFonts w:hint="eastAsia" w:eastAsia="微软雅黑"/>
          <w:lang w:val="en-US" w:eastAsia="zh-CN"/>
        </w:rPr>
        <w:t>http://node4:8080</w:t>
      </w:r>
      <w:r>
        <w:rPr>
          <w:rFonts w:hint="eastAsia" w:eastAsia="微软雅黑"/>
          <w:lang w:val="en-US" w:eastAsia="zh-CN"/>
        </w:rPr>
        <w:fldChar w:fldCharType="end"/>
      </w:r>
      <w:r>
        <w:rPr>
          <w:rFonts w:hint="eastAsia" w:eastAsia="微软雅黑"/>
          <w:lang w:val="en-US" w:eastAsia="zh-CN"/>
        </w:rPr>
        <w:t xml:space="preserve"> </w:t>
      </w:r>
    </w:p>
    <w:p>
      <w:pPr>
        <w:numPr>
          <w:ilvl w:val="0"/>
          <w:numId w:val="0"/>
        </w:numPr>
        <w:ind w:leftChars="0"/>
      </w:pPr>
      <w:r>
        <w:drawing>
          <wp:inline distT="0" distB="0" distL="114300" distR="114300">
            <wp:extent cx="5271135" cy="2842260"/>
            <wp:effectExtent l="0" t="0" r="5715" b="1524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16"/>
                    <a:stretch>
                      <a:fillRect/>
                    </a:stretch>
                  </pic:blipFill>
                  <pic:spPr>
                    <a:xfrm>
                      <a:off x="0" y="0"/>
                      <a:ext cx="5271135" cy="28422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输入前面创建的用户名：airflow 密码：123456</w:t>
      </w:r>
    </w:p>
    <w:p>
      <w:pPr>
        <w:pStyle w:val="3"/>
        <w:ind w:left="828" w:hanging="828"/>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Airflow WebUI操作介绍</w:t>
      </w:r>
    </w:p>
    <w:p>
      <w:pPr>
        <w:pStyle w:val="4"/>
        <w:ind w:left="828" w:hanging="828"/>
        <w:outlineLvl w:val="2"/>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DAG</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DAG有对应的id,其id全局唯一，DAG是airflow的核心概念，任务装载到DAG中，封装成任务依赖链条，DAG决定这些任务的执行规则。</w:t>
      </w:r>
    </w:p>
    <w:p>
      <w:r>
        <w:drawing>
          <wp:inline distT="0" distB="0" distL="114300" distR="114300">
            <wp:extent cx="5274310" cy="2818765"/>
            <wp:effectExtent l="0" t="0" r="2540" b="63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7"/>
                    <a:stretch>
                      <a:fillRect/>
                    </a:stretch>
                  </pic:blipFill>
                  <pic:spPr>
                    <a:xfrm>
                      <a:off x="0" y="0"/>
                      <a:ext cx="5274310" cy="28187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点击以上每个DAG对应的id可以直接进入对应“Graph View”视图，可以查看当前DAG任务执行顺序图。</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以上“Runs”列与“Recent Tasks”列下的“圆圈”代表当前DAG执行的某种状态，鼠标放到对应的“圆圈”上可以查看对应的提示说明。点击以上“Links”之后，出现以下选项：</w:t>
      </w:r>
    </w:p>
    <w:p>
      <w:r>
        <w:drawing>
          <wp:inline distT="0" distB="0" distL="114300" distR="114300">
            <wp:extent cx="5271770" cy="680085"/>
            <wp:effectExtent l="0" t="0" r="5080" b="571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18"/>
                    <a:stretch>
                      <a:fillRect/>
                    </a:stretch>
                  </pic:blipFill>
                  <pic:spPr>
                    <a:xfrm>
                      <a:off x="0" y="0"/>
                      <a:ext cx="5271770" cy="680085"/>
                    </a:xfrm>
                    <a:prstGeom prst="rect">
                      <a:avLst/>
                    </a:prstGeom>
                    <a:noFill/>
                    <a:ln>
                      <a:noFill/>
                    </a:ln>
                  </pic:spPr>
                </pic:pic>
              </a:graphicData>
            </a:graphic>
          </wp:inline>
        </w:drawing>
      </w:r>
    </w:p>
    <w:p>
      <w:pPr>
        <w:keepNext w:val="0"/>
        <w:keepLines w:val="0"/>
        <w:pageBreakBefore w:val="0"/>
        <w:widowControl w:val="0"/>
        <w:numPr>
          <w:ilvl w:val="0"/>
          <w:numId w:val="9"/>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Tree View</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将DAG以树的形式表示，如果执行过程中有延迟也可以通过这个界面查看问题出现在哪个步骤，在生产环境下，经常通过这个页面查看每个任务执行情况。</w:t>
      </w:r>
    </w:p>
    <w:p>
      <w:pPr>
        <w:numPr>
          <w:ilvl w:val="0"/>
          <w:numId w:val="0"/>
        </w:numPr>
        <w:ind w:leftChars="0"/>
      </w:pPr>
      <w:r>
        <w:drawing>
          <wp:inline distT="0" distB="0" distL="114300" distR="114300">
            <wp:extent cx="5271135" cy="2440940"/>
            <wp:effectExtent l="0" t="0" r="5715" b="1651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19"/>
                    <a:stretch>
                      <a:fillRect/>
                    </a:stretch>
                  </pic:blipFill>
                  <pic:spPr>
                    <a:xfrm>
                      <a:off x="0" y="0"/>
                      <a:ext cx="5271135" cy="24409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点击以上每个有颜色的“小块”都可以看到task详情：</w:t>
      </w:r>
    </w:p>
    <w:p>
      <w:pPr>
        <w:numPr>
          <w:ilvl w:val="0"/>
          <w:numId w:val="0"/>
        </w:numPr>
        <w:ind w:leftChars="0"/>
        <w:rPr>
          <w:rFonts w:hint="default"/>
          <w:lang w:val="en-US" w:eastAsia="zh-CN"/>
        </w:rPr>
      </w:pPr>
      <w:r>
        <w:drawing>
          <wp:inline distT="0" distB="0" distL="114300" distR="114300">
            <wp:extent cx="5274310" cy="2066925"/>
            <wp:effectExtent l="0" t="0" r="2540" b="952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20"/>
                    <a:stretch>
                      <a:fillRect/>
                    </a:stretch>
                  </pic:blipFill>
                  <pic:spPr>
                    <a:xfrm>
                      <a:off x="0" y="0"/>
                      <a:ext cx="5274310" cy="2066925"/>
                    </a:xfrm>
                    <a:prstGeom prst="rect">
                      <a:avLst/>
                    </a:prstGeom>
                    <a:noFill/>
                    <a:ln>
                      <a:noFill/>
                    </a:ln>
                  </pic:spPr>
                </pic:pic>
              </a:graphicData>
            </a:graphic>
          </wp:inline>
        </w:drawing>
      </w:r>
    </w:p>
    <w:p>
      <w:pPr>
        <w:keepNext w:val="0"/>
        <w:keepLines w:val="0"/>
        <w:pageBreakBefore w:val="0"/>
        <w:widowControl w:val="0"/>
        <w:numPr>
          <w:ilvl w:val="0"/>
          <w:numId w:val="9"/>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Graph View</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此页面以图形方式呈现DAG有向无环图，对于理解DAG执行非常有帮助，不同颜色代表task执行的不同状态。</w:t>
      </w:r>
    </w:p>
    <w:p>
      <w:pPr>
        <w:numPr>
          <w:ilvl w:val="0"/>
          <w:numId w:val="0"/>
        </w:numPr>
        <w:ind w:leftChars="0"/>
        <w:rPr>
          <w:rFonts w:hint="eastAsia"/>
          <w:b/>
          <w:bCs/>
          <w:lang w:val="en-US" w:eastAsia="zh-CN"/>
        </w:rPr>
      </w:pPr>
      <w:r>
        <w:drawing>
          <wp:inline distT="0" distB="0" distL="114300" distR="114300">
            <wp:extent cx="5271135" cy="2138680"/>
            <wp:effectExtent l="0" t="0" r="5715" b="1397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21"/>
                    <a:stretch>
                      <a:fillRect/>
                    </a:stretch>
                  </pic:blipFill>
                  <pic:spPr>
                    <a:xfrm>
                      <a:off x="0" y="0"/>
                      <a:ext cx="5271135" cy="21386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点击任意一个task，都可以看到当前task执行情况：</w:t>
      </w:r>
    </w:p>
    <w:p>
      <w:pPr>
        <w:numPr>
          <w:ilvl w:val="0"/>
          <w:numId w:val="0"/>
        </w:numPr>
        <w:ind w:leftChars="0"/>
        <w:rPr>
          <w:rFonts w:hint="default"/>
          <w:b/>
          <w:bCs/>
          <w:lang w:val="en-US" w:eastAsia="zh-CN"/>
        </w:rPr>
      </w:pPr>
      <w:r>
        <w:drawing>
          <wp:inline distT="0" distB="0" distL="114300" distR="114300">
            <wp:extent cx="5274310" cy="2190115"/>
            <wp:effectExtent l="0" t="0" r="2540" b="635"/>
            <wp:docPr id="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2"/>
                    <pic:cNvPicPr>
                      <a:picLocks noChangeAspect="1"/>
                    </pic:cNvPicPr>
                  </pic:nvPicPr>
                  <pic:blipFill>
                    <a:blip r:embed="rId22"/>
                    <a:stretch>
                      <a:fillRect/>
                    </a:stretch>
                  </pic:blipFill>
                  <pic:spPr>
                    <a:xfrm>
                      <a:off x="0" y="0"/>
                      <a:ext cx="5274310" cy="2190115"/>
                    </a:xfrm>
                    <a:prstGeom prst="rect">
                      <a:avLst/>
                    </a:prstGeom>
                    <a:noFill/>
                    <a:ln>
                      <a:noFill/>
                    </a:ln>
                  </pic:spPr>
                </pic:pic>
              </a:graphicData>
            </a:graphic>
          </wp:inline>
        </w:drawing>
      </w:r>
    </w:p>
    <w:p>
      <w:pPr>
        <w:keepNext w:val="0"/>
        <w:keepLines w:val="0"/>
        <w:pageBreakBefore w:val="0"/>
        <w:widowControl w:val="0"/>
        <w:numPr>
          <w:ilvl w:val="0"/>
          <w:numId w:val="9"/>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Calendar View</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日期视图，显示当前年每月每天任务执行情况。</w:t>
      </w:r>
    </w:p>
    <w:p>
      <w:pPr>
        <w:numPr>
          <w:ilvl w:val="0"/>
          <w:numId w:val="0"/>
        </w:numPr>
        <w:ind w:leftChars="0"/>
        <w:rPr>
          <w:rFonts w:hint="eastAsia"/>
          <w:b/>
          <w:bCs/>
          <w:lang w:val="en-US" w:eastAsia="zh-CN"/>
        </w:rPr>
      </w:pPr>
      <w:r>
        <w:drawing>
          <wp:inline distT="0" distB="0" distL="114300" distR="114300">
            <wp:extent cx="5268595" cy="1435735"/>
            <wp:effectExtent l="0" t="0" r="8255" b="1206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23"/>
                    <a:stretch>
                      <a:fillRect/>
                    </a:stretch>
                  </pic:blipFill>
                  <pic:spPr>
                    <a:xfrm>
                      <a:off x="0" y="0"/>
                      <a:ext cx="5268595" cy="1435735"/>
                    </a:xfrm>
                    <a:prstGeom prst="rect">
                      <a:avLst/>
                    </a:prstGeom>
                    <a:noFill/>
                    <a:ln>
                      <a:noFill/>
                    </a:ln>
                  </pic:spPr>
                </pic:pic>
              </a:graphicData>
            </a:graphic>
          </wp:inline>
        </w:drawing>
      </w:r>
    </w:p>
    <w:p>
      <w:pPr>
        <w:numPr>
          <w:ilvl w:val="0"/>
          <w:numId w:val="0"/>
        </w:numPr>
        <w:ind w:leftChars="0"/>
        <w:rPr>
          <w:rFonts w:hint="eastAsia"/>
          <w:b/>
          <w:bCs/>
          <w:lang w:val="en-US" w:eastAsia="zh-CN"/>
        </w:rPr>
      </w:pPr>
    </w:p>
    <w:p>
      <w:pPr>
        <w:keepNext w:val="0"/>
        <w:keepLines w:val="0"/>
        <w:pageBreakBefore w:val="0"/>
        <w:widowControl w:val="0"/>
        <w:numPr>
          <w:ilvl w:val="0"/>
          <w:numId w:val="9"/>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Task Duration</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此视图表示不同的task在过去每天执行的时长，可以通过每日执行时长对比，发现同一个task执行耗时情况。</w:t>
      </w:r>
    </w:p>
    <w:p>
      <w:pPr>
        <w:numPr>
          <w:ilvl w:val="0"/>
          <w:numId w:val="0"/>
        </w:numPr>
        <w:ind w:leftChars="0"/>
        <w:rPr>
          <w:rFonts w:hint="eastAsia"/>
          <w:b/>
          <w:bCs/>
          <w:lang w:val="en-US" w:eastAsia="zh-CN"/>
        </w:rPr>
      </w:pPr>
      <w:r>
        <w:drawing>
          <wp:inline distT="0" distB="0" distL="114300" distR="114300">
            <wp:extent cx="5267325" cy="3437255"/>
            <wp:effectExtent l="0" t="0" r="9525" b="1079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24"/>
                    <a:stretch>
                      <a:fillRect/>
                    </a:stretch>
                  </pic:blipFill>
                  <pic:spPr>
                    <a:xfrm>
                      <a:off x="0" y="0"/>
                      <a:ext cx="5267325" cy="3437255"/>
                    </a:xfrm>
                    <a:prstGeom prst="rect">
                      <a:avLst/>
                    </a:prstGeom>
                    <a:noFill/>
                    <a:ln>
                      <a:noFill/>
                    </a:ln>
                  </pic:spPr>
                </pic:pic>
              </a:graphicData>
            </a:graphic>
          </wp:inline>
        </w:drawing>
      </w:r>
    </w:p>
    <w:p>
      <w:pPr>
        <w:numPr>
          <w:ilvl w:val="0"/>
          <w:numId w:val="0"/>
        </w:numPr>
        <w:ind w:leftChars="0"/>
        <w:rPr>
          <w:rFonts w:hint="eastAsia"/>
          <w:b/>
          <w:bCs/>
          <w:lang w:val="en-US" w:eastAsia="zh-CN"/>
        </w:rPr>
      </w:pPr>
    </w:p>
    <w:p>
      <w:pPr>
        <w:keepNext w:val="0"/>
        <w:keepLines w:val="0"/>
        <w:pageBreakBefore w:val="0"/>
        <w:widowControl w:val="0"/>
        <w:numPr>
          <w:ilvl w:val="0"/>
          <w:numId w:val="9"/>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Task Tries</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此视图显示每个task重试次数情况。</w:t>
      </w:r>
    </w:p>
    <w:p>
      <w:pPr>
        <w:numPr>
          <w:ilvl w:val="0"/>
          <w:numId w:val="0"/>
        </w:numPr>
        <w:ind w:leftChars="0"/>
        <w:rPr>
          <w:rFonts w:hint="eastAsia"/>
          <w:b/>
          <w:bCs/>
          <w:lang w:val="en-US" w:eastAsia="zh-CN"/>
        </w:rPr>
      </w:pPr>
      <w:r>
        <w:drawing>
          <wp:inline distT="0" distB="0" distL="114300" distR="114300">
            <wp:extent cx="5269230" cy="3385185"/>
            <wp:effectExtent l="0" t="0" r="7620" b="571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25"/>
                    <a:stretch>
                      <a:fillRect/>
                    </a:stretch>
                  </pic:blipFill>
                  <pic:spPr>
                    <a:xfrm>
                      <a:off x="0" y="0"/>
                      <a:ext cx="5269230" cy="3385185"/>
                    </a:xfrm>
                    <a:prstGeom prst="rect">
                      <a:avLst/>
                    </a:prstGeom>
                    <a:noFill/>
                    <a:ln>
                      <a:noFill/>
                    </a:ln>
                  </pic:spPr>
                </pic:pic>
              </a:graphicData>
            </a:graphic>
          </wp:inline>
        </w:drawing>
      </w:r>
    </w:p>
    <w:p>
      <w:pPr>
        <w:numPr>
          <w:ilvl w:val="0"/>
          <w:numId w:val="0"/>
        </w:numPr>
        <w:ind w:leftChars="0"/>
        <w:rPr>
          <w:rFonts w:hint="eastAsia"/>
          <w:b/>
          <w:bCs/>
          <w:lang w:val="en-US" w:eastAsia="zh-CN"/>
        </w:rPr>
      </w:pPr>
    </w:p>
    <w:p>
      <w:pPr>
        <w:keepNext w:val="0"/>
        <w:keepLines w:val="0"/>
        <w:pageBreakBefore w:val="0"/>
        <w:widowControl w:val="0"/>
        <w:numPr>
          <w:ilvl w:val="0"/>
          <w:numId w:val="9"/>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Landing Times</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Landing Times显示每个任务实际执行完成时间减去该task定时设置调度的时间，得到的小时数，可以通过这个图看出任务每天执行耗时、延迟情况。</w:t>
      </w:r>
    </w:p>
    <w:p>
      <w:pPr>
        <w:keepNext w:val="0"/>
        <w:keepLines w:val="0"/>
        <w:pageBreakBefore w:val="0"/>
        <w:widowControl w:val="0"/>
        <w:kinsoku/>
        <w:wordWrap/>
        <w:overflowPunct/>
        <w:topLinePunct w:val="0"/>
        <w:autoSpaceDE/>
        <w:autoSpaceDN/>
        <w:bidi w:val="0"/>
        <w:adjustRightInd w:val="0"/>
        <w:snapToGrid w:val="0"/>
        <w:spacing w:line="360" w:lineRule="auto"/>
        <w:textAlignment w:val="auto"/>
      </w:pPr>
      <w:r>
        <w:drawing>
          <wp:inline distT="0" distB="0" distL="114300" distR="114300">
            <wp:extent cx="5270500" cy="2807970"/>
            <wp:effectExtent l="0" t="0" r="6350" b="1143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26"/>
                    <a:stretch>
                      <a:fillRect/>
                    </a:stretch>
                  </pic:blipFill>
                  <pic:spPr>
                    <a:xfrm>
                      <a:off x="0" y="0"/>
                      <a:ext cx="5270500" cy="2807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以上得到的“Landing Times”如下：</w:t>
      </w:r>
    </w:p>
    <w:p>
      <w:pPr>
        <w:numPr>
          <w:ilvl w:val="0"/>
          <w:numId w:val="0"/>
        </w:numPr>
        <w:ind w:leftChars="0"/>
        <w:rPr>
          <w:rFonts w:hint="default"/>
          <w:lang w:val="en-US" w:eastAsia="zh-CN"/>
        </w:rPr>
      </w:pPr>
      <w:r>
        <w:drawing>
          <wp:inline distT="0" distB="0" distL="114300" distR="114300">
            <wp:extent cx="5273040" cy="3025775"/>
            <wp:effectExtent l="0" t="0" r="3810" b="317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27"/>
                    <a:stretch>
                      <a:fillRect/>
                    </a:stretch>
                  </pic:blipFill>
                  <pic:spPr>
                    <a:xfrm>
                      <a:off x="0" y="0"/>
                      <a:ext cx="5273040" cy="3025775"/>
                    </a:xfrm>
                    <a:prstGeom prst="rect">
                      <a:avLst/>
                    </a:prstGeom>
                    <a:noFill/>
                    <a:ln>
                      <a:noFill/>
                    </a:ln>
                  </pic:spPr>
                </pic:pic>
              </a:graphicData>
            </a:graphic>
          </wp:inline>
        </w:drawing>
      </w:r>
    </w:p>
    <w:p>
      <w:pPr>
        <w:numPr>
          <w:ilvl w:val="0"/>
          <w:numId w:val="0"/>
        </w:numPr>
        <w:ind w:leftChars="0"/>
        <w:rPr>
          <w:rFonts w:hint="default"/>
          <w:b/>
          <w:bCs/>
          <w:lang w:val="en-US" w:eastAsia="zh-CN"/>
        </w:rPr>
      </w:pPr>
    </w:p>
    <w:p>
      <w:pPr>
        <w:keepNext w:val="0"/>
        <w:keepLines w:val="0"/>
        <w:pageBreakBefore w:val="0"/>
        <w:widowControl w:val="0"/>
        <w:numPr>
          <w:ilvl w:val="0"/>
          <w:numId w:val="9"/>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Gantt</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甘特图，可以通过甘特图来分析task执行持续时间和重叠情况，可以直观看出哪些task执行时间长。</w:t>
      </w:r>
    </w:p>
    <w:p>
      <w:pPr>
        <w:numPr>
          <w:ilvl w:val="0"/>
          <w:numId w:val="0"/>
        </w:numPr>
        <w:ind w:leftChars="0"/>
        <w:rPr>
          <w:rFonts w:hint="default"/>
          <w:b/>
          <w:bCs/>
          <w:lang w:val="en-US" w:eastAsia="zh-CN"/>
        </w:rPr>
      </w:pPr>
      <w:r>
        <w:drawing>
          <wp:inline distT="0" distB="0" distL="114300" distR="114300">
            <wp:extent cx="5269865" cy="1510030"/>
            <wp:effectExtent l="0" t="0" r="6985" b="1397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28"/>
                    <a:stretch>
                      <a:fillRect/>
                    </a:stretch>
                  </pic:blipFill>
                  <pic:spPr>
                    <a:xfrm>
                      <a:off x="0" y="0"/>
                      <a:ext cx="5269865" cy="1510030"/>
                    </a:xfrm>
                    <a:prstGeom prst="rect">
                      <a:avLst/>
                    </a:prstGeom>
                    <a:noFill/>
                    <a:ln>
                      <a:noFill/>
                    </a:ln>
                  </pic:spPr>
                </pic:pic>
              </a:graphicData>
            </a:graphic>
          </wp:inline>
        </w:drawing>
      </w:r>
    </w:p>
    <w:p>
      <w:pPr>
        <w:keepNext w:val="0"/>
        <w:keepLines w:val="0"/>
        <w:pageBreakBefore w:val="0"/>
        <w:widowControl w:val="0"/>
        <w:numPr>
          <w:ilvl w:val="0"/>
          <w:numId w:val="9"/>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Details</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可以通过“Details”发现任务详细情况。</w:t>
      </w:r>
    </w:p>
    <w:p>
      <w:pPr>
        <w:numPr>
          <w:ilvl w:val="0"/>
          <w:numId w:val="0"/>
        </w:numPr>
        <w:ind w:leftChars="0"/>
        <w:rPr>
          <w:rFonts w:hint="eastAsia"/>
          <w:b/>
          <w:bCs/>
          <w:lang w:val="en-US" w:eastAsia="zh-CN"/>
        </w:rPr>
      </w:pPr>
      <w:r>
        <w:drawing>
          <wp:inline distT="0" distB="0" distL="114300" distR="114300">
            <wp:extent cx="5270500" cy="3348355"/>
            <wp:effectExtent l="0" t="0" r="6350" b="444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9"/>
                    <a:stretch>
                      <a:fillRect/>
                    </a:stretch>
                  </pic:blipFill>
                  <pic:spPr>
                    <a:xfrm>
                      <a:off x="0" y="0"/>
                      <a:ext cx="5270500" cy="3348355"/>
                    </a:xfrm>
                    <a:prstGeom prst="rect">
                      <a:avLst/>
                    </a:prstGeom>
                    <a:noFill/>
                    <a:ln>
                      <a:noFill/>
                    </a:ln>
                  </pic:spPr>
                </pic:pic>
              </a:graphicData>
            </a:graphic>
          </wp:inline>
        </w:drawing>
      </w:r>
    </w:p>
    <w:p>
      <w:pPr>
        <w:numPr>
          <w:ilvl w:val="0"/>
          <w:numId w:val="0"/>
        </w:numPr>
        <w:ind w:leftChars="0"/>
        <w:rPr>
          <w:rFonts w:hint="eastAsia"/>
          <w:b/>
          <w:bCs/>
          <w:lang w:val="en-US" w:eastAsia="zh-CN"/>
        </w:rPr>
      </w:pPr>
    </w:p>
    <w:p>
      <w:pPr>
        <w:keepNext w:val="0"/>
        <w:keepLines w:val="0"/>
        <w:pageBreakBefore w:val="0"/>
        <w:widowControl w:val="0"/>
        <w:numPr>
          <w:ilvl w:val="0"/>
          <w:numId w:val="9"/>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Code</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Code页面主要显示当前DAG python代码编码，当前DAG如何运行以及任务依赖关系、执行成功失败做什么，都可以在代码中进行定义。</w:t>
      </w:r>
    </w:p>
    <w:p>
      <w:pPr>
        <w:numPr>
          <w:ilvl w:val="0"/>
          <w:numId w:val="0"/>
        </w:numPr>
        <w:ind w:leftChars="0"/>
        <w:rPr>
          <w:rFonts w:hint="eastAsia"/>
          <w:b/>
          <w:bCs/>
          <w:lang w:val="en-US" w:eastAsia="zh-CN"/>
        </w:rPr>
      </w:pPr>
      <w:r>
        <w:drawing>
          <wp:inline distT="0" distB="0" distL="114300" distR="114300">
            <wp:extent cx="5260975" cy="1914525"/>
            <wp:effectExtent l="0" t="0" r="15875" b="952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30"/>
                    <a:stretch>
                      <a:fillRect/>
                    </a:stretch>
                  </pic:blipFill>
                  <pic:spPr>
                    <a:xfrm>
                      <a:off x="0" y="0"/>
                      <a:ext cx="5260975" cy="1914525"/>
                    </a:xfrm>
                    <a:prstGeom prst="rect">
                      <a:avLst/>
                    </a:prstGeom>
                    <a:noFill/>
                    <a:ln>
                      <a:noFill/>
                    </a:ln>
                  </pic:spPr>
                </pic:pic>
              </a:graphicData>
            </a:graphic>
          </wp:inline>
        </w:drawing>
      </w:r>
    </w:p>
    <w:p>
      <w:pPr>
        <w:widowControl w:val="0"/>
        <w:numPr>
          <w:ilvl w:val="0"/>
          <w:numId w:val="0"/>
        </w:numPr>
        <w:spacing w:line="360" w:lineRule="auto"/>
        <w:jc w:val="both"/>
        <w:rPr>
          <w:rFonts w:hint="default"/>
          <w:b/>
          <w:bCs/>
          <w:lang w:val="en-US" w:eastAsia="zh-CN"/>
        </w:rPr>
      </w:pPr>
    </w:p>
    <w:p>
      <w:pPr>
        <w:pStyle w:val="4"/>
        <w:ind w:left="828" w:hanging="828"/>
        <w:outlineLvl w:val="2"/>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Security</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“Security”涉及到Airflow中用户、用户角色、用户状态、权限等配置。</w:t>
      </w:r>
    </w:p>
    <w:p>
      <w:pPr>
        <w:rPr>
          <w:rFonts w:hint="eastAsia"/>
          <w:lang w:val="en-US" w:eastAsia="zh-CN"/>
        </w:rPr>
      </w:pPr>
      <w:r>
        <w:drawing>
          <wp:inline distT="0" distB="0" distL="114300" distR="114300">
            <wp:extent cx="5269865" cy="2152650"/>
            <wp:effectExtent l="0" t="0" r="6985" b="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31"/>
                    <a:stretch>
                      <a:fillRect/>
                    </a:stretch>
                  </pic:blipFill>
                  <pic:spPr>
                    <a:xfrm>
                      <a:off x="0" y="0"/>
                      <a:ext cx="5269865" cy="2152650"/>
                    </a:xfrm>
                    <a:prstGeom prst="rect">
                      <a:avLst/>
                    </a:prstGeom>
                    <a:noFill/>
                    <a:ln>
                      <a:noFill/>
                    </a:ln>
                  </pic:spPr>
                </pic:pic>
              </a:graphicData>
            </a:graphic>
          </wp:inline>
        </w:drawing>
      </w:r>
    </w:p>
    <w:p>
      <w:pPr>
        <w:pStyle w:val="4"/>
        <w:ind w:left="828" w:hanging="828"/>
        <w:outlineLvl w:val="2"/>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Browse</w:t>
      </w:r>
    </w:p>
    <w:p>
      <w:pPr>
        <w:keepNext w:val="0"/>
        <w:keepLines w:val="0"/>
        <w:pageBreakBefore w:val="0"/>
        <w:widowControl w:val="0"/>
        <w:numPr>
          <w:ilvl w:val="0"/>
          <w:numId w:val="9"/>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DAG Runs</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显示所有DAG状态</w:t>
      </w:r>
    </w:p>
    <w:p>
      <w:pPr>
        <w:rPr>
          <w:rFonts w:hint="eastAsia"/>
          <w:lang w:val="en-US" w:eastAsia="zh-CN"/>
        </w:rPr>
      </w:pPr>
      <w:r>
        <w:drawing>
          <wp:inline distT="0" distB="0" distL="114300" distR="114300">
            <wp:extent cx="5272405" cy="1907540"/>
            <wp:effectExtent l="0" t="0" r="4445" b="1651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32"/>
                    <a:stretch>
                      <a:fillRect/>
                    </a:stretch>
                  </pic:blipFill>
                  <pic:spPr>
                    <a:xfrm>
                      <a:off x="0" y="0"/>
                      <a:ext cx="5272405" cy="1907540"/>
                    </a:xfrm>
                    <a:prstGeom prst="rect">
                      <a:avLst/>
                    </a:prstGeom>
                    <a:noFill/>
                    <a:ln>
                      <a:noFill/>
                    </a:ln>
                  </pic:spPr>
                </pic:pic>
              </a:graphicData>
            </a:graphic>
          </wp:inline>
        </w:drawing>
      </w:r>
    </w:p>
    <w:p>
      <w:pPr>
        <w:keepNext w:val="0"/>
        <w:keepLines w:val="0"/>
        <w:pageBreakBefore w:val="0"/>
        <w:widowControl w:val="0"/>
        <w:numPr>
          <w:ilvl w:val="0"/>
          <w:numId w:val="9"/>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Jobs</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显示Airflow中运行的DAG任务</w:t>
      </w:r>
    </w:p>
    <w:p>
      <w:pPr>
        <w:keepNext w:val="0"/>
        <w:keepLines w:val="0"/>
        <w:pageBreakBefore w:val="0"/>
        <w:widowControl w:val="0"/>
        <w:kinsoku/>
        <w:wordWrap/>
        <w:overflowPunct/>
        <w:topLinePunct w:val="0"/>
        <w:autoSpaceDE/>
        <w:autoSpaceDN/>
        <w:bidi w:val="0"/>
        <w:adjustRightInd w:val="0"/>
        <w:snapToGrid w:val="0"/>
        <w:spacing w:line="360" w:lineRule="auto"/>
        <w:textAlignment w:val="auto"/>
        <w:rPr>
          <w:rFonts w:hint="eastAsia" w:eastAsia="微软雅黑"/>
          <w:lang w:val="en-US" w:eastAsia="zh-CN"/>
        </w:rPr>
      </w:pPr>
      <w:r>
        <w:rPr>
          <w:rFonts w:hint="eastAsia" w:eastAsia="微软雅黑"/>
          <w:lang w:val="en-US" w:eastAsia="zh-CN"/>
        </w:rPr>
        <w:drawing>
          <wp:inline distT="0" distB="0" distL="114300" distR="114300">
            <wp:extent cx="5260975" cy="1734185"/>
            <wp:effectExtent l="0" t="0" r="15875" b="1841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33"/>
                    <a:stretch>
                      <a:fillRect/>
                    </a:stretch>
                  </pic:blipFill>
                  <pic:spPr>
                    <a:xfrm>
                      <a:off x="0" y="0"/>
                      <a:ext cx="5260975" cy="1734185"/>
                    </a:xfrm>
                    <a:prstGeom prst="rect">
                      <a:avLst/>
                    </a:prstGeom>
                    <a:noFill/>
                    <a:ln>
                      <a:noFill/>
                    </a:ln>
                  </pic:spPr>
                </pic:pic>
              </a:graphicData>
            </a:graphic>
          </wp:inline>
        </w:drawing>
      </w:r>
    </w:p>
    <w:p>
      <w:pPr>
        <w:keepNext w:val="0"/>
        <w:keepLines w:val="0"/>
        <w:pageBreakBefore w:val="0"/>
        <w:widowControl w:val="0"/>
        <w:numPr>
          <w:ilvl w:val="0"/>
          <w:numId w:val="9"/>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Audit Logs</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审计日志，</w:t>
      </w:r>
      <w:r>
        <w:rPr>
          <w:rFonts w:hint="default" w:eastAsia="微软雅黑"/>
          <w:lang w:val="en-US" w:eastAsia="zh-CN"/>
        </w:rPr>
        <w:t>查看所有</w:t>
      </w:r>
      <w:r>
        <w:rPr>
          <w:rFonts w:hint="eastAsia" w:eastAsia="微软雅黑"/>
          <w:lang w:val="en-US" w:eastAsia="zh-CN"/>
        </w:rPr>
        <w:t>DAG</w:t>
      </w:r>
      <w:r>
        <w:rPr>
          <w:rFonts w:hint="default" w:eastAsia="微软雅黑"/>
          <w:lang w:val="en-US" w:eastAsia="zh-CN"/>
        </w:rPr>
        <w:t>下面对应的task的日志，并且包含检索</w:t>
      </w:r>
      <w:r>
        <w:rPr>
          <w:rFonts w:hint="eastAsia" w:eastAsia="微软雅黑"/>
          <w:lang w:val="en-US" w:eastAsia="zh-CN"/>
        </w:rPr>
        <w:t>。</w:t>
      </w:r>
    </w:p>
    <w:p>
      <w:pPr>
        <w:numPr>
          <w:ilvl w:val="0"/>
          <w:numId w:val="0"/>
        </w:numPr>
        <w:ind w:leftChars="0"/>
        <w:rPr>
          <w:rFonts w:hint="default"/>
          <w:b/>
          <w:bCs/>
          <w:lang w:val="en-US" w:eastAsia="zh-CN"/>
        </w:rPr>
      </w:pPr>
      <w:r>
        <w:drawing>
          <wp:inline distT="0" distB="0" distL="114300" distR="114300">
            <wp:extent cx="5271135" cy="1632585"/>
            <wp:effectExtent l="0" t="0" r="5715" b="571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34"/>
                    <a:stretch>
                      <a:fillRect/>
                    </a:stretch>
                  </pic:blipFill>
                  <pic:spPr>
                    <a:xfrm>
                      <a:off x="0" y="0"/>
                      <a:ext cx="5271135" cy="1632585"/>
                    </a:xfrm>
                    <a:prstGeom prst="rect">
                      <a:avLst/>
                    </a:prstGeom>
                    <a:noFill/>
                    <a:ln>
                      <a:noFill/>
                    </a:ln>
                  </pic:spPr>
                </pic:pic>
              </a:graphicData>
            </a:graphic>
          </wp:inline>
        </w:drawing>
      </w:r>
    </w:p>
    <w:p>
      <w:pPr>
        <w:keepNext w:val="0"/>
        <w:keepLines w:val="0"/>
        <w:pageBreakBefore w:val="0"/>
        <w:widowControl w:val="0"/>
        <w:numPr>
          <w:ilvl w:val="0"/>
          <w:numId w:val="9"/>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Task Instances</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查看每个task实例执行情况。</w:t>
      </w:r>
    </w:p>
    <w:p>
      <w:pPr>
        <w:numPr>
          <w:ilvl w:val="0"/>
          <w:numId w:val="0"/>
        </w:numPr>
        <w:ind w:leftChars="0"/>
        <w:rPr>
          <w:rFonts w:hint="eastAsia"/>
          <w:b/>
          <w:bCs/>
          <w:lang w:val="en-US" w:eastAsia="zh-CN"/>
        </w:rPr>
      </w:pPr>
      <w:r>
        <w:drawing>
          <wp:inline distT="0" distB="0" distL="114300" distR="114300">
            <wp:extent cx="5271135" cy="1381125"/>
            <wp:effectExtent l="0" t="0" r="5715" b="9525"/>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35"/>
                    <a:stretch>
                      <a:fillRect/>
                    </a:stretch>
                  </pic:blipFill>
                  <pic:spPr>
                    <a:xfrm>
                      <a:off x="0" y="0"/>
                      <a:ext cx="5271135" cy="1381125"/>
                    </a:xfrm>
                    <a:prstGeom prst="rect">
                      <a:avLst/>
                    </a:prstGeom>
                    <a:noFill/>
                    <a:ln>
                      <a:noFill/>
                    </a:ln>
                  </pic:spPr>
                </pic:pic>
              </a:graphicData>
            </a:graphic>
          </wp:inline>
        </w:drawing>
      </w:r>
    </w:p>
    <w:p>
      <w:pPr>
        <w:keepNext w:val="0"/>
        <w:keepLines w:val="0"/>
        <w:pageBreakBefore w:val="0"/>
        <w:widowControl w:val="0"/>
        <w:numPr>
          <w:ilvl w:val="0"/>
          <w:numId w:val="9"/>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Task Reschedules</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Task 重新调度的实例情况。</w:t>
      </w:r>
    </w:p>
    <w:p>
      <w:pPr>
        <w:keepNext w:val="0"/>
        <w:keepLines w:val="0"/>
        <w:pageBreakBefore w:val="0"/>
        <w:widowControl w:val="0"/>
        <w:numPr>
          <w:ilvl w:val="0"/>
          <w:numId w:val="9"/>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SLA Misses</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如果有一个或者多个实例未成功，则会发送报警电子邮件，此选项页面记录这些事件。</w:t>
      </w:r>
    </w:p>
    <w:p>
      <w:pPr>
        <w:keepNext w:val="0"/>
        <w:keepLines w:val="0"/>
        <w:pageBreakBefore w:val="0"/>
        <w:widowControl w:val="0"/>
        <w:numPr>
          <w:ilvl w:val="0"/>
          <w:numId w:val="9"/>
        </w:numPr>
        <w:kinsoku/>
        <w:wordWrap/>
        <w:overflowPunct/>
        <w:topLinePunct w:val="0"/>
        <w:autoSpaceDE/>
        <w:autoSpaceDN/>
        <w:bidi w:val="0"/>
        <w:adjustRightInd w:val="0"/>
        <w:snapToGrid w:val="0"/>
        <w:spacing w:line="360" w:lineRule="auto"/>
        <w:ind w:left="420" w:leftChars="0" w:hanging="420" w:firstLineChars="0"/>
        <w:textAlignment w:val="auto"/>
        <w:rPr>
          <w:rFonts w:hint="default" w:eastAsia="微软雅黑"/>
          <w:b/>
          <w:bCs/>
          <w:lang w:val="en-US" w:eastAsia="zh-CN"/>
        </w:rPr>
      </w:pPr>
      <w:r>
        <w:rPr>
          <w:rFonts w:hint="eastAsia" w:eastAsia="微软雅黑"/>
          <w:b/>
          <w:bCs/>
          <w:lang w:val="en-US" w:eastAsia="zh-CN"/>
        </w:rPr>
        <w:t>DAG Dependencies</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查看DAG任务对应依赖关系。</w:t>
      </w:r>
    </w:p>
    <w:p>
      <w:pPr>
        <w:numPr>
          <w:ilvl w:val="0"/>
          <w:numId w:val="0"/>
        </w:numPr>
        <w:ind w:leftChars="0"/>
        <w:rPr>
          <w:rFonts w:hint="default"/>
          <w:b/>
          <w:bCs/>
          <w:lang w:val="en-US" w:eastAsia="zh-CN"/>
        </w:rPr>
      </w:pPr>
      <w:r>
        <w:drawing>
          <wp:inline distT="0" distB="0" distL="114300" distR="114300">
            <wp:extent cx="5264785" cy="2364740"/>
            <wp:effectExtent l="0" t="0" r="12065" b="1651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36"/>
                    <a:stretch>
                      <a:fillRect/>
                    </a:stretch>
                  </pic:blipFill>
                  <pic:spPr>
                    <a:xfrm>
                      <a:off x="0" y="0"/>
                      <a:ext cx="5264785" cy="2364740"/>
                    </a:xfrm>
                    <a:prstGeom prst="rect">
                      <a:avLst/>
                    </a:prstGeom>
                    <a:noFill/>
                    <a:ln>
                      <a:noFill/>
                    </a:ln>
                  </pic:spPr>
                </pic:pic>
              </a:graphicData>
            </a:graphic>
          </wp:inline>
        </w:drawing>
      </w:r>
    </w:p>
    <w:p>
      <w:pPr>
        <w:rPr>
          <w:rFonts w:hint="default"/>
          <w:lang w:val="en-US" w:eastAsia="zh-CN"/>
        </w:rPr>
      </w:pPr>
    </w:p>
    <w:p>
      <w:pPr>
        <w:pStyle w:val="4"/>
        <w:ind w:left="828" w:hanging="828"/>
        <w:outlineLvl w:val="2"/>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Admin</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在Admin标签下可以定义Airflow变量、配置Airflow、配置外部连接等。</w:t>
      </w:r>
    </w:p>
    <w:p>
      <w:pPr>
        <w:keepNext w:val="0"/>
        <w:keepLines w:val="0"/>
        <w:pageBreakBefore w:val="0"/>
        <w:widowControl w:val="0"/>
        <w:kinsoku/>
        <w:wordWrap/>
        <w:overflowPunct/>
        <w:topLinePunct w:val="0"/>
        <w:autoSpaceDE/>
        <w:autoSpaceDN/>
        <w:bidi w:val="0"/>
        <w:adjustRightInd w:val="0"/>
        <w:snapToGrid w:val="0"/>
        <w:spacing w:line="360" w:lineRule="auto"/>
        <w:textAlignment w:val="auto"/>
        <w:rPr>
          <w:rFonts w:hint="default" w:eastAsia="微软雅黑"/>
          <w:lang w:val="en-US" w:eastAsia="zh-CN"/>
        </w:rPr>
      </w:pPr>
      <w:r>
        <w:drawing>
          <wp:inline distT="0" distB="0" distL="114300" distR="114300">
            <wp:extent cx="5267325" cy="1524635"/>
            <wp:effectExtent l="0" t="0" r="9525" b="18415"/>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37"/>
                    <a:stretch>
                      <a:fillRect/>
                    </a:stretch>
                  </pic:blipFill>
                  <pic:spPr>
                    <a:xfrm>
                      <a:off x="0" y="0"/>
                      <a:ext cx="5267325" cy="1524635"/>
                    </a:xfrm>
                    <a:prstGeom prst="rect">
                      <a:avLst/>
                    </a:prstGeom>
                    <a:noFill/>
                    <a:ln>
                      <a:noFill/>
                    </a:ln>
                  </pic:spPr>
                </pic:pic>
              </a:graphicData>
            </a:graphic>
          </wp:inline>
        </w:drawing>
      </w:r>
    </w:p>
    <w:p>
      <w:pPr>
        <w:pStyle w:val="4"/>
        <w:ind w:left="828" w:hanging="828"/>
        <w:outlineLvl w:val="2"/>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Docs</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Docs中是关于用户使用Airflow的一些官方使用说明文档连接。</w:t>
      </w:r>
    </w:p>
    <w:p>
      <w:pPr>
        <w:rPr>
          <w:rFonts w:hint="default"/>
          <w:lang w:val="en-US" w:eastAsia="zh-CN"/>
        </w:rPr>
      </w:pPr>
      <w:r>
        <w:drawing>
          <wp:inline distT="0" distB="0" distL="114300" distR="114300">
            <wp:extent cx="5273675" cy="1561465"/>
            <wp:effectExtent l="0" t="0" r="3175" b="635"/>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38"/>
                    <a:stretch>
                      <a:fillRect/>
                    </a:stretch>
                  </pic:blipFill>
                  <pic:spPr>
                    <a:xfrm>
                      <a:off x="0" y="0"/>
                      <a:ext cx="5273675" cy="1561465"/>
                    </a:xfrm>
                    <a:prstGeom prst="rect">
                      <a:avLst/>
                    </a:prstGeom>
                    <a:noFill/>
                    <a:ln>
                      <a:noFill/>
                    </a:ln>
                  </pic:spPr>
                </pic:pic>
              </a:graphicData>
            </a:graphic>
          </wp:inline>
        </w:drawing>
      </w:r>
    </w:p>
    <w:p>
      <w:pPr>
        <w:pStyle w:val="3"/>
        <w:ind w:left="828" w:hanging="828"/>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Airflow使用</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上文说到使用Airflow进行任务调度大体步骤如下：</w:t>
      </w:r>
    </w:p>
    <w:p>
      <w:pPr>
        <w:keepNext w:val="0"/>
        <w:keepLines w:val="0"/>
        <w:pageBreakBefore w:val="0"/>
        <w:widowControl w:val="0"/>
        <w:numPr>
          <w:ilvl w:val="0"/>
          <w:numId w:val="10"/>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创建python文件，根据实际需要，使用不同的Operator</w:t>
      </w:r>
    </w:p>
    <w:p>
      <w:pPr>
        <w:keepNext w:val="0"/>
        <w:keepLines w:val="0"/>
        <w:pageBreakBefore w:val="0"/>
        <w:widowControl w:val="0"/>
        <w:numPr>
          <w:ilvl w:val="0"/>
          <w:numId w:val="10"/>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在python文件不同的Operator中传入具体参数，定义一系列task</w:t>
      </w:r>
    </w:p>
    <w:p>
      <w:pPr>
        <w:keepNext w:val="0"/>
        <w:keepLines w:val="0"/>
        <w:pageBreakBefore w:val="0"/>
        <w:widowControl w:val="0"/>
        <w:numPr>
          <w:ilvl w:val="0"/>
          <w:numId w:val="10"/>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在python文件中定义Task之间的关系，形成DAG</w:t>
      </w:r>
    </w:p>
    <w:p>
      <w:pPr>
        <w:keepNext w:val="0"/>
        <w:keepLines w:val="0"/>
        <w:pageBreakBefore w:val="0"/>
        <w:widowControl w:val="0"/>
        <w:numPr>
          <w:ilvl w:val="0"/>
          <w:numId w:val="10"/>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将python文件上传执行，调度DAG，每个task会形成一个Instance</w:t>
      </w:r>
    </w:p>
    <w:p>
      <w:pPr>
        <w:keepNext w:val="0"/>
        <w:keepLines w:val="0"/>
        <w:pageBreakBefore w:val="0"/>
        <w:widowControl w:val="0"/>
        <w:numPr>
          <w:ilvl w:val="0"/>
          <w:numId w:val="10"/>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使用命令行或者WEBUI进行查看和管理</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以上python文件就是Airflow python脚本，使用代码方式指定DAG的结构。</w:t>
      </w:r>
    </w:p>
    <w:p>
      <w:pPr>
        <w:pStyle w:val="4"/>
        <w:ind w:left="828" w:hanging="828"/>
        <w:outlineLvl w:val="2"/>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Airflow调度Shell命令</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下面我们以调度执行shell命令为例，来讲解Airflow使用。</w:t>
      </w:r>
    </w:p>
    <w:p>
      <w:pPr>
        <w:keepNext w:val="0"/>
        <w:keepLines w:val="0"/>
        <w:pageBreakBefore w:val="0"/>
        <w:widowControl w:val="0"/>
        <w:numPr>
          <w:ilvl w:val="0"/>
          <w:numId w:val="11"/>
        </w:numPr>
        <w:kinsoku/>
        <w:wordWrap/>
        <w:overflowPunct/>
        <w:topLinePunct w:val="0"/>
        <w:autoSpaceDE/>
        <w:autoSpaceDN/>
        <w:bidi w:val="0"/>
        <w:adjustRightInd w:val="0"/>
        <w:snapToGrid w:val="0"/>
        <w:spacing w:line="360" w:lineRule="auto"/>
        <w:ind w:left="425" w:leftChars="0" w:hanging="425" w:firstLineChars="0"/>
        <w:textAlignment w:val="auto"/>
        <w:rPr>
          <w:rFonts w:hint="eastAsia" w:eastAsia="微软雅黑"/>
          <w:b/>
          <w:bCs/>
          <w:lang w:val="en-US" w:eastAsia="zh-CN"/>
        </w:rPr>
      </w:pPr>
      <w:r>
        <w:rPr>
          <w:rFonts w:hint="eastAsia" w:eastAsia="微软雅黑"/>
          <w:b/>
          <w:bCs/>
          <w:lang w:val="en-US" w:eastAsia="zh-CN"/>
        </w:rPr>
        <w:t>首先我们需要创建一个python文件，导入需要的类库</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spacing w:after="330" w:afterAutospacing="0"/>
              <w:rPr>
                <w:rFonts w:hint="eastAsia" w:eastAsia="微软雅黑"/>
                <w:sz w:val="18"/>
                <w:szCs w:val="21"/>
                <w:vertAlign w:val="baseline"/>
                <w:lang w:val="en-US" w:eastAsia="zh-CN"/>
              </w:rPr>
            </w:pPr>
            <w:r>
              <w:rPr>
                <w:rFonts w:hint="eastAsia" w:ascii="宋体" w:hAnsi="宋体" w:eastAsia="宋体" w:cs="宋体"/>
                <w:i/>
                <w:iCs/>
                <w:color w:val="808080"/>
                <w:sz w:val="18"/>
                <w:szCs w:val="18"/>
                <w:shd w:val="clear" w:fill="FFFFFF"/>
              </w:rPr>
              <w:t># 导入 DAG 对象，后面需要实例化DAG对象</w:t>
            </w:r>
            <w:r>
              <w:rPr>
                <w:rFonts w:hint="eastAsia" w:ascii="宋体" w:hAnsi="宋体" w:eastAsia="宋体" w:cs="宋体"/>
                <w:i/>
                <w:iCs/>
                <w:color w:val="80808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iCs/>
                <w:color w:val="808080"/>
                <w:sz w:val="18"/>
                <w:szCs w:val="18"/>
                <w:shd w:val="clear" w:fill="FFFFFF"/>
              </w:rPr>
              <w:t># 导入BashOperator Operators,我们需要利用这个对象去执行流程</w:t>
            </w:r>
            <w:r>
              <w:rPr>
                <w:rFonts w:hint="eastAsia" w:ascii="宋体" w:hAnsi="宋体" w:eastAsia="宋体" w:cs="宋体"/>
                <w:i/>
                <w:iCs/>
                <w:color w:val="80808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airflow.operators.bash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BashOperator</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注意：以上代码可以在开发工具中创建，但是需要在使用的python3.7环境中导入安装Airflow包。</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eastAsia="微软雅黑"/>
                <w:sz w:val="18"/>
                <w:szCs w:val="21"/>
                <w:vertAlign w:val="baseline"/>
                <w:lang w:val="en-US" w:eastAsia="zh-CN"/>
              </w:rPr>
            </w:pPr>
            <w:r>
              <w:rPr>
                <w:rFonts w:hint="default" w:eastAsia="微软雅黑"/>
                <w:sz w:val="18"/>
                <w:szCs w:val="21"/>
                <w:vertAlign w:val="baseline"/>
                <w:lang w:val="en-US" w:eastAsia="zh-CN"/>
              </w:rPr>
              <w:t>D:\ProgramData\Anaconda3\envs\python37\Scripts&gt;pip install apache-airflow==2.1.3 -i https://pypi.tuna.tsinghua.edu.cn/simple</w:t>
            </w: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eastAsia="微软雅黑"/>
          <w:lang w:val="en-US" w:eastAsia="zh-CN"/>
        </w:rPr>
      </w:pPr>
    </w:p>
    <w:p>
      <w:pPr>
        <w:keepNext w:val="0"/>
        <w:keepLines w:val="0"/>
        <w:pageBreakBefore w:val="0"/>
        <w:widowControl w:val="0"/>
        <w:numPr>
          <w:ilvl w:val="0"/>
          <w:numId w:val="11"/>
        </w:numPr>
        <w:kinsoku/>
        <w:wordWrap/>
        <w:overflowPunct/>
        <w:topLinePunct w:val="0"/>
        <w:autoSpaceDE/>
        <w:autoSpaceDN/>
        <w:bidi w:val="0"/>
        <w:adjustRightInd w:val="0"/>
        <w:snapToGrid w:val="0"/>
        <w:spacing w:line="360" w:lineRule="auto"/>
        <w:ind w:left="425" w:leftChars="0" w:hanging="425" w:firstLineChars="0"/>
        <w:textAlignment w:val="auto"/>
        <w:rPr>
          <w:rFonts w:hint="eastAsia" w:eastAsia="微软雅黑"/>
          <w:b/>
          <w:bCs/>
          <w:lang w:val="en-US" w:eastAsia="zh-CN"/>
        </w:rPr>
      </w:pPr>
      <w:r>
        <w:rPr>
          <w:rFonts w:hint="eastAsia" w:eastAsia="微软雅黑"/>
          <w:b/>
          <w:bCs/>
          <w:lang w:val="en-US" w:eastAsia="zh-CN"/>
        </w:rPr>
        <w:t>实例化DAG</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rPr>
                <w:rFonts w:hint="eastAsia" w:eastAsia="微软雅黑"/>
                <w:vertAlign w:val="baseline"/>
                <w:lang w:val="en-US" w:eastAsia="zh-CN"/>
              </w:rPr>
            </w:pP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datetime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datetime, timedelta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bCs/>
                <w:i/>
                <w:iCs/>
                <w:color w:val="808080"/>
                <w:sz w:val="18"/>
                <w:szCs w:val="18"/>
                <w:shd w:val="clear" w:fill="FFFFFF"/>
              </w:rPr>
              <w:t># default_args中定义一些参数，在实例化DAG时可以使用，使用python dic 格式定义</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default_args =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'owner'</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'airflow'</w:t>
            </w:r>
            <w:r>
              <w:rPr>
                <w:rFonts w:hint="eastAsia" w:ascii="宋体" w:hAnsi="宋体" w:eastAsia="宋体" w:cs="宋体"/>
                <w:color w:val="000000"/>
                <w:sz w:val="18"/>
                <w:szCs w:val="18"/>
                <w:shd w:val="clear" w:fill="FFFFFF"/>
              </w:rPr>
              <w:t xml:space="preserve">, </w:t>
            </w:r>
            <w:r>
              <w:rPr>
                <w:rFonts w:hint="eastAsia" w:ascii="宋体" w:hAnsi="宋体" w:eastAsia="宋体" w:cs="宋体"/>
                <w:b/>
                <w:bCs/>
                <w:i/>
                <w:iCs/>
                <w:color w:val="808080"/>
                <w:sz w:val="18"/>
                <w:szCs w:val="18"/>
                <w:shd w:val="clear" w:fill="FFFFFF"/>
              </w:rPr>
              <w:t># 拥有者名称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'start_date'</w:t>
            </w:r>
            <w:r>
              <w:rPr>
                <w:rFonts w:hint="eastAsia" w:ascii="宋体" w:hAnsi="宋体" w:eastAsia="宋体" w:cs="宋体"/>
                <w:color w:val="000000"/>
                <w:sz w:val="18"/>
                <w:szCs w:val="18"/>
                <w:shd w:val="clear" w:fill="FFFFFF"/>
              </w:rPr>
              <w:t>: datetime(</w:t>
            </w:r>
            <w:r>
              <w:rPr>
                <w:rFonts w:hint="eastAsia" w:ascii="宋体" w:hAnsi="宋体" w:eastAsia="宋体" w:cs="宋体"/>
                <w:color w:val="0000FF"/>
                <w:sz w:val="18"/>
                <w:szCs w:val="18"/>
                <w:shd w:val="clear" w:fill="FFFFFF"/>
              </w:rPr>
              <w:t>2021</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9</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4</w:t>
            </w:r>
            <w:r>
              <w:rPr>
                <w:rFonts w:hint="eastAsia" w:ascii="宋体" w:hAnsi="宋体" w:eastAsia="宋体" w:cs="宋体"/>
                <w:color w:val="000000"/>
                <w:sz w:val="18"/>
                <w:szCs w:val="18"/>
                <w:shd w:val="clear" w:fill="FFFFFF"/>
              </w:rPr>
              <w:t xml:space="preserve">),  </w:t>
            </w:r>
            <w:r>
              <w:rPr>
                <w:rFonts w:hint="eastAsia" w:ascii="宋体" w:hAnsi="宋体" w:eastAsia="宋体" w:cs="宋体"/>
                <w:b/>
                <w:bCs/>
                <w:i/>
                <w:iCs/>
                <w:color w:val="808080"/>
                <w:sz w:val="18"/>
                <w:szCs w:val="18"/>
                <w:shd w:val="clear" w:fill="FFFFFF"/>
              </w:rPr>
              <w:t># 第一次开始执行的时间，为 UTC 时间</w:t>
            </w:r>
            <w:r>
              <w:rPr>
                <w:rFonts w:hint="eastAsia" w:ascii="宋体" w:hAnsi="宋体" w:eastAsia="宋体" w:cs="宋体"/>
                <w:b/>
                <w:bCs/>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'retries'</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b/>
                <w:bCs/>
                <w:i/>
                <w:iCs/>
                <w:color w:val="808080"/>
                <w:sz w:val="18"/>
                <w:szCs w:val="18"/>
                <w:shd w:val="clear" w:fill="FFFFFF"/>
              </w:rPr>
              <w:t># 失败重试次数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'retry_delay'</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5</w:t>
            </w:r>
            <w:r>
              <w:rPr>
                <w:rFonts w:hint="eastAsia" w:ascii="宋体" w:hAnsi="宋体" w:eastAsia="宋体" w:cs="宋体"/>
                <w:color w:val="000000"/>
                <w:sz w:val="18"/>
                <w:szCs w:val="18"/>
                <w:shd w:val="clear" w:fill="FFFFFF"/>
              </w:rPr>
              <w:t xml:space="preserve">),  </w:t>
            </w:r>
            <w:r>
              <w:rPr>
                <w:rFonts w:hint="eastAsia" w:ascii="宋体" w:hAnsi="宋体" w:eastAsia="宋体" w:cs="宋体"/>
                <w:b/>
                <w:bCs/>
                <w:i/>
                <w:iCs/>
                <w:color w:val="808080"/>
                <w:sz w:val="18"/>
                <w:szCs w:val="18"/>
                <w:shd w:val="clear" w:fill="FFFFFF"/>
              </w:rPr>
              <w:t># 失败重试间隔</w:t>
            </w:r>
            <w:r>
              <w:rPr>
                <w:rFonts w:hint="eastAsia" w:ascii="宋体" w:hAnsi="宋体" w:eastAsia="宋体" w:cs="宋体"/>
                <w:b/>
                <w:bCs/>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dag =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dag_id </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'myairflow_execute_bash'</w:t>
            </w:r>
            <w:r>
              <w:rPr>
                <w:rFonts w:hint="eastAsia" w:ascii="宋体" w:hAnsi="宋体" w:eastAsia="宋体" w:cs="宋体"/>
                <w:color w:val="000000"/>
                <w:sz w:val="18"/>
                <w:szCs w:val="18"/>
                <w:shd w:val="clear" w:fill="FFFFFF"/>
              </w:rPr>
              <w:t xml:space="preserve">, </w:t>
            </w:r>
            <w:r>
              <w:rPr>
                <w:rFonts w:hint="eastAsia" w:ascii="宋体" w:hAnsi="宋体" w:eastAsia="宋体" w:cs="宋体"/>
                <w:b/>
                <w:bCs/>
                <w:i/>
                <w:iCs/>
                <w:color w:val="808080"/>
                <w:sz w:val="18"/>
                <w:szCs w:val="18"/>
                <w:shd w:val="clear" w:fill="FFFFFF"/>
              </w:rPr>
              <w:t>#DAG id ,必须完全由字母、数字、下划线组成</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default_args </w:t>
            </w:r>
            <w:r>
              <w:rPr>
                <w:rFonts w:hint="eastAsia" w:ascii="宋体" w:hAnsi="宋体" w:eastAsia="宋体" w:cs="宋体"/>
                <w:color w:val="000000"/>
                <w:sz w:val="18"/>
                <w:szCs w:val="18"/>
                <w:shd w:val="clear" w:fill="FFFFFF"/>
              </w:rPr>
              <w:t xml:space="preserve">= default_args, </w:t>
            </w:r>
            <w:r>
              <w:rPr>
                <w:rFonts w:hint="eastAsia" w:ascii="宋体" w:hAnsi="宋体" w:eastAsia="宋体" w:cs="宋体"/>
                <w:b/>
                <w:bCs/>
                <w:i/>
                <w:iCs/>
                <w:color w:val="808080"/>
                <w:sz w:val="18"/>
                <w:szCs w:val="18"/>
                <w:shd w:val="clear" w:fill="FFFFFF"/>
              </w:rPr>
              <w:t>#外部定义的 dic 格式的参数</w:t>
            </w:r>
            <w:r>
              <w:rPr>
                <w:rFonts w:hint="eastAsia" w:ascii="宋体" w:hAnsi="宋体" w:eastAsia="宋体" w:cs="宋体"/>
                <w:b/>
                <w:bCs/>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schedule_interval </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days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b/>
                <w:bCs/>
                <w:i/>
                <w:iCs/>
                <w:color w:val="808080"/>
                <w:sz w:val="18"/>
                <w:szCs w:val="18"/>
                <w:shd w:val="clear" w:fill="FFFFFF"/>
              </w:rPr>
              <w:t># 定义DAG运行的频率,可以配置天、周、小时、分钟、秒、毫秒</w:t>
            </w:r>
            <w:r>
              <w:rPr>
                <w:rFonts w:hint="eastAsia" w:ascii="宋体" w:hAnsi="宋体" w:eastAsia="宋体" w:cs="宋体"/>
                <w:b/>
                <w:bCs/>
                <w:i/>
                <w:iCs/>
                <w:color w:val="808080"/>
                <w:sz w:val="18"/>
                <w:szCs w:val="18"/>
                <w:shd w:val="clear" w:fill="FFFFFF"/>
              </w:rPr>
              <w:br w:type="textWrapping"/>
            </w:r>
            <w:r>
              <w:rPr>
                <w:rFonts w:hint="eastAsia" w:ascii="宋体" w:hAnsi="宋体" w:eastAsia="宋体" w:cs="宋体"/>
                <w:color w:val="000000"/>
                <w:sz w:val="18"/>
                <w:szCs w:val="18"/>
                <w:shd w:val="clear" w:fill="FFFFFF"/>
              </w:rPr>
              <w:t>)</w:t>
            </w: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eastAsia" w:eastAsia="微软雅黑"/>
          <w:lang w:val="en-US" w:eastAsia="zh-CN"/>
        </w:rPr>
      </w:pP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注意：</w:t>
      </w:r>
    </w:p>
    <w:p>
      <w:pPr>
        <w:keepNext w:val="0"/>
        <w:keepLines w:val="0"/>
        <w:pageBreakBefore w:val="0"/>
        <w:widowControl w:val="0"/>
        <w:numPr>
          <w:ilvl w:val="0"/>
          <w:numId w:val="12"/>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lang w:val="en-US" w:eastAsia="zh-CN"/>
        </w:rPr>
      </w:pPr>
      <w:r>
        <w:rPr>
          <w:rFonts w:hint="eastAsia" w:eastAsia="微软雅黑"/>
          <w:lang w:val="en-US" w:eastAsia="zh-CN"/>
        </w:rPr>
        <w:t>实例化DAG有三种方式</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第一种方式：</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rPr>
                <w:rFonts w:hint="eastAsia" w:eastAsia="微软雅黑"/>
                <w:b/>
                <w:bCs/>
                <w:vertAlign w:val="baseline"/>
                <w:lang w:val="en-US" w:eastAsia="zh-CN"/>
              </w:rPr>
            </w:pPr>
            <w:r>
              <w:rPr>
                <w:rFonts w:hint="eastAsia" w:ascii="宋体" w:hAnsi="宋体" w:eastAsia="宋体" w:cs="宋体"/>
                <w:b/>
                <w:bCs/>
                <w:color w:val="000080"/>
                <w:sz w:val="18"/>
                <w:szCs w:val="18"/>
                <w:shd w:val="clear" w:fill="FFFFFF"/>
              </w:rPr>
              <w:t xml:space="preserve">with </w:t>
            </w:r>
            <w:r>
              <w:rPr>
                <w:rFonts w:hint="eastAsia" w:ascii="宋体" w:hAnsi="宋体" w:eastAsia="宋体" w:cs="宋体"/>
                <w:color w:val="000000"/>
                <w:sz w:val="18"/>
                <w:szCs w:val="18"/>
                <w:shd w:val="clear" w:fill="FFFFFF"/>
              </w:rPr>
              <w:t>DAG(</w:t>
            </w:r>
            <w:r>
              <w:rPr>
                <w:rFonts w:hint="eastAsia" w:ascii="宋体" w:hAnsi="宋体" w:eastAsia="宋体" w:cs="宋体"/>
                <w:b/>
                <w:bCs/>
                <w:color w:val="008080"/>
                <w:sz w:val="18"/>
                <w:szCs w:val="18"/>
                <w:shd w:val="clear" w:fill="FFFFFF"/>
              </w:rPr>
              <w:t>"my_dag_name"</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0080"/>
                <w:sz w:val="18"/>
                <w:szCs w:val="18"/>
                <w:shd w:val="clear" w:fill="FFFFFF"/>
              </w:rPr>
              <w:t xml:space="preserve">as </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op=XXOperator(</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"task"</w:t>
            </w:r>
            <w:r>
              <w:rPr>
                <w:rFonts w:hint="eastAsia" w:ascii="宋体" w:hAnsi="宋体" w:eastAsia="宋体" w:cs="宋体"/>
                <w:color w:val="000000"/>
                <w:sz w:val="18"/>
                <w:szCs w:val="18"/>
                <w:shd w:val="clear" w:fill="FFFFFF"/>
              </w:rPr>
              <w:t>)</w:t>
            </w: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eastAsia" w:eastAsia="微软雅黑"/>
          <w:b/>
          <w:bCs/>
          <w:lang w:val="en-US" w:eastAsia="zh-CN"/>
        </w:rPr>
      </w:pP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第二种方式（以上采用这种方式）：</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29"/>
              <w:keepNext w:val="0"/>
              <w:keepLines w:val="0"/>
              <w:widowControl/>
              <w:suppressLineNumbers w:val="0"/>
              <w:shd w:val="clear" w:fill="FFFFFF"/>
              <w:rPr>
                <w:rFonts w:hint="eastAsia" w:eastAsia="微软雅黑"/>
                <w:b/>
                <w:bCs/>
                <w:vertAlign w:val="baseline"/>
                <w:lang w:val="en-US" w:eastAsia="zh-CN"/>
              </w:rPr>
            </w:pPr>
            <w:r>
              <w:rPr>
                <w:rFonts w:hint="eastAsia" w:ascii="宋体" w:hAnsi="宋体" w:eastAsia="宋体" w:cs="宋体"/>
                <w:color w:val="000000"/>
                <w:sz w:val="18"/>
                <w:szCs w:val="18"/>
                <w:shd w:val="clear" w:fill="FFFFFF"/>
              </w:rPr>
              <w:t>my_dag = DAG(</w:t>
            </w:r>
            <w:r>
              <w:rPr>
                <w:rFonts w:hint="eastAsia" w:ascii="宋体" w:hAnsi="宋体" w:eastAsia="宋体" w:cs="宋体"/>
                <w:b/>
                <w:bCs/>
                <w:color w:val="008080"/>
                <w:sz w:val="18"/>
                <w:szCs w:val="18"/>
                <w:shd w:val="clear" w:fill="FFFFFF"/>
              </w:rPr>
              <w:t>"my_dag_name"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op = XXOperator(</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"task"</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=my_dag)</w:t>
            </w: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eastAsia" w:eastAsia="微软雅黑"/>
          <w:b/>
          <w:bCs/>
          <w:lang w:val="en-US" w:eastAsia="zh-CN"/>
        </w:rPr>
      </w:pP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第三种方式：</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rPr>
                <w:rFonts w:hint="default" w:eastAsia="微软雅黑"/>
                <w:b/>
                <w:bCs/>
                <w:vertAlign w:val="baseline"/>
                <w:lang w:val="en-US" w:eastAsia="zh-CN"/>
              </w:rPr>
            </w:pPr>
            <w:r>
              <w:rPr>
                <w:rFonts w:hint="eastAsia" w:ascii="宋体" w:hAnsi="宋体" w:eastAsia="宋体" w:cs="宋体"/>
                <w:color w:val="0000B2"/>
                <w:sz w:val="18"/>
                <w:szCs w:val="18"/>
                <w:shd w:val="clear" w:fill="FFFFFF"/>
              </w:rPr>
              <w:t>@dag</w:t>
            </w:r>
            <w:r>
              <w:rPr>
                <w:rFonts w:hint="eastAsia" w:ascii="宋体" w:hAnsi="宋体" w:eastAsia="宋体" w:cs="宋体"/>
                <w:color w:val="000000"/>
                <w:sz w:val="18"/>
                <w:szCs w:val="18"/>
                <w:shd w:val="clear" w:fill="FFFFFF"/>
              </w:rPr>
              <w:t>(</w:t>
            </w:r>
            <w:r>
              <w:rPr>
                <w:rFonts w:hint="eastAsia" w:ascii="宋体" w:hAnsi="宋体" w:eastAsia="宋体" w:cs="宋体"/>
                <w:color w:val="660099"/>
                <w:sz w:val="18"/>
                <w:szCs w:val="18"/>
                <w:shd w:val="clear" w:fill="FFFFFF"/>
              </w:rPr>
              <w:t>start_date</w:t>
            </w:r>
            <w:r>
              <w:rPr>
                <w:rFonts w:hint="eastAsia" w:ascii="宋体" w:hAnsi="宋体" w:eastAsia="宋体" w:cs="宋体"/>
                <w:color w:val="000000"/>
                <w:sz w:val="18"/>
                <w:szCs w:val="18"/>
                <w:shd w:val="clear" w:fill="FFFFFF"/>
              </w:rPr>
              <w:t>=days_ago(</w:t>
            </w:r>
            <w:r>
              <w:rPr>
                <w:rFonts w:hint="eastAsia" w:ascii="宋体" w:hAnsi="宋体" w:eastAsia="宋体" w:cs="宋体"/>
                <w:color w:val="0000FF"/>
                <w:sz w:val="18"/>
                <w:szCs w:val="18"/>
                <w:shd w:val="clear" w:fill="FFFFFF"/>
              </w:rPr>
              <w:t>2</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def </w:t>
            </w:r>
            <w:r>
              <w:rPr>
                <w:rFonts w:hint="eastAsia" w:ascii="宋体" w:hAnsi="宋体" w:eastAsia="宋体" w:cs="宋体"/>
                <w:color w:val="000000"/>
                <w:sz w:val="18"/>
                <w:szCs w:val="18"/>
                <w:shd w:val="clear" w:fill="FFFFFF"/>
              </w:rPr>
              <w:t>generate_dag():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80"/>
                <w:sz w:val="18"/>
                <w:szCs w:val="18"/>
                <w:shd w:val="clear" w:fill="FFFFFF"/>
              </w:rPr>
              <w:t xml:space="preserve">op </w:t>
            </w:r>
            <w:r>
              <w:rPr>
                <w:rFonts w:hint="eastAsia" w:ascii="宋体" w:hAnsi="宋体" w:eastAsia="宋体" w:cs="宋体"/>
                <w:color w:val="000000"/>
                <w:sz w:val="18"/>
                <w:szCs w:val="18"/>
                <w:shd w:val="clear" w:fill="FFFFFF"/>
              </w:rPr>
              <w:t>= XXOperator(</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dag = generate_dag()</w:t>
            </w: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default" w:eastAsia="微软雅黑"/>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default" w:eastAsia="微软雅黑"/>
          <w:b/>
          <w:bCs/>
          <w:lang w:val="en-US" w:eastAsia="zh-CN"/>
        </w:rPr>
      </w:pPr>
    </w:p>
    <w:p>
      <w:pPr>
        <w:keepNext w:val="0"/>
        <w:keepLines w:val="0"/>
        <w:pageBreakBefore w:val="0"/>
        <w:widowControl w:val="0"/>
        <w:numPr>
          <w:ilvl w:val="0"/>
          <w:numId w:val="12"/>
        </w:numPr>
        <w:kinsoku/>
        <w:wordWrap/>
        <w:overflowPunct/>
        <w:topLinePunct w:val="0"/>
        <w:autoSpaceDE/>
        <w:autoSpaceDN/>
        <w:bidi w:val="0"/>
        <w:adjustRightInd w:val="0"/>
        <w:snapToGrid w:val="0"/>
        <w:spacing w:line="360" w:lineRule="auto"/>
        <w:ind w:left="420" w:leftChars="0" w:hanging="420" w:firstLineChars="0"/>
        <w:textAlignment w:val="auto"/>
        <w:rPr>
          <w:rFonts w:hint="default" w:eastAsia="微软雅黑"/>
          <w:lang w:val="en-US" w:eastAsia="zh-CN"/>
        </w:rPr>
      </w:pPr>
      <w:r>
        <w:rPr>
          <w:rFonts w:hint="eastAsia" w:eastAsia="微软雅黑"/>
          <w:lang w:val="en-US" w:eastAsia="zh-CN"/>
        </w:rPr>
        <w:t>baseoperator基础参数说明：</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可以参照：</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http://airflow.apache.org/docs/apache-airflow/stable/_api/airflow/models/baseoperator/index.html#module-airflow.models.baseoperator查看baseopartor中更多参数。</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pPr>
      <w:r>
        <w:drawing>
          <wp:inline distT="0" distB="0" distL="114300" distR="114300">
            <wp:extent cx="5262245" cy="2780665"/>
            <wp:effectExtent l="0" t="0" r="14605" b="635"/>
            <wp:docPr id="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3"/>
                    <pic:cNvPicPr>
                      <a:picLocks noChangeAspect="1"/>
                    </pic:cNvPicPr>
                  </pic:nvPicPr>
                  <pic:blipFill>
                    <a:blip r:embed="rId39"/>
                    <a:stretch>
                      <a:fillRect/>
                    </a:stretch>
                  </pic:blipFill>
                  <pic:spPr>
                    <a:xfrm>
                      <a:off x="0" y="0"/>
                      <a:ext cx="5262245" cy="2780665"/>
                    </a:xfrm>
                    <a:prstGeom prst="rect">
                      <a:avLst/>
                    </a:prstGeom>
                    <a:noFill/>
                    <a:ln>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val="0"/>
        <w:snapToGrid w:val="0"/>
        <w:spacing w:line="360" w:lineRule="auto"/>
        <w:ind w:left="420" w:leftChars="0" w:hanging="420" w:firstLineChars="0"/>
        <w:textAlignment w:val="auto"/>
        <w:rPr>
          <w:rFonts w:hint="default" w:eastAsia="微软雅黑"/>
          <w:lang w:val="en-US" w:eastAsia="zh-CN"/>
        </w:rPr>
      </w:pPr>
      <w:r>
        <w:rPr>
          <w:rFonts w:hint="eastAsia" w:eastAsia="微软雅黑"/>
          <w:lang w:val="en-US" w:eastAsia="zh-CN"/>
        </w:rPr>
        <w:t>DAG参数说明</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可以参照：</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http://airflow.apache.org/docs/apache-airflow/stable/_api/airflow/models/dag/index.html 查看DAG参数说明，也可以直接在开发工具点击DAG进入源码看下对应参数有哪些。</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eastAsia" w:eastAsia="微软雅黑"/>
          <w:lang w:val="en-US" w:eastAsia="zh-CN"/>
        </w:rPr>
      </w:pPr>
    </w:p>
    <w:p>
      <w:pPr>
        <w:keepNext w:val="0"/>
        <w:keepLines w:val="0"/>
        <w:pageBreakBefore w:val="0"/>
        <w:widowControl w:val="0"/>
        <w:numPr>
          <w:ilvl w:val="0"/>
          <w:numId w:val="11"/>
        </w:numPr>
        <w:kinsoku/>
        <w:wordWrap/>
        <w:overflowPunct/>
        <w:topLinePunct w:val="0"/>
        <w:autoSpaceDE/>
        <w:autoSpaceDN/>
        <w:bidi w:val="0"/>
        <w:adjustRightInd w:val="0"/>
        <w:snapToGrid w:val="0"/>
        <w:spacing w:line="360" w:lineRule="auto"/>
        <w:ind w:left="425" w:leftChars="0" w:hanging="425" w:firstLineChars="0"/>
        <w:textAlignment w:val="auto"/>
        <w:rPr>
          <w:rFonts w:hint="eastAsia" w:eastAsia="微软雅黑"/>
          <w:b/>
          <w:bCs/>
          <w:lang w:val="en-US" w:eastAsia="zh-CN"/>
        </w:rPr>
      </w:pPr>
      <w:r>
        <w:rPr>
          <w:rFonts w:hint="eastAsia" w:eastAsia="微软雅黑"/>
          <w:b/>
          <w:bCs/>
          <w:lang w:val="en-US" w:eastAsia="zh-CN"/>
        </w:rPr>
        <w:t>定义Task</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当实例化Operator时会生成Task任务，从一个Operator中实例化出来对象的过程被称为一个构造方法，每个构造方法中都有“task_id”充当任务的唯一标识符。</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下面我们定义三个Operator，也就是三个Task，每个task_id 不能重复。</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rPr>
                <w:rFonts w:hint="default" w:eastAsia="微软雅黑"/>
                <w:vertAlign w:val="baseline"/>
                <w:lang w:val="en-US" w:eastAsia="zh-CN"/>
              </w:rPr>
            </w:pPr>
            <w:r>
              <w:rPr>
                <w:rFonts w:hint="eastAsia" w:ascii="宋体" w:hAnsi="宋体" w:eastAsia="宋体" w:cs="宋体"/>
                <w:i/>
                <w:iCs/>
                <w:color w:val="808080"/>
                <w:sz w:val="18"/>
                <w:szCs w:val="18"/>
                <w:shd w:val="clear" w:fill="FFFFFF"/>
              </w:rPr>
              <w:t># operator 支持多种类型， 这里使用 BashOperator</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first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'first'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first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middle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'middle'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middle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last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'last'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last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retries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3</w:t>
            </w:r>
            <w:r>
              <w:rPr>
                <w:rFonts w:hint="eastAsia" w:ascii="宋体" w:hAnsi="宋体" w:eastAsia="宋体" w:cs="宋体"/>
                <w:color w:val="0000FF"/>
                <w:sz w:val="18"/>
                <w:szCs w:val="18"/>
                <w:shd w:val="clear" w:fill="FFFFFF"/>
              </w:rPr>
              <w:br w:type="textWrapping"/>
            </w:r>
            <w:r>
              <w:rPr>
                <w:rFonts w:hint="eastAsia" w:ascii="宋体" w:hAnsi="宋体" w:eastAsia="宋体" w:cs="宋体"/>
                <w:color w:val="000000"/>
                <w:sz w:val="18"/>
                <w:szCs w:val="18"/>
                <w:shd w:val="clear" w:fill="FFFFFF"/>
              </w:rPr>
              <w:t>)</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注意：</w:t>
      </w:r>
    </w:p>
    <w:p>
      <w:pPr>
        <w:keepNext w:val="0"/>
        <w:keepLines w:val="0"/>
        <w:pageBreakBefore w:val="0"/>
        <w:widowControl w:val="0"/>
        <w:numPr>
          <w:ilvl w:val="0"/>
          <w:numId w:val="12"/>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lang w:val="en-US" w:eastAsia="zh-CN"/>
        </w:rPr>
      </w:pPr>
      <w:r>
        <w:rPr>
          <w:rFonts w:hint="eastAsia" w:eastAsia="微软雅黑"/>
          <w:lang w:val="en-US" w:eastAsia="zh-CN"/>
        </w:rPr>
        <w:t>每个operator中可以传入对应的参数，覆盖DAG默认的参数，例如：last task中“retries”=3 就替代了默认的1。任务参数的优先规则如下：①.显示传递的参数 ②.default_args字典中存在的值③.operator的默认值（如果存在）。</w:t>
      </w:r>
    </w:p>
    <w:p>
      <w:pPr>
        <w:keepNext w:val="0"/>
        <w:keepLines w:val="0"/>
        <w:pageBreakBefore w:val="0"/>
        <w:widowControl w:val="0"/>
        <w:numPr>
          <w:ilvl w:val="0"/>
          <w:numId w:val="12"/>
        </w:numPr>
        <w:kinsoku/>
        <w:wordWrap/>
        <w:overflowPunct/>
        <w:topLinePunct w:val="0"/>
        <w:autoSpaceDE/>
        <w:autoSpaceDN/>
        <w:bidi w:val="0"/>
        <w:adjustRightInd w:val="0"/>
        <w:snapToGrid w:val="0"/>
        <w:spacing w:line="360" w:lineRule="auto"/>
        <w:ind w:left="420" w:leftChars="0" w:hanging="420" w:firstLineChars="0"/>
        <w:textAlignment w:val="auto"/>
        <w:rPr>
          <w:rFonts w:hint="default" w:eastAsia="微软雅黑"/>
          <w:lang w:val="en-US" w:eastAsia="zh-CN"/>
        </w:rPr>
      </w:pPr>
      <w:r>
        <w:rPr>
          <w:rFonts w:hint="eastAsia" w:eastAsia="微软雅黑"/>
          <w:lang w:val="en-US" w:eastAsia="zh-CN"/>
        </w:rPr>
        <w:t>BashOperator使用方式参照：http://airflow.apache.org/docs/apache-airflow/stable/howto/operator/bash.html#howto-operator-bashoperator</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jc w:val="both"/>
        <w:textAlignment w:val="auto"/>
        <w:rPr>
          <w:rFonts w:hint="default" w:eastAsia="微软雅黑"/>
          <w:lang w:val="en-US" w:eastAsia="zh-CN"/>
        </w:rPr>
      </w:pPr>
    </w:p>
    <w:p>
      <w:pPr>
        <w:keepNext w:val="0"/>
        <w:keepLines w:val="0"/>
        <w:pageBreakBefore w:val="0"/>
        <w:widowControl w:val="0"/>
        <w:numPr>
          <w:ilvl w:val="0"/>
          <w:numId w:val="11"/>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设置task依赖关系</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iCs/>
                <w:color w:val="808080"/>
                <w:sz w:val="18"/>
                <w:szCs w:val="18"/>
                <w:shd w:val="clear" w:fill="FFFFFF"/>
              </w:rPr>
              <w:t>#使用 set_upstream、set_downstream 设置依赖关系,不能出现环形链路，否则报错</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middle.set_upstream(first) # middle会在first执行完成之后执行</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last.set_upstream(middle) # last 会在 middle执行完成之后执行</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#也可以使用位移符来设置依赖关系</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 xml:space="preserve">first &gt;&gt; middle &gt;&gt;last </w:t>
            </w:r>
            <w:r>
              <w:rPr>
                <w:rFonts w:hint="eastAsia" w:ascii="宋体" w:hAnsi="宋体" w:eastAsia="宋体" w:cs="宋体"/>
                <w:i/>
                <w:iCs/>
                <w:color w:val="808080"/>
                <w:sz w:val="18"/>
                <w:szCs w:val="18"/>
                <w:shd w:val="clear" w:fill="FFFFFF"/>
              </w:rPr>
              <w:t># first 首先执行，middle次之，last最后</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first &gt;&gt; [middle,last] # first首先执行，middle ,last并行执行</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jc w:val="both"/>
              <w:textAlignment w:val="auto"/>
              <w:rPr>
                <w:rFonts w:hint="default" w:eastAsia="微软雅黑"/>
                <w:vertAlign w:val="baseline"/>
                <w:lang w:val="en-US" w:eastAsia="zh-CN"/>
              </w:rPr>
            </w:pP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jc w:val="both"/>
        <w:textAlignment w:val="auto"/>
        <w:rPr>
          <w:rFonts w:hint="default" w:eastAsia="微软雅黑"/>
          <w:lang w:val="en-US" w:eastAsia="zh-CN"/>
        </w:rPr>
      </w:pP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注意：当执行脚本时，如果在DAG中找到一条环形链路（例如：A-&gt;B-&gt;C-A）会引发异常。更多DAG task依赖关系可参照官网：</w:t>
      </w:r>
      <w:r>
        <w:rPr>
          <w:rFonts w:hint="default" w:eastAsia="微软雅黑"/>
          <w:lang w:val="en-US" w:eastAsia="zh-CN"/>
        </w:rPr>
        <w:t>http://airflow.apache.org/docs/apache-airflow/stable/concepts/dags.html#task-dependencies</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eastAsia" w:eastAsia="微软雅黑"/>
          <w:lang w:val="en-US" w:eastAsia="zh-CN"/>
        </w:rPr>
      </w:pPr>
    </w:p>
    <w:p>
      <w:pPr>
        <w:keepNext w:val="0"/>
        <w:keepLines w:val="0"/>
        <w:pageBreakBefore w:val="0"/>
        <w:widowControl w:val="0"/>
        <w:numPr>
          <w:ilvl w:val="0"/>
          <w:numId w:val="11"/>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上传python配置脚本</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到目前为止，python配置如下：</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Pr>
          <w:p>
            <w:pPr>
              <w:pStyle w:val="29"/>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iCs/>
                <w:color w:val="808080"/>
                <w:sz w:val="18"/>
                <w:szCs w:val="18"/>
                <w:shd w:val="clear" w:fill="FFFFFF"/>
              </w:rPr>
              <w:t># 导入 DAG 对象，后面需要实例化DAG对象</w:t>
            </w:r>
            <w:r>
              <w:rPr>
                <w:rFonts w:hint="eastAsia" w:ascii="宋体" w:hAnsi="宋体" w:eastAsia="宋体" w:cs="宋体"/>
                <w:i/>
                <w:iCs/>
                <w:color w:val="80808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iCs/>
                <w:color w:val="808080"/>
                <w:sz w:val="18"/>
                <w:szCs w:val="18"/>
                <w:shd w:val="clear" w:fill="FFFFFF"/>
              </w:rPr>
              <w:t># 导入BashOperator Operators,我们需要利用这个对象去执行流程</w:t>
            </w:r>
            <w:r>
              <w:rPr>
                <w:rFonts w:hint="eastAsia" w:ascii="宋体" w:hAnsi="宋体" w:eastAsia="宋体" w:cs="宋体"/>
                <w:i/>
                <w:iCs/>
                <w:color w:val="80808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airflow.example_dags.example_bash_operator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airflow.operators.bash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datetime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datetime, timedelta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iCs/>
                <w:color w:val="808080"/>
                <w:sz w:val="18"/>
                <w:szCs w:val="18"/>
                <w:shd w:val="clear" w:fill="FFFFFF"/>
              </w:rPr>
              <w:t># default_args中定义一些参数，在实例化DAG时可以使用，使用python dic 格式定义</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default_args =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'owner'</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'airflow'</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拥有者名称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'start_date'</w:t>
            </w:r>
            <w:r>
              <w:rPr>
                <w:rFonts w:hint="eastAsia" w:ascii="宋体" w:hAnsi="宋体" w:eastAsia="宋体" w:cs="宋体"/>
                <w:color w:val="000000"/>
                <w:sz w:val="18"/>
                <w:szCs w:val="18"/>
                <w:shd w:val="clear" w:fill="FFFFFF"/>
              </w:rPr>
              <w:t>: datetime(</w:t>
            </w:r>
            <w:r>
              <w:rPr>
                <w:rFonts w:hint="eastAsia" w:ascii="宋体" w:hAnsi="宋体" w:eastAsia="宋体" w:cs="宋体"/>
                <w:color w:val="0000FF"/>
                <w:sz w:val="18"/>
                <w:szCs w:val="18"/>
                <w:shd w:val="clear" w:fill="FFFFFF"/>
              </w:rPr>
              <w:t>2021</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9</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4</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第一次开始执行的时间，为 UTC 时间</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'retries'</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失败重试次数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'retry_delay'</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5</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失败重试间隔</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dag =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dag_id </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'myairflow_execute_bash'</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#DAG id ,必须完全由字母、数字、下划线组成</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default_args </w:t>
            </w:r>
            <w:r>
              <w:rPr>
                <w:rFonts w:hint="eastAsia" w:ascii="宋体" w:hAnsi="宋体" w:eastAsia="宋体" w:cs="宋体"/>
                <w:color w:val="000000"/>
                <w:sz w:val="18"/>
                <w:szCs w:val="18"/>
                <w:shd w:val="clear" w:fill="FFFFFF"/>
              </w:rPr>
              <w:t xml:space="preserve">= default_args, </w:t>
            </w:r>
            <w:r>
              <w:rPr>
                <w:rFonts w:hint="eastAsia" w:ascii="宋体" w:hAnsi="宋体" w:eastAsia="宋体" w:cs="宋体"/>
                <w:i/>
                <w:iCs/>
                <w:color w:val="808080"/>
                <w:sz w:val="18"/>
                <w:szCs w:val="18"/>
                <w:shd w:val="clear" w:fill="FFFFFF"/>
              </w:rPr>
              <w:t>#外部定义的 dic 格式的参数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schedule_interval </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days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定义DAG运行的频率,可以配置天、周、小时、分钟、秒、毫秒</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iCs/>
                <w:color w:val="808080"/>
                <w:sz w:val="18"/>
                <w:szCs w:val="18"/>
                <w:shd w:val="clear" w:fill="FFFFFF"/>
              </w:rPr>
              <w:t># operator 支持多种类型， 这里使用 BashOperator</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first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'first'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first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middle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'middle'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middle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last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'last'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last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retries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3</w:t>
            </w:r>
            <w:r>
              <w:rPr>
                <w:rFonts w:hint="eastAsia" w:ascii="宋体" w:hAnsi="宋体" w:eastAsia="宋体" w:cs="宋体"/>
                <w:color w:val="0000FF"/>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iCs/>
                <w:color w:val="808080"/>
                <w:sz w:val="18"/>
                <w:szCs w:val="18"/>
                <w:shd w:val="clear" w:fill="FFFFFF"/>
              </w:rPr>
              <w:t>#使用 set_upstream、set_downstream 设置依赖关系,不能出现环形链路，否则报错</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middle.set_upstream(first) # middle会在first执行完成之后执行</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last.set_upstream(middle) # last 会在 middle执行完成之后执行</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#也可以使用位移符来设置依赖关系</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 xml:space="preserve">first &gt;&gt; middle &gt;&gt;last </w:t>
            </w:r>
            <w:r>
              <w:rPr>
                <w:rFonts w:hint="eastAsia" w:ascii="宋体" w:hAnsi="宋体" w:eastAsia="宋体" w:cs="宋体"/>
                <w:i/>
                <w:iCs/>
                <w:color w:val="808080"/>
                <w:sz w:val="18"/>
                <w:szCs w:val="18"/>
                <w:shd w:val="clear" w:fill="FFFFFF"/>
              </w:rPr>
              <w:t># first 首先执行，middle次之，last最后</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first &gt;&gt; [middle,last] # first首先执行，middle ,last并行执行</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eastAsia="微软雅黑"/>
                <w:vertAlign w:val="baseline"/>
                <w:lang w:val="en-US" w:eastAsia="zh-CN"/>
              </w:rPr>
            </w:pP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将以上python配置文件上传到$AIRFLOW_HOME/dags目录下，默认$AIRFLOW_HOME为安装节点的“/root/airflow”目录，当前目录下的dags目录需要手动创建。</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eastAsia" w:eastAsia="微软雅黑"/>
          <w:lang w:val="en-US" w:eastAsia="zh-CN"/>
        </w:rPr>
      </w:pPr>
    </w:p>
    <w:p>
      <w:pPr>
        <w:keepNext w:val="0"/>
        <w:keepLines w:val="0"/>
        <w:pageBreakBefore w:val="0"/>
        <w:widowControl w:val="0"/>
        <w:numPr>
          <w:ilvl w:val="0"/>
          <w:numId w:val="11"/>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重启Airflow</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“ps aux|grep webserver”和“ps aux|grep scheduler”找到对应的airflow进程杀掉，重新启动Airflow。重启之后，可以在airflow webui看到对应的DAG ID ”myairflow_execute_bash”。</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default" w:eastAsia="微软雅黑"/>
          <w:lang w:val="en-US" w:eastAsia="zh-CN"/>
        </w:rPr>
      </w:pPr>
      <w:r>
        <w:drawing>
          <wp:inline distT="0" distB="0" distL="114300" distR="114300">
            <wp:extent cx="5262245" cy="1386205"/>
            <wp:effectExtent l="0" t="0" r="14605" b="4445"/>
            <wp:docPr id="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4"/>
                    <pic:cNvPicPr>
                      <a:picLocks noChangeAspect="1"/>
                    </pic:cNvPicPr>
                  </pic:nvPicPr>
                  <pic:blipFill>
                    <a:blip r:embed="rId40"/>
                    <a:stretch>
                      <a:fillRect/>
                    </a:stretch>
                  </pic:blipFill>
                  <pic:spPr>
                    <a:xfrm>
                      <a:off x="0" y="0"/>
                      <a:ext cx="5262245" cy="138620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default" w:eastAsia="微软雅黑"/>
          <w:lang w:val="en-US" w:eastAsia="zh-CN"/>
        </w:rPr>
      </w:pPr>
    </w:p>
    <w:p>
      <w:pPr>
        <w:keepNext w:val="0"/>
        <w:keepLines w:val="0"/>
        <w:pageBreakBefore w:val="0"/>
        <w:widowControl w:val="0"/>
        <w:numPr>
          <w:ilvl w:val="0"/>
          <w:numId w:val="11"/>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执行airflow</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按照如下步骤执行DAG，首先打开工作流，然后“Trigger DAG”执行，随后可以看到任务执行成功。</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pPr>
      <w:r>
        <w:drawing>
          <wp:inline distT="0" distB="0" distL="114300" distR="114300">
            <wp:extent cx="5272405" cy="1350010"/>
            <wp:effectExtent l="0" t="0" r="4445" b="2540"/>
            <wp:docPr id="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5"/>
                    <pic:cNvPicPr>
                      <a:picLocks noChangeAspect="1"/>
                    </pic:cNvPicPr>
                  </pic:nvPicPr>
                  <pic:blipFill>
                    <a:blip r:embed="rId41"/>
                    <a:stretch>
                      <a:fillRect/>
                    </a:stretch>
                  </pic:blipFill>
                  <pic:spPr>
                    <a:xfrm>
                      <a:off x="0" y="0"/>
                      <a:ext cx="5272405" cy="13500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eastAsia"/>
          <w:lang w:val="en-US" w:eastAsia="zh-CN"/>
        </w:rPr>
      </w:pPr>
      <w:r>
        <w:rPr>
          <w:rFonts w:hint="eastAsia"/>
          <w:lang w:val="en-US" w:eastAsia="zh-CN"/>
        </w:rPr>
        <w:t>查看task执行日志：</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pPr>
      <w:r>
        <w:drawing>
          <wp:inline distT="0" distB="0" distL="114300" distR="114300">
            <wp:extent cx="5271770" cy="4323080"/>
            <wp:effectExtent l="0" t="0" r="5080" b="1270"/>
            <wp:docPr id="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6"/>
                    <pic:cNvPicPr>
                      <a:picLocks noChangeAspect="1"/>
                    </pic:cNvPicPr>
                  </pic:nvPicPr>
                  <pic:blipFill>
                    <a:blip r:embed="rId42"/>
                    <a:stretch>
                      <a:fillRect/>
                    </a:stretch>
                  </pic:blipFill>
                  <pic:spPr>
                    <a:xfrm>
                      <a:off x="0" y="0"/>
                      <a:ext cx="5271770" cy="4323080"/>
                    </a:xfrm>
                    <a:prstGeom prst="rect">
                      <a:avLst/>
                    </a:prstGeom>
                    <a:noFill/>
                    <a:ln>
                      <a:noFill/>
                    </a:ln>
                  </pic:spPr>
                </pic:pic>
              </a:graphicData>
            </a:graphic>
          </wp:inline>
        </w:drawing>
      </w:r>
    </w:p>
    <w:p>
      <w:pPr>
        <w:pStyle w:val="4"/>
        <w:ind w:left="828" w:hanging="828"/>
        <w:outlineLvl w:val="2"/>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DAG调度触发时间</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在Airflow中，调度程序会根据DAG文件中指定的“start_date”和“schedule_interval”来运行DAG。特别需要注意的是Airflow计划程序在计划时间段的末尾触发执行DAG，而不是在开始时刻触发DAG，例如：</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6" w:hRule="atLeast"/>
        </w:trPr>
        <w:tc>
          <w:tcPr>
            <w:tcW w:w="8522" w:type="dxa"/>
          </w:tcPr>
          <w:p>
            <w:pPr>
              <w:pStyle w:val="29"/>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t>default_args =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'owner'</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'airflow'</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拥有者名称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'start_date'</w:t>
            </w:r>
            <w:r>
              <w:rPr>
                <w:rFonts w:hint="eastAsia" w:ascii="宋体" w:hAnsi="宋体" w:eastAsia="宋体" w:cs="宋体"/>
                <w:color w:val="000000"/>
                <w:sz w:val="18"/>
                <w:szCs w:val="18"/>
                <w:shd w:val="clear" w:fill="FFFFFF"/>
              </w:rPr>
              <w:t>: datetime(</w:t>
            </w:r>
            <w:r>
              <w:rPr>
                <w:rFonts w:hint="eastAsia" w:ascii="宋体" w:hAnsi="宋体" w:eastAsia="宋体" w:cs="宋体"/>
                <w:color w:val="0000FF"/>
                <w:sz w:val="18"/>
                <w:szCs w:val="18"/>
                <w:shd w:val="clear" w:fill="FFFFFF"/>
              </w:rPr>
              <w:t>2021</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9</w:t>
            </w:r>
            <w:r>
              <w:rPr>
                <w:rFonts w:hint="eastAsia" w:ascii="宋体" w:hAnsi="宋体" w:eastAsia="宋体" w:cs="宋体"/>
                <w:color w:val="000000"/>
                <w:sz w:val="18"/>
                <w:szCs w:val="18"/>
                <w:shd w:val="clear" w:fill="FFFFFF"/>
              </w:rPr>
              <w:t xml:space="preserve">, </w:t>
            </w:r>
            <w:r>
              <w:rPr>
                <w:rFonts w:hint="eastAsia" w:cs="宋体"/>
                <w:color w:val="0000FF"/>
                <w:sz w:val="18"/>
                <w:szCs w:val="18"/>
                <w:shd w:val="clear" w:fill="FFFFFF"/>
                <w:lang w:val="en-US" w:eastAsia="zh-CN"/>
              </w:rPr>
              <w:t>4</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第一次开始执行的时间，为 UTC 时间</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'retries'</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失败重试次数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'retry_delay'</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5</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失败重试间隔</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p>
          <w:p>
            <w:pPr>
              <w:pStyle w:val="29"/>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29"/>
              <w:keepNext w:val="0"/>
              <w:keepLines w:val="0"/>
              <w:widowControl/>
              <w:suppressLineNumbers w:val="0"/>
              <w:shd w:val="clear" w:fill="FFFFFF"/>
              <w:rPr>
                <w:rFonts w:hint="default" w:ascii="宋体" w:hAnsi="宋体" w:eastAsia="宋体" w:cs="宋体"/>
                <w:color w:val="000000"/>
                <w:sz w:val="18"/>
                <w:szCs w:val="18"/>
                <w:shd w:val="clear" w:fill="FFFFFF"/>
                <w:lang w:val="en-US" w:eastAsia="zh-CN"/>
              </w:rPr>
            </w:pPr>
            <w:r>
              <w:rPr>
                <w:rFonts w:hint="eastAsia" w:ascii="宋体" w:hAnsi="宋体" w:eastAsia="宋体" w:cs="宋体"/>
                <w:color w:val="000000"/>
                <w:sz w:val="18"/>
                <w:szCs w:val="18"/>
                <w:shd w:val="clear" w:fill="FFFFFF"/>
              </w:rPr>
              <w:t>dag =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dag_id </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'myairflow_execute_bash'</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#DAG id ,必须完全由字母、数字、下划线组成</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default_args </w:t>
            </w:r>
            <w:r>
              <w:rPr>
                <w:rFonts w:hint="eastAsia" w:ascii="宋体" w:hAnsi="宋体" w:eastAsia="宋体" w:cs="宋体"/>
                <w:color w:val="000000"/>
                <w:sz w:val="18"/>
                <w:szCs w:val="18"/>
                <w:shd w:val="clear" w:fill="FFFFFF"/>
              </w:rPr>
              <w:t xml:space="preserve">= default_args, </w:t>
            </w:r>
            <w:r>
              <w:rPr>
                <w:rFonts w:hint="eastAsia" w:ascii="宋体" w:hAnsi="宋体" w:eastAsia="宋体" w:cs="宋体"/>
                <w:i/>
                <w:iCs/>
                <w:color w:val="808080"/>
                <w:sz w:val="18"/>
                <w:szCs w:val="18"/>
                <w:shd w:val="clear" w:fill="FFFFFF"/>
              </w:rPr>
              <w:t>#外部定义的 dic 格式的参数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schedule_interval </w:t>
            </w:r>
            <w:r>
              <w:rPr>
                <w:rFonts w:hint="eastAsia" w:ascii="宋体" w:hAnsi="宋体" w:eastAsia="宋体" w:cs="宋体"/>
                <w:color w:val="000000"/>
                <w:sz w:val="18"/>
                <w:szCs w:val="18"/>
                <w:shd w:val="clear" w:fill="FFFFFF"/>
              </w:rPr>
              <w:t>= timedelta(</w:t>
            </w:r>
            <w:r>
              <w:rPr>
                <w:rFonts w:hint="eastAsia" w:cs="宋体"/>
                <w:color w:val="660099"/>
                <w:sz w:val="18"/>
                <w:szCs w:val="18"/>
                <w:shd w:val="clear" w:fill="FFFFFF"/>
                <w:lang w:val="en-US" w:eastAsia="zh-CN"/>
              </w:rPr>
              <w:t>days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定义DAG运行的频率,可以配置天、周、小时、分钟、秒、毫秒</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以上配置的DAG是从世界标准时间2021年9月4号开始调度，每隔1天执行一次，这个DAG的具体运行时间如下图：</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58"/>
        <w:gridCol w:w="4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8" w:type="dxa"/>
            <w:shd w:val="clear" w:color="auto" w:fill="5B9BD5" w:themeFill="accent1"/>
          </w:tcPr>
          <w:p>
            <w:pPr>
              <w:jc w:val="cente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自动调度DAG 执行日期</w:t>
            </w:r>
          </w:p>
        </w:tc>
        <w:tc>
          <w:tcPr>
            <w:tcW w:w="4060" w:type="dxa"/>
            <w:shd w:val="clear" w:color="auto" w:fill="5B9BD5" w:themeFill="accent1"/>
          </w:tcPr>
          <w:p>
            <w:pPr>
              <w:jc w:val="cente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自动调度DAG实际执行触发时间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8" w:type="dxa"/>
          </w:tcPr>
          <w:p>
            <w:pPr>
              <w:jc w:val="center"/>
              <w:rPr>
                <w:rFonts w:hint="default" w:ascii="微软雅黑" w:hAnsi="微软雅黑" w:eastAsia="微软雅黑" w:cs="微软雅黑"/>
                <w:sz w:val="18"/>
                <w:szCs w:val="21"/>
                <w:vertAlign w:val="baseline"/>
                <w:lang w:val="en-US" w:eastAsia="zh-CN"/>
              </w:rPr>
            </w:pPr>
            <w:r>
              <w:rPr>
                <w:rFonts w:hint="eastAsia" w:ascii="微软雅黑" w:hAnsi="微软雅黑" w:eastAsia="微软雅黑" w:cs="微软雅黑"/>
                <w:sz w:val="18"/>
                <w:szCs w:val="21"/>
                <w:vertAlign w:val="baseline"/>
                <w:lang w:val="en-US" w:eastAsia="zh-CN"/>
              </w:rPr>
              <w:t>2021-09-04，00:00:00+00:00</w:t>
            </w:r>
          </w:p>
        </w:tc>
        <w:tc>
          <w:tcPr>
            <w:tcW w:w="4060" w:type="dxa"/>
          </w:tcPr>
          <w:p>
            <w:pPr>
              <w:jc w:val="center"/>
              <w:rPr>
                <w:rFonts w:hint="default" w:ascii="微软雅黑" w:hAnsi="微软雅黑" w:eastAsia="微软雅黑" w:cs="微软雅黑"/>
                <w:sz w:val="18"/>
                <w:szCs w:val="21"/>
                <w:vertAlign w:val="baseline"/>
                <w:lang w:val="en-US" w:eastAsia="zh-CN"/>
              </w:rPr>
            </w:pPr>
            <w:r>
              <w:rPr>
                <w:rFonts w:hint="eastAsia" w:ascii="微软雅黑" w:hAnsi="微软雅黑" w:eastAsia="微软雅黑" w:cs="微软雅黑"/>
                <w:sz w:val="18"/>
                <w:szCs w:val="21"/>
                <w:vertAlign w:val="baseline"/>
                <w:lang w:val="en-US" w:eastAsia="zh-CN"/>
              </w:rPr>
              <w:t>2021-09-05，00:00:00+00:00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8" w:type="dxa"/>
          </w:tcPr>
          <w:p>
            <w:pPr>
              <w:jc w:val="center"/>
              <w:rPr>
                <w:rFonts w:hint="default" w:ascii="微软雅黑" w:hAnsi="微软雅黑" w:eastAsia="微软雅黑" w:cs="微软雅黑"/>
                <w:sz w:val="18"/>
                <w:szCs w:val="21"/>
                <w:vertAlign w:val="baseline"/>
                <w:lang w:val="en-US" w:eastAsia="zh-CN"/>
              </w:rPr>
            </w:pPr>
            <w:r>
              <w:rPr>
                <w:rFonts w:hint="eastAsia" w:ascii="微软雅黑" w:hAnsi="微软雅黑" w:eastAsia="微软雅黑" w:cs="微软雅黑"/>
                <w:sz w:val="18"/>
                <w:szCs w:val="21"/>
                <w:vertAlign w:val="baseline"/>
                <w:lang w:val="en-US" w:eastAsia="zh-CN"/>
              </w:rPr>
              <w:t>2021-09-05，00:00:00+00:00</w:t>
            </w:r>
          </w:p>
        </w:tc>
        <w:tc>
          <w:tcPr>
            <w:tcW w:w="4060" w:type="dxa"/>
          </w:tcPr>
          <w:p>
            <w:pPr>
              <w:jc w:val="center"/>
              <w:rPr>
                <w:rFonts w:hint="default" w:ascii="微软雅黑" w:hAnsi="微软雅黑" w:eastAsia="微软雅黑" w:cs="微软雅黑"/>
                <w:sz w:val="18"/>
                <w:szCs w:val="21"/>
                <w:vertAlign w:val="baseline"/>
                <w:lang w:val="en-US" w:eastAsia="zh-CN"/>
              </w:rPr>
            </w:pPr>
            <w:r>
              <w:rPr>
                <w:rFonts w:hint="eastAsia" w:ascii="微软雅黑" w:hAnsi="微软雅黑" w:eastAsia="微软雅黑" w:cs="微软雅黑"/>
                <w:sz w:val="18"/>
                <w:szCs w:val="21"/>
                <w:vertAlign w:val="baseline"/>
                <w:lang w:val="en-US" w:eastAsia="zh-CN"/>
              </w:rPr>
              <w:t>2021-09-06，00:00:00+00:00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8" w:type="dxa"/>
          </w:tcPr>
          <w:p>
            <w:pPr>
              <w:jc w:val="center"/>
              <w:rPr>
                <w:rFonts w:hint="default" w:ascii="微软雅黑" w:hAnsi="微软雅黑" w:eastAsia="微软雅黑" w:cs="微软雅黑"/>
                <w:sz w:val="18"/>
                <w:szCs w:val="21"/>
                <w:vertAlign w:val="baseline"/>
                <w:lang w:val="en-US" w:eastAsia="zh-CN"/>
              </w:rPr>
            </w:pPr>
            <w:r>
              <w:rPr>
                <w:rFonts w:hint="eastAsia" w:ascii="微软雅黑" w:hAnsi="微软雅黑" w:eastAsia="微软雅黑" w:cs="微软雅黑"/>
                <w:sz w:val="18"/>
                <w:szCs w:val="21"/>
                <w:vertAlign w:val="baseline"/>
                <w:lang w:val="en-US" w:eastAsia="zh-CN"/>
              </w:rPr>
              <w:t>2021-09-06，00:00:00+00:00</w:t>
            </w:r>
          </w:p>
        </w:tc>
        <w:tc>
          <w:tcPr>
            <w:tcW w:w="4060" w:type="dxa"/>
          </w:tcPr>
          <w:p>
            <w:pPr>
              <w:jc w:val="center"/>
              <w:rPr>
                <w:rFonts w:hint="default" w:ascii="微软雅黑" w:hAnsi="微软雅黑" w:eastAsia="微软雅黑" w:cs="微软雅黑"/>
                <w:sz w:val="18"/>
                <w:szCs w:val="21"/>
                <w:vertAlign w:val="baseline"/>
                <w:lang w:val="en-US" w:eastAsia="zh-CN"/>
              </w:rPr>
            </w:pPr>
            <w:r>
              <w:rPr>
                <w:rFonts w:hint="eastAsia" w:ascii="微软雅黑" w:hAnsi="微软雅黑" w:eastAsia="微软雅黑" w:cs="微软雅黑"/>
                <w:sz w:val="18"/>
                <w:szCs w:val="21"/>
                <w:vertAlign w:val="baseline"/>
                <w:lang w:val="en-US" w:eastAsia="zh-CN"/>
              </w:rPr>
              <w:t>2021-09-07，00:00:00+00:00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8" w:type="dxa"/>
          </w:tcPr>
          <w:p>
            <w:pPr>
              <w:jc w:val="center"/>
              <w:rPr>
                <w:rFonts w:hint="default" w:ascii="微软雅黑" w:hAnsi="微软雅黑" w:eastAsia="微软雅黑" w:cs="微软雅黑"/>
                <w:sz w:val="18"/>
                <w:szCs w:val="21"/>
                <w:vertAlign w:val="baseline"/>
                <w:lang w:val="en-US" w:eastAsia="zh-CN"/>
              </w:rPr>
            </w:pPr>
            <w:r>
              <w:rPr>
                <w:rFonts w:hint="eastAsia" w:ascii="微软雅黑" w:hAnsi="微软雅黑" w:eastAsia="微软雅黑" w:cs="微软雅黑"/>
                <w:sz w:val="18"/>
                <w:szCs w:val="21"/>
                <w:vertAlign w:val="baseline"/>
                <w:lang w:val="en-US" w:eastAsia="zh-CN"/>
              </w:rPr>
              <w:t>2021-09-07，00:00:00+00:00</w:t>
            </w:r>
          </w:p>
        </w:tc>
        <w:tc>
          <w:tcPr>
            <w:tcW w:w="4060" w:type="dxa"/>
          </w:tcPr>
          <w:p>
            <w:pPr>
              <w:jc w:val="center"/>
              <w:rPr>
                <w:rFonts w:hint="default" w:ascii="微软雅黑" w:hAnsi="微软雅黑" w:eastAsia="微软雅黑" w:cs="微软雅黑"/>
                <w:sz w:val="18"/>
                <w:szCs w:val="21"/>
                <w:vertAlign w:val="baseline"/>
                <w:lang w:val="en-US" w:eastAsia="zh-CN"/>
              </w:rPr>
            </w:pPr>
            <w:r>
              <w:rPr>
                <w:rFonts w:hint="eastAsia" w:ascii="微软雅黑" w:hAnsi="微软雅黑" w:eastAsia="微软雅黑" w:cs="微软雅黑"/>
                <w:sz w:val="18"/>
                <w:szCs w:val="21"/>
                <w:vertAlign w:val="baseline"/>
                <w:lang w:val="en-US" w:eastAsia="zh-CN"/>
              </w:rPr>
              <w:t>2021-09-08，00:00:00+00:00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8" w:type="dxa"/>
          </w:tcPr>
          <w:p>
            <w:pPr>
              <w:jc w:val="center"/>
              <w:rPr>
                <w:rFonts w:hint="default" w:ascii="微软雅黑" w:hAnsi="微软雅黑" w:eastAsia="微软雅黑" w:cs="微软雅黑"/>
                <w:sz w:val="18"/>
                <w:szCs w:val="21"/>
                <w:vertAlign w:val="baseline"/>
                <w:lang w:val="en-US" w:eastAsia="zh-CN"/>
              </w:rPr>
            </w:pPr>
            <w:r>
              <w:rPr>
                <w:rFonts w:hint="eastAsia" w:ascii="微软雅黑" w:hAnsi="微软雅黑" w:eastAsia="微软雅黑" w:cs="微软雅黑"/>
                <w:sz w:val="18"/>
                <w:szCs w:val="21"/>
                <w:vertAlign w:val="baseline"/>
                <w:lang w:val="en-US" w:eastAsia="zh-CN"/>
              </w:rPr>
              <w:t>2021-09-08，00:00:00+00:00</w:t>
            </w:r>
          </w:p>
        </w:tc>
        <w:tc>
          <w:tcPr>
            <w:tcW w:w="4060" w:type="dxa"/>
          </w:tcPr>
          <w:p>
            <w:pPr>
              <w:jc w:val="center"/>
              <w:rPr>
                <w:rFonts w:hint="default" w:ascii="微软雅黑" w:hAnsi="微软雅黑" w:eastAsia="微软雅黑" w:cs="微软雅黑"/>
                <w:sz w:val="18"/>
                <w:szCs w:val="21"/>
                <w:vertAlign w:val="baseline"/>
                <w:lang w:val="en-US" w:eastAsia="zh-CN"/>
              </w:rPr>
            </w:pPr>
            <w:r>
              <w:rPr>
                <w:rFonts w:hint="eastAsia" w:ascii="微软雅黑" w:hAnsi="微软雅黑" w:eastAsia="微软雅黑" w:cs="微软雅黑"/>
                <w:sz w:val="18"/>
                <w:szCs w:val="21"/>
                <w:vertAlign w:val="baseline"/>
                <w:lang w:val="en-US" w:eastAsia="zh-CN"/>
              </w:rPr>
              <w:t>2021-09-09，00:00:00+00:00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8" w:type="dxa"/>
          </w:tcPr>
          <w:p>
            <w:pPr>
              <w:jc w:val="center"/>
              <w:rPr>
                <w:rFonts w:hint="default" w:ascii="微软雅黑" w:hAnsi="微软雅黑" w:eastAsia="微软雅黑" w:cs="微软雅黑"/>
                <w:sz w:val="18"/>
                <w:szCs w:val="21"/>
                <w:vertAlign w:val="baseline"/>
                <w:lang w:val="en-US" w:eastAsia="zh-CN"/>
              </w:rPr>
            </w:pPr>
            <w:r>
              <w:rPr>
                <w:rFonts w:hint="eastAsia" w:ascii="微软雅黑" w:hAnsi="微软雅黑" w:eastAsia="微软雅黑" w:cs="微软雅黑"/>
                <w:sz w:val="18"/>
                <w:szCs w:val="21"/>
                <w:vertAlign w:val="baseline"/>
                <w:lang w:val="en-US" w:eastAsia="zh-CN"/>
              </w:rPr>
              <w:t>... ...</w:t>
            </w:r>
          </w:p>
        </w:tc>
        <w:tc>
          <w:tcPr>
            <w:tcW w:w="4060" w:type="dxa"/>
          </w:tcPr>
          <w:p>
            <w:pPr>
              <w:jc w:val="center"/>
              <w:rPr>
                <w:rFonts w:hint="default" w:ascii="微软雅黑" w:hAnsi="微软雅黑" w:eastAsia="微软雅黑" w:cs="微软雅黑"/>
                <w:sz w:val="18"/>
                <w:szCs w:val="21"/>
                <w:vertAlign w:val="baseline"/>
                <w:lang w:val="en-US" w:eastAsia="zh-CN"/>
              </w:rPr>
            </w:pPr>
            <w:r>
              <w:rPr>
                <w:rFonts w:hint="eastAsia" w:ascii="微软雅黑" w:hAnsi="微软雅黑" w:eastAsia="微软雅黑" w:cs="微软雅黑"/>
                <w:sz w:val="18"/>
                <w:szCs w:val="21"/>
                <w:vertAlign w:val="baseline"/>
                <w:lang w:val="en-US" w:eastAsia="zh-CN"/>
              </w:rPr>
              <w:t>... ...</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以上表格中以第一条数据为例解释，Airflow正常调度是每天00:00:00 ，假设当天日期为2021-09-04，正常我们认为只要时间到了2021-09-04 00:00:00 就会执行，改调度时间所处于的调度周期为2021-09-04 00:00:00 ~ 2021-09-05 00:00:00 ，在Airflow中实际上是在调度周期末端触发执行，也就是说2021-09-04 00:00:00 自动触发执行时刻为 2021-09-05 00:00:00。</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如下图，在airflow中，“execution_date”不是实际运行时间，而是其计划周期的开始时间戳。例如：execution_date 是2021-09-04 00:00:00 的DAG 自动调度运行的实际时间为2021-09-05 00:00:00。当然除了自动调度外，我们还可以手动触发执行DAG执行，要判断DAG运行时计划调度（自动调度）还是手动触发，可以查看“Run Type”。</w:t>
      </w:r>
    </w:p>
    <w:p>
      <w:r>
        <w:drawing>
          <wp:inline distT="0" distB="0" distL="114300" distR="114300">
            <wp:extent cx="5267325" cy="721360"/>
            <wp:effectExtent l="0" t="0" r="9525" b="254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43"/>
                    <a:stretch>
                      <a:fillRect/>
                    </a:stretch>
                  </pic:blipFill>
                  <pic:spPr>
                    <a:xfrm>
                      <a:off x="0" y="0"/>
                      <a:ext cx="5267325" cy="721360"/>
                    </a:xfrm>
                    <a:prstGeom prst="rect">
                      <a:avLst/>
                    </a:prstGeom>
                    <a:noFill/>
                    <a:ln>
                      <a:noFill/>
                    </a:ln>
                  </pic:spPr>
                </pic:pic>
              </a:graphicData>
            </a:graphic>
          </wp:inline>
        </w:drawing>
      </w:r>
    </w:p>
    <w:p>
      <w:r>
        <w:drawing>
          <wp:inline distT="0" distB="0" distL="114300" distR="114300">
            <wp:extent cx="5267325" cy="495300"/>
            <wp:effectExtent l="0" t="0" r="9525" b="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44"/>
                    <a:stretch>
                      <a:fillRect/>
                    </a:stretch>
                  </pic:blipFill>
                  <pic:spPr>
                    <a:xfrm>
                      <a:off x="0" y="0"/>
                      <a:ext cx="5267325" cy="495300"/>
                    </a:xfrm>
                    <a:prstGeom prst="rect">
                      <a:avLst/>
                    </a:prstGeom>
                    <a:noFill/>
                    <a:ln>
                      <a:noFill/>
                    </a:ln>
                  </pic:spPr>
                </pic:pic>
              </a:graphicData>
            </a:graphic>
          </wp:inline>
        </w:drawing>
      </w:r>
    </w:p>
    <w:p>
      <w:pPr>
        <w:pStyle w:val="4"/>
        <w:ind w:left="828" w:hanging="828"/>
        <w:outlineLvl w:val="2"/>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DAG catchup 参数设置</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在Airflow的工作计划中，一个重要的概念就是catchup（追赶），在实现DAG具体逻辑后，如果将catchup设置为True（默认就为True）,Airflow将“回填”所有过去的DAG run，如果将catchup设置为False,Airflow将从最新的DAG run时刻前一时刻开始执行 DAG run，忽略之前所有的记录。</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例如：现在某个DAG每隔1分钟执行一次，调度开始时间为2001-01-01 ，当前日期为2021-10-01 15:23:21，如果catchup设置为True，那么DAG将从2001-01-01 00:00:00 开始每分钟都会运行当前DAG。如果catchup 设置为False，那么DAG将从2021-10-01 15:22:20（当前2021-10-01 15:23:21前一时刻）开始执行DAG run。</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举例：有first ,second,third三个shell命令任务，按照顺序调度，每隔1分钟执行一次，首次执行时间为2000-01-01。</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设置catchup 为True（默认），DAG python配置如下：</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spacing w:line="240" w:lineRule="auto"/>
              <w:rPr>
                <w:rFonts w:hint="default"/>
                <w:vertAlign w:val="baseline"/>
                <w:lang w:val="en-US" w:eastAsia="zh-CN"/>
              </w:rPr>
            </w:pP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airflow.operators.bash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datetime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datetime, timedelta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default_args =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'owner'</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'airflow'</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拥有者名称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'start_date'</w:t>
            </w:r>
            <w:r>
              <w:rPr>
                <w:rFonts w:hint="eastAsia" w:ascii="宋体" w:hAnsi="宋体" w:eastAsia="宋体" w:cs="宋体"/>
                <w:color w:val="000000"/>
                <w:sz w:val="18"/>
                <w:szCs w:val="18"/>
                <w:shd w:val="clear" w:fill="FFFFFF"/>
              </w:rPr>
              <w:t>: datetime(</w:t>
            </w:r>
            <w:r>
              <w:rPr>
                <w:rFonts w:hint="eastAsia" w:ascii="宋体" w:hAnsi="宋体" w:eastAsia="宋体" w:cs="宋体"/>
                <w:color w:val="0000FF"/>
                <w:sz w:val="18"/>
                <w:szCs w:val="18"/>
                <w:shd w:val="clear" w:fill="FFFFFF"/>
              </w:rPr>
              <w:t>2001</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第一次开始执行的时间，为 UTC 时间</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'retries'</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失败重试次数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'retry_delay'</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5</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失败重试间隔</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dag =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dag_id </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'catchup_test1 '</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#DAG id ,必须完全由字母、数字、下划线组成</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default_args </w:t>
            </w:r>
            <w:r>
              <w:rPr>
                <w:rFonts w:hint="eastAsia" w:ascii="宋体" w:hAnsi="宋体" w:eastAsia="宋体" w:cs="宋体"/>
                <w:color w:val="000000"/>
                <w:sz w:val="18"/>
                <w:szCs w:val="18"/>
                <w:shd w:val="clear" w:fill="FFFFFF"/>
              </w:rPr>
              <w:t xml:space="preserve">= default_args, </w:t>
            </w:r>
            <w:r>
              <w:rPr>
                <w:rFonts w:hint="eastAsia" w:ascii="宋体" w:hAnsi="宋体" w:eastAsia="宋体" w:cs="宋体"/>
                <w:i/>
                <w:iCs/>
                <w:color w:val="808080"/>
                <w:sz w:val="18"/>
                <w:szCs w:val="18"/>
                <w:shd w:val="clear" w:fill="FFFFFF"/>
              </w:rPr>
              <w:t>#外部定义的 dic 格式的参数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schedule_interval </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定义DAG运行的频率,可以配置天、周、小时、分钟、秒、毫秒</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660099"/>
                <w:sz w:val="20"/>
                <w:szCs w:val="20"/>
                <w:shd w:val="clear" w:fill="FFFFFF"/>
              </w:rPr>
              <w:t>catchup</w:t>
            </w:r>
            <w:r>
              <w:rPr>
                <w:rFonts w:hint="eastAsia" w:ascii="宋体" w:hAnsi="宋体" w:eastAsia="宋体" w:cs="宋体"/>
                <w:b/>
                <w:bCs/>
                <w:color w:val="000000"/>
                <w:sz w:val="20"/>
                <w:szCs w:val="20"/>
                <w:shd w:val="clear" w:fill="FFFFFF"/>
              </w:rPr>
              <w:t>=</w:t>
            </w:r>
            <w:r>
              <w:rPr>
                <w:rFonts w:hint="eastAsia" w:ascii="宋体" w:hAnsi="宋体" w:eastAsia="宋体" w:cs="宋体"/>
                <w:b/>
                <w:bCs/>
                <w:color w:val="000080"/>
                <w:sz w:val="20"/>
                <w:szCs w:val="20"/>
                <w:shd w:val="clear" w:fill="FFFFFF"/>
              </w:rPr>
              <w:t xml:space="preserve">True </w:t>
            </w:r>
            <w:r>
              <w:rPr>
                <w:rFonts w:hint="eastAsia" w:ascii="宋体" w:hAnsi="宋体" w:eastAsia="宋体" w:cs="宋体"/>
                <w:b/>
                <w:bCs/>
                <w:i/>
                <w:iCs/>
                <w:color w:val="808080"/>
                <w:sz w:val="20"/>
                <w:szCs w:val="20"/>
                <w:shd w:val="clear" w:fill="FFFFFF"/>
              </w:rPr>
              <w:t># 执行DAG时，将开始时间到目前所有该执行的任务都执行，默认为True</w:t>
            </w:r>
            <w:r>
              <w:rPr>
                <w:rFonts w:hint="eastAsia" w:ascii="宋体" w:hAnsi="宋体" w:eastAsia="宋体" w:cs="宋体"/>
                <w:b/>
                <w:bCs/>
                <w:i/>
                <w:iCs/>
                <w:color w:val="808080"/>
                <w:sz w:val="20"/>
                <w:szCs w:val="20"/>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first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'first'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first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middle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'second'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second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last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'third'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third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retries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3</w:t>
            </w:r>
            <w:r>
              <w:rPr>
                <w:rFonts w:hint="eastAsia" w:ascii="宋体" w:hAnsi="宋体" w:eastAsia="宋体" w:cs="宋体"/>
                <w:color w:val="0000FF"/>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first &gt;&gt; middle &gt;&gt;last</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上传python配置文件到$AIRFLOW_HOME/dags下，重启airflow,DAG执行调度如下：</w:t>
      </w:r>
    </w:p>
    <w:p>
      <w:r>
        <w:drawing>
          <wp:inline distT="0" distB="0" distL="114300" distR="114300">
            <wp:extent cx="5256530" cy="756285"/>
            <wp:effectExtent l="0" t="0" r="1270" b="571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45"/>
                    <a:stretch>
                      <a:fillRect/>
                    </a:stretch>
                  </pic:blipFill>
                  <pic:spPr>
                    <a:xfrm>
                      <a:off x="0" y="0"/>
                      <a:ext cx="5256530" cy="756285"/>
                    </a:xfrm>
                    <a:prstGeom prst="rect">
                      <a:avLst/>
                    </a:prstGeom>
                    <a:noFill/>
                    <a:ln>
                      <a:noFill/>
                    </a:ln>
                  </pic:spPr>
                </pic:pic>
              </a:graphicData>
            </a:graphic>
          </wp:inline>
        </w:drawing>
      </w:r>
    </w:p>
    <w:p>
      <w:r>
        <w:drawing>
          <wp:inline distT="0" distB="0" distL="114300" distR="114300">
            <wp:extent cx="5265420" cy="2407920"/>
            <wp:effectExtent l="0" t="0" r="11430" b="1143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46"/>
                    <a:stretch>
                      <a:fillRect/>
                    </a:stretch>
                  </pic:blipFill>
                  <pic:spPr>
                    <a:xfrm>
                      <a:off x="0" y="0"/>
                      <a:ext cx="5265420" cy="24079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设置catchup 为False,DAG python配置如下：</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spacing w:line="240" w:lineRule="auto"/>
              <w:rPr>
                <w:rFonts w:hint="eastAsia" w:ascii="宋体" w:hAnsi="宋体" w:eastAsia="宋体" w:cs="宋体"/>
                <w:color w:val="000000"/>
                <w:sz w:val="18"/>
                <w:szCs w:val="18"/>
                <w:shd w:val="clear" w:fill="FFFFFF"/>
              </w:rPr>
            </w:pP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airflow.operators.bash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datetime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datetime, timedelta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default_args =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'owner'</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'airflow'</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拥有者名称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'start_date'</w:t>
            </w:r>
            <w:r>
              <w:rPr>
                <w:rFonts w:hint="eastAsia" w:ascii="宋体" w:hAnsi="宋体" w:eastAsia="宋体" w:cs="宋体"/>
                <w:color w:val="000000"/>
                <w:sz w:val="18"/>
                <w:szCs w:val="18"/>
                <w:shd w:val="clear" w:fill="FFFFFF"/>
              </w:rPr>
              <w:t>: datetime(</w:t>
            </w:r>
            <w:r>
              <w:rPr>
                <w:rFonts w:hint="eastAsia" w:ascii="宋体" w:hAnsi="宋体" w:eastAsia="宋体" w:cs="宋体"/>
                <w:color w:val="0000FF"/>
                <w:sz w:val="18"/>
                <w:szCs w:val="18"/>
                <w:shd w:val="clear" w:fill="FFFFFF"/>
              </w:rPr>
              <w:t>2001</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第一次开始执行的时间，为 UTC 时间</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'retries'</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失败重试次数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'retry_delay'</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5</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失败重试间隔</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dag =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dag_id </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'catchup_test2'</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#DAG id ,必须完全由字母、数字、下划线组成</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default_args </w:t>
            </w:r>
            <w:r>
              <w:rPr>
                <w:rFonts w:hint="eastAsia" w:ascii="宋体" w:hAnsi="宋体" w:eastAsia="宋体" w:cs="宋体"/>
                <w:color w:val="000000"/>
                <w:sz w:val="18"/>
                <w:szCs w:val="18"/>
                <w:shd w:val="clear" w:fill="FFFFFF"/>
              </w:rPr>
              <w:t xml:space="preserve">= default_args, </w:t>
            </w:r>
            <w:r>
              <w:rPr>
                <w:rFonts w:hint="eastAsia" w:ascii="宋体" w:hAnsi="宋体" w:eastAsia="宋体" w:cs="宋体"/>
                <w:i/>
                <w:iCs/>
                <w:color w:val="808080"/>
                <w:sz w:val="18"/>
                <w:szCs w:val="18"/>
                <w:shd w:val="clear" w:fill="FFFFFF"/>
              </w:rPr>
              <w:t>#外部定义的 dic 格式的参数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schedule_interval </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定义DAG运行的频率,可以配置天、周、小时、分钟、秒、毫秒</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660099"/>
                <w:sz w:val="20"/>
                <w:szCs w:val="20"/>
                <w:shd w:val="clear" w:fill="FFFFFF"/>
              </w:rPr>
              <w:t>catchup</w:t>
            </w:r>
            <w:r>
              <w:rPr>
                <w:rFonts w:hint="eastAsia" w:ascii="宋体" w:hAnsi="宋体" w:eastAsia="宋体" w:cs="宋体"/>
                <w:b/>
                <w:bCs/>
                <w:color w:val="000000"/>
                <w:sz w:val="20"/>
                <w:szCs w:val="20"/>
                <w:shd w:val="clear" w:fill="FFFFFF"/>
              </w:rPr>
              <w:t>=</w:t>
            </w:r>
            <w:r>
              <w:rPr>
                <w:rFonts w:hint="eastAsia" w:ascii="宋体" w:hAnsi="宋体" w:eastAsia="宋体" w:cs="宋体"/>
                <w:b/>
                <w:bCs/>
                <w:color w:val="000080"/>
                <w:sz w:val="20"/>
                <w:szCs w:val="20"/>
                <w:shd w:val="clear" w:fill="FFFFFF"/>
              </w:rPr>
              <w:t xml:space="preserve">False </w:t>
            </w:r>
            <w:r>
              <w:rPr>
                <w:rFonts w:hint="eastAsia" w:ascii="宋体" w:hAnsi="宋体" w:eastAsia="宋体" w:cs="宋体"/>
                <w:b/>
                <w:bCs/>
                <w:i/>
                <w:iCs/>
                <w:color w:val="808080"/>
                <w:sz w:val="20"/>
                <w:szCs w:val="20"/>
                <w:shd w:val="clear" w:fill="FFFFFF"/>
              </w:rPr>
              <w:t># 执行DAG时，将开始时间到目前所有该执行的任务都执行，默认为True</w:t>
            </w:r>
            <w:r>
              <w:rPr>
                <w:rFonts w:hint="eastAsia" w:ascii="宋体" w:hAnsi="宋体" w:eastAsia="宋体" w:cs="宋体"/>
                <w:b/>
                <w:bCs/>
                <w:i/>
                <w:iCs/>
                <w:color w:val="808080"/>
                <w:sz w:val="20"/>
                <w:szCs w:val="20"/>
                <w:shd w:val="clear" w:fill="FFFFFF"/>
              </w:rPr>
              <w:br w:type="textWrapping"/>
            </w:r>
            <w:r>
              <w:rPr>
                <w:rFonts w:hint="eastAsia" w:ascii="宋体" w:hAnsi="宋体" w:eastAsia="宋体" w:cs="宋体"/>
                <w:color w:val="000000"/>
                <w:sz w:val="18"/>
                <w:szCs w:val="18"/>
                <w:shd w:val="clear" w:fill="FFFFFF"/>
              </w:rPr>
              <w:t>)</w:t>
            </w:r>
          </w:p>
          <w:p>
            <w:pPr>
              <w:pStyle w:val="29"/>
              <w:keepNext w:val="0"/>
              <w:keepLines w:val="0"/>
              <w:widowControl/>
              <w:suppressLineNumbers w:val="0"/>
              <w:shd w:val="clear" w:fill="FFFFFF"/>
              <w:spacing w:line="240" w:lineRule="auto"/>
              <w:rPr>
                <w:rFonts w:hint="eastAsia"/>
                <w:vertAlign w:val="baseline"/>
                <w:lang w:val="en-US" w:eastAsia="zh-CN"/>
              </w:rPr>
            </w:pP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first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'first'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first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middle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'second'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second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last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'third'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third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retries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3</w:t>
            </w:r>
            <w:r>
              <w:rPr>
                <w:rFonts w:hint="eastAsia" w:ascii="宋体" w:hAnsi="宋体" w:eastAsia="宋体" w:cs="宋体"/>
                <w:color w:val="0000FF"/>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first &gt;&gt; middle &gt;&gt;last</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上传python配置文件到$AIRFLOW_HOME/dags下，重启airflow,DAG执行调度如下：</w:t>
      </w:r>
    </w:p>
    <w:p>
      <w:r>
        <w:drawing>
          <wp:inline distT="0" distB="0" distL="114300" distR="114300">
            <wp:extent cx="5272405" cy="2952750"/>
            <wp:effectExtent l="0" t="0" r="4445" b="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47"/>
                    <a:stretch>
                      <a:fillRect/>
                    </a:stretch>
                  </pic:blipFill>
                  <pic:spPr>
                    <a:xfrm>
                      <a:off x="0" y="0"/>
                      <a:ext cx="5272405" cy="29527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有两种方式在Airflow中配置catchup:</w:t>
      </w:r>
    </w:p>
    <w:p>
      <w:pPr>
        <w:keepNext w:val="0"/>
        <w:keepLines w:val="0"/>
        <w:pageBreakBefore w:val="0"/>
        <w:widowControl w:val="0"/>
        <w:numPr>
          <w:ilvl w:val="0"/>
          <w:numId w:val="13"/>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全局配置</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在airflow配置文件airflow.cfg的scheduler部分下，设置catchup_by_default=True（默认）或False，这个设置是全局性的设置。</w:t>
      </w:r>
    </w:p>
    <w:p>
      <w:pPr>
        <w:keepNext w:val="0"/>
        <w:keepLines w:val="0"/>
        <w:pageBreakBefore w:val="0"/>
        <w:widowControl w:val="0"/>
        <w:numPr>
          <w:ilvl w:val="0"/>
          <w:numId w:val="13"/>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DAG文件配置</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在python代码配置中设置DAG对象的参数：dag.catchup=True或False。</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6" w:hRule="atLeast"/>
        </w:trPr>
        <w:tc>
          <w:tcPr>
            <w:tcW w:w="8522" w:type="dxa"/>
          </w:tcPr>
          <w:p>
            <w:pPr>
              <w:pStyle w:val="29"/>
              <w:keepNext w:val="0"/>
              <w:keepLines w:val="0"/>
              <w:widowControl/>
              <w:suppressLineNumbers w:val="0"/>
              <w:shd w:val="clear" w:fill="FFFFFF"/>
              <w:spacing w:line="240" w:lineRule="auto"/>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t>dag =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dag_id </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'myairflow_execute_bash'</w:t>
            </w:r>
            <w:r>
              <w:rPr>
                <w:rFonts w:hint="eastAsia" w:ascii="宋体" w:hAnsi="宋体" w:eastAsia="宋体" w:cs="宋体"/>
                <w:color w:val="000000"/>
                <w:sz w:val="18"/>
                <w:szCs w:val="18"/>
                <w:shd w:val="clear" w:fill="FFFFFF"/>
              </w:rPr>
              <w:t>,</w:t>
            </w:r>
          </w:p>
          <w:p>
            <w:pPr>
              <w:pStyle w:val="29"/>
              <w:keepNext w:val="0"/>
              <w:keepLines w:val="0"/>
              <w:widowControl/>
              <w:suppressLineNumbers w:val="0"/>
              <w:shd w:val="clear" w:fill="FFFFFF"/>
              <w:spacing w:line="240" w:lineRule="auto"/>
              <w:ind w:firstLine="360"/>
              <w:rPr>
                <w:rFonts w:hint="eastAsia" w:ascii="宋体" w:hAnsi="宋体" w:eastAsia="宋体" w:cs="宋体"/>
                <w:i/>
                <w:iCs/>
                <w:color w:val="808080"/>
                <w:sz w:val="18"/>
                <w:szCs w:val="18"/>
                <w:shd w:val="clear" w:fill="FFFFFF"/>
              </w:rPr>
            </w:pPr>
            <w:r>
              <w:rPr>
                <w:rFonts w:hint="eastAsia" w:ascii="宋体" w:hAnsi="宋体" w:eastAsia="宋体" w:cs="宋体"/>
                <w:color w:val="660099"/>
                <w:sz w:val="18"/>
                <w:szCs w:val="18"/>
                <w:shd w:val="clear" w:fill="FFFFFF"/>
              </w:rPr>
              <w:t xml:space="preserve">default_args </w:t>
            </w:r>
            <w:r>
              <w:rPr>
                <w:rFonts w:hint="eastAsia" w:ascii="宋体" w:hAnsi="宋体" w:eastAsia="宋体" w:cs="宋体"/>
                <w:color w:val="000000"/>
                <w:sz w:val="18"/>
                <w:szCs w:val="18"/>
                <w:shd w:val="clear" w:fill="FFFFFF"/>
              </w:rPr>
              <w:t xml:space="preserve">= default_args, </w:t>
            </w:r>
            <w:r>
              <w:rPr>
                <w:rFonts w:hint="eastAsia" w:ascii="宋体" w:hAnsi="宋体" w:eastAsia="宋体" w:cs="宋体"/>
                <w:i/>
                <w:iCs/>
                <w:color w:val="808080"/>
                <w:sz w:val="18"/>
                <w:szCs w:val="18"/>
                <w:shd w:val="clear" w:fill="FFFFFF"/>
              </w:rPr>
              <w:t xml:space="preserve">   </w:t>
            </w:r>
          </w:p>
          <w:p>
            <w:pPr>
              <w:pStyle w:val="29"/>
              <w:keepNext w:val="0"/>
              <w:keepLines w:val="0"/>
              <w:widowControl/>
              <w:suppressLineNumbers w:val="0"/>
              <w:shd w:val="clear" w:fill="FFFFFF"/>
              <w:spacing w:line="240" w:lineRule="auto"/>
              <w:ind w:firstLine="360"/>
              <w:rPr>
                <w:rFonts w:hint="default"/>
                <w:vertAlign w:val="baseline"/>
                <w:lang w:val="en-US" w:eastAsia="zh-CN"/>
              </w:rPr>
            </w:pPr>
            <w:r>
              <w:rPr>
                <w:rFonts w:hint="eastAsia" w:ascii="宋体" w:hAnsi="宋体" w:eastAsia="宋体" w:cs="宋体"/>
                <w:b/>
                <w:bCs/>
                <w:color w:val="660099"/>
                <w:sz w:val="18"/>
                <w:szCs w:val="18"/>
                <w:shd w:val="clear" w:fill="FFFFFF"/>
              </w:rPr>
              <w:t>catchup</w:t>
            </w:r>
            <w:r>
              <w:rPr>
                <w:rFonts w:hint="eastAsia" w:ascii="宋体" w:hAnsi="宋体" w:eastAsia="宋体" w:cs="宋体"/>
                <w:b/>
                <w:bCs/>
                <w:color w:val="000000"/>
                <w:sz w:val="18"/>
                <w:szCs w:val="18"/>
                <w:shd w:val="clear" w:fill="FFFFFF"/>
              </w:rPr>
              <w:t>=</w:t>
            </w:r>
            <w:r>
              <w:rPr>
                <w:rFonts w:hint="eastAsia" w:ascii="宋体" w:hAnsi="宋体" w:eastAsia="宋体" w:cs="宋体"/>
                <w:b/>
                <w:bCs/>
                <w:color w:val="000080"/>
                <w:sz w:val="18"/>
                <w:szCs w:val="18"/>
                <w:shd w:val="clear" w:fill="FFFFFF"/>
              </w:rPr>
              <w:t>False</w:t>
            </w:r>
            <w:r>
              <w:rPr>
                <w:rFonts w:hint="eastAsia" w:ascii="宋体" w:hAnsi="宋体" w:eastAsia="宋体" w:cs="宋体"/>
                <w:b/>
                <w:bCs/>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schedule_interval </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days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p>
        </w:tc>
      </w:tr>
    </w:tbl>
    <w:p>
      <w:pPr>
        <w:pStyle w:val="4"/>
        <w:ind w:left="828" w:hanging="828"/>
        <w:outlineLvl w:val="2"/>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DAG调度周期设置</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每个DAG可以有或者没有调度执行周期，如果有调度周期，我们可以在python代码DAG配置中设置“schedule_interval”参数来指定调度DAG周期，可以通过以下三种方式来设置。</w:t>
      </w:r>
    </w:p>
    <w:p>
      <w:pPr>
        <w:keepNext w:val="0"/>
        <w:keepLines w:val="0"/>
        <w:pageBreakBefore w:val="0"/>
        <w:widowControl w:val="0"/>
        <w:numPr>
          <w:ilvl w:val="0"/>
          <w:numId w:val="14"/>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预置的Cron调度</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Airflow预置了一些Cron调度周期，可以参照：</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default" w:eastAsia="微软雅黑"/>
          <w:lang w:val="en-US" w:eastAsia="zh-CN"/>
        </w:rPr>
        <w:fldChar w:fldCharType="begin"/>
      </w:r>
      <w:r>
        <w:rPr>
          <w:rFonts w:hint="default" w:eastAsia="微软雅黑"/>
          <w:lang w:val="en-US" w:eastAsia="zh-CN"/>
        </w:rPr>
        <w:instrText xml:space="preserve"> HYPERLINK "http://airflow.apache.org/docs/apache-airflow/stable/dag-run.html#cron-presets" </w:instrText>
      </w:r>
      <w:r>
        <w:rPr>
          <w:rFonts w:hint="default" w:eastAsia="微软雅黑"/>
          <w:lang w:val="en-US" w:eastAsia="zh-CN"/>
        </w:rPr>
        <w:fldChar w:fldCharType="separate"/>
      </w:r>
      <w:r>
        <w:rPr>
          <w:rFonts w:hint="default" w:eastAsia="微软雅黑"/>
          <w:lang w:val="en-US" w:eastAsia="zh-CN"/>
        </w:rPr>
        <w:t>http://airflow.apache.org/docs/apache-airflow/stable/dag-run.html#cron-presets</w:t>
      </w:r>
      <w:r>
        <w:rPr>
          <w:rFonts w:hint="default" w:eastAsia="微软雅黑"/>
          <w:lang w:val="en-US" w:eastAsia="zh-CN"/>
        </w:rPr>
        <w:fldChar w:fldCharType="end"/>
      </w:r>
      <w:r>
        <w:rPr>
          <w:rFonts w:hint="eastAsia" w:eastAsia="微软雅黑"/>
          <w:lang w:val="en-US" w:eastAsia="zh-CN"/>
        </w:rPr>
        <w:t>，如下图：</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pPr>
      <w:r>
        <w:drawing>
          <wp:inline distT="0" distB="0" distL="114300" distR="114300">
            <wp:extent cx="5268595" cy="2392045"/>
            <wp:effectExtent l="0" t="0" r="8255" b="825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48"/>
                    <a:stretch>
                      <a:fillRect/>
                    </a:stretch>
                  </pic:blipFill>
                  <pic:spPr>
                    <a:xfrm>
                      <a:off x="0" y="0"/>
                      <a:ext cx="5268595" cy="23920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在python配置文件中使用如下：</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spacing w:line="240" w:lineRule="auto"/>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default_args =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'owner'</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'airflow'</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拥有者名称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'start_date'</w:t>
            </w:r>
            <w:r>
              <w:rPr>
                <w:rFonts w:hint="eastAsia" w:ascii="宋体" w:hAnsi="宋体" w:eastAsia="宋体" w:cs="宋体"/>
                <w:color w:val="000000"/>
                <w:sz w:val="18"/>
                <w:szCs w:val="18"/>
                <w:shd w:val="clear" w:fill="FFFFFF"/>
              </w:rPr>
              <w:t>: datetime(</w:t>
            </w:r>
            <w:r>
              <w:rPr>
                <w:rFonts w:hint="eastAsia" w:ascii="宋体" w:hAnsi="宋体" w:eastAsia="宋体" w:cs="宋体"/>
                <w:color w:val="0000FF"/>
                <w:sz w:val="18"/>
                <w:szCs w:val="18"/>
                <w:shd w:val="clear" w:fill="FFFFFF"/>
              </w:rPr>
              <w:t>2021</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9</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4</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第一次开始执行的时间，为 UTC 时间</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'retries'</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失败重试次数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'retry_delay'</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5</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失败重试间隔</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p>
          <w:p>
            <w:pPr>
              <w:pStyle w:val="29"/>
              <w:keepNext w:val="0"/>
              <w:keepLines w:val="0"/>
              <w:widowControl/>
              <w:suppressLineNumbers w:val="0"/>
              <w:shd w:val="clear" w:fill="FFFFFF"/>
              <w:spacing w:line="240" w:lineRule="auto"/>
              <w:rPr>
                <w:rFonts w:hint="eastAsia" w:ascii="宋体" w:hAnsi="宋体" w:eastAsia="宋体" w:cs="宋体"/>
                <w:color w:val="000000"/>
                <w:sz w:val="18"/>
                <w:szCs w:val="18"/>
                <w:shd w:val="clear" w:fill="FFFFFF"/>
              </w:rPr>
            </w:pPr>
          </w:p>
          <w:p>
            <w:pPr>
              <w:pStyle w:val="29"/>
              <w:keepNext w:val="0"/>
              <w:keepLines w:val="0"/>
              <w:widowControl/>
              <w:suppressLineNumbers w:val="0"/>
              <w:shd w:val="clear" w:fill="FFFFFF"/>
              <w:spacing w:line="240" w:lineRule="auto"/>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t>dag =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dag_id </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'cron_test'</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#DAG id ,必须完全由字母、数字、下划线组成</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default_args </w:t>
            </w:r>
            <w:r>
              <w:rPr>
                <w:rFonts w:hint="eastAsia" w:ascii="宋体" w:hAnsi="宋体" w:eastAsia="宋体" w:cs="宋体"/>
                <w:color w:val="000000"/>
                <w:sz w:val="18"/>
                <w:szCs w:val="18"/>
                <w:shd w:val="clear" w:fill="FFFFFF"/>
              </w:rPr>
              <w:t xml:space="preserve">= default_args, </w:t>
            </w:r>
            <w:r>
              <w:rPr>
                <w:rFonts w:hint="eastAsia" w:ascii="宋体" w:hAnsi="宋体" w:eastAsia="宋体" w:cs="宋体"/>
                <w:i/>
                <w:iCs/>
                <w:color w:val="808080"/>
                <w:sz w:val="18"/>
                <w:szCs w:val="18"/>
                <w:shd w:val="clear" w:fill="FFFFFF"/>
              </w:rPr>
              <w:t>#外部定义的 dic 格式的参数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schedule_interval </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 xml:space="preserve">'@daily' </w:t>
            </w:r>
            <w:r>
              <w:rPr>
                <w:rFonts w:hint="eastAsia" w:ascii="宋体" w:hAnsi="宋体" w:eastAsia="宋体" w:cs="宋体"/>
                <w:i/>
                <w:iCs/>
                <w:color w:val="808080"/>
                <w:sz w:val="18"/>
                <w:szCs w:val="18"/>
                <w:shd w:val="clear" w:fill="FFFFFF"/>
              </w:rPr>
              <w:t># 使用预置的Cron调度,每天0点0分调度</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p>
          <w:p>
            <w:pPr>
              <w:pStyle w:val="29"/>
              <w:keepNext w:val="0"/>
              <w:keepLines w:val="0"/>
              <w:widowControl/>
              <w:suppressLineNumbers w:val="0"/>
              <w:shd w:val="clear" w:fill="FFFFFF"/>
              <w:rPr>
                <w:rFonts w:hint="default" w:ascii="宋体" w:hAnsi="宋体" w:eastAsia="宋体" w:cs="宋体"/>
                <w:color w:val="000000"/>
                <w:sz w:val="18"/>
                <w:szCs w:val="18"/>
                <w:shd w:val="clear" w:fill="FFFFFF"/>
                <w:lang w:val="en-US" w:eastAsia="zh-CN"/>
              </w:rPr>
            </w:pPr>
            <w:r>
              <w:drawing>
                <wp:inline distT="0" distB="0" distL="114300" distR="114300">
                  <wp:extent cx="5260340" cy="2124710"/>
                  <wp:effectExtent l="0" t="0" r="16510" b="8890"/>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49"/>
                          <a:stretch>
                            <a:fillRect/>
                          </a:stretch>
                        </pic:blipFill>
                        <pic:spPr>
                          <a:xfrm>
                            <a:off x="0" y="0"/>
                            <a:ext cx="5260340" cy="2124710"/>
                          </a:xfrm>
                          <a:prstGeom prst="rect">
                            <a:avLst/>
                          </a:prstGeom>
                          <a:noFill/>
                          <a:ln>
                            <a:noFill/>
                          </a:ln>
                        </pic:spPr>
                      </pic:pic>
                    </a:graphicData>
                  </a:graphic>
                </wp:inline>
              </w:drawing>
            </w: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default"/>
          <w:lang w:val="en-US" w:eastAsia="zh-CN"/>
        </w:rPr>
      </w:pPr>
    </w:p>
    <w:p>
      <w:pPr>
        <w:keepNext w:val="0"/>
        <w:keepLines w:val="0"/>
        <w:pageBreakBefore w:val="0"/>
        <w:widowControl w:val="0"/>
        <w:numPr>
          <w:ilvl w:val="0"/>
          <w:numId w:val="14"/>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 xml:space="preserve">Cron </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这种方式就是写Linux系统的crontab定时任务命令，可以在https://crontab.guru/网站先生成对应的定时调度命令，其格式如下：</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val="0"/>
              <w:snapToGrid w:val="0"/>
              <w:spacing w:line="240" w:lineRule="auto"/>
              <w:textAlignment w:val="auto"/>
              <w:rPr>
                <w:rFonts w:hint="eastAsia" w:eastAsia="微软雅黑"/>
                <w:sz w:val="18"/>
                <w:szCs w:val="21"/>
                <w:lang w:val="en-US" w:eastAsia="zh-CN"/>
              </w:rPr>
            </w:pPr>
            <w:r>
              <w:rPr>
                <w:rFonts w:hint="eastAsia" w:eastAsia="微软雅黑"/>
                <w:sz w:val="18"/>
                <w:szCs w:val="21"/>
                <w:lang w:val="en-US" w:eastAsia="zh-CN"/>
              </w:rPr>
              <w:t>minute  hour  day  month  week</w:t>
            </w:r>
          </w:p>
          <w:p>
            <w:pPr>
              <w:keepNext w:val="0"/>
              <w:keepLines w:val="0"/>
              <w:pageBreakBefore w:val="0"/>
              <w:widowControl w:val="0"/>
              <w:kinsoku/>
              <w:wordWrap/>
              <w:overflowPunct/>
              <w:topLinePunct w:val="0"/>
              <w:autoSpaceDE/>
              <w:autoSpaceDN/>
              <w:bidi w:val="0"/>
              <w:adjustRightInd w:val="0"/>
              <w:snapToGrid w:val="0"/>
              <w:spacing w:line="240" w:lineRule="auto"/>
              <w:textAlignment w:val="auto"/>
              <w:rPr>
                <w:rFonts w:hint="eastAsia" w:eastAsia="微软雅黑"/>
                <w:sz w:val="18"/>
                <w:szCs w:val="21"/>
                <w:lang w:val="en-US" w:eastAsia="zh-CN"/>
              </w:rPr>
            </w:pPr>
            <w:r>
              <w:rPr>
                <w:rFonts w:hint="eastAsia" w:eastAsia="微软雅黑"/>
                <w:sz w:val="18"/>
                <w:szCs w:val="21"/>
                <w:lang w:val="en-US" w:eastAsia="zh-CN"/>
              </w:rPr>
              <w:t>minute:表示分钟，可以从0~59之间的任意整数。</w:t>
            </w:r>
          </w:p>
          <w:p>
            <w:pPr>
              <w:keepNext w:val="0"/>
              <w:keepLines w:val="0"/>
              <w:pageBreakBefore w:val="0"/>
              <w:widowControl w:val="0"/>
              <w:kinsoku/>
              <w:wordWrap/>
              <w:overflowPunct/>
              <w:topLinePunct w:val="0"/>
              <w:autoSpaceDE/>
              <w:autoSpaceDN/>
              <w:bidi w:val="0"/>
              <w:adjustRightInd w:val="0"/>
              <w:snapToGrid w:val="0"/>
              <w:spacing w:line="240" w:lineRule="auto"/>
              <w:textAlignment w:val="auto"/>
              <w:rPr>
                <w:rFonts w:hint="eastAsia" w:eastAsia="微软雅黑"/>
                <w:sz w:val="18"/>
                <w:szCs w:val="21"/>
                <w:lang w:val="en-US" w:eastAsia="zh-CN"/>
              </w:rPr>
            </w:pPr>
            <w:r>
              <w:rPr>
                <w:rFonts w:hint="eastAsia" w:eastAsia="微软雅黑"/>
                <w:sz w:val="18"/>
                <w:szCs w:val="21"/>
                <w:lang w:val="en-US" w:eastAsia="zh-CN"/>
              </w:rPr>
              <w:t>hour:表示小时，可以是从0到23之间的任意整数。</w:t>
            </w:r>
          </w:p>
          <w:p>
            <w:pPr>
              <w:keepNext w:val="0"/>
              <w:keepLines w:val="0"/>
              <w:pageBreakBefore w:val="0"/>
              <w:widowControl w:val="0"/>
              <w:kinsoku/>
              <w:wordWrap/>
              <w:overflowPunct/>
              <w:topLinePunct w:val="0"/>
              <w:autoSpaceDE/>
              <w:autoSpaceDN/>
              <w:bidi w:val="0"/>
              <w:adjustRightInd w:val="0"/>
              <w:snapToGrid w:val="0"/>
              <w:spacing w:line="240" w:lineRule="auto"/>
              <w:textAlignment w:val="auto"/>
              <w:rPr>
                <w:rFonts w:hint="eastAsia" w:eastAsia="微软雅黑"/>
                <w:sz w:val="18"/>
                <w:szCs w:val="21"/>
                <w:lang w:val="en-US" w:eastAsia="zh-CN"/>
              </w:rPr>
            </w:pPr>
            <w:r>
              <w:rPr>
                <w:rFonts w:hint="eastAsia" w:eastAsia="微软雅黑"/>
                <w:sz w:val="18"/>
                <w:szCs w:val="21"/>
                <w:lang w:val="en-US" w:eastAsia="zh-CN"/>
              </w:rPr>
              <w:t>day:表示日期，可以是1到31之间的任何整数。</w:t>
            </w:r>
          </w:p>
          <w:p>
            <w:pPr>
              <w:keepNext w:val="0"/>
              <w:keepLines w:val="0"/>
              <w:pageBreakBefore w:val="0"/>
              <w:widowControl w:val="0"/>
              <w:kinsoku/>
              <w:wordWrap/>
              <w:overflowPunct/>
              <w:topLinePunct w:val="0"/>
              <w:autoSpaceDE/>
              <w:autoSpaceDN/>
              <w:bidi w:val="0"/>
              <w:adjustRightInd w:val="0"/>
              <w:snapToGrid w:val="0"/>
              <w:spacing w:line="240" w:lineRule="auto"/>
              <w:textAlignment w:val="auto"/>
              <w:rPr>
                <w:rFonts w:hint="eastAsia" w:eastAsia="微软雅黑"/>
                <w:sz w:val="18"/>
                <w:szCs w:val="21"/>
                <w:lang w:val="en-US" w:eastAsia="zh-CN"/>
              </w:rPr>
            </w:pPr>
            <w:r>
              <w:rPr>
                <w:rFonts w:hint="eastAsia" w:eastAsia="微软雅黑"/>
                <w:sz w:val="18"/>
                <w:szCs w:val="21"/>
                <w:lang w:val="en-US" w:eastAsia="zh-CN"/>
              </w:rPr>
              <w:t>month:表示月份，可以是从1到12之间的任何整数。</w:t>
            </w:r>
          </w:p>
          <w:p>
            <w:pPr>
              <w:keepNext w:val="0"/>
              <w:keepLines w:val="0"/>
              <w:pageBreakBefore w:val="0"/>
              <w:widowControl w:val="0"/>
              <w:kinsoku/>
              <w:wordWrap/>
              <w:overflowPunct/>
              <w:topLinePunct w:val="0"/>
              <w:autoSpaceDE/>
              <w:autoSpaceDN/>
              <w:bidi w:val="0"/>
              <w:adjustRightInd w:val="0"/>
              <w:snapToGrid w:val="0"/>
              <w:spacing w:line="240" w:lineRule="auto"/>
              <w:textAlignment w:val="auto"/>
              <w:rPr>
                <w:rFonts w:hint="default" w:eastAsia="微软雅黑"/>
                <w:b/>
                <w:bCs/>
                <w:vertAlign w:val="baseline"/>
                <w:lang w:val="en-US" w:eastAsia="zh-CN"/>
              </w:rPr>
            </w:pPr>
            <w:r>
              <w:rPr>
                <w:rFonts w:hint="eastAsia" w:eastAsia="微软雅黑"/>
                <w:sz w:val="18"/>
                <w:szCs w:val="21"/>
                <w:lang w:val="en-US" w:eastAsia="zh-CN"/>
              </w:rPr>
              <w:t>week:表示星期几，可以是从0到7之间的任何整数，这里的0或7代表星期日。</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以上各个字段中还可以使用特殊符号代表不同意思：</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val="0"/>
              <w:snapToGrid w:val="0"/>
              <w:spacing w:line="240" w:lineRule="auto"/>
              <w:textAlignment w:val="auto"/>
              <w:rPr>
                <w:rFonts w:hint="default" w:eastAsia="微软雅黑"/>
                <w:sz w:val="18"/>
                <w:szCs w:val="21"/>
                <w:lang w:val="en-US" w:eastAsia="zh-CN"/>
              </w:rPr>
            </w:pPr>
            <w:r>
              <w:rPr>
                <w:rFonts w:hint="default" w:eastAsia="微软雅黑"/>
                <w:sz w:val="18"/>
                <w:szCs w:val="21"/>
                <w:lang w:val="en-US" w:eastAsia="zh-CN"/>
              </w:rPr>
              <w:t>星号（*）：代表所有可能的值，例如month字段如果是星号，则表示在满足其它字段的制约条件后每月都执行该命令操作。</w:t>
            </w:r>
          </w:p>
          <w:p>
            <w:pPr>
              <w:keepNext w:val="0"/>
              <w:keepLines w:val="0"/>
              <w:pageBreakBefore w:val="0"/>
              <w:widowControl w:val="0"/>
              <w:kinsoku/>
              <w:wordWrap/>
              <w:overflowPunct/>
              <w:topLinePunct w:val="0"/>
              <w:autoSpaceDE/>
              <w:autoSpaceDN/>
              <w:bidi w:val="0"/>
              <w:adjustRightInd w:val="0"/>
              <w:snapToGrid w:val="0"/>
              <w:spacing w:line="240" w:lineRule="auto"/>
              <w:textAlignment w:val="auto"/>
              <w:rPr>
                <w:rFonts w:hint="default" w:eastAsia="微软雅黑"/>
                <w:sz w:val="18"/>
                <w:szCs w:val="21"/>
                <w:lang w:val="en-US" w:eastAsia="zh-CN"/>
              </w:rPr>
            </w:pPr>
            <w:r>
              <w:rPr>
                <w:rFonts w:hint="default" w:eastAsia="微软雅黑"/>
                <w:sz w:val="18"/>
                <w:szCs w:val="21"/>
                <w:lang w:val="en-US" w:eastAsia="zh-CN"/>
              </w:rPr>
              <w:t>逗号（,）：可以用逗号隔开的值指定一个列表范围，例如，”1,2,5,7,8,9”</w:t>
            </w:r>
          </w:p>
          <w:p>
            <w:pPr>
              <w:keepNext w:val="0"/>
              <w:keepLines w:val="0"/>
              <w:pageBreakBefore w:val="0"/>
              <w:widowControl w:val="0"/>
              <w:kinsoku/>
              <w:wordWrap/>
              <w:overflowPunct/>
              <w:topLinePunct w:val="0"/>
              <w:autoSpaceDE/>
              <w:autoSpaceDN/>
              <w:bidi w:val="0"/>
              <w:adjustRightInd w:val="0"/>
              <w:snapToGrid w:val="0"/>
              <w:spacing w:line="240" w:lineRule="auto"/>
              <w:textAlignment w:val="auto"/>
              <w:rPr>
                <w:rFonts w:hint="default" w:eastAsia="微软雅黑"/>
                <w:sz w:val="18"/>
                <w:szCs w:val="21"/>
                <w:lang w:val="en-US" w:eastAsia="zh-CN"/>
              </w:rPr>
            </w:pPr>
            <w:r>
              <w:rPr>
                <w:rFonts w:hint="default" w:eastAsia="微软雅黑"/>
                <w:sz w:val="18"/>
                <w:szCs w:val="21"/>
                <w:lang w:val="en-US" w:eastAsia="zh-CN"/>
              </w:rPr>
              <w:t>中杠（-）：可以用整数之间的中杠表示一个整数范围，例如”2-6”表示”2,3,4,5,6”</w:t>
            </w:r>
          </w:p>
          <w:p>
            <w:pPr>
              <w:keepNext w:val="0"/>
              <w:keepLines w:val="0"/>
              <w:pageBreakBefore w:val="0"/>
              <w:widowControl w:val="0"/>
              <w:kinsoku/>
              <w:wordWrap/>
              <w:overflowPunct/>
              <w:topLinePunct w:val="0"/>
              <w:autoSpaceDE/>
              <w:autoSpaceDN/>
              <w:bidi w:val="0"/>
              <w:adjustRightInd w:val="0"/>
              <w:snapToGrid w:val="0"/>
              <w:spacing w:line="240" w:lineRule="auto"/>
              <w:textAlignment w:val="auto"/>
              <w:rPr>
                <w:rFonts w:hint="default" w:eastAsia="微软雅黑"/>
                <w:vertAlign w:val="baseline"/>
                <w:lang w:val="en-US" w:eastAsia="zh-CN"/>
              </w:rPr>
            </w:pPr>
            <w:r>
              <w:rPr>
                <w:rFonts w:hint="default" w:eastAsia="微软雅黑"/>
                <w:sz w:val="18"/>
                <w:szCs w:val="21"/>
                <w:lang w:val="en-US" w:eastAsia="zh-CN"/>
              </w:rPr>
              <w:t>正斜线（/）：可以用正斜线指定时间的间隔频率</w:t>
            </w:r>
            <w:r>
              <w:rPr>
                <w:rFonts w:hint="eastAsia" w:eastAsia="微软雅黑"/>
                <w:sz w:val="18"/>
                <w:szCs w:val="21"/>
                <w:lang w:val="en-US" w:eastAsia="zh-CN"/>
              </w:rPr>
              <w:t>,步长</w:t>
            </w:r>
            <w:r>
              <w:rPr>
                <w:rFonts w:hint="default" w:eastAsia="微软雅黑"/>
                <w:sz w:val="18"/>
                <w:szCs w:val="21"/>
                <w:lang w:val="en-US" w:eastAsia="zh-CN"/>
              </w:rPr>
              <w:t>，例如”0-23/2”表示每两小时执行一次。</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在python配置文件中使用如下：</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29"/>
              <w:keepNext w:val="0"/>
              <w:keepLines w:val="0"/>
              <w:widowControl/>
              <w:suppressLineNumbers w:val="0"/>
              <w:shd w:val="clear" w:fill="FFFFFF"/>
              <w:spacing w:line="240" w:lineRule="auto"/>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default_args =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'owner'</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'airflow'</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拥有者名称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'start_date'</w:t>
            </w:r>
            <w:r>
              <w:rPr>
                <w:rFonts w:hint="eastAsia" w:ascii="宋体" w:hAnsi="宋体" w:eastAsia="宋体" w:cs="宋体"/>
                <w:color w:val="000000"/>
                <w:sz w:val="18"/>
                <w:szCs w:val="18"/>
                <w:shd w:val="clear" w:fill="FFFFFF"/>
              </w:rPr>
              <w:t>: datetime(</w:t>
            </w:r>
            <w:r>
              <w:rPr>
                <w:rFonts w:hint="eastAsia" w:ascii="宋体" w:hAnsi="宋体" w:eastAsia="宋体" w:cs="宋体"/>
                <w:color w:val="0000FF"/>
                <w:sz w:val="18"/>
                <w:szCs w:val="18"/>
                <w:shd w:val="clear" w:fill="FFFFFF"/>
              </w:rPr>
              <w:t>2021</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9</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4</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第一次开始执行的时间，为 UTC 时间</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'retries'</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失败重试次数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'retry_delay'</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5</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失败重试间隔</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dag =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dag_id </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'cron_test'</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#DAG id ,必须完全由字母、数字、下划线组成</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default_args </w:t>
            </w:r>
            <w:r>
              <w:rPr>
                <w:rFonts w:hint="eastAsia" w:ascii="宋体" w:hAnsi="宋体" w:eastAsia="宋体" w:cs="宋体"/>
                <w:color w:val="000000"/>
                <w:sz w:val="18"/>
                <w:szCs w:val="18"/>
                <w:shd w:val="clear" w:fill="FFFFFF"/>
              </w:rPr>
              <w:t xml:space="preserve">= default_args, </w:t>
            </w:r>
            <w:r>
              <w:rPr>
                <w:rFonts w:hint="eastAsia" w:ascii="宋体" w:hAnsi="宋体" w:eastAsia="宋体" w:cs="宋体"/>
                <w:i/>
                <w:iCs/>
                <w:color w:val="808080"/>
                <w:sz w:val="18"/>
                <w:szCs w:val="18"/>
                <w:shd w:val="clear" w:fill="FFFFFF"/>
              </w:rPr>
              <w:t>#外部定义的 dic 格式的参数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schedule_interval </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 xml:space="preserve">'* * * * *' </w:t>
            </w:r>
            <w:r>
              <w:rPr>
                <w:rFonts w:hint="eastAsia" w:ascii="宋体" w:hAnsi="宋体" w:eastAsia="宋体" w:cs="宋体"/>
                <w:i/>
                <w:iCs/>
                <w:color w:val="808080"/>
                <w:sz w:val="18"/>
                <w:szCs w:val="18"/>
                <w:shd w:val="clear" w:fill="FFFFFF"/>
              </w:rPr>
              <w:t># 使用Crontab 定时任务命令，每分钟运行一次</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eastAsia="微软雅黑"/>
                <w:b/>
                <w:bCs/>
                <w:vertAlign w:val="baseline"/>
                <w:lang w:val="en-US" w:eastAsia="zh-CN"/>
              </w:rPr>
            </w:pPr>
            <w:r>
              <w:drawing>
                <wp:inline distT="0" distB="0" distL="114300" distR="114300">
                  <wp:extent cx="5260340" cy="1562100"/>
                  <wp:effectExtent l="0" t="0" r="16510" b="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50"/>
                          <a:stretch>
                            <a:fillRect/>
                          </a:stretch>
                        </pic:blipFill>
                        <pic:spPr>
                          <a:xfrm>
                            <a:off x="0" y="0"/>
                            <a:ext cx="5260340" cy="1562100"/>
                          </a:xfrm>
                          <a:prstGeom prst="rect">
                            <a:avLst/>
                          </a:prstGeom>
                          <a:noFill/>
                          <a:ln>
                            <a:noFill/>
                          </a:ln>
                        </pic:spPr>
                      </pic:pic>
                    </a:graphicData>
                  </a:graphic>
                </wp:inline>
              </w:drawing>
            </w: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default" w:eastAsia="微软雅黑"/>
          <w:b/>
          <w:bCs/>
          <w:lang w:val="en-US" w:eastAsia="zh-CN"/>
        </w:rPr>
      </w:pPr>
    </w:p>
    <w:p>
      <w:pPr>
        <w:keepNext w:val="0"/>
        <w:keepLines w:val="0"/>
        <w:pageBreakBefore w:val="0"/>
        <w:widowControl w:val="0"/>
        <w:numPr>
          <w:ilvl w:val="0"/>
          <w:numId w:val="14"/>
        </w:numPr>
        <w:kinsoku/>
        <w:wordWrap/>
        <w:overflowPunct/>
        <w:topLinePunct w:val="0"/>
        <w:autoSpaceDE/>
        <w:autoSpaceDN/>
        <w:bidi w:val="0"/>
        <w:adjustRightInd w:val="0"/>
        <w:snapToGrid w:val="0"/>
        <w:spacing w:line="360" w:lineRule="auto"/>
        <w:ind w:left="420" w:leftChars="0" w:hanging="420" w:firstLineChars="0"/>
        <w:textAlignment w:val="auto"/>
        <w:rPr>
          <w:rFonts w:hint="default" w:eastAsia="微软雅黑"/>
          <w:b/>
          <w:bCs/>
          <w:lang w:val="en-US" w:eastAsia="zh-CN"/>
        </w:rPr>
      </w:pPr>
      <w:r>
        <w:rPr>
          <w:rFonts w:hint="eastAsia" w:eastAsia="微软雅黑"/>
          <w:b/>
          <w:bCs/>
          <w:lang w:val="en-US" w:eastAsia="zh-CN"/>
        </w:rPr>
        <w:t>datetime.timedelta</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timedelta是使用python timedelta 设置调度周期，可以配置天、周、小时、分钟、秒、毫秒。在python配置文件中使用如下：</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spacing w:line="240" w:lineRule="auto"/>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default_args =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'owner'</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'airflow'</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拥有者名称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'start_date'</w:t>
            </w:r>
            <w:r>
              <w:rPr>
                <w:rFonts w:hint="eastAsia" w:ascii="宋体" w:hAnsi="宋体" w:eastAsia="宋体" w:cs="宋体"/>
                <w:color w:val="000000"/>
                <w:sz w:val="18"/>
                <w:szCs w:val="18"/>
                <w:shd w:val="clear" w:fill="FFFFFF"/>
              </w:rPr>
              <w:t>: datetime(</w:t>
            </w:r>
            <w:r>
              <w:rPr>
                <w:rFonts w:hint="eastAsia" w:ascii="宋体" w:hAnsi="宋体" w:eastAsia="宋体" w:cs="宋体"/>
                <w:color w:val="0000FF"/>
                <w:sz w:val="18"/>
                <w:szCs w:val="18"/>
                <w:shd w:val="clear" w:fill="FFFFFF"/>
              </w:rPr>
              <w:t>2021</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9</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4</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第一次开始执行的时间，为 UTC 时间</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'retries'</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失败重试次数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'retry_delay'</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5</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失败重试间隔</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dag =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dag_id </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'cron_test'</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#DAG id ,必须完全由字母、数字、下划线组成</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default_args </w:t>
            </w:r>
            <w:r>
              <w:rPr>
                <w:rFonts w:hint="eastAsia" w:ascii="宋体" w:hAnsi="宋体" w:eastAsia="宋体" w:cs="宋体"/>
                <w:color w:val="000000"/>
                <w:sz w:val="18"/>
                <w:szCs w:val="18"/>
                <w:shd w:val="clear" w:fill="FFFFFF"/>
              </w:rPr>
              <w:t xml:space="preserve">= default_args, </w:t>
            </w:r>
            <w:r>
              <w:rPr>
                <w:rFonts w:hint="eastAsia" w:ascii="宋体" w:hAnsi="宋体" w:eastAsia="宋体" w:cs="宋体"/>
                <w:i/>
                <w:iCs/>
                <w:color w:val="808080"/>
                <w:sz w:val="18"/>
                <w:szCs w:val="18"/>
                <w:shd w:val="clear" w:fill="FFFFFF"/>
              </w:rPr>
              <w:t>#外部定义的 dic 格式的参数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schedule_interval </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5</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使用python timedelta 设置调度周期，可以配置天、周、小时、分钟、秒、毫秒</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p>
          <w:p>
            <w:pPr>
              <w:keepNext w:val="0"/>
              <w:keepLines w:val="0"/>
              <w:pageBreakBefore w:val="0"/>
              <w:widowControl w:val="0"/>
              <w:kinsoku/>
              <w:wordWrap/>
              <w:overflowPunct/>
              <w:topLinePunct w:val="0"/>
              <w:autoSpaceDE/>
              <w:autoSpaceDN/>
              <w:bidi w:val="0"/>
              <w:adjustRightInd w:val="0"/>
              <w:snapToGrid w:val="0"/>
              <w:spacing w:line="360" w:lineRule="auto"/>
              <w:textAlignment w:val="auto"/>
              <w:rPr>
                <w:rFonts w:hint="default" w:eastAsia="微软雅黑"/>
                <w:vertAlign w:val="baseline"/>
                <w:lang w:val="en-US" w:eastAsia="zh-CN"/>
              </w:rPr>
            </w:pPr>
            <w:r>
              <w:drawing>
                <wp:inline distT="0" distB="0" distL="114300" distR="114300">
                  <wp:extent cx="5263515" cy="1305560"/>
                  <wp:effectExtent l="0" t="0" r="13335" b="889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2"/>
                          <pic:cNvPicPr>
                            <a:picLocks noChangeAspect="1"/>
                          </pic:cNvPicPr>
                        </pic:nvPicPr>
                        <pic:blipFill>
                          <a:blip r:embed="rId51"/>
                          <a:stretch>
                            <a:fillRect/>
                          </a:stretch>
                        </pic:blipFill>
                        <pic:spPr>
                          <a:xfrm>
                            <a:off x="0" y="0"/>
                            <a:ext cx="5263515" cy="1305560"/>
                          </a:xfrm>
                          <a:prstGeom prst="rect">
                            <a:avLst/>
                          </a:prstGeom>
                          <a:noFill/>
                          <a:ln>
                            <a:noFill/>
                          </a:ln>
                        </pic:spPr>
                      </pic:pic>
                    </a:graphicData>
                  </a:graphic>
                </wp:inline>
              </w:drawing>
            </w:r>
          </w:p>
        </w:tc>
      </w:tr>
    </w:tbl>
    <w:p>
      <w:pPr>
        <w:rPr>
          <w:rFonts w:hint="default"/>
          <w:lang w:val="en-US" w:eastAsia="zh-CN"/>
        </w:rPr>
      </w:pPr>
    </w:p>
    <w:p>
      <w:pPr>
        <w:pStyle w:val="4"/>
        <w:ind w:left="828" w:hanging="828"/>
        <w:outlineLvl w:val="2"/>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DAG任务依赖设置</w:t>
      </w:r>
    </w:p>
    <w:p>
      <w:pPr>
        <w:pStyle w:val="5"/>
        <w:ind w:left="828" w:hanging="828"/>
        <w:outlineLvl w:val="3"/>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DAG任务依赖设置一</w:t>
      </w:r>
    </w:p>
    <w:p>
      <w:pPr>
        <w:keepNext w:val="0"/>
        <w:keepLines w:val="0"/>
        <w:pageBreakBefore w:val="0"/>
        <w:widowControl w:val="0"/>
        <w:numPr>
          <w:ilvl w:val="0"/>
          <w:numId w:val="15"/>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DAG调度流程图</w:t>
      </w:r>
    </w:p>
    <w:p>
      <w:pPr>
        <w:rPr>
          <w:rFonts w:hint="eastAsia"/>
          <w:lang w:val="en-US" w:eastAsia="zh-CN"/>
        </w:rPr>
      </w:pPr>
      <w:r>
        <w:drawing>
          <wp:inline distT="0" distB="0" distL="114300" distR="114300">
            <wp:extent cx="2124075" cy="1066800"/>
            <wp:effectExtent l="0" t="0" r="9525"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4"/>
                    <pic:cNvPicPr>
                      <a:picLocks noChangeAspect="1"/>
                    </pic:cNvPicPr>
                  </pic:nvPicPr>
                  <pic:blipFill>
                    <a:blip r:embed="rId52"/>
                    <a:stretch>
                      <a:fillRect/>
                    </a:stretch>
                  </pic:blipFill>
                  <pic:spPr>
                    <a:xfrm>
                      <a:off x="0" y="0"/>
                      <a:ext cx="2124075" cy="1066800"/>
                    </a:xfrm>
                    <a:prstGeom prst="rect">
                      <a:avLst/>
                    </a:prstGeom>
                    <a:noFill/>
                    <a:ln>
                      <a:noFill/>
                    </a:ln>
                  </pic:spPr>
                </pic:pic>
              </a:graphicData>
            </a:graphic>
          </wp:inline>
        </w:drawing>
      </w:r>
    </w:p>
    <w:p>
      <w:pPr>
        <w:keepNext w:val="0"/>
        <w:keepLines w:val="0"/>
        <w:pageBreakBefore w:val="0"/>
        <w:widowControl w:val="0"/>
        <w:numPr>
          <w:ilvl w:val="0"/>
          <w:numId w:val="15"/>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task执行依赖</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rPr>
                <w:rFonts w:hint="eastAsia"/>
                <w:vertAlign w:val="baseline"/>
                <w:lang w:val="en-US" w:eastAsia="zh-CN"/>
              </w:rPr>
            </w:pPr>
            <w:r>
              <w:rPr>
                <w:rFonts w:hint="eastAsia" w:ascii="宋体" w:hAnsi="宋体" w:eastAsia="宋体" w:cs="宋体"/>
                <w:color w:val="000000"/>
                <w:sz w:val="18"/>
                <w:szCs w:val="18"/>
                <w:shd w:val="clear" w:fill="FFFFFF"/>
              </w:rPr>
              <w:t>A &gt;&gt; B &gt;&gt;C</w:t>
            </w:r>
          </w:p>
        </w:tc>
      </w:tr>
    </w:tbl>
    <w:p>
      <w:pPr>
        <w:rPr>
          <w:rFonts w:hint="eastAsia"/>
          <w:lang w:val="en-US" w:eastAsia="zh-CN"/>
        </w:rPr>
      </w:pPr>
    </w:p>
    <w:p>
      <w:pPr>
        <w:keepNext w:val="0"/>
        <w:keepLines w:val="0"/>
        <w:pageBreakBefore w:val="0"/>
        <w:widowControl w:val="0"/>
        <w:numPr>
          <w:ilvl w:val="0"/>
          <w:numId w:val="15"/>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完整代码</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spacing w:line="240" w:lineRule="auto"/>
              <w:rPr>
                <w:rFonts w:hint="default"/>
                <w:vertAlign w:val="baseline"/>
                <w:lang w:val="en-US" w:eastAsia="zh-CN"/>
              </w:rPr>
            </w:pPr>
            <w:r>
              <w:rPr>
                <w:rFonts w:hint="eastAsia" w:ascii="宋体" w:hAnsi="宋体" w:eastAsia="宋体" w:cs="宋体"/>
                <w:i/>
                <w:iCs/>
                <w:color w:val="808080"/>
                <w:sz w:val="18"/>
                <w:szCs w:val="18"/>
                <w:shd w:val="clear" w:fill="FFFFFF"/>
              </w:rPr>
              <w:t>'''</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airflow 任务依赖关系设置一</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w:t>
            </w:r>
            <w:r>
              <w:rPr>
                <w:rFonts w:hint="eastAsia" w:ascii="宋体" w:hAnsi="宋体" w:eastAsia="宋体" w:cs="宋体"/>
                <w:i/>
                <w:iCs/>
                <w:color w:val="80808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airflow.operators.bash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datetime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datetime, timedelta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default_args =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'owner'</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'airflow'</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拥有者名称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'start_date'</w:t>
            </w:r>
            <w:r>
              <w:rPr>
                <w:rFonts w:hint="eastAsia" w:ascii="宋体" w:hAnsi="宋体" w:eastAsia="宋体" w:cs="宋体"/>
                <w:color w:val="000000"/>
                <w:sz w:val="18"/>
                <w:szCs w:val="18"/>
                <w:shd w:val="clear" w:fill="FFFFFF"/>
              </w:rPr>
              <w:t>: datetime(</w:t>
            </w:r>
            <w:r>
              <w:rPr>
                <w:rFonts w:hint="eastAsia" w:ascii="宋体" w:hAnsi="宋体" w:eastAsia="宋体" w:cs="宋体"/>
                <w:color w:val="0000FF"/>
                <w:sz w:val="18"/>
                <w:szCs w:val="18"/>
                <w:shd w:val="clear" w:fill="FFFFFF"/>
              </w:rPr>
              <w:t>2021</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9</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22</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第一次开始执行的时间，为 UTC 时间</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'retries'</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失败重试次数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'retry_delay'</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5</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失败重试间隔</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dag =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dag_id </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'dag_relation_1'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#DAG id ,必须完全由字母、数字、下划线组成</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default_args </w:t>
            </w:r>
            <w:r>
              <w:rPr>
                <w:rFonts w:hint="eastAsia" w:ascii="宋体" w:hAnsi="宋体" w:eastAsia="宋体" w:cs="宋体"/>
                <w:color w:val="000000"/>
                <w:sz w:val="18"/>
                <w:szCs w:val="18"/>
                <w:shd w:val="clear" w:fill="FFFFFF"/>
              </w:rPr>
              <w:t xml:space="preserve">= default_args, </w:t>
            </w:r>
            <w:r>
              <w:rPr>
                <w:rFonts w:hint="eastAsia" w:ascii="宋体" w:hAnsi="宋体" w:eastAsia="宋体" w:cs="宋体"/>
                <w:i/>
                <w:iCs/>
                <w:color w:val="808080"/>
                <w:sz w:val="18"/>
                <w:szCs w:val="18"/>
                <w:shd w:val="clear" w:fill="FFFFFF"/>
              </w:rPr>
              <w:t>#外部定义的 dic 格式的参数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schedule_interval </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定义DAG运行的频率,可以配置天、周、小时、分钟、秒、毫秒</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'A'</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A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B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'B'</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B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C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retries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3</w:t>
            </w:r>
            <w:r>
              <w:rPr>
                <w:rFonts w:hint="eastAsia" w:ascii="宋体" w:hAnsi="宋体" w:eastAsia="宋体" w:cs="宋体"/>
                <w:color w:val="0000FF"/>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 &gt;&gt; B &gt;&gt;C</w:t>
            </w:r>
          </w:p>
        </w:tc>
      </w:tr>
    </w:tbl>
    <w:p>
      <w:pPr>
        <w:rPr>
          <w:rFonts w:hint="default"/>
          <w:lang w:val="en-US" w:eastAsia="zh-CN"/>
        </w:rPr>
      </w:pPr>
    </w:p>
    <w:p>
      <w:pPr>
        <w:pStyle w:val="5"/>
        <w:ind w:left="828" w:hanging="828"/>
        <w:outlineLvl w:val="3"/>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DAG任务依赖设置二</w:t>
      </w:r>
    </w:p>
    <w:p>
      <w:pPr>
        <w:keepNext w:val="0"/>
        <w:keepLines w:val="0"/>
        <w:pageBreakBefore w:val="0"/>
        <w:widowControl w:val="0"/>
        <w:numPr>
          <w:ilvl w:val="0"/>
          <w:numId w:val="15"/>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DAG调度流程图</w:t>
      </w:r>
    </w:p>
    <w:p>
      <w:r>
        <w:drawing>
          <wp:inline distT="0" distB="0" distL="114300" distR="114300">
            <wp:extent cx="2253615" cy="1901825"/>
            <wp:effectExtent l="0" t="0" r="13335" b="3175"/>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53"/>
                    <a:stretch>
                      <a:fillRect/>
                    </a:stretch>
                  </pic:blipFill>
                  <pic:spPr>
                    <a:xfrm>
                      <a:off x="0" y="0"/>
                      <a:ext cx="2253615" cy="1901825"/>
                    </a:xfrm>
                    <a:prstGeom prst="rect">
                      <a:avLst/>
                    </a:prstGeom>
                    <a:noFill/>
                    <a:ln>
                      <a:noFill/>
                    </a:ln>
                  </pic:spPr>
                </pic:pic>
              </a:graphicData>
            </a:graphic>
          </wp:inline>
        </w:drawing>
      </w:r>
    </w:p>
    <w:p>
      <w:pPr>
        <w:keepNext w:val="0"/>
        <w:keepLines w:val="0"/>
        <w:pageBreakBefore w:val="0"/>
        <w:widowControl w:val="0"/>
        <w:numPr>
          <w:ilvl w:val="0"/>
          <w:numId w:val="15"/>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task执行依赖</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rPr>
                <w:rFonts w:hint="eastAsia" w:eastAsia="微软雅黑"/>
                <w:b/>
                <w:bCs/>
                <w:vertAlign w:val="baseline"/>
                <w:lang w:val="en-US" w:eastAsia="zh-CN"/>
              </w:rPr>
            </w:pPr>
            <w:r>
              <w:rPr>
                <w:rFonts w:hint="eastAsia" w:ascii="宋体" w:hAnsi="宋体" w:eastAsia="宋体" w:cs="宋体"/>
                <w:color w:val="000000"/>
                <w:sz w:val="18"/>
                <w:szCs w:val="18"/>
                <w:shd w:val="clear" w:fill="FFFFFF"/>
              </w:rPr>
              <w:t>[A,B] &gt;&gt;C &gt;&gt;D</w:t>
            </w: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eastAsia" w:eastAsia="微软雅黑"/>
          <w:b/>
          <w:bCs/>
          <w:lang w:val="en-US" w:eastAsia="zh-CN"/>
        </w:rPr>
      </w:pPr>
    </w:p>
    <w:p>
      <w:pPr>
        <w:keepNext w:val="0"/>
        <w:keepLines w:val="0"/>
        <w:pageBreakBefore w:val="0"/>
        <w:widowControl w:val="0"/>
        <w:numPr>
          <w:ilvl w:val="0"/>
          <w:numId w:val="15"/>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完整代码</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spacing w:line="240" w:lineRule="auto"/>
              <w:rPr>
                <w:rFonts w:hint="default"/>
                <w:vertAlign w:val="baseline"/>
                <w:lang w:val="en-US" w:eastAsia="zh-CN"/>
              </w:rPr>
            </w:pPr>
            <w:r>
              <w:rPr>
                <w:rFonts w:hint="eastAsia" w:ascii="宋体" w:hAnsi="宋体" w:eastAsia="宋体" w:cs="宋体"/>
                <w:i/>
                <w:iCs/>
                <w:color w:val="808080"/>
                <w:sz w:val="18"/>
                <w:szCs w:val="18"/>
                <w:shd w:val="clear" w:fill="FFFFFF"/>
              </w:rPr>
              <w:t>'''</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airflow 任务依赖关系设置二</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w:t>
            </w:r>
            <w:r>
              <w:rPr>
                <w:rFonts w:hint="eastAsia" w:ascii="宋体" w:hAnsi="宋体" w:eastAsia="宋体" w:cs="宋体"/>
                <w:i/>
                <w:iCs/>
                <w:color w:val="80808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airflow.operators.bash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datetime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datetime, timedelta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default_args =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'owner'</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'airflow'</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拥有者名称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'start_date'</w:t>
            </w:r>
            <w:r>
              <w:rPr>
                <w:rFonts w:hint="eastAsia" w:ascii="宋体" w:hAnsi="宋体" w:eastAsia="宋体" w:cs="宋体"/>
                <w:color w:val="000000"/>
                <w:sz w:val="18"/>
                <w:szCs w:val="18"/>
                <w:shd w:val="clear" w:fill="FFFFFF"/>
              </w:rPr>
              <w:t>: datetime(</w:t>
            </w:r>
            <w:r>
              <w:rPr>
                <w:rFonts w:hint="eastAsia" w:ascii="宋体" w:hAnsi="宋体" w:eastAsia="宋体" w:cs="宋体"/>
                <w:color w:val="0000FF"/>
                <w:sz w:val="18"/>
                <w:szCs w:val="18"/>
                <w:shd w:val="clear" w:fill="FFFFFF"/>
              </w:rPr>
              <w:t>2021</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9</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22</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第一次开始执行的时间，为 UTC 时间</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'retries'</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失败重试次数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'retry_delay'</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5</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失败重试间隔</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dag =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dag_id </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'dag_relation_2'</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#DAG id ,必须完全由字母、数字、下划线组成</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default_args </w:t>
            </w:r>
            <w:r>
              <w:rPr>
                <w:rFonts w:hint="eastAsia" w:ascii="宋体" w:hAnsi="宋体" w:eastAsia="宋体" w:cs="宋体"/>
                <w:color w:val="000000"/>
                <w:sz w:val="18"/>
                <w:szCs w:val="18"/>
                <w:shd w:val="clear" w:fill="FFFFFF"/>
              </w:rPr>
              <w:t xml:space="preserve">= default_args, </w:t>
            </w:r>
            <w:r>
              <w:rPr>
                <w:rFonts w:hint="eastAsia" w:ascii="宋体" w:hAnsi="宋体" w:eastAsia="宋体" w:cs="宋体"/>
                <w:i/>
                <w:iCs/>
                <w:color w:val="808080"/>
                <w:sz w:val="18"/>
                <w:szCs w:val="18"/>
                <w:shd w:val="clear" w:fill="FFFFFF"/>
              </w:rPr>
              <w:t>#外部定义的 dic 格式的参数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schedule_interval </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定义DAG运行的频率,可以配置天、周、小时、分钟、秒、毫秒</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'A'</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A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B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'B'</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B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C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retries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3</w:t>
            </w:r>
            <w:r>
              <w:rPr>
                <w:rFonts w:hint="eastAsia" w:ascii="宋体" w:hAnsi="宋体" w:eastAsia="宋体" w:cs="宋体"/>
                <w:color w:val="0000FF"/>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D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[A,B] &gt;&gt;C &gt;&gt;D</w:t>
            </w:r>
          </w:p>
        </w:tc>
      </w:tr>
    </w:tbl>
    <w:p>
      <w:pPr>
        <w:rPr>
          <w:rFonts w:hint="default"/>
          <w:lang w:val="en-US" w:eastAsia="zh-CN"/>
        </w:rPr>
      </w:pPr>
    </w:p>
    <w:p>
      <w:pPr>
        <w:pStyle w:val="5"/>
        <w:ind w:left="828" w:hanging="828"/>
        <w:outlineLvl w:val="3"/>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DAG任务依赖设置三</w:t>
      </w:r>
    </w:p>
    <w:p>
      <w:pPr>
        <w:keepNext w:val="0"/>
        <w:keepLines w:val="0"/>
        <w:pageBreakBefore w:val="0"/>
        <w:widowControl w:val="0"/>
        <w:numPr>
          <w:ilvl w:val="0"/>
          <w:numId w:val="15"/>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DAG调度流程图</w:t>
      </w:r>
    </w:p>
    <w:p>
      <w:r>
        <w:drawing>
          <wp:inline distT="0" distB="0" distL="114300" distR="114300">
            <wp:extent cx="1932305" cy="2087245"/>
            <wp:effectExtent l="0" t="0" r="10795" b="8255"/>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54"/>
                    <a:stretch>
                      <a:fillRect/>
                    </a:stretch>
                  </pic:blipFill>
                  <pic:spPr>
                    <a:xfrm>
                      <a:off x="0" y="0"/>
                      <a:ext cx="1932305" cy="2087245"/>
                    </a:xfrm>
                    <a:prstGeom prst="rect">
                      <a:avLst/>
                    </a:prstGeom>
                    <a:noFill/>
                    <a:ln>
                      <a:noFill/>
                    </a:ln>
                  </pic:spPr>
                </pic:pic>
              </a:graphicData>
            </a:graphic>
          </wp:inline>
        </w:drawing>
      </w:r>
    </w:p>
    <w:p>
      <w:pPr>
        <w:keepNext w:val="0"/>
        <w:keepLines w:val="0"/>
        <w:pageBreakBefore w:val="0"/>
        <w:widowControl w:val="0"/>
        <w:numPr>
          <w:ilvl w:val="0"/>
          <w:numId w:val="15"/>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task执行依赖</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rPr>
                <w:rFonts w:hint="eastAsia" w:eastAsia="微软雅黑"/>
                <w:b/>
                <w:bCs/>
                <w:vertAlign w:val="baseline"/>
                <w:lang w:val="en-US" w:eastAsia="zh-CN"/>
              </w:rPr>
            </w:pPr>
            <w:r>
              <w:rPr>
                <w:rFonts w:hint="eastAsia" w:ascii="宋体" w:hAnsi="宋体" w:eastAsia="宋体" w:cs="宋体"/>
                <w:color w:val="000000"/>
                <w:sz w:val="18"/>
                <w:szCs w:val="18"/>
                <w:shd w:val="clear" w:fill="FFFFFF"/>
              </w:rPr>
              <w:t>[A,B,C] &gt;&gt;D &gt;&gt;[E,F]</w:t>
            </w: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eastAsia" w:eastAsia="微软雅黑"/>
          <w:b/>
          <w:bCs/>
          <w:lang w:val="en-US" w:eastAsia="zh-CN"/>
        </w:rPr>
      </w:pPr>
    </w:p>
    <w:p>
      <w:pPr>
        <w:keepNext w:val="0"/>
        <w:keepLines w:val="0"/>
        <w:pageBreakBefore w:val="0"/>
        <w:widowControl w:val="0"/>
        <w:numPr>
          <w:ilvl w:val="0"/>
          <w:numId w:val="15"/>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完整代码</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29"/>
              <w:keepNext w:val="0"/>
              <w:keepLines w:val="0"/>
              <w:widowControl/>
              <w:suppressLineNumbers w:val="0"/>
              <w:shd w:val="clear" w:fill="FFFFFF"/>
              <w:spacing w:line="240" w:lineRule="auto"/>
              <w:rPr>
                <w:rFonts w:hint="eastAsia" w:eastAsia="微软雅黑"/>
                <w:b/>
                <w:bCs/>
                <w:vertAlign w:val="baseline"/>
                <w:lang w:val="en-US" w:eastAsia="zh-CN"/>
              </w:rPr>
            </w:pPr>
            <w:r>
              <w:rPr>
                <w:rFonts w:hint="eastAsia" w:ascii="宋体" w:hAnsi="宋体" w:eastAsia="宋体" w:cs="宋体"/>
                <w:i/>
                <w:iCs/>
                <w:color w:val="808080"/>
                <w:sz w:val="18"/>
                <w:szCs w:val="18"/>
                <w:shd w:val="clear" w:fill="FFFFFF"/>
              </w:rPr>
              <w:t>'''</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airflow 任务依赖关系设置三</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w:t>
            </w:r>
            <w:r>
              <w:rPr>
                <w:rFonts w:hint="eastAsia" w:ascii="宋体" w:hAnsi="宋体" w:eastAsia="宋体" w:cs="宋体"/>
                <w:i/>
                <w:iCs/>
                <w:color w:val="80808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airflow.operators.bash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datetime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datetime, timedelta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default_args =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'owner'</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'airflow'</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拥有者名称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'start_date'</w:t>
            </w:r>
            <w:r>
              <w:rPr>
                <w:rFonts w:hint="eastAsia" w:ascii="宋体" w:hAnsi="宋体" w:eastAsia="宋体" w:cs="宋体"/>
                <w:color w:val="000000"/>
                <w:sz w:val="18"/>
                <w:szCs w:val="18"/>
                <w:shd w:val="clear" w:fill="FFFFFF"/>
              </w:rPr>
              <w:t>: datetime(</w:t>
            </w:r>
            <w:r>
              <w:rPr>
                <w:rFonts w:hint="eastAsia" w:ascii="宋体" w:hAnsi="宋体" w:eastAsia="宋体" w:cs="宋体"/>
                <w:color w:val="0000FF"/>
                <w:sz w:val="18"/>
                <w:szCs w:val="18"/>
                <w:shd w:val="clear" w:fill="FFFFFF"/>
              </w:rPr>
              <w:t>2021</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9</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22</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第一次开始执行的时间，为 UTC 时间</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'retries'</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失败重试次数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'retry_delay'</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5</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失败重试间隔</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dag =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dag_id </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'dag_relation_3'</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#DAG id ,必须完全由字母、数字、下划线组成</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default_args </w:t>
            </w:r>
            <w:r>
              <w:rPr>
                <w:rFonts w:hint="eastAsia" w:ascii="宋体" w:hAnsi="宋体" w:eastAsia="宋体" w:cs="宋体"/>
                <w:color w:val="000000"/>
                <w:sz w:val="18"/>
                <w:szCs w:val="18"/>
                <w:shd w:val="clear" w:fill="FFFFFF"/>
              </w:rPr>
              <w:t xml:space="preserve">= default_args, </w:t>
            </w:r>
            <w:r>
              <w:rPr>
                <w:rFonts w:hint="eastAsia" w:ascii="宋体" w:hAnsi="宋体" w:eastAsia="宋体" w:cs="宋体"/>
                <w:i/>
                <w:iCs/>
                <w:color w:val="808080"/>
                <w:sz w:val="18"/>
                <w:szCs w:val="18"/>
                <w:shd w:val="clear" w:fill="FFFFFF"/>
              </w:rPr>
              <w:t>#外部定义的 dic 格式的参数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schedule_interval </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定义DAG运行的频率,可以配置天、周、小时、分钟、秒、毫秒</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'A'</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A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B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'B'</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B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C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retries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3</w:t>
            </w:r>
            <w:r>
              <w:rPr>
                <w:rFonts w:hint="eastAsia" w:ascii="宋体" w:hAnsi="宋体" w:eastAsia="宋体" w:cs="宋体"/>
                <w:color w:val="0000FF"/>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D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E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F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'F'</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F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[A,B,C] &gt;&gt;D &gt;&gt;[E,F]</w:t>
            </w:r>
          </w:p>
        </w:tc>
      </w:tr>
    </w:tbl>
    <w:p>
      <w:pPr>
        <w:rPr>
          <w:rFonts w:hint="default"/>
          <w:lang w:val="en-US" w:eastAsia="zh-CN"/>
        </w:rPr>
      </w:pPr>
    </w:p>
    <w:p>
      <w:pPr>
        <w:pStyle w:val="5"/>
        <w:ind w:left="828" w:hanging="828"/>
        <w:outlineLvl w:val="3"/>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DAG任务依赖设置四</w:t>
      </w:r>
    </w:p>
    <w:p>
      <w:pPr>
        <w:keepNext w:val="0"/>
        <w:keepLines w:val="0"/>
        <w:pageBreakBefore w:val="0"/>
        <w:widowControl w:val="0"/>
        <w:numPr>
          <w:ilvl w:val="0"/>
          <w:numId w:val="15"/>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DAG调度流程图</w:t>
      </w:r>
    </w:p>
    <w:p>
      <w:r>
        <w:drawing>
          <wp:inline distT="0" distB="0" distL="114300" distR="114300">
            <wp:extent cx="2326005" cy="1376045"/>
            <wp:effectExtent l="0" t="0" r="17145" b="14605"/>
            <wp:docPr id="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7"/>
                    <pic:cNvPicPr>
                      <a:picLocks noChangeAspect="1"/>
                    </pic:cNvPicPr>
                  </pic:nvPicPr>
                  <pic:blipFill>
                    <a:blip r:embed="rId55"/>
                    <a:stretch>
                      <a:fillRect/>
                    </a:stretch>
                  </pic:blipFill>
                  <pic:spPr>
                    <a:xfrm>
                      <a:off x="0" y="0"/>
                      <a:ext cx="2326005" cy="1376045"/>
                    </a:xfrm>
                    <a:prstGeom prst="rect">
                      <a:avLst/>
                    </a:prstGeom>
                    <a:noFill/>
                    <a:ln>
                      <a:noFill/>
                    </a:ln>
                  </pic:spPr>
                </pic:pic>
              </a:graphicData>
            </a:graphic>
          </wp:inline>
        </w:drawing>
      </w:r>
    </w:p>
    <w:p>
      <w:pPr>
        <w:keepNext w:val="0"/>
        <w:keepLines w:val="0"/>
        <w:pageBreakBefore w:val="0"/>
        <w:widowControl w:val="0"/>
        <w:numPr>
          <w:ilvl w:val="0"/>
          <w:numId w:val="15"/>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task执行依赖</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rPr>
                <w:rFonts w:hint="eastAsia" w:eastAsia="微软雅黑"/>
                <w:b/>
                <w:bCs/>
                <w:vertAlign w:val="baseline"/>
                <w:lang w:val="en-US" w:eastAsia="zh-CN"/>
              </w:rPr>
            </w:pPr>
            <w:r>
              <w:rPr>
                <w:rFonts w:hint="eastAsia" w:ascii="宋体" w:hAnsi="宋体" w:eastAsia="宋体" w:cs="宋体"/>
                <w:color w:val="000000"/>
                <w:sz w:val="18"/>
                <w:szCs w:val="18"/>
                <w:shd w:val="clear" w:fill="FFFFFF"/>
              </w:rPr>
              <w:t>A &gt;&gt;B&gt;&gt;C&gt;&gt;D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 &gt;&gt;E&gt;&gt;F</w:t>
            </w: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eastAsia" w:eastAsia="微软雅黑"/>
          <w:b/>
          <w:bCs/>
          <w:lang w:val="en-US" w:eastAsia="zh-CN"/>
        </w:rPr>
      </w:pPr>
    </w:p>
    <w:p>
      <w:pPr>
        <w:keepNext w:val="0"/>
        <w:keepLines w:val="0"/>
        <w:pageBreakBefore w:val="0"/>
        <w:widowControl w:val="0"/>
        <w:numPr>
          <w:ilvl w:val="0"/>
          <w:numId w:val="15"/>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完整代码</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spacing w:line="240" w:lineRule="auto"/>
              <w:rPr>
                <w:rFonts w:hint="default"/>
                <w:vertAlign w:val="baseline"/>
                <w:lang w:val="en-US" w:eastAsia="zh-CN"/>
              </w:rPr>
            </w:pPr>
            <w:r>
              <w:rPr>
                <w:rFonts w:hint="eastAsia" w:ascii="宋体" w:hAnsi="宋体" w:eastAsia="宋体" w:cs="宋体"/>
                <w:i/>
                <w:iCs/>
                <w:color w:val="808080"/>
                <w:sz w:val="18"/>
                <w:szCs w:val="18"/>
                <w:shd w:val="clear" w:fill="FFFFFF"/>
              </w:rPr>
              <w:t>'''</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airflow 任务依赖关系设置四</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w:t>
            </w:r>
            <w:r>
              <w:rPr>
                <w:rFonts w:hint="eastAsia" w:ascii="宋体" w:hAnsi="宋体" w:eastAsia="宋体" w:cs="宋体"/>
                <w:i/>
                <w:iCs/>
                <w:color w:val="80808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airflow.operators.bash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datetime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datetime, timedelta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default_args =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'owner'</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'airflow'</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拥有者名称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'start_date'</w:t>
            </w:r>
            <w:r>
              <w:rPr>
                <w:rFonts w:hint="eastAsia" w:ascii="宋体" w:hAnsi="宋体" w:eastAsia="宋体" w:cs="宋体"/>
                <w:color w:val="000000"/>
                <w:sz w:val="18"/>
                <w:szCs w:val="18"/>
                <w:shd w:val="clear" w:fill="FFFFFF"/>
              </w:rPr>
              <w:t>: datetime(</w:t>
            </w:r>
            <w:r>
              <w:rPr>
                <w:rFonts w:hint="eastAsia" w:ascii="宋体" w:hAnsi="宋体" w:eastAsia="宋体" w:cs="宋体"/>
                <w:color w:val="0000FF"/>
                <w:sz w:val="18"/>
                <w:szCs w:val="18"/>
                <w:shd w:val="clear" w:fill="FFFFFF"/>
              </w:rPr>
              <w:t>2021</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9</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22</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第一次开始执行的时间，为 UTC 时间</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'retries'</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失败重试次数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'retry_delay'</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5</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失败重试间隔</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dag =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dag_id </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'dag_relation_4'</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#DAG id ,必须完全由字母、数字、下划线组成</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default_args </w:t>
            </w:r>
            <w:r>
              <w:rPr>
                <w:rFonts w:hint="eastAsia" w:ascii="宋体" w:hAnsi="宋体" w:eastAsia="宋体" w:cs="宋体"/>
                <w:color w:val="000000"/>
                <w:sz w:val="18"/>
                <w:szCs w:val="18"/>
                <w:shd w:val="clear" w:fill="FFFFFF"/>
              </w:rPr>
              <w:t xml:space="preserve">= default_args, </w:t>
            </w:r>
            <w:r>
              <w:rPr>
                <w:rFonts w:hint="eastAsia" w:ascii="宋体" w:hAnsi="宋体" w:eastAsia="宋体" w:cs="宋体"/>
                <w:i/>
                <w:iCs/>
                <w:color w:val="808080"/>
                <w:sz w:val="18"/>
                <w:szCs w:val="18"/>
                <w:shd w:val="clear" w:fill="FFFFFF"/>
              </w:rPr>
              <w:t>#外部定义的 dic 格式的参数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schedule_interval </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定义DAG运行的频率,可以配置天、周、小时、分钟、秒、毫秒</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'A'</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A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B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'B'</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B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C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retries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3</w:t>
            </w:r>
            <w:r>
              <w:rPr>
                <w:rFonts w:hint="eastAsia" w:ascii="宋体" w:hAnsi="宋体" w:eastAsia="宋体" w:cs="宋体"/>
                <w:color w:val="0000FF"/>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D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E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F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'F'</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F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 &gt;&gt;[B,C,D]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 &gt;&gt;[E,F]</w:t>
            </w:r>
          </w:p>
        </w:tc>
      </w:tr>
    </w:tbl>
    <w:p>
      <w:pPr>
        <w:rPr>
          <w:rFonts w:hint="default"/>
          <w:lang w:val="en-US" w:eastAsia="zh-CN"/>
        </w:rPr>
      </w:pPr>
    </w:p>
    <w:p>
      <w:pPr>
        <w:pStyle w:val="5"/>
        <w:ind w:left="828" w:hanging="828"/>
        <w:outlineLvl w:val="3"/>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DAG任务依赖设置五</w:t>
      </w:r>
    </w:p>
    <w:p>
      <w:pPr>
        <w:keepNext w:val="0"/>
        <w:keepLines w:val="0"/>
        <w:pageBreakBefore w:val="0"/>
        <w:widowControl w:val="0"/>
        <w:numPr>
          <w:ilvl w:val="0"/>
          <w:numId w:val="15"/>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DAG调度流程图</w:t>
      </w:r>
    </w:p>
    <w:p>
      <w:r>
        <w:drawing>
          <wp:inline distT="0" distB="0" distL="114300" distR="114300">
            <wp:extent cx="1591310" cy="1289050"/>
            <wp:effectExtent l="0" t="0" r="8890" b="635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56"/>
                    <a:stretch>
                      <a:fillRect/>
                    </a:stretch>
                  </pic:blipFill>
                  <pic:spPr>
                    <a:xfrm>
                      <a:off x="0" y="0"/>
                      <a:ext cx="1591310" cy="1289050"/>
                    </a:xfrm>
                    <a:prstGeom prst="rect">
                      <a:avLst/>
                    </a:prstGeom>
                    <a:noFill/>
                    <a:ln>
                      <a:noFill/>
                    </a:ln>
                  </pic:spPr>
                </pic:pic>
              </a:graphicData>
            </a:graphic>
          </wp:inline>
        </w:drawing>
      </w:r>
    </w:p>
    <w:p>
      <w:pPr>
        <w:keepNext w:val="0"/>
        <w:keepLines w:val="0"/>
        <w:pageBreakBefore w:val="0"/>
        <w:widowControl w:val="0"/>
        <w:numPr>
          <w:ilvl w:val="0"/>
          <w:numId w:val="15"/>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task执行依赖</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eastAsia" w:eastAsia="微软雅黑"/>
                <w:b/>
                <w:bCs/>
                <w:vertAlign w:val="baseline"/>
                <w:lang w:val="en-US" w:eastAsia="zh-CN"/>
              </w:rPr>
            </w:pPr>
            <w:r>
              <w:rPr>
                <w:rFonts w:hint="eastAsia" w:ascii="宋体" w:hAnsi="宋体" w:eastAsia="宋体" w:cs="宋体"/>
                <w:color w:val="000000"/>
                <w:sz w:val="18"/>
                <w:szCs w:val="18"/>
                <w:shd w:val="clear" w:fill="FFFFFF"/>
              </w:rPr>
              <w:t>A &gt;&gt;B&gt;&gt;E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 &gt;&gt;D&gt;&gt;E</w:t>
            </w: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eastAsia" w:eastAsia="微软雅黑"/>
          <w:b/>
          <w:bCs/>
          <w:lang w:val="en-US" w:eastAsia="zh-CN"/>
        </w:rPr>
      </w:pPr>
    </w:p>
    <w:p>
      <w:pPr>
        <w:keepNext w:val="0"/>
        <w:keepLines w:val="0"/>
        <w:pageBreakBefore w:val="0"/>
        <w:widowControl w:val="0"/>
        <w:numPr>
          <w:ilvl w:val="0"/>
          <w:numId w:val="15"/>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完整代码</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spacing w:line="240" w:lineRule="auto"/>
              <w:rPr>
                <w:rFonts w:hint="default"/>
                <w:vertAlign w:val="baseline"/>
                <w:lang w:val="en-US" w:eastAsia="zh-CN"/>
              </w:rPr>
            </w:pPr>
            <w:r>
              <w:rPr>
                <w:rFonts w:hint="eastAsia" w:ascii="宋体" w:hAnsi="宋体" w:eastAsia="宋体" w:cs="宋体"/>
                <w:i/>
                <w:iCs/>
                <w:color w:val="808080"/>
                <w:sz w:val="18"/>
                <w:szCs w:val="18"/>
                <w:shd w:val="clear" w:fill="FFFFFF"/>
              </w:rPr>
              <w:t>'''</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airflow 任务依赖关系设置五</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w:t>
            </w:r>
            <w:r>
              <w:rPr>
                <w:rFonts w:hint="eastAsia" w:ascii="宋体" w:hAnsi="宋体" w:eastAsia="宋体" w:cs="宋体"/>
                <w:i/>
                <w:iCs/>
                <w:color w:val="80808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airflow.operators.bash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datetime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datetime, timedelta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default_args =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'owner'</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'airflow'</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拥有者名称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'start_date'</w:t>
            </w:r>
            <w:r>
              <w:rPr>
                <w:rFonts w:hint="eastAsia" w:ascii="宋体" w:hAnsi="宋体" w:eastAsia="宋体" w:cs="宋体"/>
                <w:color w:val="000000"/>
                <w:sz w:val="18"/>
                <w:szCs w:val="18"/>
                <w:shd w:val="clear" w:fill="FFFFFF"/>
              </w:rPr>
              <w:t>: datetime(</w:t>
            </w:r>
            <w:r>
              <w:rPr>
                <w:rFonts w:hint="eastAsia" w:ascii="宋体" w:hAnsi="宋体" w:eastAsia="宋体" w:cs="宋体"/>
                <w:color w:val="0000FF"/>
                <w:sz w:val="18"/>
                <w:szCs w:val="18"/>
                <w:shd w:val="clear" w:fill="FFFFFF"/>
              </w:rPr>
              <w:t>2021</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9</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22</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第一次开始执行的时间，为 UTC 时间</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'retries'</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失败重试次数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'retry_delay'</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5</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失败重试间隔</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dag =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dag_id </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'dag_relation_5'</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#DAG id ,必须完全由字母、数字、下划线组成</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default_args </w:t>
            </w:r>
            <w:r>
              <w:rPr>
                <w:rFonts w:hint="eastAsia" w:ascii="宋体" w:hAnsi="宋体" w:eastAsia="宋体" w:cs="宋体"/>
                <w:color w:val="000000"/>
                <w:sz w:val="18"/>
                <w:szCs w:val="18"/>
                <w:shd w:val="clear" w:fill="FFFFFF"/>
              </w:rPr>
              <w:t xml:space="preserve">= default_args, </w:t>
            </w:r>
            <w:r>
              <w:rPr>
                <w:rFonts w:hint="eastAsia" w:ascii="宋体" w:hAnsi="宋体" w:eastAsia="宋体" w:cs="宋体"/>
                <w:i/>
                <w:iCs/>
                <w:color w:val="808080"/>
                <w:sz w:val="18"/>
                <w:szCs w:val="18"/>
                <w:shd w:val="clear" w:fill="FFFFFF"/>
              </w:rPr>
              <w:t>#外部定义的 dic 格式的参数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 xml:space="preserve">schedule_interval </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定义DAG运行的频率,可以配置天、周、小时、分钟、秒、毫秒</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'A'</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A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B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'B'</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B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C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retries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3</w:t>
            </w:r>
            <w:r>
              <w:rPr>
                <w:rFonts w:hint="eastAsia" w:ascii="宋体" w:hAnsi="宋体" w:eastAsia="宋体" w:cs="宋体"/>
                <w:color w:val="0000FF"/>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D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 = 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"run E task"'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 &gt;&gt;B&gt;&gt;E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 &gt;&gt;D&gt;&gt;E</w:t>
            </w:r>
          </w:p>
        </w:tc>
      </w:tr>
    </w:tbl>
    <w:p>
      <w:pPr>
        <w:pStyle w:val="3"/>
        <w:ind w:left="828" w:hanging="828"/>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Airflow Operators及案例</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Airflow中最重要的还是各种Operator，其允许生成特定类型的任务，这个任务在实例化时称为DAG中的任务节点，所有的Operator均派生自BaseOparator,并且继承了许多属性和方法。关于BaseOperator的参数可以参照：</w:t>
      </w:r>
      <w:bookmarkStart w:id="2" w:name="OLE_LINK1"/>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fldChar w:fldCharType="begin"/>
      </w:r>
      <w:r>
        <w:rPr>
          <w:rFonts w:hint="eastAsia" w:eastAsia="微软雅黑"/>
          <w:lang w:val="en-US" w:eastAsia="zh-CN"/>
        </w:rPr>
        <w:instrText xml:space="preserve"> HYPERLINK "http://airflow.apache.org/docs/apache-airflow/stable/_api/airflow/models/baseoperator/index.html#module-airflow.models.baseoperator。" </w:instrText>
      </w:r>
      <w:r>
        <w:rPr>
          <w:rFonts w:hint="eastAsia" w:eastAsia="微软雅黑"/>
          <w:lang w:val="en-US" w:eastAsia="zh-CN"/>
        </w:rPr>
        <w:fldChar w:fldCharType="separate"/>
      </w:r>
      <w:r>
        <w:rPr>
          <w:rFonts w:hint="eastAsia" w:eastAsia="微软雅黑"/>
          <w:lang w:val="en-US" w:eastAsia="zh-CN"/>
        </w:rPr>
        <w:t>http://airflow.apache.org/docs/apache-airflow/stable/_api/airflow/models/baseoperator/index.html#module-airflow.models.baseoperator</w:t>
      </w:r>
      <w:bookmarkEnd w:id="2"/>
      <w:r>
        <w:rPr>
          <w:rFonts w:hint="eastAsia" w:eastAsia="微软雅黑"/>
          <w:lang w:val="en-US" w:eastAsia="zh-CN"/>
        </w:rPr>
        <w:fldChar w:fldCharType="end"/>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BaseOperator中常用参数如下：</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r>
              <w:rPr>
                <w:rFonts w:hint="eastAsia"/>
                <w:b/>
                <w:bCs/>
                <w:sz w:val="18"/>
                <w:szCs w:val="21"/>
                <w:vertAlign w:val="baseline"/>
                <w:lang w:val="en-US" w:eastAsia="zh-CN"/>
              </w:rPr>
              <w:t>task_id(str)</w:t>
            </w:r>
            <w:r>
              <w:rPr>
                <w:rFonts w:hint="eastAsia"/>
                <w:sz w:val="18"/>
                <w:szCs w:val="21"/>
                <w:vertAlign w:val="baseline"/>
                <w:lang w:val="en-US" w:eastAsia="zh-CN"/>
              </w:rPr>
              <w:t xml:space="preserve"> ： 唯一task_id标记</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r>
              <w:rPr>
                <w:rFonts w:hint="eastAsia"/>
                <w:b/>
                <w:bCs/>
                <w:sz w:val="18"/>
                <w:szCs w:val="21"/>
                <w:vertAlign w:val="baseline"/>
                <w:lang w:val="en-US" w:eastAsia="zh-CN"/>
              </w:rPr>
              <w:t>owner(str)</w:t>
            </w:r>
            <w:r>
              <w:rPr>
                <w:rFonts w:hint="eastAsia"/>
                <w:sz w:val="18"/>
                <w:szCs w:val="21"/>
                <w:vertAlign w:val="baseline"/>
                <w:lang w:val="en-US" w:eastAsia="zh-CN"/>
              </w:rPr>
              <w:t>:任务的所有者，建议使用linux用户名</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r>
              <w:rPr>
                <w:rFonts w:hint="eastAsia"/>
                <w:b/>
                <w:bCs/>
                <w:sz w:val="18"/>
                <w:szCs w:val="21"/>
                <w:vertAlign w:val="baseline"/>
                <w:lang w:val="en-US" w:eastAsia="zh-CN"/>
              </w:rPr>
              <w:t>email(str or list[str])</w:t>
            </w:r>
            <w:r>
              <w:rPr>
                <w:rFonts w:hint="eastAsia"/>
                <w:sz w:val="18"/>
                <w:szCs w:val="21"/>
                <w:vertAlign w:val="baseline"/>
                <w:lang w:val="en-US" w:eastAsia="zh-CN"/>
              </w:rPr>
              <w:t>:出问题时，发送报警Email的地址，可以填写多个，用逗号隔开。</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r>
              <w:rPr>
                <w:rFonts w:hint="eastAsia"/>
                <w:b/>
                <w:bCs/>
                <w:sz w:val="18"/>
                <w:szCs w:val="21"/>
                <w:vertAlign w:val="baseline"/>
                <w:lang w:val="en-US" w:eastAsia="zh-CN"/>
              </w:rPr>
              <w:t>email_on_retry(bool)</w:t>
            </w:r>
            <w:r>
              <w:rPr>
                <w:rFonts w:hint="eastAsia"/>
                <w:sz w:val="18"/>
                <w:szCs w:val="21"/>
                <w:vertAlign w:val="baseline"/>
                <w:lang w:val="en-US" w:eastAsia="zh-CN"/>
              </w:rPr>
              <w:t>:当任务重试时是否发送电子邮件</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r>
              <w:rPr>
                <w:rFonts w:hint="eastAsia"/>
                <w:b/>
                <w:bCs/>
                <w:sz w:val="18"/>
                <w:szCs w:val="21"/>
                <w:vertAlign w:val="baseline"/>
                <w:lang w:val="en-US" w:eastAsia="zh-CN"/>
              </w:rPr>
              <w:t>email_on_failure(bool)</w:t>
            </w:r>
            <w:r>
              <w:rPr>
                <w:rFonts w:hint="eastAsia"/>
                <w:sz w:val="18"/>
                <w:szCs w:val="21"/>
                <w:vertAlign w:val="baseline"/>
                <w:lang w:val="en-US" w:eastAsia="zh-CN"/>
              </w:rPr>
              <w:t>:当任务执行失败时是否发送电子邮件</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r>
              <w:rPr>
                <w:rFonts w:hint="eastAsia"/>
                <w:b/>
                <w:bCs/>
                <w:sz w:val="18"/>
                <w:szCs w:val="21"/>
                <w:vertAlign w:val="baseline"/>
                <w:lang w:val="en-US" w:eastAsia="zh-CN"/>
              </w:rPr>
              <w:t>retries(int):</w:t>
            </w:r>
            <w:r>
              <w:rPr>
                <w:rFonts w:hint="eastAsia"/>
                <w:sz w:val="18"/>
                <w:szCs w:val="21"/>
                <w:vertAlign w:val="baseline"/>
                <w:lang w:val="en-US" w:eastAsia="zh-CN"/>
              </w:rPr>
              <w:t>在任务失败之前应该重试的次数</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r>
              <w:rPr>
                <w:rFonts w:hint="eastAsia"/>
                <w:b/>
                <w:bCs/>
                <w:sz w:val="18"/>
                <w:szCs w:val="21"/>
                <w:vertAlign w:val="baseline"/>
                <w:lang w:val="en-US" w:eastAsia="zh-CN"/>
              </w:rPr>
              <w:t>retry_delay(datetime.timedelta):</w:t>
            </w:r>
            <w:r>
              <w:rPr>
                <w:rFonts w:hint="eastAsia"/>
                <w:sz w:val="18"/>
                <w:szCs w:val="21"/>
                <w:vertAlign w:val="baseline"/>
                <w:lang w:val="en-US" w:eastAsia="zh-CN"/>
              </w:rPr>
              <w:t>重试间隔，必须是timedelta对象</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r>
              <w:rPr>
                <w:rFonts w:hint="eastAsia"/>
                <w:b/>
                <w:bCs/>
                <w:sz w:val="18"/>
                <w:szCs w:val="21"/>
                <w:vertAlign w:val="baseline"/>
                <w:lang w:val="en-US" w:eastAsia="zh-CN"/>
              </w:rPr>
              <w:t>start_date(datetime.datetime):</w:t>
            </w:r>
            <w:r>
              <w:rPr>
                <w:rFonts w:hint="eastAsia"/>
                <w:sz w:val="18"/>
                <w:szCs w:val="21"/>
                <w:vertAlign w:val="baseline"/>
                <w:lang w:val="en-US" w:eastAsia="zh-CN"/>
              </w:rPr>
              <w:t>DAG开始执行时间，这个参数必须是datetime对象，不可以使用字符串。</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r>
              <w:rPr>
                <w:rFonts w:hint="eastAsia"/>
                <w:b/>
                <w:bCs/>
                <w:sz w:val="18"/>
                <w:szCs w:val="21"/>
                <w:vertAlign w:val="baseline"/>
                <w:lang w:val="en-US" w:eastAsia="zh-CN"/>
              </w:rPr>
              <w:t>end_date(datetime.datetime)：</w:t>
            </w:r>
            <w:r>
              <w:rPr>
                <w:rFonts w:hint="eastAsia"/>
                <w:sz w:val="18"/>
                <w:szCs w:val="21"/>
                <w:vertAlign w:val="baseline"/>
                <w:lang w:val="en-US" w:eastAsia="zh-CN"/>
              </w:rPr>
              <w:t>DAG运行结束时间，任务启动后一般都会一直执行下去，一般不设置此参数。</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r>
              <w:rPr>
                <w:rFonts w:hint="eastAsia"/>
                <w:b/>
                <w:bCs/>
                <w:sz w:val="18"/>
                <w:szCs w:val="21"/>
                <w:vertAlign w:val="baseline"/>
                <w:lang w:val="en-US" w:eastAsia="zh-CN"/>
              </w:rPr>
              <w:t>depends_on_past(bool,默认False):</w:t>
            </w:r>
            <w:r>
              <w:rPr>
                <w:rFonts w:hint="eastAsia"/>
                <w:sz w:val="18"/>
                <w:szCs w:val="21"/>
                <w:vertAlign w:val="baseline"/>
                <w:lang w:val="en-US" w:eastAsia="zh-CN"/>
              </w:rPr>
              <w:t>是否依赖于过去，如果为True,那么必须之前的DAG调度成功了，现在的DAG调度才能执行。</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r>
              <w:rPr>
                <w:rFonts w:hint="eastAsia"/>
                <w:b/>
                <w:bCs/>
                <w:sz w:val="18"/>
                <w:szCs w:val="21"/>
                <w:vertAlign w:val="baseline"/>
                <w:lang w:val="en-US" w:eastAsia="zh-CN"/>
              </w:rPr>
              <w:t>dag(airflow.models.DAG):</w:t>
            </w:r>
            <w:r>
              <w:rPr>
                <w:rFonts w:hint="eastAsia"/>
                <w:sz w:val="18"/>
                <w:szCs w:val="21"/>
                <w:vertAlign w:val="baseline"/>
                <w:lang w:val="en-US" w:eastAsia="zh-CN"/>
              </w:rPr>
              <w:t>指定的dag。</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r>
              <w:rPr>
                <w:rFonts w:hint="eastAsia"/>
                <w:b/>
                <w:bCs/>
                <w:sz w:val="18"/>
                <w:szCs w:val="21"/>
                <w:vertAlign w:val="baseline"/>
                <w:lang w:val="en-US" w:eastAsia="zh-CN"/>
              </w:rPr>
              <w:t>execution_timeout(datetime.timedelta)：</w:t>
            </w:r>
            <w:r>
              <w:rPr>
                <w:rFonts w:hint="eastAsia"/>
                <w:sz w:val="18"/>
                <w:szCs w:val="21"/>
                <w:vertAlign w:val="baseline"/>
                <w:lang w:val="en-US" w:eastAsia="zh-CN"/>
              </w:rPr>
              <w:t>执行此任务实例允许的最长时间，超过最长时间则任务失败。</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default"/>
                <w:vertAlign w:val="baseline"/>
                <w:lang w:val="en-US" w:eastAsia="zh-CN"/>
              </w:rPr>
            </w:pPr>
            <w:r>
              <w:rPr>
                <w:rFonts w:hint="eastAsia"/>
                <w:b/>
                <w:bCs/>
                <w:sz w:val="18"/>
                <w:szCs w:val="21"/>
                <w:vertAlign w:val="baseline"/>
                <w:lang w:val="en-US" w:eastAsia="zh-CN"/>
              </w:rPr>
              <w:t>trigger_rule(str):</w:t>
            </w:r>
            <w:r>
              <w:rPr>
                <w:rFonts w:hint="eastAsia"/>
                <w:sz w:val="18"/>
                <w:szCs w:val="21"/>
                <w:vertAlign w:val="baseline"/>
                <w:lang w:val="en-US" w:eastAsia="zh-CN"/>
              </w:rPr>
              <w:t>定义依赖的触发规则，包括选项如下：{ all_success | all_failed | all_done | one_success | one_failed | none_failed | none_failed_or_skipped | none_skipped | dummy(无条件执行)} default is all_success。</w:t>
            </w:r>
          </w:p>
        </w:tc>
      </w:tr>
    </w:tbl>
    <w:p>
      <w:pPr>
        <w:pStyle w:val="4"/>
        <w:ind w:left="828" w:hanging="828"/>
        <w:outlineLvl w:val="2"/>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BashOperator及调度Shell命令及脚本</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BashOperator主要执行bash脚本或命令，BashOperator参数如下：</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Pr>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vertAlign w:val="baseline"/>
                <w:lang w:val="en-US" w:eastAsia="zh-CN"/>
              </w:rPr>
            </w:pPr>
            <w:r>
              <w:rPr>
                <w:rFonts w:hint="eastAsia"/>
                <w:b/>
                <w:bCs/>
                <w:sz w:val="18"/>
                <w:szCs w:val="21"/>
                <w:vertAlign w:val="baseline"/>
                <w:lang w:val="en-US" w:eastAsia="zh-CN"/>
              </w:rPr>
              <w:t>bash_command(str)</w:t>
            </w:r>
            <w:r>
              <w:rPr>
                <w:rFonts w:hint="eastAsia"/>
                <w:sz w:val="18"/>
                <w:szCs w:val="21"/>
                <w:vertAlign w:val="baseline"/>
                <w:lang w:val="en-US" w:eastAsia="zh-CN"/>
              </w:rPr>
              <w:t>:要执行的命令或脚本(脚本必须是.sh结尾)</w:t>
            </w: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default"/>
          <w:lang w:val="en-US" w:eastAsia="zh-CN"/>
        </w:rPr>
      </w:pPr>
    </w:p>
    <w:p>
      <w:pPr>
        <w:keepNext w:val="0"/>
        <w:keepLines w:val="0"/>
        <w:pageBreakBefore w:val="0"/>
        <w:widowControl w:val="0"/>
        <w:numPr>
          <w:ilvl w:val="0"/>
          <w:numId w:val="16"/>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BashOperator 调度Shell命令案例</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spacing w:line="240" w:lineRule="auto"/>
              <w:rPr>
                <w:rFonts w:hint="default"/>
                <w:vertAlign w:val="baseline"/>
                <w:lang w:val="en-US" w:eastAsia="zh-CN"/>
              </w:rPr>
            </w:pP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datetime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datetime, timedelta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airflow.operators.bash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default_args =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'owner'</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'zhangsan'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'start_date'</w:t>
            </w:r>
            <w:r>
              <w:rPr>
                <w:rFonts w:hint="eastAsia" w:ascii="宋体" w:hAnsi="宋体" w:eastAsia="宋体" w:cs="宋体"/>
                <w:color w:val="000000"/>
                <w:sz w:val="18"/>
                <w:szCs w:val="18"/>
                <w:shd w:val="clear" w:fill="FFFFFF"/>
              </w:rPr>
              <w:t>:datetime(</w:t>
            </w:r>
            <w:r>
              <w:rPr>
                <w:rFonts w:hint="eastAsia" w:ascii="宋体" w:hAnsi="宋体" w:eastAsia="宋体" w:cs="宋体"/>
                <w:color w:val="0000FF"/>
                <w:sz w:val="18"/>
                <w:szCs w:val="18"/>
                <w:shd w:val="clear" w:fill="FFFFFF"/>
              </w:rPr>
              <w:t>2021</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9</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23</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'email'</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'kettle_test1@163.com'</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#pwd:kettle123456</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'retries'</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失败重试次数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'retry_delay'</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5</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失败重试间隔</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dag =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dag_id </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'execute_shell_cmd'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default_args</w:t>
            </w:r>
            <w:r>
              <w:rPr>
                <w:rFonts w:hint="eastAsia" w:ascii="宋体" w:hAnsi="宋体" w:eastAsia="宋体" w:cs="宋体"/>
                <w:color w:val="000000"/>
                <w:sz w:val="18"/>
                <w:szCs w:val="18"/>
                <w:shd w:val="clear" w:fill="FFFFFF"/>
              </w:rPr>
              <w:t>=default_args,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schedule_interval</w:t>
            </w:r>
            <w:r>
              <w:rPr>
                <w:rFonts w:hint="eastAsia" w:ascii="宋体" w:hAnsi="宋体" w:eastAsia="宋体" w:cs="宋体"/>
                <w:color w:val="000000"/>
                <w:sz w:val="18"/>
                <w:szCs w:val="18"/>
                <w:shd w:val="clear" w:fill="FFFFFF"/>
              </w:rPr>
              <w:t>=timedelta(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t1=BashOperator(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'print_date'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'date'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 </w:t>
            </w:r>
            <w:r>
              <w:rPr>
                <w:rFonts w:hint="eastAsia" w:ascii="宋体" w:hAnsi="宋体" w:eastAsia="宋体" w:cs="宋体"/>
                <w:color w:val="000000"/>
                <w:sz w:val="18"/>
                <w:szCs w:val="18"/>
                <w:shd w:val="clear" w:fill="FFFFFF"/>
              </w:rPr>
              <w:t>=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t2=BashOperator(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'print_helloworld'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'echo "hello world!"'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t3=BashOperator(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'tempplated'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w:t>
            </w:r>
            <w:r>
              <w:rPr>
                <w:rFonts w:hint="eastAsia" w:ascii="宋体" w:hAnsi="宋体" w:eastAsia="宋体" w:cs="宋体"/>
                <w:b/>
                <w:bCs/>
                <w:color w:val="008080"/>
                <w:sz w:val="18"/>
                <w:szCs w:val="18"/>
                <w:shd w:val="clear" w:fill="FFFFFF"/>
              </w:rPr>
              <w:br w:type="textWrapping"/>
            </w:r>
            <w:r>
              <w:rPr>
                <w:rFonts w:hint="eastAsia" w:ascii="宋体" w:hAnsi="宋体" w:eastAsia="宋体" w:cs="宋体"/>
                <w:b/>
                <w:bCs/>
                <w:color w:val="008080"/>
                <w:sz w:val="18"/>
                <w:szCs w:val="18"/>
                <w:shd w:val="clear" w:fill="FFFFFF"/>
              </w:rPr>
              <w:t xml:space="preserve">    {% for i in ran</w:t>
            </w:r>
            <w:r>
              <w:rPr>
                <w:rFonts w:hint="eastAsia" w:cs="宋体"/>
                <w:b/>
                <w:bCs/>
                <w:color w:val="008080"/>
                <w:sz w:val="18"/>
                <w:szCs w:val="18"/>
                <w:shd w:val="clear" w:fill="FFFFFF"/>
                <w:lang w:val="en-US" w:eastAsia="zh-CN"/>
              </w:rPr>
              <w:t>ge</w:t>
            </w:r>
            <w:r>
              <w:rPr>
                <w:rFonts w:hint="eastAsia" w:ascii="宋体" w:hAnsi="宋体" w:eastAsia="宋体" w:cs="宋体"/>
                <w:b/>
                <w:bCs/>
                <w:color w:val="008080"/>
                <w:sz w:val="18"/>
                <w:szCs w:val="18"/>
                <w:shd w:val="clear" w:fill="FFFFFF"/>
              </w:rPr>
              <w:t>(5) %}</w:t>
            </w:r>
            <w:r>
              <w:rPr>
                <w:rFonts w:hint="eastAsia" w:ascii="宋体" w:hAnsi="宋体" w:eastAsia="宋体" w:cs="宋体"/>
                <w:b/>
                <w:bCs/>
                <w:color w:val="008080"/>
                <w:sz w:val="18"/>
                <w:szCs w:val="18"/>
                <w:shd w:val="clear" w:fill="FFFFFF"/>
              </w:rPr>
              <w:br w:type="textWrapping"/>
            </w:r>
            <w:r>
              <w:rPr>
                <w:rFonts w:hint="eastAsia" w:ascii="宋体" w:hAnsi="宋体" w:eastAsia="宋体" w:cs="宋体"/>
                <w:b/>
                <w:bCs/>
                <w:color w:val="008080"/>
                <w:sz w:val="18"/>
                <w:szCs w:val="18"/>
                <w:shd w:val="clear" w:fill="FFFFFF"/>
              </w:rPr>
              <w:t xml:space="preserve">        echo "{{ ds }}"</w:t>
            </w:r>
            <w:r>
              <w:rPr>
                <w:rFonts w:hint="eastAsia" w:ascii="宋体" w:hAnsi="宋体" w:eastAsia="宋体" w:cs="宋体"/>
                <w:b/>
                <w:bCs/>
                <w:color w:val="008080"/>
                <w:sz w:val="18"/>
                <w:szCs w:val="18"/>
                <w:shd w:val="clear" w:fill="FFFFFF"/>
              </w:rPr>
              <w:br w:type="textWrapping"/>
            </w:r>
            <w:r>
              <w:rPr>
                <w:rFonts w:hint="eastAsia" w:ascii="宋体" w:hAnsi="宋体" w:eastAsia="宋体" w:cs="宋体"/>
                <w:b/>
                <w:bCs/>
                <w:color w:val="008080"/>
                <w:sz w:val="18"/>
                <w:szCs w:val="18"/>
                <w:shd w:val="clear" w:fill="FFFFFF"/>
              </w:rPr>
              <w:t xml:space="preserve">        echo "{{ params.name}}"</w:t>
            </w:r>
            <w:r>
              <w:rPr>
                <w:rFonts w:hint="eastAsia" w:ascii="宋体" w:hAnsi="宋体" w:eastAsia="宋体" w:cs="宋体"/>
                <w:b/>
                <w:bCs/>
                <w:color w:val="008080"/>
                <w:sz w:val="18"/>
                <w:szCs w:val="18"/>
                <w:shd w:val="clear" w:fill="FFFFFF"/>
              </w:rPr>
              <w:br w:type="textWrapping"/>
            </w:r>
            <w:r>
              <w:rPr>
                <w:rFonts w:hint="eastAsia" w:ascii="宋体" w:hAnsi="宋体" w:eastAsia="宋体" w:cs="宋体"/>
                <w:b/>
                <w:bCs/>
                <w:color w:val="008080"/>
                <w:sz w:val="18"/>
                <w:szCs w:val="18"/>
                <w:shd w:val="clear" w:fill="FFFFFF"/>
              </w:rPr>
              <w:t xml:space="preserve">        echo "{{ params.age}}"</w:t>
            </w:r>
            <w:r>
              <w:rPr>
                <w:rFonts w:hint="eastAsia" w:ascii="宋体" w:hAnsi="宋体" w:eastAsia="宋体" w:cs="宋体"/>
                <w:b/>
                <w:bCs/>
                <w:color w:val="008080"/>
                <w:sz w:val="18"/>
                <w:szCs w:val="18"/>
                <w:shd w:val="clear" w:fill="FFFFFF"/>
              </w:rPr>
              <w:br w:type="textWrapping"/>
            </w:r>
            <w:r>
              <w:rPr>
                <w:rFonts w:hint="eastAsia" w:ascii="宋体" w:hAnsi="宋体" w:eastAsia="宋体" w:cs="宋体"/>
                <w:b/>
                <w:bCs/>
                <w:color w:val="008080"/>
                <w:sz w:val="18"/>
                <w:szCs w:val="18"/>
                <w:shd w:val="clear" w:fill="FFFFFF"/>
              </w:rPr>
              <w:t xml:space="preserve">    {% endfor %}</w:t>
            </w:r>
            <w:r>
              <w:rPr>
                <w:rFonts w:hint="eastAsia" w:ascii="宋体" w:hAnsi="宋体" w:eastAsia="宋体" w:cs="宋体"/>
                <w:b/>
                <w:bCs/>
                <w:color w:val="008080"/>
                <w:sz w:val="18"/>
                <w:szCs w:val="18"/>
                <w:shd w:val="clear" w:fill="FFFFFF"/>
              </w:rPr>
              <w:br w:type="textWrapping"/>
            </w:r>
            <w:r>
              <w:rPr>
                <w:rFonts w:hint="eastAsia" w:ascii="宋体" w:hAnsi="宋体" w:eastAsia="宋体" w:cs="宋体"/>
                <w:b/>
                <w:bCs/>
                <w:color w:val="0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params</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'name'</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'wangwu'</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'age'</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t1 &gt;&gt; t2 &gt;&gt; t3</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注意在t3中使用了Jinja模板，“{% %}”内部是for标签，用于循环操作，但是必须以{% endfor %}结束。“{{}}”内部是变量，其中ds是执行日期，是airflow的宏变量，params.name和params.age是自定义变量。</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在default_args中的email是指当DAG执行失败时，发送邮件到指定邮箱，想要使用airflow发送邮件，需要在$AIRFLOW_HOME/airflow.cfg中配置如下内容：</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default"/>
                <w:sz w:val="18"/>
                <w:szCs w:val="21"/>
                <w:vertAlign w:val="baseline"/>
                <w:lang w:val="en-US" w:eastAsia="zh-CN"/>
              </w:rPr>
              <w:t>[smtp]</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default"/>
                <w:sz w:val="18"/>
                <w:szCs w:val="21"/>
                <w:vertAlign w:val="baseline"/>
                <w:lang w:val="en-US" w:eastAsia="zh-CN"/>
              </w:rPr>
              <w:t># If you want airflow to send emails on retries, failure, and you want to use</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default"/>
                <w:sz w:val="18"/>
                <w:szCs w:val="21"/>
                <w:vertAlign w:val="baseline"/>
                <w:lang w:val="en-US" w:eastAsia="zh-CN"/>
              </w:rPr>
              <w:t># the airflow.utils.email.send_email_smtp function, you have to configure an</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default"/>
                <w:sz w:val="18"/>
                <w:szCs w:val="21"/>
                <w:vertAlign w:val="baseline"/>
                <w:lang w:val="en-US" w:eastAsia="zh-CN"/>
              </w:rPr>
              <w:t># smtp server here</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b/>
                <w:bCs/>
                <w:sz w:val="18"/>
                <w:szCs w:val="21"/>
                <w:vertAlign w:val="baseline"/>
                <w:lang w:val="en-US" w:eastAsia="zh-CN"/>
              </w:rPr>
            </w:pPr>
            <w:r>
              <w:rPr>
                <w:rFonts w:hint="default"/>
                <w:b/>
                <w:bCs/>
                <w:sz w:val="18"/>
                <w:szCs w:val="21"/>
                <w:vertAlign w:val="baseline"/>
                <w:lang w:val="en-US" w:eastAsia="zh-CN"/>
              </w:rPr>
              <w:t>smtp_host = smtp.163.com</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default"/>
                <w:sz w:val="18"/>
                <w:szCs w:val="21"/>
                <w:vertAlign w:val="baseline"/>
                <w:lang w:val="en-US" w:eastAsia="zh-CN"/>
              </w:rPr>
              <w:t>smtp_starttls = True</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default"/>
                <w:sz w:val="18"/>
                <w:szCs w:val="21"/>
                <w:vertAlign w:val="baseline"/>
                <w:lang w:val="en-US" w:eastAsia="zh-CN"/>
              </w:rPr>
              <w:t>smtp_ssl = False</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default"/>
                <w:sz w:val="18"/>
                <w:szCs w:val="21"/>
                <w:vertAlign w:val="baseline"/>
                <w:lang w:val="en-US" w:eastAsia="zh-CN"/>
              </w:rPr>
              <w:t># Example: smtp_user = airflow</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b/>
                <w:bCs/>
                <w:sz w:val="18"/>
                <w:szCs w:val="21"/>
                <w:vertAlign w:val="baseline"/>
                <w:lang w:val="en-US" w:eastAsia="zh-CN"/>
              </w:rPr>
            </w:pPr>
            <w:r>
              <w:rPr>
                <w:rFonts w:hint="default"/>
                <w:b/>
                <w:bCs/>
                <w:sz w:val="18"/>
                <w:szCs w:val="21"/>
                <w:vertAlign w:val="baseline"/>
                <w:lang w:val="en-US" w:eastAsia="zh-CN"/>
              </w:rPr>
              <w:t>smtp_user =kettle_test2</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default"/>
                <w:sz w:val="18"/>
                <w:szCs w:val="21"/>
                <w:vertAlign w:val="baseline"/>
                <w:lang w:val="en-US" w:eastAsia="zh-CN"/>
              </w:rPr>
              <w:t># Example: smtp_password = airflow</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b/>
                <w:bCs/>
                <w:sz w:val="18"/>
                <w:szCs w:val="21"/>
                <w:vertAlign w:val="baseline"/>
                <w:lang w:val="en-US" w:eastAsia="zh-CN"/>
              </w:rPr>
            </w:pPr>
            <w:r>
              <w:rPr>
                <w:rFonts w:hint="default"/>
                <w:b/>
                <w:bCs/>
                <w:sz w:val="18"/>
                <w:szCs w:val="21"/>
                <w:vertAlign w:val="baseline"/>
                <w:lang w:val="en-US" w:eastAsia="zh-CN"/>
              </w:rPr>
              <w:t>smtp_password =VIOFSYMFDIKKIUEA</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default"/>
                <w:sz w:val="18"/>
                <w:szCs w:val="21"/>
                <w:vertAlign w:val="baseline"/>
                <w:lang w:val="en-US" w:eastAsia="zh-CN"/>
              </w:rPr>
              <w:t>smtp_port = 25</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b/>
                <w:bCs/>
                <w:sz w:val="18"/>
                <w:szCs w:val="21"/>
                <w:vertAlign w:val="baseline"/>
                <w:lang w:val="en-US" w:eastAsia="zh-CN"/>
              </w:rPr>
            </w:pPr>
            <w:r>
              <w:rPr>
                <w:rFonts w:hint="default"/>
                <w:b/>
                <w:bCs/>
                <w:sz w:val="18"/>
                <w:szCs w:val="21"/>
                <w:vertAlign w:val="baseline"/>
                <w:lang w:val="en-US" w:eastAsia="zh-CN"/>
              </w:rPr>
              <w:t>smtp_mail_from =kettle_test2@163.com</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default"/>
                <w:sz w:val="18"/>
                <w:szCs w:val="21"/>
                <w:vertAlign w:val="baseline"/>
                <w:lang w:val="en-US" w:eastAsia="zh-CN"/>
              </w:rPr>
              <w:t>smtp_timeout = 30</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vertAlign w:val="baseline"/>
                <w:lang w:val="en-US" w:eastAsia="zh-CN"/>
              </w:rPr>
            </w:pPr>
            <w:r>
              <w:rPr>
                <w:rFonts w:hint="default"/>
                <w:sz w:val="18"/>
                <w:szCs w:val="21"/>
                <w:vertAlign w:val="baseline"/>
                <w:lang w:val="en-US" w:eastAsia="zh-CN"/>
              </w:rPr>
              <w:t>smtp_retry_limit = 5</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此外，关于邮箱的信息如下：</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邮箱1：</w:t>
      </w:r>
      <w:bookmarkStart w:id="3" w:name="OLE_LINK3"/>
      <w:r>
        <w:rPr>
          <w:rFonts w:hint="eastAsia" w:eastAsia="微软雅黑"/>
          <w:lang w:val="en-US" w:eastAsia="zh-CN"/>
        </w:rPr>
        <w:t>kettle_test1@163.com</w:t>
      </w:r>
      <w:bookmarkEnd w:id="3"/>
      <w:r>
        <w:rPr>
          <w:rFonts w:hint="eastAsia" w:eastAsia="微软雅黑"/>
          <w:lang w:val="en-US" w:eastAsia="zh-CN"/>
        </w:rPr>
        <w:t xml:space="preserve"> password:kettle123456</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邮箱2：kettle_test2@163.com password:kettle123456</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163邮箱</w:t>
      </w:r>
      <w:r>
        <w:rPr>
          <w:rFonts w:hint="default" w:eastAsia="微软雅黑"/>
          <w:lang w:val="en-US" w:eastAsia="zh-CN"/>
        </w:rPr>
        <w:t>SMTP服务器地址: smtp.163.com</w:t>
      </w:r>
      <w:r>
        <w:rPr>
          <w:rFonts w:hint="eastAsia" w:eastAsia="微软雅黑"/>
          <w:lang w:val="en-US" w:eastAsia="zh-CN"/>
        </w:rPr>
        <w:t xml:space="preserve"> 端口：25</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配置163邮箱时需要开启“POP3/SMTP/IMAP服务”服务，设置如下：</w:t>
      </w:r>
    </w:p>
    <w:p>
      <w:pPr>
        <w:numPr>
          <w:ilvl w:val="0"/>
          <w:numId w:val="0"/>
        </w:numPr>
      </w:pPr>
      <w:r>
        <w:drawing>
          <wp:inline distT="0" distB="0" distL="114300" distR="114300">
            <wp:extent cx="5266690" cy="2190750"/>
            <wp:effectExtent l="0" t="0" r="10160" b="0"/>
            <wp:docPr id="317"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90"/>
                    <pic:cNvPicPr>
                      <a:picLocks noChangeAspect="1"/>
                    </pic:cNvPicPr>
                  </pic:nvPicPr>
                  <pic:blipFill>
                    <a:blip r:embed="rId57"/>
                    <a:stretch>
                      <a:fillRect/>
                    </a:stretch>
                  </pic:blipFill>
                  <pic:spPr>
                    <a:xfrm>
                      <a:off x="0" y="0"/>
                      <a:ext cx="5266690" cy="2190750"/>
                    </a:xfrm>
                    <a:prstGeom prst="rect">
                      <a:avLst/>
                    </a:prstGeom>
                    <a:noFill/>
                    <a:ln>
                      <a:noFill/>
                    </a:ln>
                  </pic:spPr>
                </pic:pic>
              </a:graphicData>
            </a:graphic>
          </wp:inline>
        </w:drawing>
      </w:r>
    </w:p>
    <w:p>
      <w:pPr>
        <w:numPr>
          <w:ilvl w:val="0"/>
          <w:numId w:val="0"/>
        </w:numPr>
        <w:rPr>
          <w:rFonts w:ascii="sans-serif" w:hAnsi="sans-serif" w:eastAsia="sans-serif" w:cs="sans-serif"/>
          <w:i w:val="0"/>
          <w:iCs w:val="0"/>
          <w:caps w:val="0"/>
          <w:color w:val="666666"/>
          <w:spacing w:val="0"/>
          <w:sz w:val="21"/>
          <w:szCs w:val="21"/>
          <w:shd w:val="clear" w:fill="EDEDED"/>
        </w:rPr>
      </w:pPr>
      <w:r>
        <w:rPr>
          <w:rFonts w:hint="eastAsia" w:ascii="sans-serif" w:hAnsi="sans-serif" w:cs="sans-serif"/>
          <w:i w:val="0"/>
          <w:iCs w:val="0"/>
          <w:caps w:val="0"/>
          <w:color w:val="666666"/>
          <w:spacing w:val="0"/>
          <w:sz w:val="21"/>
          <w:szCs w:val="21"/>
          <w:shd w:val="clear" w:fill="EDEDED"/>
          <w:lang w:val="en-US" w:eastAsia="zh-CN"/>
        </w:rPr>
        <w:fldChar w:fldCharType="begin"/>
      </w:r>
      <w:r>
        <w:rPr>
          <w:rFonts w:hint="eastAsia" w:ascii="sans-serif" w:hAnsi="sans-serif" w:cs="sans-serif"/>
          <w:i w:val="0"/>
          <w:iCs w:val="0"/>
          <w:caps w:val="0"/>
          <w:color w:val="666666"/>
          <w:spacing w:val="0"/>
          <w:sz w:val="21"/>
          <w:szCs w:val="21"/>
          <w:shd w:val="clear" w:fill="EDEDED"/>
          <w:lang w:val="en-US" w:eastAsia="zh-CN"/>
        </w:rPr>
        <w:instrText xml:space="preserve"> HYPERLINK "mailto:kettle_test1@163.com" </w:instrText>
      </w:r>
      <w:r>
        <w:rPr>
          <w:rFonts w:hint="eastAsia" w:ascii="sans-serif" w:hAnsi="sans-serif" w:cs="sans-serif"/>
          <w:i w:val="0"/>
          <w:iCs w:val="0"/>
          <w:caps w:val="0"/>
          <w:color w:val="666666"/>
          <w:spacing w:val="0"/>
          <w:sz w:val="21"/>
          <w:szCs w:val="21"/>
          <w:shd w:val="clear" w:fill="EDEDED"/>
          <w:lang w:val="en-US" w:eastAsia="zh-CN"/>
        </w:rPr>
        <w:fldChar w:fldCharType="separate"/>
      </w:r>
      <w:r>
        <w:rPr>
          <w:rStyle w:val="43"/>
          <w:rFonts w:hint="eastAsia" w:ascii="sans-serif" w:hAnsi="sans-serif" w:cs="sans-serif"/>
          <w:i w:val="0"/>
          <w:iCs w:val="0"/>
          <w:caps w:val="0"/>
          <w:spacing w:val="0"/>
          <w:sz w:val="21"/>
          <w:szCs w:val="21"/>
          <w:shd w:val="clear" w:fill="EDEDED"/>
          <w:lang w:val="en-US" w:eastAsia="zh-CN"/>
        </w:rPr>
        <w:t>kettle_test1@163.com</w:t>
      </w:r>
      <w:r>
        <w:rPr>
          <w:rFonts w:hint="eastAsia" w:ascii="sans-serif" w:hAnsi="sans-serif" w:cs="sans-serif"/>
          <w:i w:val="0"/>
          <w:iCs w:val="0"/>
          <w:caps w:val="0"/>
          <w:color w:val="666666"/>
          <w:spacing w:val="0"/>
          <w:sz w:val="21"/>
          <w:szCs w:val="21"/>
          <w:shd w:val="clear" w:fill="EDEDED"/>
          <w:lang w:val="en-US" w:eastAsia="zh-CN"/>
        </w:rPr>
        <w:fldChar w:fldCharType="end"/>
      </w:r>
      <w:r>
        <w:rPr>
          <w:rFonts w:hint="eastAsia" w:ascii="sans-serif" w:hAnsi="sans-serif" w:cs="sans-serif"/>
          <w:i w:val="0"/>
          <w:iCs w:val="0"/>
          <w:caps w:val="0"/>
          <w:color w:val="666666"/>
          <w:spacing w:val="0"/>
          <w:sz w:val="21"/>
          <w:szCs w:val="21"/>
          <w:shd w:val="clear" w:fill="EDEDED"/>
          <w:lang w:val="en-US" w:eastAsia="zh-CN"/>
        </w:rPr>
        <w:t xml:space="preserve"> </w:t>
      </w:r>
      <w:r>
        <w:rPr>
          <w:rFonts w:ascii="sans-serif" w:hAnsi="sans-serif" w:eastAsia="sans-serif" w:cs="sans-serif"/>
          <w:i w:val="0"/>
          <w:iCs w:val="0"/>
          <w:caps w:val="0"/>
          <w:color w:val="666666"/>
          <w:spacing w:val="0"/>
          <w:sz w:val="21"/>
          <w:szCs w:val="21"/>
          <w:shd w:val="clear" w:fill="EDEDED"/>
        </w:rPr>
        <w:t>FECJJVEPGPTZJYMQ</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default"/>
          <w:sz w:val="21"/>
          <w:szCs w:val="21"/>
          <w:lang w:val="en-US" w:eastAsia="zh-CN"/>
        </w:rPr>
      </w:pPr>
      <w:r>
        <w:rPr>
          <w:rFonts w:hint="eastAsia" w:ascii="sans-serif" w:hAnsi="sans-serif" w:cs="sans-serif"/>
          <w:i w:val="0"/>
          <w:iCs w:val="0"/>
          <w:caps w:val="0"/>
          <w:color w:val="666666"/>
          <w:spacing w:val="0"/>
          <w:sz w:val="21"/>
          <w:szCs w:val="21"/>
          <w:shd w:val="clear" w:fill="EDEDED"/>
          <w:lang w:val="en-US" w:eastAsia="zh-CN"/>
        </w:rPr>
        <w:fldChar w:fldCharType="begin"/>
      </w:r>
      <w:r>
        <w:rPr>
          <w:rFonts w:hint="eastAsia" w:ascii="sans-serif" w:hAnsi="sans-serif" w:cs="sans-serif"/>
          <w:i w:val="0"/>
          <w:iCs w:val="0"/>
          <w:caps w:val="0"/>
          <w:color w:val="666666"/>
          <w:spacing w:val="0"/>
          <w:sz w:val="21"/>
          <w:szCs w:val="21"/>
          <w:shd w:val="clear" w:fill="EDEDED"/>
          <w:lang w:val="en-US" w:eastAsia="zh-CN"/>
        </w:rPr>
        <w:instrText xml:space="preserve"> HYPERLINK "mailto:kettle_test1@163.com" </w:instrText>
      </w:r>
      <w:r>
        <w:rPr>
          <w:rFonts w:hint="eastAsia" w:ascii="sans-serif" w:hAnsi="sans-serif" w:cs="sans-serif"/>
          <w:i w:val="0"/>
          <w:iCs w:val="0"/>
          <w:caps w:val="0"/>
          <w:color w:val="666666"/>
          <w:spacing w:val="0"/>
          <w:sz w:val="21"/>
          <w:szCs w:val="21"/>
          <w:shd w:val="clear" w:fill="EDEDED"/>
          <w:lang w:val="en-US" w:eastAsia="zh-CN"/>
        </w:rPr>
        <w:fldChar w:fldCharType="separate"/>
      </w:r>
      <w:r>
        <w:rPr>
          <w:rStyle w:val="43"/>
          <w:rFonts w:hint="eastAsia" w:ascii="sans-serif" w:hAnsi="sans-serif" w:cs="sans-serif"/>
          <w:i w:val="0"/>
          <w:iCs w:val="0"/>
          <w:caps w:val="0"/>
          <w:spacing w:val="0"/>
          <w:sz w:val="21"/>
          <w:szCs w:val="21"/>
          <w:shd w:val="clear" w:fill="EDEDED"/>
          <w:lang w:val="en-US" w:eastAsia="zh-CN"/>
        </w:rPr>
        <w:t>kettle_test2@163.com</w:t>
      </w:r>
      <w:r>
        <w:rPr>
          <w:rFonts w:hint="eastAsia" w:ascii="sans-serif" w:hAnsi="sans-serif" w:cs="sans-serif"/>
          <w:i w:val="0"/>
          <w:iCs w:val="0"/>
          <w:caps w:val="0"/>
          <w:color w:val="666666"/>
          <w:spacing w:val="0"/>
          <w:sz w:val="21"/>
          <w:szCs w:val="21"/>
          <w:shd w:val="clear" w:fill="EDEDED"/>
          <w:lang w:val="en-US" w:eastAsia="zh-CN"/>
        </w:rPr>
        <w:fldChar w:fldCharType="end"/>
      </w:r>
      <w:r>
        <w:rPr>
          <w:rFonts w:hint="eastAsia" w:ascii="sans-serif" w:hAnsi="sans-serif" w:cs="sans-serif"/>
          <w:i w:val="0"/>
          <w:iCs w:val="0"/>
          <w:caps w:val="0"/>
          <w:color w:val="666666"/>
          <w:spacing w:val="0"/>
          <w:sz w:val="21"/>
          <w:szCs w:val="21"/>
          <w:shd w:val="clear" w:fill="EDEDED"/>
          <w:lang w:val="en-US" w:eastAsia="zh-CN"/>
        </w:rPr>
        <w:t xml:space="preserve"> </w:t>
      </w:r>
      <w:bookmarkStart w:id="4" w:name="OLE_LINK4"/>
      <w:r>
        <w:rPr>
          <w:rFonts w:ascii="sans-serif" w:hAnsi="sans-serif" w:eastAsia="sans-serif" w:cs="sans-serif"/>
          <w:i w:val="0"/>
          <w:iCs w:val="0"/>
          <w:caps w:val="0"/>
          <w:color w:val="666666"/>
          <w:spacing w:val="0"/>
          <w:sz w:val="21"/>
          <w:szCs w:val="21"/>
          <w:shd w:val="clear" w:fill="EDEDED"/>
        </w:rPr>
        <w:t>VIOFSYMFDIKKIUEA</w:t>
      </w:r>
      <w:bookmarkEnd w:id="4"/>
    </w:p>
    <w:p>
      <w:pPr>
        <w:keepNext w:val="0"/>
        <w:keepLines w:val="0"/>
        <w:pageBreakBefore w:val="0"/>
        <w:widowControl w:val="0"/>
        <w:numPr>
          <w:ilvl w:val="0"/>
          <w:numId w:val="16"/>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b/>
          <w:bCs/>
          <w:lang w:val="en-US" w:eastAsia="zh-CN"/>
        </w:rPr>
      </w:pPr>
      <w:r>
        <w:rPr>
          <w:rFonts w:hint="eastAsia" w:eastAsia="微软雅黑"/>
          <w:b/>
          <w:bCs/>
          <w:lang w:val="en-US" w:eastAsia="zh-CN"/>
        </w:rPr>
        <w:t>BashOperator 调度Shell脚本案例</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准备如下两个shell脚本,将以下两个脚本放在$AIRFLOW_HOME/dags目录下，BashOperator默认执行脚本时，默认从/tmp/airflow**临时目录查找对应脚本，由于临时目录名称不定，这里建议执行脚本时，在“bash_command”中写上绝对路径。如果要写相对路径，可以将脚本放在/tmp目录下，在“bash_command”中执行命令写上“sh ../xxx.sh”也可以。</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b/>
          <w:bCs/>
          <w:lang w:val="en-US" w:eastAsia="zh-CN"/>
        </w:rPr>
      </w:pPr>
      <w:r>
        <w:rPr>
          <w:rFonts w:hint="eastAsia" w:eastAsia="微软雅黑"/>
          <w:b/>
          <w:bCs/>
          <w:lang w:val="en-US" w:eastAsia="zh-CN"/>
        </w:rPr>
        <w:t>first_shell.sh</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r>
              <w:rPr>
                <w:rFonts w:hint="eastAsia"/>
                <w:sz w:val="18"/>
                <w:szCs w:val="21"/>
                <w:vertAlign w:val="baseline"/>
                <w:lang w:val="en-US" w:eastAsia="zh-CN"/>
              </w:rPr>
              <w:t>#!/bin/bash</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r>
              <w:rPr>
                <w:rFonts w:hint="eastAsia"/>
                <w:sz w:val="18"/>
                <w:szCs w:val="21"/>
                <w:vertAlign w:val="baseline"/>
                <w:lang w:val="en-US" w:eastAsia="zh-CN"/>
              </w:rPr>
              <w:t>dt=$1</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r>
              <w:rPr>
                <w:rFonts w:hint="eastAsia"/>
                <w:sz w:val="18"/>
                <w:szCs w:val="21"/>
                <w:vertAlign w:val="baseline"/>
                <w:lang w:val="en-US" w:eastAsia="zh-CN"/>
              </w:rPr>
              <w:t>echo "==== execute first shell ===="</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vertAlign w:val="baseline"/>
                <w:lang w:val="en-US" w:eastAsia="zh-CN"/>
              </w:rPr>
            </w:pPr>
            <w:r>
              <w:rPr>
                <w:rFonts w:hint="eastAsia"/>
                <w:sz w:val="18"/>
                <w:szCs w:val="21"/>
                <w:vertAlign w:val="baseline"/>
                <w:lang w:val="en-US" w:eastAsia="zh-CN"/>
              </w:rPr>
              <w:t>echo "---- first : time is ${dt}"</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b/>
          <w:bCs/>
          <w:lang w:val="en-US" w:eastAsia="zh-CN"/>
        </w:rPr>
      </w:pP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b/>
          <w:bCs/>
          <w:lang w:val="en-US" w:eastAsia="zh-CN"/>
        </w:rPr>
      </w:pPr>
      <w:r>
        <w:rPr>
          <w:rFonts w:hint="eastAsia" w:eastAsia="微软雅黑"/>
          <w:b/>
          <w:bCs/>
          <w:lang w:val="en-US" w:eastAsia="zh-CN"/>
        </w:rPr>
        <w:t>second_shell.sh</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default"/>
                <w:sz w:val="18"/>
                <w:szCs w:val="21"/>
                <w:vertAlign w:val="baseline"/>
                <w:lang w:val="en-US" w:eastAsia="zh-CN"/>
              </w:rPr>
            </w:pPr>
            <w:r>
              <w:rPr>
                <w:rFonts w:hint="default"/>
                <w:sz w:val="18"/>
                <w:szCs w:val="21"/>
                <w:vertAlign w:val="baseline"/>
                <w:lang w:val="en-US" w:eastAsia="zh-CN"/>
              </w:rPr>
              <w:t>#!/bin/bash</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default"/>
                <w:sz w:val="18"/>
                <w:szCs w:val="21"/>
                <w:vertAlign w:val="baseline"/>
                <w:lang w:val="en-US" w:eastAsia="zh-CN"/>
              </w:rPr>
            </w:pPr>
            <w:r>
              <w:rPr>
                <w:rFonts w:hint="default"/>
                <w:sz w:val="18"/>
                <w:szCs w:val="21"/>
                <w:vertAlign w:val="baseline"/>
                <w:lang w:val="en-US" w:eastAsia="zh-CN"/>
              </w:rPr>
              <w:t>dt=$1</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default"/>
                <w:sz w:val="18"/>
                <w:szCs w:val="21"/>
                <w:vertAlign w:val="baseline"/>
                <w:lang w:val="en-US" w:eastAsia="zh-CN"/>
              </w:rPr>
            </w:pPr>
            <w:r>
              <w:rPr>
                <w:rFonts w:hint="default"/>
                <w:sz w:val="18"/>
                <w:szCs w:val="21"/>
                <w:vertAlign w:val="baseline"/>
                <w:lang w:val="en-US" w:eastAsia="zh-CN"/>
              </w:rPr>
              <w:t xml:space="preserve">echo "==== execute </w:t>
            </w:r>
            <w:r>
              <w:rPr>
                <w:rFonts w:hint="eastAsia"/>
                <w:sz w:val="18"/>
                <w:szCs w:val="21"/>
                <w:vertAlign w:val="baseline"/>
                <w:lang w:val="en-US" w:eastAsia="zh-CN"/>
              </w:rPr>
              <w:t xml:space="preserve">second </w:t>
            </w:r>
            <w:r>
              <w:rPr>
                <w:rFonts w:hint="default"/>
                <w:sz w:val="18"/>
                <w:szCs w:val="21"/>
                <w:vertAlign w:val="baseline"/>
                <w:lang w:val="en-US" w:eastAsia="zh-CN"/>
              </w:rPr>
              <w:t>shell ===="</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default"/>
                <w:vertAlign w:val="baseline"/>
                <w:lang w:val="en-US" w:eastAsia="zh-CN"/>
              </w:rPr>
            </w:pPr>
            <w:r>
              <w:rPr>
                <w:rFonts w:hint="default"/>
                <w:sz w:val="18"/>
                <w:szCs w:val="21"/>
                <w:vertAlign w:val="baseline"/>
                <w:lang w:val="en-US" w:eastAsia="zh-CN"/>
              </w:rPr>
              <w:t>echo "</w:t>
            </w:r>
            <w:r>
              <w:rPr>
                <w:rFonts w:hint="eastAsia"/>
                <w:sz w:val="18"/>
                <w:szCs w:val="21"/>
                <w:vertAlign w:val="baseline"/>
                <w:lang w:val="en-US" w:eastAsia="zh-CN"/>
              </w:rPr>
              <w:t xml:space="preserve">---- second : </w:t>
            </w:r>
            <w:r>
              <w:rPr>
                <w:rFonts w:hint="default"/>
                <w:sz w:val="18"/>
                <w:szCs w:val="21"/>
                <w:vertAlign w:val="baseline"/>
                <w:lang w:val="en-US" w:eastAsia="zh-CN"/>
              </w:rPr>
              <w:t>time is ${dt}"</w:t>
            </w: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编写airflow python 配置：</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spacing w:line="240" w:lineRule="auto"/>
              <w:rPr>
                <w:rFonts w:hint="eastAsia" w:ascii="宋体" w:hAnsi="宋体" w:eastAsia="宋体" w:cs="宋体"/>
                <w:color w:val="000000"/>
                <w:sz w:val="18"/>
                <w:szCs w:val="18"/>
              </w:rPr>
            </w:pP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datetime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datetime, timedelta</w:t>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airflow.operators.bash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default_args =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'owner'</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'zhangsan'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'start_date'</w:t>
            </w:r>
            <w:r>
              <w:rPr>
                <w:rFonts w:hint="eastAsia" w:ascii="宋体" w:hAnsi="宋体" w:eastAsia="宋体" w:cs="宋体"/>
                <w:color w:val="000000"/>
                <w:sz w:val="18"/>
                <w:szCs w:val="18"/>
                <w:shd w:val="clear" w:fill="FFFFFF"/>
              </w:rPr>
              <w:t>:datetime(</w:t>
            </w:r>
            <w:r>
              <w:rPr>
                <w:rFonts w:hint="eastAsia" w:ascii="宋体" w:hAnsi="宋体" w:eastAsia="宋体" w:cs="宋体"/>
                <w:color w:val="0000FF"/>
                <w:sz w:val="18"/>
                <w:szCs w:val="18"/>
                <w:shd w:val="clear" w:fill="FFFFFF"/>
              </w:rPr>
              <w:t>2021</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9</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23</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'retries'</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失败重试次数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'retry_delay'</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5</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失败重试间隔</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dag =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dag_id </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'execute_shell_sh'</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default_args</w:t>
            </w:r>
            <w:r>
              <w:rPr>
                <w:rFonts w:hint="eastAsia" w:ascii="宋体" w:hAnsi="宋体" w:eastAsia="宋体" w:cs="宋体"/>
                <w:color w:val="000000"/>
                <w:sz w:val="18"/>
                <w:szCs w:val="18"/>
                <w:shd w:val="clear" w:fill="FFFFFF"/>
              </w:rPr>
              <w:t>=default_args,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schedule_interval</w:t>
            </w:r>
            <w:r>
              <w:rPr>
                <w:rFonts w:hint="eastAsia" w:ascii="宋体" w:hAnsi="宋体" w:eastAsia="宋体" w:cs="宋体"/>
                <w:color w:val="000000"/>
                <w:sz w:val="18"/>
                <w:szCs w:val="18"/>
                <w:shd w:val="clear" w:fill="FFFFFF"/>
              </w:rPr>
              <w:t>=timedelta(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first=BashOperator(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'first'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#脚本路径建议写绝对路径</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'sh /root/airflow/dags/first_shell.sh %s'</w:t>
            </w:r>
            <w:r>
              <w:rPr>
                <w:rFonts w:hint="eastAsia" w:ascii="宋体" w:hAnsi="宋体" w:eastAsia="宋体" w:cs="宋体"/>
                <w:color w:val="000000"/>
                <w:sz w:val="18"/>
                <w:szCs w:val="18"/>
                <w:shd w:val="clear" w:fill="FFFFFF"/>
              </w:rPr>
              <w:t>%datetime.now().strftime(</w:t>
            </w:r>
            <w:r>
              <w:rPr>
                <w:rFonts w:hint="eastAsia" w:ascii="宋体" w:hAnsi="宋体" w:eastAsia="宋体" w:cs="宋体"/>
                <w:b/>
                <w:bCs/>
                <w:color w:val="008080"/>
                <w:sz w:val="18"/>
                <w:szCs w:val="18"/>
                <w:shd w:val="clear" w:fill="FFFFFF"/>
              </w:rPr>
              <w:t>"%Y-%m-%d"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 </w:t>
            </w:r>
            <w:r>
              <w:rPr>
                <w:rFonts w:hint="eastAsia" w:ascii="宋体" w:hAnsi="宋体" w:eastAsia="宋体" w:cs="宋体"/>
                <w:color w:val="000000"/>
                <w:sz w:val="18"/>
                <w:szCs w:val="18"/>
                <w:shd w:val="clear" w:fill="FFFFFF"/>
              </w:rPr>
              <w:t>=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second=BashOperator(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'second'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#脚本路径建议写绝对路径</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'sh /root/airflow/dags/second_shell.sh %s'</w:t>
            </w:r>
            <w:r>
              <w:rPr>
                <w:rFonts w:hint="eastAsia" w:ascii="宋体" w:hAnsi="宋体" w:eastAsia="宋体" w:cs="宋体"/>
                <w:color w:val="000000"/>
                <w:sz w:val="18"/>
                <w:szCs w:val="18"/>
                <w:shd w:val="clear" w:fill="FFFFFF"/>
              </w:rPr>
              <w:t>%datetime.now().strftime(</w:t>
            </w:r>
            <w:r>
              <w:rPr>
                <w:rFonts w:hint="eastAsia" w:ascii="宋体" w:hAnsi="宋体" w:eastAsia="宋体" w:cs="宋体"/>
                <w:b/>
                <w:bCs/>
                <w:color w:val="008080"/>
                <w:sz w:val="18"/>
                <w:szCs w:val="18"/>
                <w:shd w:val="clear" w:fill="FFFFFF"/>
              </w:rPr>
              <w:t>"%Y-%m-%d"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first &gt;&gt; second</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执行结果：</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pPr>
      <w:r>
        <w:drawing>
          <wp:inline distT="0" distB="0" distL="114300" distR="114300">
            <wp:extent cx="5263515" cy="1865630"/>
            <wp:effectExtent l="0" t="0" r="1333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8"/>
                    <a:stretch>
                      <a:fillRect/>
                    </a:stretch>
                  </pic:blipFill>
                  <pic:spPr>
                    <a:xfrm>
                      <a:off x="0" y="0"/>
                      <a:ext cx="5263515" cy="18656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default"/>
          <w:lang w:val="en-US" w:eastAsia="zh-CN"/>
        </w:rPr>
      </w:pPr>
      <w:r>
        <w:drawing>
          <wp:inline distT="0" distB="0" distL="114300" distR="114300">
            <wp:extent cx="5263515" cy="1877695"/>
            <wp:effectExtent l="0" t="0" r="1333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9"/>
                    <a:stretch>
                      <a:fillRect/>
                    </a:stretch>
                  </pic:blipFill>
                  <pic:spPr>
                    <a:xfrm>
                      <a:off x="0" y="0"/>
                      <a:ext cx="5263515" cy="18776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b/>
          <w:bCs/>
          <w:color w:val="FF0000"/>
          <w:lang w:val="en-US" w:eastAsia="zh-CN"/>
        </w:rPr>
        <w:t>特别注意：</w:t>
      </w:r>
      <w:r>
        <w:rPr>
          <w:rFonts w:hint="eastAsia" w:eastAsia="微软雅黑"/>
          <w:lang w:val="en-US" w:eastAsia="zh-CN"/>
        </w:rPr>
        <w:t>在“bash_command”中写执行脚本时，一定要在脚本后跟上空格，有没有参数都要跟上空格，否则会找不到对应的脚本。如下：</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pPr>
      <w:r>
        <w:drawing>
          <wp:inline distT="0" distB="0" distL="114300" distR="114300">
            <wp:extent cx="5270500" cy="1870710"/>
            <wp:effectExtent l="0" t="0" r="635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0"/>
                    <a:stretch>
                      <a:fillRect/>
                    </a:stretch>
                  </pic:blipFill>
                  <pic:spPr>
                    <a:xfrm>
                      <a:off x="0" y="0"/>
                      <a:ext cx="5270500" cy="18707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default"/>
          <w:lang w:val="en-US" w:eastAsia="zh-CN"/>
        </w:rPr>
      </w:pPr>
      <w:r>
        <w:drawing>
          <wp:inline distT="0" distB="0" distL="114300" distR="114300">
            <wp:extent cx="5268595" cy="2732405"/>
            <wp:effectExtent l="0" t="0" r="825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1"/>
                    <a:stretch>
                      <a:fillRect/>
                    </a:stretch>
                  </pic:blipFill>
                  <pic:spPr>
                    <a:xfrm>
                      <a:off x="0" y="0"/>
                      <a:ext cx="5268595" cy="2732405"/>
                    </a:xfrm>
                    <a:prstGeom prst="rect">
                      <a:avLst/>
                    </a:prstGeom>
                    <a:noFill/>
                    <a:ln>
                      <a:noFill/>
                    </a:ln>
                  </pic:spPr>
                </pic:pic>
              </a:graphicData>
            </a:graphic>
          </wp:inline>
        </w:drawing>
      </w:r>
    </w:p>
    <w:p>
      <w:pPr>
        <w:pStyle w:val="4"/>
        <w:ind w:left="828" w:hanging="828"/>
        <w:outlineLvl w:val="2"/>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SSHOperator及调度远程Shell脚本</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在实际的调度任务中，任务脚本大多分布在不同的机器上，我们可以使用SSHOperator来调用远程机器上的脚本任务。SSHOperator使用ssh协议与远程主机通信，需要注意的是SSHOperator调用脚本时并不会读取用户的配置文件，最好在脚本中加入以下代码以便脚本被调用时会自动读取当前用户的配置信息：</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Pr>
          <w:p>
            <w:pPr>
              <w:spacing w:line="240" w:lineRule="auto"/>
              <w:rPr>
                <w:rFonts w:hint="default" w:ascii="微软雅黑" w:hAnsi="微软雅黑" w:eastAsia="微软雅黑" w:cs="微软雅黑"/>
                <w:sz w:val="18"/>
                <w:szCs w:val="21"/>
                <w:vertAlign w:val="baseline"/>
                <w:lang w:val="en-US" w:eastAsia="zh-CN"/>
              </w:rPr>
            </w:pPr>
            <w:r>
              <w:rPr>
                <w:rFonts w:hint="eastAsia" w:ascii="微软雅黑" w:hAnsi="微软雅黑" w:eastAsia="微软雅黑" w:cs="微软雅黑"/>
                <w:sz w:val="18"/>
                <w:szCs w:val="21"/>
                <w:vertAlign w:val="baseline"/>
                <w:lang w:val="en-US" w:eastAsia="zh-CN"/>
              </w:rPr>
              <w:t>#Ubunto系统</w:t>
            </w:r>
          </w:p>
          <w:p>
            <w:pPr>
              <w:spacing w:line="240" w:lineRule="auto"/>
              <w:rPr>
                <w:rFonts w:hint="eastAsia" w:ascii="微软雅黑" w:hAnsi="微软雅黑" w:eastAsia="微软雅黑" w:cs="微软雅黑"/>
                <w:sz w:val="18"/>
                <w:szCs w:val="21"/>
                <w:vertAlign w:val="baseline"/>
                <w:lang w:val="en-US" w:eastAsia="zh-CN"/>
              </w:rPr>
            </w:pPr>
            <w:r>
              <w:rPr>
                <w:rFonts w:hint="eastAsia" w:ascii="微软雅黑" w:hAnsi="微软雅黑" w:eastAsia="微软雅黑" w:cs="微软雅黑"/>
                <w:sz w:val="18"/>
                <w:szCs w:val="21"/>
                <w:vertAlign w:val="baseline"/>
                <w:lang w:val="en-US" w:eastAsia="zh-CN"/>
              </w:rPr>
              <w:t>. ~/.profile</w:t>
            </w:r>
          </w:p>
          <w:p>
            <w:pPr>
              <w:spacing w:line="240" w:lineRule="auto"/>
              <w:rPr>
                <w:rFonts w:hint="default" w:ascii="微软雅黑" w:hAnsi="微软雅黑" w:eastAsia="微软雅黑" w:cs="微软雅黑"/>
                <w:sz w:val="18"/>
                <w:szCs w:val="21"/>
                <w:vertAlign w:val="baseline"/>
                <w:lang w:val="en-US" w:eastAsia="zh-CN"/>
              </w:rPr>
            </w:pPr>
          </w:p>
          <w:p>
            <w:pPr>
              <w:spacing w:line="240" w:lineRule="auto"/>
              <w:rPr>
                <w:rFonts w:hint="default" w:ascii="微软雅黑" w:hAnsi="微软雅黑" w:eastAsia="微软雅黑" w:cs="微软雅黑"/>
                <w:sz w:val="18"/>
                <w:szCs w:val="21"/>
                <w:vertAlign w:val="baseline"/>
                <w:lang w:val="en-US" w:eastAsia="zh-CN"/>
              </w:rPr>
            </w:pPr>
            <w:r>
              <w:rPr>
                <w:rFonts w:hint="eastAsia" w:ascii="微软雅黑" w:hAnsi="微软雅黑" w:eastAsia="微软雅黑" w:cs="微软雅黑"/>
                <w:sz w:val="18"/>
                <w:szCs w:val="21"/>
                <w:vertAlign w:val="baseline"/>
                <w:lang w:val="en-US" w:eastAsia="zh-CN"/>
              </w:rPr>
              <w:t>#CentoOS或者RedHat系统</w:t>
            </w:r>
          </w:p>
          <w:p>
            <w:pPr>
              <w:spacing w:line="240" w:lineRule="auto"/>
              <w:rPr>
                <w:rFonts w:hint="default" w:ascii="微软雅黑" w:hAnsi="微软雅黑" w:eastAsia="微软雅黑" w:cs="微软雅黑"/>
                <w:vertAlign w:val="baseline"/>
                <w:lang w:val="en-US" w:eastAsia="zh-CN"/>
              </w:rPr>
            </w:pPr>
            <w:r>
              <w:rPr>
                <w:rFonts w:hint="eastAsia" w:ascii="微软雅黑" w:hAnsi="微软雅黑" w:eastAsia="微软雅黑" w:cs="微软雅黑"/>
                <w:sz w:val="18"/>
                <w:szCs w:val="21"/>
                <w:vertAlign w:val="baseline"/>
                <w:lang w:val="en-US" w:eastAsia="zh-CN"/>
              </w:rPr>
              <w:t>. ~/.bashrc</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关于SSHOperator参数详解可以参照：</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fldChar w:fldCharType="begin"/>
      </w:r>
      <w:r>
        <w:rPr>
          <w:rFonts w:hint="eastAsia" w:eastAsia="微软雅黑"/>
          <w:lang w:val="en-US" w:eastAsia="zh-CN"/>
        </w:rPr>
        <w:instrText xml:space="preserve"> HYPERLINK "http://airflow.apache.org/docs/apache-airflow-providers-ssh/stable/_api/airflow/providers/ssh/operators/ssh/index.html#module-airflow.providers.ssh.operators.ssh" </w:instrText>
      </w:r>
      <w:r>
        <w:rPr>
          <w:rFonts w:hint="eastAsia" w:eastAsia="微软雅黑"/>
          <w:lang w:val="en-US" w:eastAsia="zh-CN"/>
        </w:rPr>
        <w:fldChar w:fldCharType="separate"/>
      </w:r>
      <w:r>
        <w:rPr>
          <w:rFonts w:hint="eastAsia" w:eastAsia="微软雅黑"/>
          <w:lang w:val="en-US" w:eastAsia="zh-CN"/>
        </w:rPr>
        <w:t>http://airflow.apache.org/docs/apache-airflow-providers-ssh/stable/_api/airflow/providers/ssh/operators/ssh/index.html#module-airflow.providers.ssh.operators.ssh</w:t>
      </w:r>
      <w:r>
        <w:rPr>
          <w:rFonts w:hint="eastAsia" w:eastAsia="微软雅黑"/>
          <w:lang w:val="en-US" w:eastAsia="zh-CN"/>
        </w:rPr>
        <w:fldChar w:fldCharType="end"/>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SSHOperator的常用参数如下：</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240" w:lineRule="auto"/>
              <w:rPr>
                <w:rFonts w:hint="default" w:ascii="微软雅黑" w:hAnsi="微软雅黑" w:eastAsia="微软雅黑" w:cs="微软雅黑"/>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ssh_conn_id(str)</w:t>
            </w:r>
            <w:r>
              <w:rPr>
                <w:rFonts w:hint="eastAsia" w:ascii="微软雅黑" w:hAnsi="微软雅黑" w:eastAsia="微软雅黑" w:cs="微软雅黑"/>
                <w:sz w:val="18"/>
                <w:szCs w:val="21"/>
                <w:vertAlign w:val="baseline"/>
                <w:lang w:val="en-US" w:eastAsia="zh-CN"/>
              </w:rPr>
              <w:t>:ssh连接id，名称自取，需要在airflow webserver界面配置，具体配置参照案例。</w:t>
            </w:r>
          </w:p>
          <w:p>
            <w:pPr>
              <w:spacing w:line="240" w:lineRule="auto"/>
              <w:rPr>
                <w:rFonts w:hint="default" w:ascii="微软雅黑" w:hAnsi="微软雅黑" w:eastAsia="微软雅黑" w:cs="微软雅黑"/>
                <w:vertAlign w:val="baseline"/>
                <w:lang w:val="en-US" w:eastAsia="zh-CN"/>
              </w:rPr>
            </w:pPr>
            <w:r>
              <w:rPr>
                <w:rFonts w:hint="eastAsia" w:ascii="微软雅黑" w:hAnsi="微软雅黑" w:eastAsia="微软雅黑" w:cs="微软雅黑"/>
                <w:b/>
                <w:bCs/>
                <w:sz w:val="18"/>
                <w:szCs w:val="21"/>
                <w:vertAlign w:val="baseline"/>
                <w:lang w:val="en-US" w:eastAsia="zh-CN"/>
              </w:rPr>
              <w:t>remote_host(str)</w:t>
            </w:r>
            <w:r>
              <w:rPr>
                <w:rFonts w:hint="eastAsia" w:ascii="微软雅黑" w:hAnsi="微软雅黑" w:eastAsia="微软雅黑" w:cs="微软雅黑"/>
                <w:sz w:val="18"/>
                <w:szCs w:val="21"/>
                <w:vertAlign w:val="baseline"/>
                <w:lang w:val="en-US" w:eastAsia="zh-CN"/>
              </w:rPr>
              <w:t>:远程连接节点host，如果配置，可替换ssh_conn_id中配置的远程host，可选。</w:t>
            </w:r>
            <w:r>
              <w:rPr>
                <w:rFonts w:hint="eastAsia" w:ascii="微软雅黑" w:hAnsi="微软雅黑" w:eastAsia="微软雅黑" w:cs="微软雅黑"/>
                <w:sz w:val="18"/>
                <w:szCs w:val="21"/>
                <w:vertAlign w:val="baseline"/>
                <w:lang w:val="en-US" w:eastAsia="zh-CN"/>
              </w:rPr>
              <w:br w:type="textWrapping"/>
            </w:r>
            <w:r>
              <w:rPr>
                <w:rFonts w:hint="eastAsia" w:ascii="微软雅黑" w:hAnsi="微软雅黑" w:eastAsia="微软雅黑" w:cs="微软雅黑"/>
                <w:b/>
                <w:bCs/>
                <w:sz w:val="18"/>
                <w:szCs w:val="21"/>
                <w:vertAlign w:val="baseline"/>
                <w:lang w:val="en-US" w:eastAsia="zh-CN"/>
              </w:rPr>
              <w:t>command(str):</w:t>
            </w:r>
            <w:r>
              <w:rPr>
                <w:rFonts w:hint="eastAsia" w:ascii="微软雅黑" w:hAnsi="微软雅黑" w:eastAsia="微软雅黑" w:cs="微软雅黑"/>
                <w:sz w:val="18"/>
                <w:szCs w:val="21"/>
                <w:vertAlign w:val="baseline"/>
                <w:lang w:val="en-US" w:eastAsia="zh-CN"/>
              </w:rPr>
              <w:t>在远程主机上执行的命令或脚本。</w:t>
            </w: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default" w:eastAsia="微软雅黑"/>
          <w:b/>
          <w:bCs/>
          <w:lang w:val="en-US" w:eastAsia="zh-CN"/>
        </w:rPr>
      </w:pPr>
    </w:p>
    <w:p>
      <w:pPr>
        <w:keepNext w:val="0"/>
        <w:keepLines w:val="0"/>
        <w:pageBreakBefore w:val="0"/>
        <w:widowControl w:val="0"/>
        <w:numPr>
          <w:ilvl w:val="0"/>
          <w:numId w:val="17"/>
        </w:numPr>
        <w:kinsoku/>
        <w:wordWrap/>
        <w:overflowPunct/>
        <w:topLinePunct w:val="0"/>
        <w:autoSpaceDE/>
        <w:autoSpaceDN/>
        <w:bidi w:val="0"/>
        <w:adjustRightInd w:val="0"/>
        <w:snapToGrid w:val="0"/>
        <w:spacing w:line="360" w:lineRule="auto"/>
        <w:ind w:left="420" w:leftChars="0" w:hanging="420" w:firstLineChars="0"/>
        <w:textAlignment w:val="auto"/>
        <w:rPr>
          <w:rFonts w:hint="default" w:eastAsia="微软雅黑"/>
          <w:b/>
          <w:bCs/>
          <w:lang w:val="en-US" w:eastAsia="zh-CN"/>
        </w:rPr>
      </w:pPr>
      <w:r>
        <w:rPr>
          <w:rFonts w:hint="eastAsia" w:eastAsia="微软雅黑"/>
          <w:b/>
          <w:bCs/>
          <w:lang w:val="en-US" w:eastAsia="zh-CN"/>
        </w:rPr>
        <w:t>SSHOperator调度远程节点脚本案例</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按照如下步骤来使用SSHOperator调度远程节点脚本：</w:t>
      </w:r>
    </w:p>
    <w:p>
      <w:pPr>
        <w:keepNext w:val="0"/>
        <w:keepLines w:val="0"/>
        <w:pageBreakBefore w:val="0"/>
        <w:widowControl w:val="0"/>
        <w:numPr>
          <w:ilvl w:val="0"/>
          <w:numId w:val="18"/>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安装“apache-airflow-providers-ssh ”provider package</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首先停止airflow webserver与scheduler,在node4节点切换到python37环境，安装ssh Connection包。另外，关于Providers package安装方式可以参照如下官网地址：</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https://airflow.apache.org/docs/apache-airflow-providers/packages-ref.html#apache-airflow-providers-ssh</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spacing w:line="240" w:lineRule="auto"/>
              <w:rPr>
                <w:rFonts w:hint="default" w:ascii="微软雅黑" w:hAnsi="微软雅黑" w:eastAsia="微软雅黑" w:cs="微软雅黑"/>
                <w:sz w:val="18"/>
                <w:szCs w:val="21"/>
                <w:vertAlign w:val="baseline"/>
                <w:lang w:val="en-US" w:eastAsia="zh-CN"/>
              </w:rPr>
            </w:pPr>
            <w:r>
              <w:rPr>
                <w:rFonts w:hint="eastAsia" w:ascii="微软雅黑" w:hAnsi="微软雅黑" w:eastAsia="微软雅黑" w:cs="微软雅黑"/>
                <w:sz w:val="18"/>
                <w:szCs w:val="21"/>
                <w:vertAlign w:val="baseline"/>
                <w:lang w:val="en-US" w:eastAsia="zh-CN"/>
              </w:rPr>
              <w:t>#切换Python37环境</w:t>
            </w:r>
          </w:p>
          <w:p>
            <w:pPr>
              <w:numPr>
                <w:ilvl w:val="0"/>
                <w:numId w:val="0"/>
              </w:numPr>
              <w:spacing w:line="240" w:lineRule="auto"/>
              <w:rPr>
                <w:rFonts w:hint="default" w:ascii="微软雅黑" w:hAnsi="微软雅黑" w:eastAsia="微软雅黑" w:cs="微软雅黑"/>
                <w:sz w:val="18"/>
                <w:szCs w:val="21"/>
                <w:vertAlign w:val="baseline"/>
                <w:lang w:val="en-US" w:eastAsia="zh-CN"/>
              </w:rPr>
            </w:pPr>
            <w:r>
              <w:rPr>
                <w:rFonts w:hint="default" w:ascii="微软雅黑" w:hAnsi="微软雅黑" w:eastAsia="微软雅黑" w:cs="微软雅黑"/>
                <w:sz w:val="18"/>
                <w:szCs w:val="21"/>
                <w:vertAlign w:val="baseline"/>
                <w:lang w:val="en-US" w:eastAsia="zh-CN"/>
              </w:rPr>
              <w:t>[root@node4 ~]# conda activate python37</w:t>
            </w:r>
          </w:p>
          <w:p>
            <w:pPr>
              <w:numPr>
                <w:ilvl w:val="0"/>
                <w:numId w:val="0"/>
              </w:numPr>
              <w:spacing w:line="240" w:lineRule="auto"/>
              <w:rPr>
                <w:rFonts w:hint="default" w:ascii="微软雅黑" w:hAnsi="微软雅黑" w:eastAsia="微软雅黑" w:cs="微软雅黑"/>
                <w:sz w:val="18"/>
                <w:szCs w:val="21"/>
                <w:vertAlign w:val="baseline"/>
                <w:lang w:val="en-US" w:eastAsia="zh-CN"/>
              </w:rPr>
            </w:pPr>
          </w:p>
          <w:p>
            <w:pPr>
              <w:numPr>
                <w:ilvl w:val="0"/>
                <w:numId w:val="0"/>
              </w:numPr>
              <w:spacing w:line="240" w:lineRule="auto"/>
              <w:rPr>
                <w:rFonts w:hint="default" w:ascii="微软雅黑" w:hAnsi="微软雅黑" w:eastAsia="微软雅黑" w:cs="微软雅黑"/>
                <w:sz w:val="18"/>
                <w:szCs w:val="21"/>
                <w:vertAlign w:val="baseline"/>
                <w:lang w:val="en-US" w:eastAsia="zh-CN"/>
              </w:rPr>
            </w:pPr>
            <w:r>
              <w:rPr>
                <w:rFonts w:hint="eastAsia" w:ascii="微软雅黑" w:hAnsi="微软雅黑" w:eastAsia="微软雅黑" w:cs="微软雅黑"/>
                <w:sz w:val="18"/>
                <w:szCs w:val="21"/>
                <w:vertAlign w:val="baseline"/>
                <w:lang w:val="en-US" w:eastAsia="zh-CN"/>
              </w:rPr>
              <w:t>#安装ssh provider package</w:t>
            </w:r>
          </w:p>
          <w:p>
            <w:pPr>
              <w:numPr>
                <w:ilvl w:val="0"/>
                <w:numId w:val="0"/>
              </w:numPr>
              <w:spacing w:line="240" w:lineRule="auto"/>
              <w:rPr>
                <w:rFonts w:hint="default" w:ascii="微软雅黑" w:hAnsi="微软雅黑" w:eastAsia="微软雅黑" w:cs="微软雅黑"/>
                <w:sz w:val="18"/>
                <w:szCs w:val="21"/>
                <w:vertAlign w:val="baseline"/>
                <w:lang w:val="en-US" w:eastAsia="zh-CN"/>
              </w:rPr>
            </w:pPr>
            <w:r>
              <w:rPr>
                <w:rFonts w:hint="default" w:ascii="微软雅黑" w:hAnsi="微软雅黑" w:eastAsia="微软雅黑" w:cs="微软雅黑"/>
                <w:sz w:val="18"/>
                <w:szCs w:val="21"/>
                <w:vertAlign w:val="baseline"/>
                <w:lang w:val="en-US" w:eastAsia="zh-CN"/>
              </w:rPr>
              <w:t>(python37) [root@node4 ~]# pip install apache-airflow-providers-ssh==2.1.1</w:t>
            </w:r>
          </w:p>
          <w:p>
            <w:pPr>
              <w:numPr>
                <w:ilvl w:val="0"/>
                <w:numId w:val="0"/>
              </w:numPr>
              <w:spacing w:line="240" w:lineRule="auto"/>
              <w:rPr>
                <w:rFonts w:hint="default" w:ascii="微软雅黑" w:hAnsi="微软雅黑" w:eastAsia="微软雅黑" w:cs="微软雅黑"/>
                <w:sz w:val="18"/>
                <w:szCs w:val="21"/>
                <w:vertAlign w:val="baseline"/>
                <w:lang w:val="en-US" w:eastAsia="zh-CN"/>
              </w:rPr>
            </w:pPr>
          </w:p>
          <w:p>
            <w:pPr>
              <w:numPr>
                <w:ilvl w:val="0"/>
                <w:numId w:val="0"/>
              </w:numPr>
              <w:spacing w:line="240" w:lineRule="auto"/>
              <w:rPr>
                <w:rFonts w:hint="eastAsia" w:ascii="微软雅黑" w:hAnsi="微软雅黑" w:eastAsia="微软雅黑" w:cs="微软雅黑"/>
                <w:sz w:val="18"/>
                <w:szCs w:val="21"/>
                <w:vertAlign w:val="baseline"/>
                <w:lang w:val="en-US" w:eastAsia="zh-CN"/>
              </w:rPr>
            </w:pPr>
            <w:r>
              <w:rPr>
                <w:rFonts w:hint="eastAsia" w:ascii="微软雅黑" w:hAnsi="微软雅黑" w:eastAsia="微软雅黑" w:cs="微软雅黑"/>
                <w:sz w:val="18"/>
                <w:szCs w:val="21"/>
                <w:vertAlign w:val="baseline"/>
                <w:lang w:val="en-US" w:eastAsia="zh-CN"/>
              </w:rPr>
              <w:t>#启动airflow</w:t>
            </w:r>
          </w:p>
          <w:p>
            <w:pPr>
              <w:numPr>
                <w:ilvl w:val="0"/>
                <w:numId w:val="0"/>
              </w:numPr>
              <w:spacing w:line="240" w:lineRule="auto"/>
              <w:rPr>
                <w:rFonts w:hint="default" w:ascii="微软雅黑" w:hAnsi="微软雅黑" w:eastAsia="微软雅黑" w:cs="微软雅黑"/>
                <w:sz w:val="18"/>
                <w:szCs w:val="21"/>
                <w:vertAlign w:val="baseline"/>
                <w:lang w:val="en-US" w:eastAsia="zh-CN"/>
              </w:rPr>
            </w:pPr>
            <w:r>
              <w:rPr>
                <w:rFonts w:hint="default" w:ascii="微软雅黑" w:hAnsi="微软雅黑" w:eastAsia="微软雅黑" w:cs="微软雅黑"/>
                <w:sz w:val="18"/>
                <w:szCs w:val="21"/>
                <w:vertAlign w:val="baseline"/>
                <w:lang w:val="en-US" w:eastAsia="zh-CN"/>
              </w:rPr>
              <w:t>(python37) [root@node4 ~]# airflow webserver --port 8080</w:t>
            </w:r>
          </w:p>
          <w:p>
            <w:pPr>
              <w:numPr>
                <w:ilvl w:val="0"/>
                <w:numId w:val="0"/>
              </w:numPr>
              <w:spacing w:line="240" w:lineRule="auto"/>
              <w:rPr>
                <w:rFonts w:hint="default" w:ascii="微软雅黑" w:hAnsi="微软雅黑" w:eastAsia="微软雅黑" w:cs="微软雅黑"/>
                <w:vertAlign w:val="baseline"/>
                <w:lang w:val="en-US" w:eastAsia="zh-CN"/>
              </w:rPr>
            </w:pPr>
            <w:r>
              <w:rPr>
                <w:rFonts w:hint="default" w:ascii="微软雅黑" w:hAnsi="微软雅黑" w:eastAsia="微软雅黑" w:cs="微软雅黑"/>
                <w:sz w:val="18"/>
                <w:szCs w:val="21"/>
                <w:vertAlign w:val="baseline"/>
                <w:lang w:val="en-US" w:eastAsia="zh-CN"/>
              </w:rPr>
              <w:t>(python37) [root@node4 ~]# airflow scheduler</w:t>
            </w:r>
          </w:p>
        </w:tc>
      </w:tr>
    </w:tbl>
    <w:p>
      <w:pPr>
        <w:numPr>
          <w:ilvl w:val="0"/>
          <w:numId w:val="0"/>
        </w:numPr>
        <w:rPr>
          <w:rFonts w:hint="default" w:ascii="微软雅黑" w:hAnsi="微软雅黑" w:eastAsia="微软雅黑" w:cs="微软雅黑"/>
          <w:lang w:val="en-US" w:eastAsia="zh-CN"/>
        </w:rPr>
      </w:pPr>
    </w:p>
    <w:p>
      <w:pPr>
        <w:keepNext w:val="0"/>
        <w:keepLines w:val="0"/>
        <w:pageBreakBefore w:val="0"/>
        <w:widowControl w:val="0"/>
        <w:numPr>
          <w:ilvl w:val="0"/>
          <w:numId w:val="18"/>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配置SSH Connection连接</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登录airflow webui ，选择“Admin”-&gt;“Connections</w:t>
      </w:r>
      <w:r>
        <w:rPr>
          <w:rFonts w:hint="default" w:eastAsia="微软雅黑"/>
          <w:lang w:val="en-US" w:eastAsia="zh-CN"/>
        </w:rPr>
        <w:t>”</w:t>
      </w:r>
      <w:r>
        <w:rPr>
          <w:rFonts w:hint="eastAsia" w:eastAsia="微软雅黑"/>
          <w:lang w:val="en-US" w:eastAsia="zh-CN"/>
        </w:rPr>
        <w:t>:</w:t>
      </w:r>
    </w:p>
    <w:p>
      <w:pPr>
        <w:numPr>
          <w:ilvl w:val="0"/>
          <w:numId w:val="0"/>
        </w:numPr>
      </w:pPr>
      <w:r>
        <w:drawing>
          <wp:inline distT="0" distB="0" distL="114300" distR="114300">
            <wp:extent cx="5269865" cy="2997200"/>
            <wp:effectExtent l="0" t="0" r="6985"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2"/>
                    <a:stretch>
                      <a:fillRect/>
                    </a:stretch>
                  </pic:blipFill>
                  <pic:spPr>
                    <a:xfrm>
                      <a:off x="0" y="0"/>
                      <a:ext cx="5269865" cy="29972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点击“+”添加连接，这里host连接的是node5节点：</w:t>
      </w:r>
    </w:p>
    <w:p>
      <w:pPr>
        <w:numPr>
          <w:ilvl w:val="0"/>
          <w:numId w:val="0"/>
        </w:numPr>
      </w:pPr>
      <w:r>
        <w:drawing>
          <wp:inline distT="0" distB="0" distL="114300" distR="114300">
            <wp:extent cx="5271770" cy="3009900"/>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3"/>
                    <a:stretch>
                      <a:fillRect/>
                    </a:stretch>
                  </pic:blipFill>
                  <pic:spPr>
                    <a:xfrm>
                      <a:off x="0" y="0"/>
                      <a:ext cx="5271770" cy="300990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6055" cy="3769995"/>
            <wp:effectExtent l="0" t="0" r="1079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4"/>
                    <a:stretch>
                      <a:fillRect/>
                    </a:stretch>
                  </pic:blipFill>
                  <pic:spPr>
                    <a:xfrm>
                      <a:off x="0" y="0"/>
                      <a:ext cx="5266055" cy="3769995"/>
                    </a:xfrm>
                    <a:prstGeom prst="rect">
                      <a:avLst/>
                    </a:prstGeom>
                    <a:noFill/>
                    <a:ln>
                      <a:noFill/>
                    </a:ln>
                  </pic:spPr>
                </pic:pic>
              </a:graphicData>
            </a:graphic>
          </wp:inline>
        </w:drawing>
      </w:r>
    </w:p>
    <w:p>
      <w:pPr>
        <w:keepNext w:val="0"/>
        <w:keepLines w:val="0"/>
        <w:pageBreakBefore w:val="0"/>
        <w:widowControl w:val="0"/>
        <w:numPr>
          <w:ilvl w:val="0"/>
          <w:numId w:val="18"/>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准备远程执行脚本</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在node5节点/root路径下创建first_shell.sh，内容如下：</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r>
              <w:rPr>
                <w:rFonts w:hint="eastAsia"/>
                <w:sz w:val="18"/>
                <w:szCs w:val="21"/>
                <w:vertAlign w:val="baseline"/>
                <w:lang w:val="en-US" w:eastAsia="zh-CN"/>
              </w:rPr>
              <w:t>#!/bin/bash</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vertAlign w:val="baseline"/>
                <w:lang w:val="en-US" w:eastAsia="zh-CN"/>
              </w:rPr>
            </w:pPr>
            <w:r>
              <w:rPr>
                <w:rFonts w:hint="eastAsia"/>
                <w:sz w:val="18"/>
                <w:szCs w:val="21"/>
                <w:vertAlign w:val="baseline"/>
                <w:lang w:val="en-US" w:eastAsia="zh-CN"/>
              </w:rPr>
              <w:t>echo "==== execute first shell ===="</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b/>
          <w:bCs/>
          <w:lang w:val="en-US" w:eastAsia="zh-CN"/>
        </w:rPr>
      </w:pP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在node3节点/root路径下创建second_shell.sh，内容如下：</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default"/>
                <w:sz w:val="18"/>
                <w:szCs w:val="21"/>
                <w:vertAlign w:val="baseline"/>
                <w:lang w:val="en-US" w:eastAsia="zh-CN"/>
              </w:rPr>
            </w:pPr>
            <w:r>
              <w:rPr>
                <w:rFonts w:hint="default"/>
                <w:sz w:val="18"/>
                <w:szCs w:val="21"/>
                <w:vertAlign w:val="baseline"/>
                <w:lang w:val="en-US" w:eastAsia="zh-CN"/>
              </w:rPr>
              <w:t>#!/bin/bash</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default"/>
                <w:vertAlign w:val="baseline"/>
                <w:lang w:val="en-US" w:eastAsia="zh-CN"/>
              </w:rPr>
            </w:pPr>
            <w:r>
              <w:rPr>
                <w:rFonts w:hint="default"/>
                <w:sz w:val="18"/>
                <w:szCs w:val="21"/>
                <w:vertAlign w:val="baseline"/>
                <w:lang w:val="en-US" w:eastAsia="zh-CN"/>
              </w:rPr>
              <w:t xml:space="preserve">echo "==== execute </w:t>
            </w:r>
            <w:r>
              <w:rPr>
                <w:rFonts w:hint="eastAsia"/>
                <w:sz w:val="18"/>
                <w:szCs w:val="21"/>
                <w:vertAlign w:val="baseline"/>
                <w:lang w:val="en-US" w:eastAsia="zh-CN"/>
              </w:rPr>
              <w:t xml:space="preserve">second </w:t>
            </w:r>
            <w:r>
              <w:rPr>
                <w:rFonts w:hint="default"/>
                <w:sz w:val="18"/>
                <w:szCs w:val="21"/>
                <w:vertAlign w:val="baseline"/>
                <w:lang w:val="en-US" w:eastAsia="zh-CN"/>
              </w:rPr>
              <w:t>shell ===="</w:t>
            </w:r>
          </w:p>
        </w:tc>
      </w:tr>
    </w:tbl>
    <w:p>
      <w:pPr>
        <w:numPr>
          <w:ilvl w:val="0"/>
          <w:numId w:val="0"/>
        </w:numPr>
        <w:rPr>
          <w:rFonts w:hint="default" w:ascii="微软雅黑" w:hAnsi="微软雅黑" w:eastAsia="微软雅黑" w:cs="微软雅黑"/>
          <w:lang w:val="en-US" w:eastAsia="zh-CN"/>
        </w:rPr>
      </w:pPr>
    </w:p>
    <w:p>
      <w:pPr>
        <w:keepNext w:val="0"/>
        <w:keepLines w:val="0"/>
        <w:pageBreakBefore w:val="0"/>
        <w:widowControl w:val="0"/>
        <w:numPr>
          <w:ilvl w:val="0"/>
          <w:numId w:val="18"/>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编写DAG python配置文件</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注意在本地开发工具编写python配置时，需要用到SSHOperator，需要在本地对应的python环境中安装对应的provider package。</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default" w:ascii="微软雅黑" w:hAnsi="微软雅黑" w:eastAsia="微软雅黑" w:cs="微软雅黑"/>
                <w:sz w:val="18"/>
                <w:szCs w:val="21"/>
                <w:vertAlign w:val="baseline"/>
                <w:lang w:val="en-US" w:eastAsia="zh-CN"/>
              </w:rPr>
            </w:pPr>
            <w:r>
              <w:rPr>
                <w:rFonts w:hint="default" w:ascii="微软雅黑" w:hAnsi="微软雅黑" w:eastAsia="微软雅黑" w:cs="微软雅黑"/>
                <w:sz w:val="18"/>
                <w:szCs w:val="21"/>
                <w:vertAlign w:val="baseline"/>
                <w:lang w:val="en-US" w:eastAsia="zh-CN"/>
              </w:rPr>
              <w:t>C:\Users\wubai&gt;d:</w:t>
            </w:r>
          </w:p>
          <w:p>
            <w:pPr>
              <w:numPr>
                <w:ilvl w:val="0"/>
                <w:numId w:val="0"/>
              </w:numPr>
              <w:spacing w:line="240" w:lineRule="auto"/>
              <w:rPr>
                <w:rFonts w:hint="default" w:ascii="微软雅黑" w:hAnsi="微软雅黑" w:eastAsia="微软雅黑" w:cs="微软雅黑"/>
                <w:sz w:val="18"/>
                <w:szCs w:val="21"/>
                <w:vertAlign w:val="baseline"/>
                <w:lang w:val="en-US" w:eastAsia="zh-CN"/>
              </w:rPr>
            </w:pPr>
            <w:r>
              <w:rPr>
                <w:rFonts w:hint="default" w:ascii="微软雅黑" w:hAnsi="微软雅黑" w:eastAsia="微软雅黑" w:cs="微软雅黑"/>
                <w:sz w:val="18"/>
                <w:szCs w:val="21"/>
                <w:vertAlign w:val="baseline"/>
                <w:lang w:val="en-US" w:eastAsia="zh-CN"/>
              </w:rPr>
              <w:t>D:\&gt;cd d:\ProgramData\Anaconda3\envs\python37\Scripts</w:t>
            </w:r>
          </w:p>
          <w:p>
            <w:pPr>
              <w:numPr>
                <w:ilvl w:val="0"/>
                <w:numId w:val="0"/>
              </w:numPr>
              <w:spacing w:line="240" w:lineRule="auto"/>
              <w:rPr>
                <w:rFonts w:hint="default" w:ascii="微软雅黑" w:hAnsi="微软雅黑" w:eastAsia="微软雅黑" w:cs="微软雅黑"/>
                <w:vertAlign w:val="baseline"/>
                <w:lang w:val="en-US" w:eastAsia="zh-CN"/>
              </w:rPr>
            </w:pPr>
            <w:r>
              <w:rPr>
                <w:rFonts w:hint="default" w:ascii="微软雅黑" w:hAnsi="微软雅黑" w:eastAsia="微软雅黑" w:cs="微软雅黑"/>
                <w:sz w:val="18"/>
                <w:szCs w:val="21"/>
                <w:vertAlign w:val="baseline"/>
                <w:lang w:val="en-US" w:eastAsia="zh-CN"/>
              </w:rPr>
              <w:t>d:\ProgramData\Anaconda3\envs\python37\Scripts&gt;pip install apache-airflow-providers-ssh==2.1.1</w:t>
            </w:r>
          </w:p>
        </w:tc>
      </w:tr>
    </w:tbl>
    <w:p>
      <w:pPr>
        <w:numPr>
          <w:ilvl w:val="0"/>
          <w:numId w:val="0"/>
        </w:numPr>
        <w:rPr>
          <w:rFonts w:hint="default" w:ascii="微软雅黑" w:hAnsi="微软雅黑" w:eastAsia="微软雅黑" w:cs="微软雅黑"/>
          <w:lang w:val="en-US" w:eastAsia="zh-CN"/>
        </w:rPr>
      </w:pP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python配置文件：</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spacing w:line="240" w:lineRule="auto"/>
              <w:rPr>
                <w:rFonts w:hint="default" w:ascii="微软雅黑" w:hAnsi="微软雅黑" w:eastAsia="微软雅黑" w:cs="微软雅黑"/>
                <w:vertAlign w:val="baseline"/>
                <w:lang w:val="en-US" w:eastAsia="zh-CN"/>
              </w:rPr>
            </w:pP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datetime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datetime, timedelta</w:t>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airflow.operators.bash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airflow.providers.ssh.operators.ssh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SSHOperator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default_args =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'owner'</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'lisi'</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'start_date'</w:t>
            </w:r>
            <w:r>
              <w:rPr>
                <w:rFonts w:hint="eastAsia" w:ascii="宋体" w:hAnsi="宋体" w:eastAsia="宋体" w:cs="宋体"/>
                <w:color w:val="000000"/>
                <w:sz w:val="18"/>
                <w:szCs w:val="18"/>
                <w:shd w:val="clear" w:fill="FFFFFF"/>
              </w:rPr>
              <w:t>:datetime(</w:t>
            </w:r>
            <w:r>
              <w:rPr>
                <w:rFonts w:hint="eastAsia" w:ascii="宋体" w:hAnsi="宋体" w:eastAsia="宋体" w:cs="宋体"/>
                <w:color w:val="0000FF"/>
                <w:sz w:val="18"/>
                <w:szCs w:val="18"/>
                <w:shd w:val="clear" w:fill="FFFFFF"/>
              </w:rPr>
              <w:t>2021</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9</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23</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'retries'</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失败重试次数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'retry_delay'</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5</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失败重试间隔</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dag =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dag_id </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'execute_remote_shell'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default_args</w:t>
            </w:r>
            <w:r>
              <w:rPr>
                <w:rFonts w:hint="eastAsia" w:ascii="宋体" w:hAnsi="宋体" w:eastAsia="宋体" w:cs="宋体"/>
                <w:color w:val="000000"/>
                <w:sz w:val="18"/>
                <w:szCs w:val="18"/>
                <w:shd w:val="clear" w:fill="FFFFFF"/>
              </w:rPr>
              <w:t>=default_args,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schedule_interval</w:t>
            </w:r>
            <w:r>
              <w:rPr>
                <w:rFonts w:hint="eastAsia" w:ascii="宋体" w:hAnsi="宋体" w:eastAsia="宋体" w:cs="宋体"/>
                <w:color w:val="000000"/>
                <w:sz w:val="18"/>
                <w:szCs w:val="18"/>
                <w:shd w:val="clear" w:fill="FFFFFF"/>
              </w:rPr>
              <w:t>=timedelta(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first=</w:t>
            </w:r>
            <w:r>
              <w:rPr>
                <w:rFonts w:hint="eastAsia" w:ascii="宋体" w:hAnsi="宋体" w:eastAsia="宋体" w:cs="宋体"/>
                <w:b/>
                <w:bCs/>
                <w:color w:val="FF0000"/>
                <w:sz w:val="20"/>
                <w:szCs w:val="20"/>
                <w:shd w:val="clear" w:fill="FFFFFF"/>
              </w:rPr>
              <w:t>SSHOperator</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'first'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FF0000"/>
                <w:sz w:val="20"/>
                <w:szCs w:val="20"/>
                <w:shd w:val="clear" w:fill="FFFFFF"/>
              </w:rPr>
              <w:t>ssh_conn_id='ssh-node5',</w:t>
            </w:r>
            <w:r>
              <w:rPr>
                <w:rFonts w:hint="eastAsia" w:ascii="宋体" w:hAnsi="宋体" w:eastAsia="宋体" w:cs="宋体"/>
                <w:i/>
                <w:iCs/>
                <w:color w:val="808080"/>
                <w:sz w:val="18"/>
                <w:szCs w:val="18"/>
                <w:shd w:val="clear" w:fill="FFFFFF"/>
              </w:rPr>
              <w:t># 配置在Airflow webui Connection中配置的SSH Conn id</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i/>
                <w:iCs/>
                <w:color w:val="FF0000"/>
                <w:sz w:val="20"/>
                <w:szCs w:val="20"/>
                <w:shd w:val="clear" w:fill="FFFFFF"/>
              </w:rPr>
              <w:t xml:space="preserve"> </w:t>
            </w:r>
            <w:r>
              <w:rPr>
                <w:rFonts w:hint="eastAsia" w:ascii="宋体" w:hAnsi="宋体" w:eastAsia="宋体" w:cs="宋体"/>
                <w:b/>
                <w:bCs/>
                <w:color w:val="FF0000"/>
                <w:sz w:val="20"/>
                <w:szCs w:val="20"/>
                <w:shd w:val="clear" w:fill="FFFFFF"/>
              </w:rPr>
              <w:t>command='sh /root/first_shell.sh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 </w:t>
            </w:r>
            <w:r>
              <w:rPr>
                <w:rFonts w:hint="eastAsia" w:ascii="宋体" w:hAnsi="宋体" w:eastAsia="宋体" w:cs="宋体"/>
                <w:color w:val="000000"/>
                <w:sz w:val="18"/>
                <w:szCs w:val="18"/>
                <w:shd w:val="clear" w:fill="FFFFFF"/>
              </w:rPr>
              <w:t>=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second=</w:t>
            </w:r>
            <w:r>
              <w:rPr>
                <w:rFonts w:hint="eastAsia" w:ascii="宋体" w:hAnsi="宋体" w:eastAsia="宋体" w:cs="宋体"/>
                <w:b/>
                <w:bCs/>
                <w:color w:val="FF0000"/>
                <w:sz w:val="18"/>
                <w:szCs w:val="18"/>
                <w:shd w:val="clear" w:fill="FFFFFF"/>
              </w:rPr>
              <w:t>SSHOperator</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'second'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FF0000"/>
                <w:sz w:val="20"/>
                <w:szCs w:val="20"/>
                <w:shd w:val="clear" w:fill="FFFFFF"/>
              </w:rPr>
              <w:t>ssh_conn_id='ssh-node5',</w:t>
            </w:r>
            <w:r>
              <w:rPr>
                <w:rFonts w:hint="eastAsia" w:ascii="宋体" w:hAnsi="宋体" w:eastAsia="宋体" w:cs="宋体"/>
                <w:i/>
                <w:iCs/>
                <w:color w:val="808080"/>
                <w:sz w:val="18"/>
                <w:szCs w:val="18"/>
                <w:shd w:val="clear" w:fill="FFFFFF"/>
              </w:rPr>
              <w:t># 配置在Airflow webui Connection中配置的SSH Conn id</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FF0000"/>
                <w:sz w:val="20"/>
                <w:szCs w:val="20"/>
                <w:shd w:val="clear" w:fill="FFFFFF"/>
              </w:rPr>
              <w:t>command='sh /root/second_shell.sh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FF0000"/>
                <w:sz w:val="20"/>
                <w:szCs w:val="20"/>
                <w:shd w:val="clear" w:fill="FFFFFF"/>
              </w:rPr>
              <w:t>remote_host="192.168.179.6",</w:t>
            </w:r>
            <w:r>
              <w:rPr>
                <w:rFonts w:hint="eastAsia" w:ascii="宋体" w:hAnsi="宋体" w:eastAsia="宋体" w:cs="宋体"/>
                <w:i/>
                <w:iCs/>
                <w:color w:val="808080"/>
                <w:sz w:val="18"/>
                <w:szCs w:val="18"/>
                <w:shd w:val="clear" w:fill="FFFFFF"/>
              </w:rPr>
              <w:t>#如果配置remote_host ，将会替换Connection中的SSH 配置的host</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first &gt;&gt; second</w:t>
            </w:r>
          </w:p>
        </w:tc>
      </w:tr>
    </w:tbl>
    <w:p>
      <w:pPr>
        <w:numPr>
          <w:ilvl w:val="0"/>
          <w:numId w:val="0"/>
        </w:numPr>
        <w:rPr>
          <w:rFonts w:hint="default" w:ascii="微软雅黑" w:hAnsi="微软雅黑" w:eastAsia="微软雅黑" w:cs="微软雅黑"/>
          <w:lang w:val="en-US" w:eastAsia="zh-CN"/>
        </w:rPr>
      </w:pPr>
    </w:p>
    <w:p>
      <w:pPr>
        <w:keepNext w:val="0"/>
        <w:keepLines w:val="0"/>
        <w:pageBreakBefore w:val="0"/>
        <w:widowControl w:val="0"/>
        <w:numPr>
          <w:ilvl w:val="0"/>
          <w:numId w:val="18"/>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调度python配置脚本</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将以上配置好的python文件上传至node4节点$AIRFLOW_HOME/dags下，重启Airflow websever与scheduler，登录webui，开启调度：</w:t>
      </w:r>
    </w:p>
    <w:p>
      <w:pPr>
        <w:numPr>
          <w:ilvl w:val="0"/>
          <w:numId w:val="0"/>
        </w:numPr>
      </w:pPr>
      <w:r>
        <w:drawing>
          <wp:inline distT="0" distB="0" distL="114300" distR="114300">
            <wp:extent cx="5271135" cy="960755"/>
            <wp:effectExtent l="0" t="0" r="5715"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5"/>
                    <a:stretch>
                      <a:fillRect/>
                    </a:stretch>
                  </pic:blipFill>
                  <pic:spPr>
                    <a:xfrm>
                      <a:off x="0" y="0"/>
                      <a:ext cx="5271135" cy="9607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调度结果如下：</w:t>
      </w:r>
    </w:p>
    <w:p>
      <w:pPr>
        <w:numPr>
          <w:ilvl w:val="0"/>
          <w:numId w:val="0"/>
        </w:numPr>
      </w:pPr>
      <w:r>
        <w:drawing>
          <wp:inline distT="0" distB="0" distL="114300" distR="114300">
            <wp:extent cx="5269230" cy="1939925"/>
            <wp:effectExtent l="0" t="0" r="762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6"/>
                    <a:stretch>
                      <a:fillRect/>
                    </a:stretch>
                  </pic:blipFill>
                  <pic:spPr>
                    <a:xfrm>
                      <a:off x="0" y="0"/>
                      <a:ext cx="5269230" cy="1939925"/>
                    </a:xfrm>
                    <a:prstGeom prst="rect">
                      <a:avLst/>
                    </a:prstGeom>
                    <a:noFill/>
                    <a:ln>
                      <a:noFill/>
                    </a:ln>
                  </pic:spPr>
                </pic:pic>
              </a:graphicData>
            </a:graphic>
          </wp:inline>
        </w:drawing>
      </w:r>
    </w:p>
    <w:p>
      <w:pPr>
        <w:numPr>
          <w:ilvl w:val="0"/>
          <w:numId w:val="0"/>
        </w:numPr>
        <w:rPr>
          <w:rFonts w:hint="default" w:ascii="微软雅黑" w:hAnsi="微软雅黑" w:eastAsia="微软雅黑" w:cs="微软雅黑"/>
          <w:lang w:val="en-US" w:eastAsia="zh-CN"/>
        </w:rPr>
      </w:pPr>
      <w:r>
        <w:drawing>
          <wp:inline distT="0" distB="0" distL="114300" distR="114300">
            <wp:extent cx="5271770" cy="2155825"/>
            <wp:effectExtent l="0" t="0" r="5080" b="158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7"/>
                    <a:stretch>
                      <a:fillRect/>
                    </a:stretch>
                  </pic:blipFill>
                  <pic:spPr>
                    <a:xfrm>
                      <a:off x="0" y="0"/>
                      <a:ext cx="5271770" cy="2155825"/>
                    </a:xfrm>
                    <a:prstGeom prst="rect">
                      <a:avLst/>
                    </a:prstGeom>
                    <a:noFill/>
                    <a:ln>
                      <a:noFill/>
                    </a:ln>
                  </pic:spPr>
                </pic:pic>
              </a:graphicData>
            </a:graphic>
          </wp:inline>
        </w:drawing>
      </w:r>
    </w:p>
    <w:p>
      <w:pPr>
        <w:rPr>
          <w:rFonts w:hint="default" w:ascii="微软雅黑" w:hAnsi="微软雅黑" w:eastAsia="微软雅黑" w:cs="微软雅黑"/>
          <w:lang w:val="en-US" w:eastAsia="zh-CN"/>
        </w:rPr>
      </w:pPr>
    </w:p>
    <w:p>
      <w:pPr>
        <w:pStyle w:val="4"/>
        <w:ind w:left="828" w:hanging="828"/>
        <w:outlineLvl w:val="2"/>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HiveOperator及调度HQL</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可以通过HiveOperator直接操作Hive SQL ，HiveOperator的参数如下：</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sz w:val="18"/>
                <w:szCs w:val="21"/>
                <w:vertAlign w:val="baseline"/>
                <w:lang w:val="en-US" w:eastAsia="zh-CN"/>
              </w:rPr>
            </w:pPr>
            <w:r>
              <w:rPr>
                <w:rFonts w:hint="eastAsia"/>
                <w:b/>
                <w:bCs/>
                <w:sz w:val="18"/>
                <w:szCs w:val="21"/>
                <w:vertAlign w:val="baseline"/>
                <w:lang w:val="en-US" w:eastAsia="zh-CN"/>
              </w:rPr>
              <w:t>hql(str)</w:t>
            </w:r>
            <w:r>
              <w:rPr>
                <w:rFonts w:hint="eastAsia"/>
                <w:sz w:val="18"/>
                <w:szCs w:val="21"/>
                <w:vertAlign w:val="baseline"/>
                <w:lang w:val="en-US" w:eastAsia="zh-CN"/>
              </w:rPr>
              <w:t>:需要执行的Hive SQL。</w:t>
            </w:r>
          </w:p>
          <w:p>
            <w:pPr>
              <w:rPr>
                <w:rFonts w:hint="default"/>
                <w:vertAlign w:val="baseline"/>
                <w:lang w:val="en-US" w:eastAsia="zh-CN"/>
              </w:rPr>
            </w:pPr>
            <w:r>
              <w:rPr>
                <w:rFonts w:hint="eastAsia"/>
                <w:b/>
                <w:bCs/>
                <w:sz w:val="18"/>
                <w:szCs w:val="21"/>
                <w:vertAlign w:val="baseline"/>
                <w:lang w:val="en-US" w:eastAsia="zh-CN"/>
              </w:rPr>
              <w:t>hive_cli_conn_id(str)</w:t>
            </w:r>
            <w:r>
              <w:rPr>
                <w:rFonts w:hint="eastAsia"/>
                <w:sz w:val="18"/>
                <w:szCs w:val="21"/>
                <w:vertAlign w:val="baseline"/>
                <w:lang w:val="en-US" w:eastAsia="zh-CN"/>
              </w:rPr>
              <w:t>:连接Hive的conn_id，在airflow webui connection中配置的。</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想要在airflow中使用HiveOperator调用Hive任务，首先需要安装以下依赖并配置Hive Metastore：</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5" w:hRule="atLeast"/>
        </w:trPr>
        <w:tc>
          <w:tcPr>
            <w:tcW w:w="8522" w:type="dxa"/>
          </w:tcPr>
          <w:p>
            <w:pPr>
              <w:numPr>
                <w:ilvl w:val="0"/>
                <w:numId w:val="0"/>
              </w:numPr>
              <w:spacing w:line="240" w:lineRule="auto"/>
              <w:rPr>
                <w:rFonts w:hint="default" w:ascii="微软雅黑" w:hAnsi="微软雅黑" w:eastAsia="微软雅黑" w:cs="微软雅黑"/>
                <w:sz w:val="18"/>
                <w:szCs w:val="21"/>
                <w:vertAlign w:val="baseline"/>
                <w:lang w:val="en-US" w:eastAsia="zh-CN"/>
              </w:rPr>
            </w:pPr>
            <w:r>
              <w:rPr>
                <w:rFonts w:hint="eastAsia" w:ascii="微软雅黑" w:hAnsi="微软雅黑" w:eastAsia="微软雅黑" w:cs="微软雅黑"/>
                <w:sz w:val="18"/>
                <w:szCs w:val="21"/>
                <w:vertAlign w:val="baseline"/>
                <w:lang w:val="en-US" w:eastAsia="zh-CN"/>
              </w:rPr>
              <w:t>#切换Python37环境</w:t>
            </w:r>
          </w:p>
          <w:p>
            <w:pPr>
              <w:numPr>
                <w:ilvl w:val="0"/>
                <w:numId w:val="0"/>
              </w:numPr>
              <w:spacing w:line="240" w:lineRule="auto"/>
              <w:rPr>
                <w:rFonts w:hint="default" w:ascii="微软雅黑" w:hAnsi="微软雅黑" w:eastAsia="微软雅黑" w:cs="微软雅黑"/>
                <w:sz w:val="18"/>
                <w:szCs w:val="21"/>
                <w:vertAlign w:val="baseline"/>
                <w:lang w:val="en-US" w:eastAsia="zh-CN"/>
              </w:rPr>
            </w:pPr>
            <w:r>
              <w:rPr>
                <w:rFonts w:hint="default" w:ascii="微软雅黑" w:hAnsi="微软雅黑" w:eastAsia="微软雅黑" w:cs="微软雅黑"/>
                <w:sz w:val="18"/>
                <w:szCs w:val="21"/>
                <w:vertAlign w:val="baseline"/>
                <w:lang w:val="en-US" w:eastAsia="zh-CN"/>
              </w:rPr>
              <w:t>[root@node4 ~]# conda activate python37</w:t>
            </w:r>
          </w:p>
          <w:p>
            <w:pPr>
              <w:numPr>
                <w:ilvl w:val="0"/>
                <w:numId w:val="0"/>
              </w:numPr>
              <w:spacing w:line="240" w:lineRule="auto"/>
              <w:rPr>
                <w:rFonts w:hint="default" w:ascii="微软雅黑" w:hAnsi="微软雅黑" w:eastAsia="微软雅黑" w:cs="微软雅黑"/>
                <w:sz w:val="18"/>
                <w:szCs w:val="21"/>
                <w:vertAlign w:val="baseline"/>
                <w:lang w:val="en-US" w:eastAsia="zh-CN"/>
              </w:rPr>
            </w:pPr>
          </w:p>
          <w:p>
            <w:pPr>
              <w:numPr>
                <w:ilvl w:val="0"/>
                <w:numId w:val="0"/>
              </w:numPr>
              <w:spacing w:line="240" w:lineRule="auto"/>
              <w:rPr>
                <w:rFonts w:hint="default" w:ascii="微软雅黑" w:hAnsi="微软雅黑" w:eastAsia="微软雅黑" w:cs="微软雅黑"/>
                <w:sz w:val="18"/>
                <w:szCs w:val="21"/>
                <w:vertAlign w:val="baseline"/>
                <w:lang w:val="en-US" w:eastAsia="zh-CN"/>
              </w:rPr>
            </w:pPr>
            <w:r>
              <w:rPr>
                <w:rFonts w:hint="eastAsia" w:ascii="微软雅黑" w:hAnsi="微软雅黑" w:eastAsia="微软雅黑" w:cs="微软雅黑"/>
                <w:sz w:val="18"/>
                <w:szCs w:val="21"/>
                <w:vertAlign w:val="baseline"/>
                <w:lang w:val="en-US" w:eastAsia="zh-CN"/>
              </w:rPr>
              <w:t>#安装hive provider package</w:t>
            </w:r>
          </w:p>
          <w:p>
            <w:pPr>
              <w:numPr>
                <w:ilvl w:val="0"/>
                <w:numId w:val="0"/>
              </w:numPr>
              <w:spacing w:line="240" w:lineRule="auto"/>
              <w:rPr>
                <w:rFonts w:hint="default" w:ascii="微软雅黑" w:hAnsi="微软雅黑" w:eastAsia="微软雅黑" w:cs="微软雅黑"/>
                <w:sz w:val="18"/>
                <w:szCs w:val="21"/>
                <w:vertAlign w:val="baseline"/>
                <w:lang w:val="en-US" w:eastAsia="zh-CN"/>
              </w:rPr>
            </w:pPr>
            <w:r>
              <w:rPr>
                <w:rFonts w:hint="default" w:ascii="微软雅黑" w:hAnsi="微软雅黑" w:eastAsia="微软雅黑" w:cs="微软雅黑"/>
                <w:sz w:val="18"/>
                <w:szCs w:val="21"/>
                <w:vertAlign w:val="baseline"/>
                <w:lang w:val="en-US" w:eastAsia="zh-CN"/>
              </w:rPr>
              <w:t>(python37) [root@node4 ~]#</w:t>
            </w:r>
            <w:r>
              <w:rPr>
                <w:rFonts w:hint="eastAsia" w:ascii="微软雅黑" w:hAnsi="微软雅黑" w:eastAsia="微软雅黑" w:cs="微软雅黑"/>
                <w:sz w:val="18"/>
                <w:szCs w:val="21"/>
                <w:vertAlign w:val="baseline"/>
                <w:lang w:val="en-US" w:eastAsia="zh-CN"/>
              </w:rPr>
              <w:t xml:space="preserve"> pip install apache-airflow-providers-apache-hive==2.0.2</w:t>
            </w:r>
          </w:p>
          <w:p>
            <w:pPr>
              <w:numPr>
                <w:ilvl w:val="0"/>
                <w:numId w:val="0"/>
              </w:numPr>
              <w:spacing w:line="240" w:lineRule="auto"/>
              <w:rPr>
                <w:rFonts w:hint="default" w:ascii="微软雅黑" w:hAnsi="微软雅黑" w:eastAsia="微软雅黑" w:cs="微软雅黑"/>
                <w:sz w:val="18"/>
                <w:szCs w:val="21"/>
                <w:vertAlign w:val="baseline"/>
                <w:lang w:val="en-US" w:eastAsia="zh-CN"/>
              </w:rPr>
            </w:pPr>
          </w:p>
          <w:p>
            <w:pPr>
              <w:numPr>
                <w:ilvl w:val="0"/>
                <w:numId w:val="0"/>
              </w:numPr>
              <w:spacing w:line="240" w:lineRule="auto"/>
              <w:rPr>
                <w:rFonts w:hint="eastAsia" w:ascii="微软雅黑" w:hAnsi="微软雅黑" w:eastAsia="微软雅黑" w:cs="微软雅黑"/>
                <w:sz w:val="18"/>
                <w:szCs w:val="21"/>
                <w:vertAlign w:val="baseline"/>
                <w:lang w:val="en-US" w:eastAsia="zh-CN"/>
              </w:rPr>
            </w:pPr>
            <w:r>
              <w:rPr>
                <w:rFonts w:hint="eastAsia" w:ascii="微软雅黑" w:hAnsi="微软雅黑" w:eastAsia="微软雅黑" w:cs="微软雅黑"/>
                <w:sz w:val="18"/>
                <w:szCs w:val="21"/>
                <w:vertAlign w:val="baseline"/>
                <w:lang w:val="en-US" w:eastAsia="zh-CN"/>
              </w:rPr>
              <w:t>#启动airflow</w:t>
            </w:r>
          </w:p>
          <w:p>
            <w:pPr>
              <w:numPr>
                <w:ilvl w:val="0"/>
                <w:numId w:val="0"/>
              </w:numPr>
              <w:spacing w:line="240" w:lineRule="auto"/>
              <w:rPr>
                <w:rFonts w:hint="default" w:ascii="微软雅黑" w:hAnsi="微软雅黑" w:eastAsia="微软雅黑" w:cs="微软雅黑"/>
                <w:sz w:val="18"/>
                <w:szCs w:val="21"/>
                <w:vertAlign w:val="baseline"/>
                <w:lang w:val="en-US" w:eastAsia="zh-CN"/>
              </w:rPr>
            </w:pPr>
            <w:r>
              <w:rPr>
                <w:rFonts w:hint="default" w:ascii="微软雅黑" w:hAnsi="微软雅黑" w:eastAsia="微软雅黑" w:cs="微软雅黑"/>
                <w:sz w:val="18"/>
                <w:szCs w:val="21"/>
                <w:vertAlign w:val="baseline"/>
                <w:lang w:val="en-US" w:eastAsia="zh-CN"/>
              </w:rPr>
              <w:t>(python37) [root@node4 ~]# airflow webserver --port 8080</w:t>
            </w:r>
          </w:p>
          <w:p>
            <w:pPr>
              <w:spacing w:line="240" w:lineRule="auto"/>
              <w:rPr>
                <w:rFonts w:hint="default"/>
                <w:vertAlign w:val="baseline"/>
                <w:lang w:val="en-US" w:eastAsia="zh-CN"/>
              </w:rPr>
            </w:pPr>
            <w:r>
              <w:rPr>
                <w:rFonts w:hint="default" w:ascii="微软雅黑" w:hAnsi="微软雅黑" w:eastAsia="微软雅黑" w:cs="微软雅黑"/>
                <w:sz w:val="18"/>
                <w:szCs w:val="21"/>
                <w:vertAlign w:val="baseline"/>
                <w:lang w:val="en-US" w:eastAsia="zh-CN"/>
              </w:rPr>
              <w:t>(python37) [root@node4 ~]# airflow scheduler</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登录Airflow webui并设置Hive Metastore，登录后找到</w:t>
      </w:r>
      <w:r>
        <w:rPr>
          <w:rFonts w:hint="default" w:eastAsia="微软雅黑"/>
          <w:lang w:val="en-US" w:eastAsia="zh-CN"/>
        </w:rPr>
        <w:t>”</w:t>
      </w:r>
      <w:r>
        <w:rPr>
          <w:rFonts w:hint="eastAsia" w:eastAsia="微软雅黑"/>
          <w:lang w:val="en-US" w:eastAsia="zh-CN"/>
        </w:rPr>
        <w:t>Admin</w:t>
      </w:r>
      <w:r>
        <w:rPr>
          <w:rFonts w:hint="default" w:eastAsia="微软雅黑"/>
          <w:lang w:val="en-US" w:eastAsia="zh-CN"/>
        </w:rPr>
        <w:t>”</w:t>
      </w:r>
      <w:r>
        <w:rPr>
          <w:rFonts w:hint="eastAsia" w:eastAsia="微软雅黑"/>
          <w:lang w:val="en-US" w:eastAsia="zh-CN"/>
        </w:rPr>
        <w:t>-&gt;</w:t>
      </w:r>
      <w:r>
        <w:rPr>
          <w:rFonts w:hint="default" w:eastAsia="微软雅黑"/>
          <w:lang w:val="en-US" w:eastAsia="zh-CN"/>
        </w:rPr>
        <w:t>”</w:t>
      </w:r>
      <w:r>
        <w:rPr>
          <w:rFonts w:hint="eastAsia" w:eastAsia="微软雅黑"/>
          <w:lang w:val="en-US" w:eastAsia="zh-CN"/>
        </w:rPr>
        <w:t>Connections</w:t>
      </w:r>
      <w:r>
        <w:rPr>
          <w:rFonts w:hint="default" w:eastAsia="微软雅黑"/>
          <w:lang w:val="en-US" w:eastAsia="zh-CN"/>
        </w:rPr>
        <w:t>”</w:t>
      </w:r>
      <w:r>
        <w:rPr>
          <w:rFonts w:hint="eastAsia" w:eastAsia="微软雅黑"/>
          <w:lang w:val="en-US" w:eastAsia="zh-CN"/>
        </w:rPr>
        <w:t>，点击“+”新增配置：</w:t>
      </w:r>
    </w:p>
    <w:p>
      <w:pPr>
        <w:rPr>
          <w:rFonts w:hint="eastAsia"/>
          <w:lang w:val="en-US" w:eastAsia="zh-CN"/>
        </w:rPr>
      </w:pPr>
      <w:r>
        <w:drawing>
          <wp:inline distT="0" distB="0" distL="114300" distR="114300">
            <wp:extent cx="5274310" cy="4606290"/>
            <wp:effectExtent l="0" t="0" r="2540" b="381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68"/>
                    <a:stretch>
                      <a:fillRect/>
                    </a:stretch>
                  </pic:blipFill>
                  <pic:spPr>
                    <a:xfrm>
                      <a:off x="0" y="0"/>
                      <a:ext cx="5274310" cy="4606290"/>
                    </a:xfrm>
                    <a:prstGeom prst="rect">
                      <a:avLst/>
                    </a:prstGeom>
                    <a:noFill/>
                    <a:ln>
                      <a:noFill/>
                    </a:ln>
                  </pic:spPr>
                </pic:pic>
              </a:graphicData>
            </a:graphic>
          </wp:inline>
        </w:drawing>
      </w:r>
    </w:p>
    <w:p>
      <w:pPr>
        <w:numPr>
          <w:ilvl w:val="0"/>
          <w:numId w:val="19"/>
        </w:numPr>
        <w:ind w:left="420" w:leftChars="0" w:hanging="420" w:firstLineChars="0"/>
        <w:rPr>
          <w:rFonts w:hint="default"/>
          <w:b/>
          <w:bCs/>
          <w:lang w:val="en-US" w:eastAsia="zh-CN"/>
        </w:rPr>
      </w:pPr>
      <w:bookmarkStart w:id="5" w:name="OLE_LINK6"/>
      <w:r>
        <w:rPr>
          <w:rFonts w:hint="eastAsia"/>
          <w:b/>
          <w:bCs/>
          <w:lang w:val="en-US" w:eastAsia="zh-CN"/>
        </w:rPr>
        <w:t>HiveOperator调度HQL案例</w:t>
      </w:r>
    </w:p>
    <w:bookmarkEnd w:id="5"/>
    <w:p>
      <w:pPr>
        <w:keepNext w:val="0"/>
        <w:keepLines w:val="0"/>
        <w:pageBreakBefore w:val="0"/>
        <w:widowControl w:val="0"/>
        <w:numPr>
          <w:ilvl w:val="0"/>
          <w:numId w:val="20"/>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启动Hive，准备表</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启动HDFS、Hive Metastore，在Hive中创建以下三张表：</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default"/>
                <w:vertAlign w:val="baseline"/>
                <w:lang w:val="en-US" w:eastAsia="zh-CN"/>
              </w:rPr>
            </w:pPr>
            <w:r>
              <w:rPr>
                <w:rFonts w:hint="default"/>
                <w:vertAlign w:val="baseline"/>
                <w:lang w:val="en-US" w:eastAsia="zh-CN"/>
              </w:rPr>
              <w:t>create table person</w:t>
            </w:r>
            <w:r>
              <w:rPr>
                <w:rFonts w:hint="eastAsia"/>
                <w:vertAlign w:val="baseline"/>
                <w:lang w:val="en-US" w:eastAsia="zh-CN"/>
              </w:rPr>
              <w:t>_</w:t>
            </w:r>
            <w:r>
              <w:rPr>
                <w:rFonts w:hint="default"/>
                <w:vertAlign w:val="baseline"/>
                <w:lang w:val="en-US" w:eastAsia="zh-CN"/>
              </w:rPr>
              <w:t>info(id int,name string,age int) row format delimited fields terminated by '\t';</w:t>
            </w:r>
          </w:p>
          <w:p>
            <w:pPr>
              <w:numPr>
                <w:ilvl w:val="0"/>
                <w:numId w:val="0"/>
              </w:numPr>
              <w:spacing w:line="240" w:lineRule="auto"/>
              <w:rPr>
                <w:rFonts w:hint="default"/>
                <w:vertAlign w:val="baseline"/>
                <w:lang w:val="en-US" w:eastAsia="zh-CN"/>
              </w:rPr>
            </w:pPr>
          </w:p>
          <w:p>
            <w:pPr>
              <w:numPr>
                <w:ilvl w:val="0"/>
                <w:numId w:val="0"/>
              </w:numPr>
              <w:spacing w:line="240" w:lineRule="auto"/>
              <w:rPr>
                <w:rFonts w:hint="default"/>
                <w:vertAlign w:val="baseline"/>
                <w:lang w:val="en-US" w:eastAsia="zh-CN"/>
              </w:rPr>
            </w:pPr>
            <w:r>
              <w:rPr>
                <w:rFonts w:hint="default"/>
                <w:vertAlign w:val="baseline"/>
                <w:lang w:val="en-US" w:eastAsia="zh-CN"/>
              </w:rPr>
              <w:t>create table score_info(id int,name string,score int) row format delimited fields terminated by '\t';</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lang w:val="en-US" w:eastAsia="zh-CN"/>
        </w:rPr>
      </w:pPr>
      <w:r>
        <w:rPr>
          <w:rFonts w:hint="eastAsia" w:eastAsia="微软雅黑"/>
          <w:lang w:val="en-US" w:eastAsia="zh-CN"/>
        </w:rPr>
        <w:t>向表 person_info加载如下数据：</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default"/>
                <w:vertAlign w:val="baseline"/>
                <w:lang w:val="en-US" w:eastAsia="zh-CN"/>
              </w:rPr>
            </w:pPr>
            <w:r>
              <w:rPr>
                <w:rFonts w:hint="default"/>
                <w:vertAlign w:val="baseline"/>
                <w:lang w:val="en-US" w:eastAsia="zh-CN"/>
              </w:rPr>
              <w:t>1</w:t>
            </w:r>
            <w:r>
              <w:rPr>
                <w:rFonts w:hint="default"/>
                <w:vertAlign w:val="baseline"/>
                <w:lang w:val="en-US" w:eastAsia="zh-CN"/>
              </w:rPr>
              <w:tab/>
            </w:r>
            <w:r>
              <w:rPr>
                <w:rFonts w:hint="default"/>
                <w:vertAlign w:val="baseline"/>
                <w:lang w:val="en-US" w:eastAsia="zh-CN"/>
              </w:rPr>
              <w:t>zs</w:t>
            </w:r>
            <w:r>
              <w:rPr>
                <w:rFonts w:hint="default"/>
                <w:vertAlign w:val="baseline"/>
                <w:lang w:val="en-US" w:eastAsia="zh-CN"/>
              </w:rPr>
              <w:tab/>
            </w:r>
            <w:r>
              <w:rPr>
                <w:rFonts w:hint="default"/>
                <w:vertAlign w:val="baseline"/>
                <w:lang w:val="en-US" w:eastAsia="zh-CN"/>
              </w:rPr>
              <w:t>18</w:t>
            </w:r>
          </w:p>
          <w:p>
            <w:pPr>
              <w:numPr>
                <w:ilvl w:val="0"/>
                <w:numId w:val="0"/>
              </w:numPr>
              <w:spacing w:line="240" w:lineRule="auto"/>
              <w:rPr>
                <w:rFonts w:hint="default"/>
                <w:vertAlign w:val="baseline"/>
                <w:lang w:val="en-US" w:eastAsia="zh-CN"/>
              </w:rPr>
            </w:pPr>
            <w:r>
              <w:rPr>
                <w:rFonts w:hint="default"/>
                <w:vertAlign w:val="baseline"/>
                <w:lang w:val="en-US" w:eastAsia="zh-CN"/>
              </w:rPr>
              <w:t>2</w:t>
            </w:r>
            <w:r>
              <w:rPr>
                <w:rFonts w:hint="default"/>
                <w:vertAlign w:val="baseline"/>
                <w:lang w:val="en-US" w:eastAsia="zh-CN"/>
              </w:rPr>
              <w:tab/>
            </w:r>
            <w:r>
              <w:rPr>
                <w:rFonts w:hint="default"/>
                <w:vertAlign w:val="baseline"/>
                <w:lang w:val="en-US" w:eastAsia="zh-CN"/>
              </w:rPr>
              <w:t>ls</w:t>
            </w:r>
            <w:r>
              <w:rPr>
                <w:rFonts w:hint="default"/>
                <w:vertAlign w:val="baseline"/>
                <w:lang w:val="en-US" w:eastAsia="zh-CN"/>
              </w:rPr>
              <w:tab/>
            </w:r>
            <w:r>
              <w:rPr>
                <w:rFonts w:hint="default"/>
                <w:vertAlign w:val="baseline"/>
                <w:lang w:val="en-US" w:eastAsia="zh-CN"/>
              </w:rPr>
              <w:t>19</w:t>
            </w:r>
          </w:p>
          <w:p>
            <w:pPr>
              <w:numPr>
                <w:ilvl w:val="0"/>
                <w:numId w:val="0"/>
              </w:numPr>
              <w:spacing w:line="240" w:lineRule="auto"/>
              <w:rPr>
                <w:rFonts w:hint="default"/>
                <w:vertAlign w:val="baseline"/>
                <w:lang w:val="en-US" w:eastAsia="zh-CN"/>
              </w:rPr>
            </w:pPr>
            <w:r>
              <w:rPr>
                <w:rFonts w:hint="default"/>
                <w:vertAlign w:val="baseline"/>
                <w:lang w:val="en-US" w:eastAsia="zh-CN"/>
              </w:rPr>
              <w:t>3</w:t>
            </w:r>
            <w:r>
              <w:rPr>
                <w:rFonts w:hint="default"/>
                <w:vertAlign w:val="baseline"/>
                <w:lang w:val="en-US" w:eastAsia="zh-CN"/>
              </w:rPr>
              <w:tab/>
            </w:r>
            <w:r>
              <w:rPr>
                <w:rFonts w:hint="default"/>
                <w:vertAlign w:val="baseline"/>
                <w:lang w:val="en-US" w:eastAsia="zh-CN"/>
              </w:rPr>
              <w:t>ww</w:t>
            </w:r>
            <w:r>
              <w:rPr>
                <w:rFonts w:hint="default"/>
                <w:vertAlign w:val="baseline"/>
                <w:lang w:val="en-US" w:eastAsia="zh-CN"/>
              </w:rPr>
              <w:tab/>
            </w:r>
            <w:r>
              <w:rPr>
                <w:rFonts w:hint="default"/>
                <w:vertAlign w:val="baseline"/>
                <w:lang w:val="en-US" w:eastAsia="zh-CN"/>
              </w:rPr>
              <w:t>20</w:t>
            </w:r>
          </w:p>
        </w:tc>
      </w:tr>
    </w:tbl>
    <w:p>
      <w:pPr>
        <w:numPr>
          <w:ilvl w:val="0"/>
          <w:numId w:val="0"/>
        </w:numPr>
        <w:rPr>
          <w:rFonts w:hint="eastAsia"/>
          <w:lang w:val="en-US" w:eastAsia="zh-CN"/>
        </w:rPr>
      </w:pP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向表score_info加载如下数据：</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eastAsia"/>
                <w:vertAlign w:val="baseline"/>
                <w:lang w:val="en-US" w:eastAsia="zh-CN"/>
              </w:rPr>
            </w:pPr>
            <w:r>
              <w:rPr>
                <w:rFonts w:hint="eastAsia"/>
                <w:vertAlign w:val="baseline"/>
                <w:lang w:val="en-US" w:eastAsia="zh-CN"/>
              </w:rPr>
              <w:t>1</w:t>
            </w:r>
            <w:r>
              <w:rPr>
                <w:rFonts w:hint="eastAsia"/>
                <w:vertAlign w:val="baseline"/>
                <w:lang w:val="en-US" w:eastAsia="zh-CN"/>
              </w:rPr>
              <w:tab/>
            </w:r>
            <w:r>
              <w:rPr>
                <w:rFonts w:hint="eastAsia"/>
                <w:vertAlign w:val="baseline"/>
                <w:lang w:val="en-US" w:eastAsia="zh-CN"/>
              </w:rPr>
              <w:t>zs</w:t>
            </w:r>
            <w:r>
              <w:rPr>
                <w:rFonts w:hint="eastAsia"/>
                <w:vertAlign w:val="baseline"/>
                <w:lang w:val="en-US" w:eastAsia="zh-CN"/>
              </w:rPr>
              <w:tab/>
            </w:r>
            <w:r>
              <w:rPr>
                <w:rFonts w:hint="eastAsia"/>
                <w:vertAlign w:val="baseline"/>
                <w:lang w:val="en-US" w:eastAsia="zh-CN"/>
              </w:rPr>
              <w:t>100</w:t>
            </w:r>
          </w:p>
          <w:p>
            <w:pPr>
              <w:numPr>
                <w:ilvl w:val="0"/>
                <w:numId w:val="0"/>
              </w:numPr>
              <w:spacing w:line="240" w:lineRule="auto"/>
              <w:rPr>
                <w:rFonts w:hint="eastAsia"/>
                <w:vertAlign w:val="baseline"/>
                <w:lang w:val="en-US" w:eastAsia="zh-CN"/>
              </w:rPr>
            </w:pPr>
            <w:r>
              <w:rPr>
                <w:rFonts w:hint="eastAsia"/>
                <w:vertAlign w:val="baseline"/>
                <w:lang w:val="en-US" w:eastAsia="zh-CN"/>
              </w:rPr>
              <w:t>2</w:t>
            </w:r>
            <w:r>
              <w:rPr>
                <w:rFonts w:hint="eastAsia"/>
                <w:vertAlign w:val="baseline"/>
                <w:lang w:val="en-US" w:eastAsia="zh-CN"/>
              </w:rPr>
              <w:tab/>
            </w:r>
            <w:r>
              <w:rPr>
                <w:rFonts w:hint="eastAsia"/>
                <w:vertAlign w:val="baseline"/>
                <w:lang w:val="en-US" w:eastAsia="zh-CN"/>
              </w:rPr>
              <w:t>ls</w:t>
            </w:r>
            <w:r>
              <w:rPr>
                <w:rFonts w:hint="eastAsia"/>
                <w:vertAlign w:val="baseline"/>
                <w:lang w:val="en-US" w:eastAsia="zh-CN"/>
              </w:rPr>
              <w:tab/>
            </w:r>
            <w:r>
              <w:rPr>
                <w:rFonts w:hint="eastAsia"/>
                <w:vertAlign w:val="baseline"/>
                <w:lang w:val="en-US" w:eastAsia="zh-CN"/>
              </w:rPr>
              <w:t>200</w:t>
            </w:r>
          </w:p>
          <w:p>
            <w:pPr>
              <w:numPr>
                <w:ilvl w:val="0"/>
                <w:numId w:val="0"/>
              </w:numPr>
              <w:spacing w:line="240" w:lineRule="auto"/>
              <w:rPr>
                <w:rFonts w:hint="eastAsia"/>
                <w:vertAlign w:val="baseline"/>
                <w:lang w:val="en-US" w:eastAsia="zh-CN"/>
              </w:rPr>
            </w:pPr>
            <w:r>
              <w:rPr>
                <w:rFonts w:hint="eastAsia"/>
                <w:vertAlign w:val="baseline"/>
                <w:lang w:val="en-US" w:eastAsia="zh-CN"/>
              </w:rPr>
              <w:t>3</w:t>
            </w:r>
            <w:r>
              <w:rPr>
                <w:rFonts w:hint="eastAsia"/>
                <w:vertAlign w:val="baseline"/>
                <w:lang w:val="en-US" w:eastAsia="zh-CN"/>
              </w:rPr>
              <w:tab/>
            </w:r>
            <w:r>
              <w:rPr>
                <w:rFonts w:hint="eastAsia"/>
                <w:vertAlign w:val="baseline"/>
                <w:lang w:val="en-US" w:eastAsia="zh-CN"/>
              </w:rPr>
              <w:t>ww</w:t>
            </w:r>
            <w:r>
              <w:rPr>
                <w:rFonts w:hint="eastAsia"/>
                <w:vertAlign w:val="baseline"/>
                <w:lang w:val="en-US" w:eastAsia="zh-CN"/>
              </w:rPr>
              <w:tab/>
            </w:r>
            <w:r>
              <w:rPr>
                <w:rFonts w:hint="eastAsia"/>
                <w:vertAlign w:val="baseline"/>
                <w:lang w:val="en-US" w:eastAsia="zh-CN"/>
              </w:rPr>
              <w:t>300</w:t>
            </w:r>
          </w:p>
        </w:tc>
      </w:tr>
    </w:tbl>
    <w:p>
      <w:pPr>
        <w:numPr>
          <w:ilvl w:val="0"/>
          <w:numId w:val="0"/>
        </w:numPr>
        <w:rPr>
          <w:rFonts w:hint="eastAsia"/>
          <w:lang w:val="en-US" w:eastAsia="zh-CN"/>
        </w:rPr>
      </w:pPr>
    </w:p>
    <w:p>
      <w:pPr>
        <w:keepNext w:val="0"/>
        <w:keepLines w:val="0"/>
        <w:pageBreakBefore w:val="0"/>
        <w:widowControl w:val="0"/>
        <w:numPr>
          <w:ilvl w:val="0"/>
          <w:numId w:val="20"/>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在node4节点配置Hive 客户端</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由于Airflow 使用HiveOperator时需要在Airflow安装节点上有Hive客户端，所以需要在node4节点上配置Hive客户端。</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将Hive安装包上传至node4 “/software”下解压，并配置Hive环境变量</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default"/>
                <w:sz w:val="18"/>
                <w:szCs w:val="21"/>
                <w:vertAlign w:val="baseline"/>
                <w:lang w:val="en-US" w:eastAsia="zh-CN"/>
              </w:rPr>
            </w:pPr>
            <w:r>
              <w:rPr>
                <w:rFonts w:hint="eastAsia"/>
                <w:sz w:val="18"/>
                <w:szCs w:val="21"/>
                <w:vertAlign w:val="baseline"/>
                <w:lang w:val="en-US" w:eastAsia="zh-CN"/>
              </w:rPr>
              <w:t>#在/etc/profile文件最后配置Hive环境变量</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export HIVE_HOME=/software/hive-1.2.1</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export PATH=$PATH:$HIVE_HOME/bin</w:t>
            </w:r>
          </w:p>
          <w:p>
            <w:pPr>
              <w:numPr>
                <w:ilvl w:val="0"/>
                <w:numId w:val="0"/>
              </w:numPr>
              <w:spacing w:line="240" w:lineRule="auto"/>
              <w:rPr>
                <w:rFonts w:hint="default"/>
                <w:sz w:val="18"/>
                <w:szCs w:val="21"/>
                <w:vertAlign w:val="baseline"/>
                <w:lang w:val="en-US" w:eastAsia="zh-CN"/>
              </w:rPr>
            </w:pPr>
          </w:p>
          <w:p>
            <w:pPr>
              <w:numPr>
                <w:ilvl w:val="0"/>
                <w:numId w:val="0"/>
              </w:numPr>
              <w:spacing w:line="240" w:lineRule="auto"/>
              <w:rPr>
                <w:rFonts w:hint="eastAsia"/>
                <w:sz w:val="18"/>
                <w:szCs w:val="21"/>
                <w:vertAlign w:val="baseline"/>
                <w:lang w:val="en-US" w:eastAsia="zh-CN"/>
              </w:rPr>
            </w:pPr>
            <w:r>
              <w:rPr>
                <w:rFonts w:hint="eastAsia"/>
                <w:sz w:val="18"/>
                <w:szCs w:val="21"/>
                <w:vertAlign w:val="baseline"/>
                <w:lang w:val="en-US" w:eastAsia="zh-CN"/>
              </w:rPr>
              <w:t>#使环境变量生效</w:t>
            </w:r>
          </w:p>
          <w:p>
            <w:pPr>
              <w:numPr>
                <w:ilvl w:val="0"/>
                <w:numId w:val="0"/>
              </w:numPr>
              <w:spacing w:line="240" w:lineRule="auto"/>
              <w:rPr>
                <w:rFonts w:hint="default"/>
                <w:vertAlign w:val="baseline"/>
                <w:lang w:val="en-US" w:eastAsia="zh-CN"/>
              </w:rPr>
            </w:pPr>
            <w:r>
              <w:rPr>
                <w:rFonts w:hint="eastAsia"/>
                <w:sz w:val="18"/>
                <w:szCs w:val="21"/>
                <w:vertAlign w:val="baseline"/>
                <w:lang w:val="en-US" w:eastAsia="zh-CN"/>
              </w:rPr>
              <w:t>source /etc/profile</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修改HIVE_HOME/conf/hive-site.xml ，写入如下内容：</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&lt;configuration&gt;</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&lt;property&gt;</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&lt;name&gt;hive.metastore.warehouse.dir&lt;/name&gt;</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&lt;value&gt;/user/hive/warehouse&lt;/value&gt;</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&lt;/property&gt;</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&lt;property&gt;</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&lt;name&gt;hive.metastore.local&lt;/name&gt;</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&lt;value&gt;false&lt;/value&gt;</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&lt;/property&gt;</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&lt;property&gt;</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&lt;name&gt;hive.metastore.uris&lt;/name&gt;</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&lt;value&gt;thrift://node1:9083&lt;/value&gt;</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&lt;/property&gt;</w:t>
            </w:r>
          </w:p>
          <w:p>
            <w:pPr>
              <w:numPr>
                <w:ilvl w:val="0"/>
                <w:numId w:val="0"/>
              </w:numPr>
              <w:spacing w:line="240" w:lineRule="auto"/>
              <w:rPr>
                <w:rFonts w:hint="default"/>
                <w:vertAlign w:val="baseline"/>
                <w:lang w:val="en-US" w:eastAsia="zh-CN"/>
              </w:rPr>
            </w:pPr>
            <w:r>
              <w:rPr>
                <w:rFonts w:hint="default"/>
                <w:sz w:val="18"/>
                <w:szCs w:val="21"/>
                <w:vertAlign w:val="baseline"/>
                <w:lang w:val="en-US" w:eastAsia="zh-CN"/>
              </w:rPr>
              <w:t>&lt;/configuration&gt;</w:t>
            </w:r>
          </w:p>
        </w:tc>
      </w:tr>
    </w:tbl>
    <w:p>
      <w:pPr>
        <w:numPr>
          <w:ilvl w:val="0"/>
          <w:numId w:val="0"/>
        </w:numPr>
        <w:rPr>
          <w:rFonts w:hint="default"/>
          <w:lang w:val="en-US" w:eastAsia="zh-CN"/>
        </w:rPr>
      </w:pPr>
    </w:p>
    <w:p>
      <w:pPr>
        <w:keepNext w:val="0"/>
        <w:keepLines w:val="0"/>
        <w:pageBreakBefore w:val="0"/>
        <w:widowControl w:val="0"/>
        <w:numPr>
          <w:ilvl w:val="0"/>
          <w:numId w:val="20"/>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编写DAG python配置文件</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注意在本地开发工具编写python配置时，需要用到HiveOperator，需要在本地对应的python环境中安装对应的provider package。</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spacing w:line="240" w:lineRule="auto"/>
              <w:rPr>
                <w:rFonts w:hint="default" w:ascii="微软雅黑" w:hAnsi="微软雅黑" w:eastAsia="微软雅黑" w:cs="微软雅黑"/>
                <w:sz w:val="18"/>
                <w:szCs w:val="21"/>
                <w:vertAlign w:val="baseline"/>
                <w:lang w:val="en-US" w:eastAsia="zh-CN"/>
              </w:rPr>
            </w:pPr>
            <w:r>
              <w:rPr>
                <w:rFonts w:hint="default" w:ascii="微软雅黑" w:hAnsi="微软雅黑" w:eastAsia="微软雅黑" w:cs="微软雅黑"/>
                <w:sz w:val="18"/>
                <w:szCs w:val="21"/>
                <w:vertAlign w:val="baseline"/>
                <w:lang w:val="en-US" w:eastAsia="zh-CN"/>
              </w:rPr>
              <w:t>C:\Users\wubai&gt;d:</w:t>
            </w:r>
          </w:p>
          <w:p>
            <w:pPr>
              <w:numPr>
                <w:ilvl w:val="0"/>
                <w:numId w:val="0"/>
              </w:numPr>
              <w:spacing w:line="240" w:lineRule="auto"/>
              <w:rPr>
                <w:rFonts w:hint="default" w:ascii="微软雅黑" w:hAnsi="微软雅黑" w:eastAsia="微软雅黑" w:cs="微软雅黑"/>
                <w:sz w:val="18"/>
                <w:szCs w:val="21"/>
                <w:vertAlign w:val="baseline"/>
                <w:lang w:val="en-US" w:eastAsia="zh-CN"/>
              </w:rPr>
            </w:pPr>
            <w:r>
              <w:rPr>
                <w:rFonts w:hint="default" w:ascii="微软雅黑" w:hAnsi="微软雅黑" w:eastAsia="微软雅黑" w:cs="微软雅黑"/>
                <w:sz w:val="18"/>
                <w:szCs w:val="21"/>
                <w:vertAlign w:val="baseline"/>
                <w:lang w:val="en-US" w:eastAsia="zh-CN"/>
              </w:rPr>
              <w:t>D:\&gt;cd d:\ProgramData\Anaconda3\envs\python37\Scripts</w:t>
            </w:r>
          </w:p>
          <w:p>
            <w:pPr>
              <w:numPr>
                <w:ilvl w:val="0"/>
                <w:numId w:val="0"/>
              </w:numPr>
              <w:spacing w:line="240" w:lineRule="auto"/>
              <w:rPr>
                <w:rFonts w:hint="eastAsia" w:ascii="微软雅黑" w:hAnsi="微软雅黑" w:eastAsia="微软雅黑" w:cs="微软雅黑"/>
                <w:sz w:val="18"/>
                <w:szCs w:val="21"/>
                <w:vertAlign w:val="baseline"/>
                <w:lang w:val="en-US" w:eastAsia="zh-CN"/>
              </w:rPr>
            </w:pPr>
            <w:r>
              <w:rPr>
                <w:rFonts w:hint="default" w:ascii="微软雅黑" w:hAnsi="微软雅黑" w:eastAsia="微软雅黑" w:cs="微软雅黑"/>
                <w:sz w:val="18"/>
                <w:szCs w:val="21"/>
                <w:vertAlign w:val="baseline"/>
                <w:lang w:val="en-US" w:eastAsia="zh-CN"/>
              </w:rPr>
              <w:t>d:\ProgramData\Anaconda3\envs\python37\Scripts&gt;</w:t>
            </w:r>
            <w:r>
              <w:rPr>
                <w:rFonts w:hint="eastAsia" w:ascii="微软雅黑" w:hAnsi="微软雅黑" w:eastAsia="微软雅黑" w:cs="微软雅黑"/>
                <w:sz w:val="18"/>
                <w:szCs w:val="21"/>
                <w:vertAlign w:val="baseline"/>
                <w:lang w:val="en-US" w:eastAsia="zh-CN"/>
              </w:rPr>
              <w:t>pip install apache-airflow-providers-apache-hive==2.0.2</w:t>
            </w:r>
          </w:p>
          <w:p>
            <w:pPr>
              <w:numPr>
                <w:ilvl w:val="0"/>
                <w:numId w:val="0"/>
              </w:numPr>
              <w:spacing w:line="240" w:lineRule="auto"/>
              <w:rPr>
                <w:rFonts w:hint="default" w:ascii="微软雅黑" w:hAnsi="微软雅黑" w:eastAsia="微软雅黑" w:cs="微软雅黑"/>
                <w:sz w:val="18"/>
                <w:szCs w:val="21"/>
                <w:vertAlign w:val="baseline"/>
                <w:lang w:val="en-US" w:eastAsia="zh-CN"/>
              </w:rPr>
            </w:pPr>
            <w:r>
              <w:rPr>
                <w:rFonts w:hint="eastAsia" w:ascii="微软雅黑" w:hAnsi="微软雅黑" w:eastAsia="微软雅黑" w:cs="微软雅黑"/>
                <w:sz w:val="18"/>
                <w:szCs w:val="21"/>
                <w:vertAlign w:val="baseline"/>
                <w:lang w:val="en-US" w:eastAsia="zh-CN"/>
              </w:rPr>
              <w:t>注意：这里本地安装也有可能缺少对应的C++环境，我们也可以不安装，直接跳过也可以。</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Python配置文件:</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spacing w:line="240" w:lineRule="auto"/>
              <w:rPr>
                <w:rFonts w:hint="default"/>
                <w:vertAlign w:val="baseline"/>
                <w:lang w:val="en-US" w:eastAsia="zh-CN"/>
              </w:rPr>
            </w:pP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datetime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datetime, timedelta</w:t>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airflow.providers.apache.hive.operators.hive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HiveOperator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default_args =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'owner'</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'wangwu'</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'start_date'</w:t>
            </w:r>
            <w:r>
              <w:rPr>
                <w:rFonts w:hint="eastAsia" w:ascii="宋体" w:hAnsi="宋体" w:eastAsia="宋体" w:cs="宋体"/>
                <w:color w:val="000000"/>
                <w:sz w:val="18"/>
                <w:szCs w:val="18"/>
                <w:shd w:val="clear" w:fill="FFFFFF"/>
              </w:rPr>
              <w:t>:datetime(</w:t>
            </w:r>
            <w:r>
              <w:rPr>
                <w:rFonts w:hint="eastAsia" w:ascii="宋体" w:hAnsi="宋体" w:eastAsia="宋体" w:cs="宋体"/>
                <w:color w:val="0000FF"/>
                <w:sz w:val="18"/>
                <w:szCs w:val="18"/>
                <w:shd w:val="clear" w:fill="FFFFFF"/>
              </w:rPr>
              <w:t>2021</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9</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23</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'retries'</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失败重试次数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'retry_delay'</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5</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失败重试间隔</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dag =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dag_id </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'execute_hive_sql'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default_args</w:t>
            </w:r>
            <w:r>
              <w:rPr>
                <w:rFonts w:hint="eastAsia" w:ascii="宋体" w:hAnsi="宋体" w:eastAsia="宋体" w:cs="宋体"/>
                <w:color w:val="000000"/>
                <w:sz w:val="18"/>
                <w:szCs w:val="18"/>
                <w:shd w:val="clear" w:fill="FFFFFF"/>
              </w:rPr>
              <w:t>=default_args,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schedule_interval</w:t>
            </w:r>
            <w:r>
              <w:rPr>
                <w:rFonts w:hint="eastAsia" w:ascii="宋体" w:hAnsi="宋体" w:eastAsia="宋体" w:cs="宋体"/>
                <w:color w:val="000000"/>
                <w:sz w:val="18"/>
                <w:szCs w:val="18"/>
                <w:shd w:val="clear" w:fill="FFFFFF"/>
              </w:rPr>
              <w:t>=timedelta(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first=HiveOperator(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'person_info'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FF0000"/>
                <w:sz w:val="18"/>
                <w:szCs w:val="18"/>
                <w:shd w:val="clear" w:fill="FFFFFF"/>
              </w:rPr>
              <w:t xml:space="preserve">  hive_cli_conn_id="node1-hive-metastore",</w:t>
            </w:r>
            <w:r>
              <w:rPr>
                <w:rFonts w:hint="eastAsia" w:ascii="宋体" w:hAnsi="宋体" w:eastAsia="宋体" w:cs="宋体"/>
                <w:b/>
                <w:bCs/>
                <w:color w:val="FF0000"/>
                <w:sz w:val="18"/>
                <w:szCs w:val="18"/>
                <w:shd w:val="clear" w:fill="FFFFFF"/>
              </w:rPr>
              <w:br w:type="textWrapping"/>
            </w:r>
            <w:r>
              <w:rPr>
                <w:rFonts w:hint="eastAsia" w:ascii="宋体" w:hAnsi="宋体" w:eastAsia="宋体" w:cs="宋体"/>
                <w:b/>
                <w:bCs/>
                <w:color w:val="FF0000"/>
                <w:sz w:val="18"/>
                <w:szCs w:val="18"/>
                <w:shd w:val="clear" w:fill="FFFFFF"/>
              </w:rPr>
              <w:t xml:space="preserve">    hql='select id,name,age from person_info',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 </w:t>
            </w:r>
            <w:r>
              <w:rPr>
                <w:rFonts w:hint="eastAsia" w:ascii="宋体" w:hAnsi="宋体" w:eastAsia="宋体" w:cs="宋体"/>
                <w:color w:val="000000"/>
                <w:sz w:val="18"/>
                <w:szCs w:val="18"/>
                <w:shd w:val="clear" w:fill="FFFFFF"/>
              </w:rPr>
              <w:t>=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second=HiveOperator(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'score_info'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FF0000"/>
                <w:sz w:val="18"/>
                <w:szCs w:val="18"/>
                <w:shd w:val="clear" w:fill="FFFFFF"/>
              </w:rPr>
              <w:t xml:space="preserve"> hive_cli_conn_id="node1-hive-metastore",</w:t>
            </w:r>
            <w:r>
              <w:rPr>
                <w:rFonts w:hint="eastAsia" w:ascii="宋体" w:hAnsi="宋体" w:eastAsia="宋体" w:cs="宋体"/>
                <w:b/>
                <w:bCs/>
                <w:color w:val="FF0000"/>
                <w:sz w:val="18"/>
                <w:szCs w:val="18"/>
                <w:shd w:val="clear" w:fill="FFFFFF"/>
              </w:rPr>
              <w:br w:type="textWrapping"/>
            </w:r>
            <w:r>
              <w:rPr>
                <w:rFonts w:hint="eastAsia" w:ascii="宋体" w:hAnsi="宋体" w:eastAsia="宋体" w:cs="宋体"/>
                <w:b/>
                <w:bCs/>
                <w:color w:val="FF0000"/>
                <w:sz w:val="18"/>
                <w:szCs w:val="18"/>
                <w:shd w:val="clear" w:fill="FFFFFF"/>
              </w:rPr>
              <w:t xml:space="preserve">    hql='select id,name,score from score_info',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third=HiveOperator(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'join_info'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FF0000"/>
                <w:sz w:val="20"/>
                <w:szCs w:val="20"/>
                <w:shd w:val="clear" w:fill="FFFFFF"/>
              </w:rPr>
              <w:t xml:space="preserve"> hive_cli_conn_id="node1-hive-metastore",</w:t>
            </w:r>
            <w:r>
              <w:rPr>
                <w:rFonts w:hint="eastAsia" w:ascii="宋体" w:hAnsi="宋体" w:eastAsia="宋体" w:cs="宋体"/>
                <w:b/>
                <w:bCs/>
                <w:i/>
                <w:iCs/>
                <w:color w:val="FF0000"/>
                <w:sz w:val="20"/>
                <w:szCs w:val="20"/>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FF0000"/>
                <w:sz w:val="20"/>
                <w:szCs w:val="20"/>
                <w:shd w:val="clear" w:fill="FFFFFF"/>
              </w:rPr>
              <w:t>hql='select a.id,a.name,a.age,b.score from person_info a join score_info b on a.id = b.id',</w:t>
            </w:r>
            <w:r>
              <w:rPr>
                <w:rFonts w:hint="eastAsia" w:ascii="宋体" w:hAnsi="宋体" w:eastAsia="宋体" w:cs="宋体"/>
                <w:b/>
                <w:bCs/>
                <w:color w:val="FF0000"/>
                <w:sz w:val="20"/>
                <w:szCs w:val="20"/>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first &gt;&gt; second &gt;&gt;third</w:t>
            </w:r>
          </w:p>
        </w:tc>
      </w:tr>
    </w:tbl>
    <w:p>
      <w:pPr>
        <w:numPr>
          <w:ilvl w:val="0"/>
          <w:numId w:val="0"/>
        </w:numPr>
        <w:rPr>
          <w:rFonts w:hint="default"/>
          <w:lang w:val="en-US" w:eastAsia="zh-CN"/>
        </w:rPr>
      </w:pPr>
    </w:p>
    <w:p>
      <w:pPr>
        <w:keepNext w:val="0"/>
        <w:keepLines w:val="0"/>
        <w:pageBreakBefore w:val="0"/>
        <w:widowControl w:val="0"/>
        <w:numPr>
          <w:ilvl w:val="0"/>
          <w:numId w:val="20"/>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调度python配置脚本</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将以上配置好的python文件上传至node4节点$AIRFLOW_HOME/dags下，重启Airflow websever与scheduler，登录webui，开启调度：</w:t>
      </w:r>
    </w:p>
    <w:p>
      <w:pPr>
        <w:numPr>
          <w:ilvl w:val="0"/>
          <w:numId w:val="0"/>
        </w:numPr>
      </w:pPr>
      <w:r>
        <w:drawing>
          <wp:inline distT="0" distB="0" distL="114300" distR="114300">
            <wp:extent cx="5262880" cy="708025"/>
            <wp:effectExtent l="0" t="0" r="13970" b="1587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69"/>
                    <a:stretch>
                      <a:fillRect/>
                    </a:stretch>
                  </pic:blipFill>
                  <pic:spPr>
                    <a:xfrm>
                      <a:off x="0" y="0"/>
                      <a:ext cx="5262880" cy="7080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调度结果如下：</w:t>
      </w:r>
    </w:p>
    <w:p>
      <w:pPr>
        <w:numPr>
          <w:ilvl w:val="0"/>
          <w:numId w:val="0"/>
        </w:numPr>
      </w:pPr>
      <w:r>
        <w:drawing>
          <wp:inline distT="0" distB="0" distL="114300" distR="114300">
            <wp:extent cx="5264150" cy="2183765"/>
            <wp:effectExtent l="0" t="0" r="12700" b="6985"/>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70"/>
                    <a:stretch>
                      <a:fillRect/>
                    </a:stretch>
                  </pic:blipFill>
                  <pic:spPr>
                    <a:xfrm>
                      <a:off x="0" y="0"/>
                      <a:ext cx="5264150" cy="2183765"/>
                    </a:xfrm>
                    <a:prstGeom prst="rect">
                      <a:avLst/>
                    </a:prstGeom>
                    <a:noFill/>
                    <a:ln>
                      <a:noFill/>
                    </a:ln>
                  </pic:spPr>
                </pic:pic>
              </a:graphicData>
            </a:graphic>
          </wp:inline>
        </w:drawing>
      </w:r>
    </w:p>
    <w:p>
      <w:pPr>
        <w:numPr>
          <w:ilvl w:val="0"/>
          <w:numId w:val="0"/>
        </w:numPr>
      </w:pPr>
      <w:r>
        <w:drawing>
          <wp:inline distT="0" distB="0" distL="114300" distR="114300">
            <wp:extent cx="5266055" cy="2299335"/>
            <wp:effectExtent l="0" t="0" r="10795" b="571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71"/>
                    <a:stretch>
                      <a:fillRect/>
                    </a:stretch>
                  </pic:blipFill>
                  <pic:spPr>
                    <a:xfrm>
                      <a:off x="0" y="0"/>
                      <a:ext cx="5266055" cy="2299335"/>
                    </a:xfrm>
                    <a:prstGeom prst="rect">
                      <a:avLst/>
                    </a:prstGeom>
                    <a:noFill/>
                    <a:ln>
                      <a:noFill/>
                    </a:ln>
                  </pic:spPr>
                </pic:pic>
              </a:graphicData>
            </a:graphic>
          </wp:inline>
        </w:drawing>
      </w:r>
    </w:p>
    <w:p>
      <w:pPr>
        <w:numPr>
          <w:ilvl w:val="0"/>
          <w:numId w:val="0"/>
        </w:numPr>
      </w:pPr>
      <w:r>
        <w:drawing>
          <wp:inline distT="0" distB="0" distL="114300" distR="114300">
            <wp:extent cx="5261610" cy="1298575"/>
            <wp:effectExtent l="0" t="0" r="15240" b="1587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72"/>
                    <a:stretch>
                      <a:fillRect/>
                    </a:stretch>
                  </pic:blipFill>
                  <pic:spPr>
                    <a:xfrm>
                      <a:off x="0" y="0"/>
                      <a:ext cx="5261610" cy="1298575"/>
                    </a:xfrm>
                    <a:prstGeom prst="rect">
                      <a:avLst/>
                    </a:prstGeom>
                    <a:noFill/>
                    <a:ln>
                      <a:noFill/>
                    </a:ln>
                  </pic:spPr>
                </pic:pic>
              </a:graphicData>
            </a:graphic>
          </wp:inline>
        </w:drawing>
      </w:r>
    </w:p>
    <w:p>
      <w:pPr>
        <w:numPr>
          <w:ilvl w:val="0"/>
          <w:numId w:val="0"/>
        </w:numPr>
        <w:rPr>
          <w:rFonts w:hint="default"/>
          <w:lang w:val="en-US" w:eastAsia="zh-CN"/>
        </w:rPr>
      </w:pPr>
    </w:p>
    <w:p>
      <w:pPr>
        <w:pStyle w:val="4"/>
        <w:ind w:left="828" w:hanging="828"/>
        <w:outlineLvl w:val="2"/>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PythonOperator</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PythonOperator可以调用Python函数，由于Python基本可以调用任何类型的任务，如果实在找不到合适的Operator，将任务转为Python函数，使用PythonOperator即可。</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关于PythonOperator常用参数如下，更多参数可以查看官网：</w:t>
      </w:r>
      <w:bookmarkStart w:id="6" w:name="OLE_LINK2"/>
      <w:r>
        <w:rPr>
          <w:rFonts w:hint="eastAsia" w:eastAsia="微软雅黑"/>
          <w:lang w:val="en-US" w:eastAsia="zh-CN"/>
        </w:rPr>
        <w:fldChar w:fldCharType="begin"/>
      </w:r>
      <w:r>
        <w:rPr>
          <w:rFonts w:hint="eastAsia" w:eastAsia="微软雅黑"/>
          <w:lang w:val="en-US" w:eastAsia="zh-CN"/>
        </w:rPr>
        <w:instrText xml:space="preserve"> HYPERLINK "http://airflow.apache.org/docs/apache-airflow/stable/_api/airflow/operators/python/index.html#module-airflow.operators.python" </w:instrText>
      </w:r>
      <w:r>
        <w:rPr>
          <w:rFonts w:hint="eastAsia" w:eastAsia="微软雅黑"/>
          <w:lang w:val="en-US" w:eastAsia="zh-CN"/>
        </w:rPr>
        <w:fldChar w:fldCharType="separate"/>
      </w:r>
      <w:r>
        <w:rPr>
          <w:rFonts w:hint="eastAsia" w:eastAsia="微软雅黑"/>
          <w:lang w:val="en-US" w:eastAsia="zh-CN"/>
        </w:rPr>
        <w:t>http://airflow.apache.org/docs/apache-airflow/stable/_api/airflow/operators/python/index.html#module-airflow.operators.python</w:t>
      </w:r>
      <w:r>
        <w:rPr>
          <w:rFonts w:hint="eastAsia" w:eastAsia="微软雅黑"/>
          <w:lang w:val="en-US" w:eastAsia="zh-CN"/>
        </w:rPr>
        <w:fldChar w:fldCharType="end"/>
      </w:r>
      <w:bookmarkEnd w:id="6"/>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sz w:val="18"/>
                <w:szCs w:val="21"/>
                <w:vertAlign w:val="baseline"/>
                <w:lang w:val="en-US" w:eastAsia="zh-CN"/>
              </w:rPr>
            </w:pPr>
            <w:r>
              <w:rPr>
                <w:rFonts w:hint="eastAsia"/>
                <w:b/>
                <w:bCs/>
                <w:sz w:val="18"/>
                <w:szCs w:val="21"/>
                <w:vertAlign w:val="baseline"/>
                <w:lang w:val="en-US" w:eastAsia="zh-CN"/>
              </w:rPr>
              <w:t>python_callable(python callable)</w:t>
            </w:r>
            <w:r>
              <w:rPr>
                <w:rFonts w:hint="eastAsia"/>
                <w:sz w:val="18"/>
                <w:szCs w:val="21"/>
                <w:vertAlign w:val="baseline"/>
                <w:lang w:val="en-US" w:eastAsia="zh-CN"/>
              </w:rPr>
              <w:t>：调用的python函数</w:t>
            </w:r>
          </w:p>
          <w:p>
            <w:pPr>
              <w:rPr>
                <w:rFonts w:hint="default"/>
                <w:sz w:val="18"/>
                <w:szCs w:val="21"/>
                <w:vertAlign w:val="baseline"/>
                <w:lang w:val="en-US" w:eastAsia="zh-CN"/>
              </w:rPr>
            </w:pPr>
            <w:r>
              <w:rPr>
                <w:rFonts w:hint="eastAsia"/>
                <w:b/>
                <w:bCs/>
                <w:sz w:val="18"/>
                <w:szCs w:val="21"/>
                <w:vertAlign w:val="baseline"/>
                <w:lang w:val="en-US" w:eastAsia="zh-CN"/>
              </w:rPr>
              <w:t>op_kwargs(dict)</w:t>
            </w:r>
            <w:r>
              <w:rPr>
                <w:rFonts w:hint="eastAsia"/>
                <w:sz w:val="18"/>
                <w:szCs w:val="21"/>
                <w:vertAlign w:val="baseline"/>
                <w:lang w:val="en-US" w:eastAsia="zh-CN"/>
              </w:rPr>
              <w:t>：</w:t>
            </w:r>
            <w:bookmarkStart w:id="7" w:name="OLE_LINK7"/>
            <w:r>
              <w:rPr>
                <w:rFonts w:hint="eastAsia"/>
                <w:sz w:val="18"/>
                <w:szCs w:val="21"/>
                <w:vertAlign w:val="baseline"/>
                <w:lang w:val="en-US" w:eastAsia="zh-CN"/>
              </w:rPr>
              <w:t>调用python函数对应的</w:t>
            </w:r>
            <w:bookmarkEnd w:id="7"/>
            <w:r>
              <w:rPr>
                <w:rFonts w:hint="eastAsia"/>
                <w:sz w:val="18"/>
                <w:szCs w:val="21"/>
                <w:vertAlign w:val="baseline"/>
                <w:lang w:val="en-US" w:eastAsia="zh-CN"/>
              </w:rPr>
              <w:t xml:space="preserve"> **args 参数，dict格式，使用参照案例。</w:t>
            </w:r>
          </w:p>
          <w:p>
            <w:pPr>
              <w:rPr>
                <w:rFonts w:hint="default"/>
                <w:vertAlign w:val="baseline"/>
                <w:lang w:val="en-US" w:eastAsia="zh-CN"/>
              </w:rPr>
            </w:pPr>
            <w:bookmarkStart w:id="8" w:name="OLE_LINK5"/>
            <w:r>
              <w:rPr>
                <w:rFonts w:hint="eastAsia"/>
                <w:b/>
                <w:bCs/>
                <w:sz w:val="18"/>
                <w:szCs w:val="21"/>
                <w:vertAlign w:val="baseline"/>
                <w:lang w:val="en-US" w:eastAsia="zh-CN"/>
              </w:rPr>
              <w:t>op_args</w:t>
            </w:r>
            <w:bookmarkEnd w:id="8"/>
            <w:r>
              <w:rPr>
                <w:rFonts w:hint="eastAsia"/>
                <w:b/>
                <w:bCs/>
                <w:sz w:val="18"/>
                <w:szCs w:val="21"/>
                <w:vertAlign w:val="baseline"/>
                <w:lang w:val="en-US" w:eastAsia="zh-CN"/>
              </w:rPr>
              <w:t>(list)</w:t>
            </w:r>
            <w:r>
              <w:rPr>
                <w:rFonts w:hint="eastAsia"/>
                <w:sz w:val="18"/>
                <w:szCs w:val="21"/>
                <w:vertAlign w:val="baseline"/>
                <w:lang w:val="en-US" w:eastAsia="zh-CN"/>
              </w:rPr>
              <w:t>：调用python函数对应的 *args 参数，多个封装到一个tuple中，list格式，使用参照案例。</w:t>
            </w:r>
          </w:p>
        </w:tc>
      </w:tr>
    </w:tbl>
    <w:p>
      <w:pPr>
        <w:numPr>
          <w:ilvl w:val="0"/>
          <w:numId w:val="19"/>
        </w:numPr>
        <w:ind w:left="420" w:leftChars="0" w:hanging="420" w:firstLineChars="0"/>
        <w:rPr>
          <w:rFonts w:hint="default"/>
          <w:b/>
          <w:bCs/>
          <w:lang w:val="en-US" w:eastAsia="zh-CN"/>
        </w:rPr>
      </w:pPr>
      <w:r>
        <w:rPr>
          <w:rFonts w:hint="eastAsia"/>
          <w:b/>
          <w:bCs/>
          <w:lang w:val="en-US" w:eastAsia="zh-CN"/>
        </w:rPr>
        <w:t>PythonOperator调度案例</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random</w:t>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datetime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datetime, timedelta</w:t>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airflow.operators.python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PythonOperator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bCs/>
                <w:i/>
                <w:iCs/>
                <w:color w:val="808080"/>
                <w:sz w:val="18"/>
                <w:szCs w:val="18"/>
                <w:shd w:val="clear" w:fill="FFFFFF"/>
              </w:rPr>
              <w:t># python中 *  关键字参数允许你传入0个或任意个参数，这些可变参数在函数调用时自动组装为一个tuple。</w:t>
            </w:r>
            <w:r>
              <w:rPr>
                <w:rFonts w:hint="eastAsia" w:ascii="宋体" w:hAnsi="宋体" w:eastAsia="宋体" w:cs="宋体"/>
                <w:b/>
                <w:bCs/>
                <w:i/>
                <w:iCs/>
                <w:color w:val="808080"/>
                <w:sz w:val="18"/>
                <w:szCs w:val="18"/>
                <w:shd w:val="clear" w:fill="FFFFFF"/>
              </w:rPr>
              <w:br w:type="textWrapping"/>
            </w:r>
            <w:r>
              <w:rPr>
                <w:rFonts w:hint="eastAsia" w:ascii="宋体" w:hAnsi="宋体" w:eastAsia="宋体" w:cs="宋体"/>
                <w:b/>
                <w:bCs/>
                <w:i/>
                <w:iCs/>
                <w:color w:val="808080"/>
                <w:sz w:val="18"/>
                <w:szCs w:val="18"/>
                <w:shd w:val="clear" w:fill="FFFFFF"/>
              </w:rPr>
              <w:t># python中 ** 关键字参数允许你传入0个或任意个含参数名的参数,这些关键字参数在函数内部自动组装为一个dict。</w:t>
            </w:r>
            <w:r>
              <w:rPr>
                <w:rFonts w:hint="eastAsia" w:ascii="宋体" w:hAnsi="宋体" w:eastAsia="宋体" w:cs="宋体"/>
                <w:i/>
                <w:iCs/>
                <w:color w:val="808080"/>
                <w:sz w:val="18"/>
                <w:szCs w:val="18"/>
                <w:shd w:val="clear" w:fill="FFFFFF"/>
              </w:rPr>
              <w:br w:type="textWrapping"/>
            </w:r>
            <w:r>
              <w:rPr>
                <w:rFonts w:hint="eastAsia" w:ascii="宋体" w:hAnsi="宋体" w:eastAsia="宋体" w:cs="宋体"/>
                <w:b/>
                <w:bCs/>
                <w:color w:val="000080"/>
                <w:sz w:val="18"/>
                <w:szCs w:val="18"/>
                <w:shd w:val="clear" w:fill="FFFFFF"/>
              </w:rPr>
              <w:t xml:space="preserve">def </w:t>
            </w:r>
            <w:r>
              <w:rPr>
                <w:rFonts w:hint="eastAsia" w:ascii="宋体" w:hAnsi="宋体" w:eastAsia="宋体" w:cs="宋体"/>
                <w:color w:val="000000"/>
                <w:sz w:val="18"/>
                <w:szCs w:val="18"/>
                <w:shd w:val="clear" w:fill="FFFFFF"/>
              </w:rPr>
              <w:t>print__hello1(*a,**b):</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80"/>
                <w:sz w:val="18"/>
                <w:szCs w:val="18"/>
                <w:shd w:val="clear" w:fill="FFFFFF"/>
              </w:rPr>
              <w:t>print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80"/>
                <w:sz w:val="18"/>
                <w:szCs w:val="18"/>
                <w:shd w:val="clear" w:fill="FFFFFF"/>
              </w:rPr>
              <w:t>print</w:t>
            </w:r>
            <w:r>
              <w:rPr>
                <w:rFonts w:hint="eastAsia" w:ascii="宋体" w:hAnsi="宋体" w:eastAsia="宋体" w:cs="宋体"/>
                <w:color w:val="000000"/>
                <w:sz w:val="18"/>
                <w:szCs w:val="18"/>
                <w:shd w:val="clear" w:fill="FFFFFF"/>
              </w:rPr>
              <w:t>(b)</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80"/>
                <w:sz w:val="18"/>
                <w:szCs w:val="18"/>
                <w:shd w:val="clear" w:fill="FFFFFF"/>
              </w:rPr>
              <w:t>print</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"hello airflow1"</w:t>
            </w:r>
            <w:r>
              <w:rPr>
                <w:rFonts w:hint="eastAsia" w:ascii="宋体" w:hAnsi="宋体" w:eastAsia="宋体" w:cs="宋体"/>
                <w:color w:val="000000"/>
                <w:sz w:val="18"/>
                <w:szCs w:val="18"/>
                <w:shd w:val="clear" w:fill="FFFFFF"/>
              </w:rPr>
              <w:t>)</w:t>
            </w:r>
          </w:p>
          <w:p>
            <w:pPr>
              <w:pStyle w:val="29"/>
              <w:keepNext w:val="0"/>
              <w:keepLines w:val="0"/>
              <w:widowControl/>
              <w:suppressLineNumbers w:val="0"/>
              <w:shd w:val="clear" w:fill="FFFFFF"/>
              <w:ind w:firstLine="360"/>
              <w:rPr>
                <w:rFonts w:hint="eastAsia" w:ascii="宋体" w:hAnsi="宋体" w:eastAsia="宋体" w:cs="宋体"/>
                <w:color w:val="000000"/>
                <w:sz w:val="18"/>
                <w:szCs w:val="18"/>
                <w:shd w:val="clear" w:fill="FFFFFF"/>
              </w:rPr>
            </w:pPr>
            <w:r>
              <w:rPr>
                <w:rFonts w:hint="eastAsia" w:ascii="宋体" w:hAnsi="宋体" w:eastAsia="宋体" w:cs="宋体"/>
                <w:i/>
                <w:iCs/>
                <w:color w:val="808080"/>
                <w:sz w:val="18"/>
                <w:szCs w:val="18"/>
                <w:shd w:val="clear" w:fill="FFFFFF"/>
              </w:rPr>
              <w:t xml:space="preserve"># </w:t>
            </w:r>
            <w:r>
              <w:rPr>
                <w:rFonts w:hint="eastAsia" w:cs="宋体"/>
                <w:i/>
                <w:iCs/>
                <w:color w:val="808080"/>
                <w:sz w:val="18"/>
                <w:szCs w:val="18"/>
                <w:shd w:val="clear" w:fill="FFFFFF"/>
                <w:lang w:val="en-US" w:eastAsia="zh-CN"/>
              </w:rPr>
              <w:t>返回的值只会打印到日志中</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0080"/>
                <w:sz w:val="18"/>
                <w:szCs w:val="18"/>
                <w:shd w:val="clear" w:fill="FFFFFF"/>
              </w:rPr>
              <w:t>return</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"sss1"</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"xxx1"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def </w:t>
            </w:r>
            <w:r>
              <w:rPr>
                <w:rFonts w:hint="eastAsia" w:ascii="宋体" w:hAnsi="宋体" w:eastAsia="宋体" w:cs="宋体"/>
                <w:color w:val="000000"/>
                <w:sz w:val="18"/>
                <w:szCs w:val="18"/>
                <w:shd w:val="clear" w:fill="FFFFFF"/>
              </w:rPr>
              <w:t>print__hello2(random_base):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80"/>
                <w:sz w:val="18"/>
                <w:szCs w:val="18"/>
                <w:shd w:val="clear" w:fill="FFFFFF"/>
              </w:rPr>
              <w:t>print</w:t>
            </w:r>
            <w:r>
              <w:rPr>
                <w:rFonts w:hint="eastAsia" w:ascii="宋体" w:hAnsi="宋体" w:eastAsia="宋体" w:cs="宋体"/>
                <w:color w:val="000000"/>
                <w:sz w:val="18"/>
                <w:szCs w:val="18"/>
                <w:shd w:val="clear" w:fill="FFFFFF"/>
              </w:rPr>
              <w:t>(random_base)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80"/>
                <w:sz w:val="18"/>
                <w:szCs w:val="18"/>
                <w:shd w:val="clear" w:fill="FFFFFF"/>
              </w:rPr>
              <w:t>print</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"hello airflow2"</w:t>
            </w:r>
            <w:r>
              <w:rPr>
                <w:rFonts w:hint="eastAsia" w:ascii="宋体" w:hAnsi="宋体" w:eastAsia="宋体" w:cs="宋体"/>
                <w:color w:val="000000"/>
                <w:sz w:val="18"/>
                <w:szCs w:val="18"/>
                <w:shd w:val="clear" w:fill="FFFFFF"/>
              </w:rPr>
              <w:t>)</w:t>
            </w:r>
          </w:p>
          <w:p>
            <w:pPr>
              <w:pStyle w:val="29"/>
              <w:keepNext w:val="0"/>
              <w:keepLines w:val="0"/>
              <w:widowControl/>
              <w:suppressLineNumbers w:val="0"/>
              <w:shd w:val="clear" w:fill="FFFFFF"/>
              <w:ind w:firstLine="360"/>
              <w:rPr>
                <w:rFonts w:hint="default"/>
                <w:vertAlign w:val="baseline"/>
                <w:lang w:val="en-US" w:eastAsia="zh-CN"/>
              </w:rPr>
            </w:pPr>
            <w:r>
              <w:rPr>
                <w:rFonts w:hint="eastAsia" w:ascii="宋体" w:hAnsi="宋体" w:eastAsia="宋体" w:cs="宋体"/>
                <w:i/>
                <w:iCs/>
                <w:color w:val="808080"/>
                <w:sz w:val="18"/>
                <w:szCs w:val="18"/>
                <w:shd w:val="clear" w:fill="FFFFFF"/>
              </w:rPr>
              <w:t xml:space="preserve"># </w:t>
            </w:r>
            <w:r>
              <w:rPr>
                <w:rFonts w:hint="eastAsia" w:cs="宋体"/>
                <w:i/>
                <w:iCs/>
                <w:color w:val="808080"/>
                <w:sz w:val="18"/>
                <w:szCs w:val="18"/>
                <w:shd w:val="clear" w:fill="FFFFFF"/>
                <w:lang w:val="en-US" w:eastAsia="zh-CN"/>
              </w:rPr>
              <w:t>返回的值只会打印到日志中</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0080"/>
                <w:sz w:val="18"/>
                <w:szCs w:val="18"/>
                <w:shd w:val="clear" w:fill="FFFFFF"/>
              </w:rPr>
              <w:t>return</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"sss2"</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"xxx2"</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default_args =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'owner'</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'maliu'</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'start_date'</w:t>
            </w:r>
            <w:r>
              <w:rPr>
                <w:rFonts w:hint="eastAsia" w:ascii="宋体" w:hAnsi="宋体" w:eastAsia="宋体" w:cs="宋体"/>
                <w:color w:val="000000"/>
                <w:sz w:val="18"/>
                <w:szCs w:val="18"/>
                <w:shd w:val="clear" w:fill="FFFFFF"/>
              </w:rPr>
              <w:t>:datetime(</w:t>
            </w:r>
            <w:r>
              <w:rPr>
                <w:rFonts w:hint="eastAsia" w:ascii="宋体" w:hAnsi="宋体" w:eastAsia="宋体" w:cs="宋体"/>
                <w:color w:val="0000FF"/>
                <w:sz w:val="18"/>
                <w:szCs w:val="18"/>
                <w:shd w:val="clear" w:fill="FFFFFF"/>
              </w:rPr>
              <w:t>2021</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'retries'</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失败重试次数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'retry_delay'</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5</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失败重试间隔</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dag =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dag_id </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'execute_pythoncode'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default_args</w:t>
            </w:r>
            <w:r>
              <w:rPr>
                <w:rFonts w:hint="eastAsia" w:ascii="宋体" w:hAnsi="宋体" w:eastAsia="宋体" w:cs="宋体"/>
                <w:color w:val="000000"/>
                <w:sz w:val="18"/>
                <w:szCs w:val="18"/>
                <w:shd w:val="clear" w:fill="FFFFFF"/>
              </w:rPr>
              <w:t>=default_args,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schedule_interval</w:t>
            </w:r>
            <w:r>
              <w:rPr>
                <w:rFonts w:hint="eastAsia" w:ascii="宋体" w:hAnsi="宋体" w:eastAsia="宋体" w:cs="宋体"/>
                <w:color w:val="000000"/>
                <w:sz w:val="18"/>
                <w:szCs w:val="18"/>
                <w:shd w:val="clear" w:fill="FFFFFF"/>
              </w:rPr>
              <w:t>=timedelta(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first=PythonOperator(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'first'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i/>
                <w:iCs/>
                <w:color w:val="808080"/>
                <w:sz w:val="18"/>
                <w:szCs w:val="18"/>
                <w:shd w:val="clear" w:fill="FFFFFF"/>
              </w:rPr>
              <w:t>#填写  print__hello1 方法时，不要加上“()”</w:t>
            </w:r>
            <w:r>
              <w:rPr>
                <w:rFonts w:hint="eastAsia" w:ascii="宋体" w:hAnsi="宋体" w:eastAsia="宋体" w:cs="宋体"/>
                <w:b/>
                <w:bCs/>
                <w:i/>
                <w:iCs/>
                <w:color w:val="808080"/>
                <w:sz w:val="18"/>
                <w:szCs w:val="18"/>
                <w:shd w:val="clear" w:fill="FFFFFF"/>
              </w:rPr>
              <w:br w:type="textWrapping"/>
            </w:r>
            <w:r>
              <w:rPr>
                <w:rFonts w:hint="eastAsia" w:ascii="宋体" w:hAnsi="宋体" w:eastAsia="宋体" w:cs="宋体"/>
                <w:b/>
                <w:bCs/>
                <w:i/>
                <w:iCs/>
                <w:color w:val="808080"/>
                <w:sz w:val="18"/>
                <w:szCs w:val="18"/>
                <w:shd w:val="clear" w:fill="FFFFFF"/>
              </w:rPr>
              <w:t xml:space="preserve">    </w:t>
            </w:r>
            <w:r>
              <w:rPr>
                <w:rFonts w:hint="eastAsia" w:ascii="宋体" w:hAnsi="宋体" w:eastAsia="宋体" w:cs="宋体"/>
                <w:b/>
                <w:bCs/>
                <w:color w:val="FF0000"/>
                <w:sz w:val="18"/>
                <w:szCs w:val="18"/>
                <w:shd w:val="clear" w:fill="FFFFFF"/>
              </w:rPr>
              <w:t>python_callable=print__hello1,</w:t>
            </w:r>
            <w:r>
              <w:rPr>
                <w:rFonts w:hint="eastAsia" w:ascii="宋体" w:hAnsi="宋体" w:eastAsia="宋体" w:cs="宋体"/>
                <w:b/>
                <w:bCs/>
                <w:color w:val="FF0000"/>
                <w:sz w:val="18"/>
                <w:szCs w:val="18"/>
                <w:shd w:val="clear" w:fill="FFFFFF"/>
              </w:rPr>
              <w:br w:type="textWrapping"/>
            </w:r>
            <w:r>
              <w:rPr>
                <w:rFonts w:hint="eastAsia" w:ascii="宋体" w:hAnsi="宋体" w:eastAsia="宋体" w:cs="宋体"/>
                <w:b/>
                <w:bCs/>
                <w:color w:val="000000"/>
                <w:sz w:val="18"/>
                <w:szCs w:val="18"/>
                <w:shd w:val="clear" w:fill="FFFFFF"/>
              </w:rPr>
              <w:t xml:space="preserve">    </w:t>
            </w:r>
            <w:r>
              <w:rPr>
                <w:rFonts w:hint="eastAsia" w:ascii="宋体" w:hAnsi="宋体" w:eastAsia="宋体" w:cs="宋体"/>
                <w:b/>
                <w:bCs/>
                <w:i/>
                <w:iCs/>
                <w:color w:val="808080"/>
                <w:sz w:val="18"/>
                <w:szCs w:val="18"/>
                <w:shd w:val="clear" w:fill="FFFFFF"/>
              </w:rPr>
              <w:t># op_args 对应 print_hello1 方法中的a参数</w:t>
            </w:r>
            <w:r>
              <w:rPr>
                <w:rFonts w:hint="eastAsia" w:ascii="宋体" w:hAnsi="宋体" w:eastAsia="宋体" w:cs="宋体"/>
                <w:b/>
                <w:bCs/>
                <w:i/>
                <w:iCs/>
                <w:color w:val="808080"/>
                <w:sz w:val="18"/>
                <w:szCs w:val="18"/>
                <w:shd w:val="clear" w:fill="FFFFFF"/>
              </w:rPr>
              <w:br w:type="textWrapping"/>
            </w:r>
            <w:r>
              <w:rPr>
                <w:rFonts w:hint="eastAsia" w:ascii="宋体" w:hAnsi="宋体" w:eastAsia="宋体" w:cs="宋体"/>
                <w:b/>
                <w:bCs/>
                <w:i/>
                <w:iCs/>
                <w:color w:val="808080"/>
                <w:sz w:val="18"/>
                <w:szCs w:val="18"/>
                <w:shd w:val="clear" w:fill="FFFFFF"/>
              </w:rPr>
              <w:t xml:space="preserve">   </w:t>
            </w:r>
            <w:r>
              <w:rPr>
                <w:rFonts w:hint="eastAsia" w:ascii="宋体" w:hAnsi="宋体" w:eastAsia="宋体" w:cs="宋体"/>
                <w:b/>
                <w:bCs/>
                <w:color w:val="FF0000"/>
                <w:sz w:val="18"/>
                <w:szCs w:val="18"/>
                <w:shd w:val="clear" w:fill="FFFFFF"/>
              </w:rPr>
              <w:t xml:space="preserve"> op_args=[1,2,3,"hello","world"],</w:t>
            </w:r>
            <w:r>
              <w:rPr>
                <w:rFonts w:hint="eastAsia" w:ascii="宋体" w:hAnsi="宋体" w:eastAsia="宋体" w:cs="宋体"/>
                <w:b/>
                <w:bCs/>
                <w:color w:val="000000"/>
                <w:sz w:val="18"/>
                <w:szCs w:val="18"/>
                <w:shd w:val="clear" w:fill="FFFFFF"/>
              </w:rPr>
              <w:br w:type="textWrapping"/>
            </w:r>
            <w:r>
              <w:rPr>
                <w:rFonts w:hint="eastAsia" w:ascii="宋体" w:hAnsi="宋体" w:eastAsia="宋体" w:cs="宋体"/>
                <w:b/>
                <w:bCs/>
                <w:color w:val="000000"/>
                <w:sz w:val="18"/>
                <w:szCs w:val="18"/>
                <w:shd w:val="clear" w:fill="FFFFFF"/>
              </w:rPr>
              <w:t xml:space="preserve">    </w:t>
            </w:r>
            <w:r>
              <w:rPr>
                <w:rFonts w:hint="eastAsia" w:ascii="宋体" w:hAnsi="宋体" w:eastAsia="宋体" w:cs="宋体"/>
                <w:b/>
                <w:bCs/>
                <w:i/>
                <w:iCs/>
                <w:color w:val="808080"/>
                <w:sz w:val="18"/>
                <w:szCs w:val="18"/>
                <w:shd w:val="clear" w:fill="FFFFFF"/>
              </w:rPr>
              <w:t># op_kwargs 对应 print__hello1 方法中的b参数</w:t>
            </w:r>
            <w:r>
              <w:rPr>
                <w:rFonts w:hint="eastAsia" w:ascii="宋体" w:hAnsi="宋体" w:eastAsia="宋体" w:cs="宋体"/>
                <w:b/>
                <w:bCs/>
                <w:i/>
                <w:iCs/>
                <w:color w:val="808080"/>
                <w:sz w:val="18"/>
                <w:szCs w:val="18"/>
                <w:shd w:val="clear" w:fill="FFFFFF"/>
              </w:rPr>
              <w:br w:type="textWrapping"/>
            </w:r>
            <w:r>
              <w:rPr>
                <w:rFonts w:hint="eastAsia" w:ascii="宋体" w:hAnsi="宋体" w:eastAsia="宋体" w:cs="宋体"/>
                <w:b/>
                <w:bCs/>
                <w:i/>
                <w:iCs/>
                <w:color w:val="808080"/>
                <w:sz w:val="18"/>
                <w:szCs w:val="18"/>
                <w:shd w:val="clear" w:fill="FFFFFF"/>
              </w:rPr>
              <w:t xml:space="preserve">    </w:t>
            </w:r>
            <w:r>
              <w:rPr>
                <w:rFonts w:hint="eastAsia" w:ascii="宋体" w:hAnsi="宋体" w:eastAsia="宋体" w:cs="宋体"/>
                <w:b/>
                <w:bCs/>
                <w:color w:val="FF0000"/>
                <w:sz w:val="18"/>
                <w:szCs w:val="18"/>
                <w:shd w:val="clear" w:fill="FFFFFF"/>
              </w:rPr>
              <w:t>op_kwargs={"id":"1","name":"zs","age":18},</w:t>
            </w:r>
            <w:r>
              <w:rPr>
                <w:rFonts w:hint="eastAsia" w:ascii="宋体" w:hAnsi="宋体" w:eastAsia="宋体" w:cs="宋体"/>
                <w:b/>
                <w:bCs/>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 </w:t>
            </w:r>
            <w:r>
              <w:rPr>
                <w:rFonts w:hint="eastAsia" w:ascii="宋体" w:hAnsi="宋体" w:eastAsia="宋体" w:cs="宋体"/>
                <w:color w:val="000000"/>
                <w:sz w:val="18"/>
                <w:szCs w:val="18"/>
                <w:shd w:val="clear" w:fill="FFFFFF"/>
              </w:rPr>
              <w:t>=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second=PythonOperator(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'second'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i/>
                <w:iCs/>
                <w:color w:val="808080"/>
                <w:sz w:val="18"/>
                <w:szCs w:val="18"/>
                <w:shd w:val="clear" w:fill="FFFFFF"/>
              </w:rPr>
              <w:t>#填写  print__hello2 方法时，不要加上“()”</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FF0000"/>
                <w:sz w:val="18"/>
                <w:szCs w:val="18"/>
                <w:shd w:val="clear" w:fill="FFFFFF"/>
              </w:rPr>
              <w:t>python_callable=print__hello2,</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i/>
                <w:iCs/>
                <w:color w:val="808080"/>
                <w:sz w:val="18"/>
                <w:szCs w:val="18"/>
                <w:shd w:val="clear" w:fill="FFFFFF"/>
              </w:rPr>
              <w:t># random_base 参数对应 print_hello2 方法中参数“random_base”</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FF0000"/>
                <w:sz w:val="18"/>
                <w:szCs w:val="18"/>
                <w:shd w:val="clear" w:fill="FFFFFF"/>
              </w:rPr>
              <w:t>op_kwargs={"random_base":random.randint(0,9)},</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first &gt;&gt; second</w:t>
            </w:r>
          </w:p>
        </w:tc>
      </w:tr>
    </w:tbl>
    <w:p>
      <w:pPr>
        <w:pStyle w:val="3"/>
        <w:ind w:left="828" w:hanging="828"/>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Airflow分布式集群搭建及使用</w:t>
      </w:r>
    </w:p>
    <w:p>
      <w:pPr>
        <w:pStyle w:val="4"/>
        <w:ind w:left="828" w:hanging="828"/>
        <w:outlineLvl w:val="2"/>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Airflow分布式集群搭建原因</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在稳定性要求较高的场景中，例如：金融交易系统，airflow一般采用集群、高可用方式搭建部署，airflow对应的进程分布在多个节点上运行，形成Airflow集群、高可用部署，架构图如下：</w:t>
      </w:r>
    </w:p>
    <w:p>
      <w:pPr>
        <w:jc w:val="center"/>
        <w:rPr>
          <w:rFonts w:hint="eastAsia"/>
          <w:lang w:val="en-US" w:eastAsia="zh-CN"/>
        </w:rPr>
      </w:pPr>
      <w:r>
        <w:drawing>
          <wp:inline distT="0" distB="0" distL="114300" distR="114300">
            <wp:extent cx="4452620" cy="2438400"/>
            <wp:effectExtent l="0" t="0" r="5080" b="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73"/>
                    <a:stretch>
                      <a:fillRect/>
                    </a:stretch>
                  </pic:blipFill>
                  <pic:spPr>
                    <a:xfrm>
                      <a:off x="0" y="0"/>
                      <a:ext cx="4452620" cy="24384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以上集群、高可用方式搭建Airflow好处如下：</w:t>
      </w:r>
    </w:p>
    <w:p>
      <w:pPr>
        <w:keepNext w:val="0"/>
        <w:keepLines w:val="0"/>
        <w:pageBreakBefore w:val="0"/>
        <w:widowControl w:val="0"/>
        <w:numPr>
          <w:ilvl w:val="0"/>
          <w:numId w:val="21"/>
        </w:numPr>
        <w:kinsoku/>
        <w:wordWrap/>
        <w:overflowPunct/>
        <w:topLinePunct w:val="0"/>
        <w:autoSpaceDE/>
        <w:autoSpaceDN/>
        <w:bidi w:val="0"/>
        <w:adjustRightInd w:val="0"/>
        <w:snapToGrid w:val="0"/>
        <w:spacing w:line="360" w:lineRule="auto"/>
        <w:ind w:left="420" w:leftChars="0" w:hanging="420" w:firstLineChars="0"/>
        <w:textAlignment w:val="auto"/>
        <w:rPr>
          <w:rFonts w:hint="default" w:eastAsia="微软雅黑"/>
          <w:lang w:val="en-US" w:eastAsia="zh-CN"/>
        </w:rPr>
      </w:pPr>
      <w:r>
        <w:rPr>
          <w:rFonts w:hint="eastAsia" w:eastAsia="微软雅黑"/>
          <w:lang w:val="en-US" w:eastAsia="zh-CN"/>
        </w:rPr>
        <w:t>如果一个worker节点崩溃挂掉，集群仍然可以正常利用其他worker节点来调度执行任务。</w:t>
      </w:r>
    </w:p>
    <w:p>
      <w:pPr>
        <w:keepNext w:val="0"/>
        <w:keepLines w:val="0"/>
        <w:pageBreakBefore w:val="0"/>
        <w:widowControl w:val="0"/>
        <w:numPr>
          <w:ilvl w:val="0"/>
          <w:numId w:val="21"/>
        </w:numPr>
        <w:kinsoku/>
        <w:wordWrap/>
        <w:overflowPunct/>
        <w:topLinePunct w:val="0"/>
        <w:autoSpaceDE/>
        <w:autoSpaceDN/>
        <w:bidi w:val="0"/>
        <w:adjustRightInd w:val="0"/>
        <w:snapToGrid w:val="0"/>
        <w:spacing w:line="360" w:lineRule="auto"/>
        <w:ind w:left="420" w:leftChars="0" w:hanging="420" w:firstLineChars="0"/>
        <w:textAlignment w:val="auto"/>
        <w:rPr>
          <w:rFonts w:hint="eastAsia" w:eastAsia="微软雅黑"/>
          <w:lang w:val="en-US" w:eastAsia="zh-CN"/>
        </w:rPr>
      </w:pPr>
      <w:r>
        <w:rPr>
          <w:rFonts w:hint="eastAsia" w:eastAsia="微软雅黑"/>
          <w:lang w:val="en-US" w:eastAsia="zh-CN"/>
        </w:rPr>
        <w:t>当工作流中有内存密集型任务，任务最好分布在多态机器上执行以得到更好效果，airflow分布式集群满足这点。</w:t>
      </w:r>
    </w:p>
    <w:p>
      <w:pPr>
        <w:pStyle w:val="4"/>
        <w:ind w:left="828" w:hanging="828"/>
        <w:outlineLvl w:val="2"/>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Airflow分布式集群其他扩展</w:t>
      </w:r>
    </w:p>
    <w:p>
      <w:pPr>
        <w:pStyle w:val="5"/>
        <w:ind w:left="828" w:hanging="828"/>
        <w:outlineLvl w:val="3"/>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扩展Worker节点</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我们可以通过向集群中添加更多的worker节点来水平扩展集群，并使这些新节点使用同一个元数据库，从而分布式处理任务。由于Worker不需要再任何进程注册即可执行任务，因此worker节点可以在不停机，不重启服务下的情况进行扩展。</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我们也可以通过增加单个worker节点的进程数来垂直扩展集群，可以通过修改airflow配置文件AIRFLOW_HOME/airflow.cfg中celeryd_concurrency的值来实现，例如：celeryd_concurrency=30,我们可以根据集群上运行任务性质、CPU的内核数量等增加Worker单节点并发数量来满足实际需求。</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扩展worker节点后的架构如下：</w:t>
      </w:r>
    </w:p>
    <w:p>
      <w:pPr>
        <w:rPr>
          <w:rFonts w:hint="default"/>
          <w:lang w:val="en-US" w:eastAsia="zh-CN"/>
        </w:rPr>
      </w:pPr>
      <w:r>
        <w:drawing>
          <wp:inline distT="0" distB="0" distL="114300" distR="114300">
            <wp:extent cx="5273675" cy="2115185"/>
            <wp:effectExtent l="0" t="0" r="3175" b="1841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74"/>
                    <a:stretch>
                      <a:fillRect/>
                    </a:stretch>
                  </pic:blipFill>
                  <pic:spPr>
                    <a:xfrm>
                      <a:off x="0" y="0"/>
                      <a:ext cx="5273675" cy="2115185"/>
                    </a:xfrm>
                    <a:prstGeom prst="rect">
                      <a:avLst/>
                    </a:prstGeom>
                    <a:noFill/>
                    <a:ln>
                      <a:noFill/>
                    </a:ln>
                  </pic:spPr>
                </pic:pic>
              </a:graphicData>
            </a:graphic>
          </wp:inline>
        </w:drawing>
      </w:r>
    </w:p>
    <w:p>
      <w:pPr>
        <w:pStyle w:val="5"/>
        <w:ind w:left="828" w:hanging="828"/>
        <w:outlineLvl w:val="3"/>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扩展Master节点</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我们还可以向集群中添加更多的主节点，以扩展主节点上运行的服务。我们可以扩展webserver，防止太多的HTTP请求出现在一台机器上防止webserver挂掉，需要注意，Master节点包含Scheduler与webServer，在一个Airflow集群中我们只能一次运行一个Scheduler进程，如果有多个Scheduler运行，那么可能出现同一个任务被执行多次，导致任务流重复执行。</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Master扩展参照后续Airflow分布式集群搭建，扩展Master后的架构如下：</w:t>
      </w:r>
    </w:p>
    <w:p>
      <w:pPr>
        <w:jc w:val="center"/>
        <w:rPr>
          <w:rFonts w:hint="default"/>
          <w:lang w:val="en-US" w:eastAsia="zh-CN"/>
        </w:rPr>
      </w:pPr>
      <w:r>
        <w:drawing>
          <wp:inline distT="0" distB="0" distL="114300" distR="114300">
            <wp:extent cx="5264785" cy="2296160"/>
            <wp:effectExtent l="0" t="0" r="12065" b="8890"/>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75"/>
                    <a:stretch>
                      <a:fillRect/>
                    </a:stretch>
                  </pic:blipFill>
                  <pic:spPr>
                    <a:xfrm>
                      <a:off x="0" y="0"/>
                      <a:ext cx="5264785" cy="2296160"/>
                    </a:xfrm>
                    <a:prstGeom prst="rect">
                      <a:avLst/>
                    </a:prstGeom>
                    <a:noFill/>
                    <a:ln>
                      <a:noFill/>
                    </a:ln>
                  </pic:spPr>
                </pic:pic>
              </a:graphicData>
            </a:graphic>
          </wp:inline>
        </w:drawing>
      </w:r>
    </w:p>
    <w:p>
      <w:pPr>
        <w:pStyle w:val="5"/>
        <w:ind w:left="828" w:hanging="828"/>
        <w:outlineLvl w:val="3"/>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Scheduler HA</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扩展Master后的Airflow集群中只能运行一个Scheduler，那么运行的Scheudler进程挂掉，任务同样不能正常调度运行，这种情况我们可以在两台机器上部署scheduler，只运行一台机器上的Scheduler进程，一旦运行Schduler进程的机器出现故障，立刻启动另一台机器上的Scheduler即可，这种就是Schduler HA，我们可以借助第三方组件airflow-scheduler-failover-controller实现Scheduler的高可用。</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详细操作参照后续Airflow分布式集群搭建，加入Scheduler HA的架构如下：</w:t>
      </w:r>
    </w:p>
    <w:p>
      <w:pPr>
        <w:rPr>
          <w:rFonts w:hint="default"/>
          <w:lang w:val="en-US" w:eastAsia="zh-CN"/>
        </w:rPr>
      </w:pPr>
      <w:r>
        <w:drawing>
          <wp:inline distT="0" distB="0" distL="114300" distR="114300">
            <wp:extent cx="5266690" cy="2021205"/>
            <wp:effectExtent l="0" t="0" r="10160" b="17145"/>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76"/>
                    <a:stretch>
                      <a:fillRect/>
                    </a:stretch>
                  </pic:blipFill>
                  <pic:spPr>
                    <a:xfrm>
                      <a:off x="0" y="0"/>
                      <a:ext cx="5266690" cy="2021205"/>
                    </a:xfrm>
                    <a:prstGeom prst="rect">
                      <a:avLst/>
                    </a:prstGeom>
                    <a:noFill/>
                    <a:ln>
                      <a:noFill/>
                    </a:ln>
                  </pic:spPr>
                </pic:pic>
              </a:graphicData>
            </a:graphic>
          </wp:inline>
        </w:drawing>
      </w:r>
    </w:p>
    <w:p>
      <w:pPr>
        <w:rPr>
          <w:rFonts w:hint="eastAsia"/>
          <w:lang w:val="en-US" w:eastAsia="zh-CN"/>
        </w:rPr>
      </w:pPr>
    </w:p>
    <w:p>
      <w:pPr>
        <w:pStyle w:val="4"/>
        <w:ind w:left="828" w:hanging="828"/>
        <w:outlineLvl w:val="2"/>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Airflow分布式集群搭建及测试</w:t>
      </w:r>
    </w:p>
    <w:p>
      <w:pPr>
        <w:pStyle w:val="5"/>
        <w:ind w:left="828" w:hanging="828"/>
        <w:outlineLvl w:val="3"/>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节点规划</w:t>
      </w:r>
    </w:p>
    <w:tbl>
      <w:tblPr>
        <w:tblStyle w:val="33"/>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8"/>
        <w:gridCol w:w="1083"/>
        <w:gridCol w:w="2490"/>
        <w:gridCol w:w="29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968" w:type="dxa"/>
            <w:shd w:val="clear" w:color="auto" w:fill="BDD6EE" w:themeFill="accent1" w:themeFillTint="66"/>
            <w:vAlign w:val="center"/>
          </w:tcPr>
          <w:p>
            <w:pPr>
              <w:jc w:val="center"/>
              <w:rPr>
                <w:rFonts w:hint="default"/>
                <w:b/>
                <w:bCs/>
                <w:vertAlign w:val="baseline"/>
                <w:lang w:val="en-US" w:eastAsia="zh-CN"/>
              </w:rPr>
            </w:pPr>
            <w:r>
              <w:rPr>
                <w:rFonts w:hint="eastAsia"/>
                <w:b/>
                <w:bCs/>
                <w:vertAlign w:val="baseline"/>
                <w:lang w:val="en-US" w:eastAsia="zh-CN"/>
              </w:rPr>
              <w:t>节点IP</w:t>
            </w:r>
          </w:p>
        </w:tc>
        <w:tc>
          <w:tcPr>
            <w:tcW w:w="1083" w:type="dxa"/>
            <w:shd w:val="clear" w:color="auto" w:fill="BDD6EE" w:themeFill="accent1" w:themeFillTint="66"/>
            <w:vAlign w:val="center"/>
          </w:tcPr>
          <w:p>
            <w:pPr>
              <w:jc w:val="center"/>
              <w:rPr>
                <w:rFonts w:hint="default"/>
                <w:b/>
                <w:bCs/>
                <w:vertAlign w:val="baseline"/>
                <w:lang w:val="en-US" w:eastAsia="zh-CN"/>
              </w:rPr>
            </w:pPr>
            <w:r>
              <w:rPr>
                <w:rFonts w:hint="eastAsia"/>
                <w:b/>
                <w:bCs/>
                <w:vertAlign w:val="baseline"/>
                <w:lang w:val="en-US" w:eastAsia="zh-CN"/>
              </w:rPr>
              <w:t>节点名称</w:t>
            </w:r>
          </w:p>
        </w:tc>
        <w:tc>
          <w:tcPr>
            <w:tcW w:w="2490" w:type="dxa"/>
            <w:shd w:val="clear" w:color="auto" w:fill="BDD6EE" w:themeFill="accent1" w:themeFillTint="66"/>
            <w:vAlign w:val="center"/>
          </w:tcPr>
          <w:p>
            <w:pPr>
              <w:jc w:val="center"/>
              <w:rPr>
                <w:rFonts w:hint="default"/>
                <w:b/>
                <w:bCs/>
                <w:vertAlign w:val="baseline"/>
                <w:lang w:val="en-US" w:eastAsia="zh-CN"/>
              </w:rPr>
            </w:pPr>
            <w:r>
              <w:rPr>
                <w:rFonts w:hint="eastAsia"/>
                <w:b/>
                <w:bCs/>
                <w:vertAlign w:val="baseline"/>
                <w:lang w:val="en-US" w:eastAsia="zh-CN"/>
              </w:rPr>
              <w:t>节点角色</w:t>
            </w:r>
          </w:p>
        </w:tc>
        <w:tc>
          <w:tcPr>
            <w:tcW w:w="2963" w:type="dxa"/>
            <w:shd w:val="clear" w:color="auto" w:fill="BDD6EE" w:themeFill="accent1" w:themeFillTint="66"/>
            <w:vAlign w:val="center"/>
          </w:tcPr>
          <w:p>
            <w:pPr>
              <w:jc w:val="center"/>
              <w:rPr>
                <w:rFonts w:hint="default"/>
                <w:b/>
                <w:bCs/>
                <w:vertAlign w:val="baseline"/>
                <w:lang w:val="en-US" w:eastAsia="zh-CN"/>
              </w:rPr>
            </w:pPr>
            <w:r>
              <w:rPr>
                <w:rFonts w:hint="eastAsia"/>
                <w:b/>
                <w:bCs/>
                <w:vertAlign w:val="baseline"/>
                <w:lang w:val="en-US" w:eastAsia="zh-CN"/>
              </w:rPr>
              <w:t>运行服务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968" w:type="dxa"/>
            <w:vAlign w:val="center"/>
          </w:tcPr>
          <w:p>
            <w:pPr>
              <w:jc w:val="center"/>
              <w:rPr>
                <w:rFonts w:hint="default"/>
                <w:vertAlign w:val="baseline"/>
                <w:lang w:val="en-US" w:eastAsia="zh-CN"/>
              </w:rPr>
            </w:pPr>
            <w:r>
              <w:rPr>
                <w:rFonts w:hint="eastAsia"/>
                <w:vertAlign w:val="baseline"/>
                <w:lang w:val="en-US" w:eastAsia="zh-CN"/>
              </w:rPr>
              <w:t>192.168.179.4</w:t>
            </w:r>
          </w:p>
        </w:tc>
        <w:tc>
          <w:tcPr>
            <w:tcW w:w="1083" w:type="dxa"/>
            <w:vAlign w:val="center"/>
          </w:tcPr>
          <w:p>
            <w:pPr>
              <w:jc w:val="center"/>
              <w:rPr>
                <w:rFonts w:hint="default"/>
                <w:vertAlign w:val="baseline"/>
                <w:lang w:val="en-US" w:eastAsia="zh-CN"/>
              </w:rPr>
            </w:pPr>
            <w:r>
              <w:rPr>
                <w:rFonts w:hint="eastAsia"/>
                <w:vertAlign w:val="baseline"/>
                <w:lang w:val="en-US" w:eastAsia="zh-CN"/>
              </w:rPr>
              <w:t>node1</w:t>
            </w:r>
          </w:p>
        </w:tc>
        <w:tc>
          <w:tcPr>
            <w:tcW w:w="2490" w:type="dxa"/>
            <w:vAlign w:val="center"/>
          </w:tcPr>
          <w:p>
            <w:pPr>
              <w:jc w:val="center"/>
              <w:rPr>
                <w:rFonts w:hint="default"/>
                <w:vertAlign w:val="baseline"/>
                <w:lang w:val="en-US" w:eastAsia="zh-CN"/>
              </w:rPr>
            </w:pPr>
            <w:r>
              <w:rPr>
                <w:rFonts w:hint="eastAsia"/>
                <w:vertAlign w:val="baseline"/>
                <w:lang w:val="en-US" w:eastAsia="zh-CN"/>
              </w:rPr>
              <w:t>Master1</w:t>
            </w:r>
          </w:p>
        </w:tc>
        <w:tc>
          <w:tcPr>
            <w:tcW w:w="2963" w:type="dxa"/>
            <w:vAlign w:val="center"/>
          </w:tcPr>
          <w:p>
            <w:pPr>
              <w:jc w:val="center"/>
              <w:rPr>
                <w:rFonts w:hint="default"/>
                <w:vertAlign w:val="baseline"/>
                <w:lang w:val="en-US" w:eastAsia="zh-CN"/>
              </w:rPr>
            </w:pPr>
            <w:r>
              <w:rPr>
                <w:rFonts w:hint="eastAsia"/>
                <w:vertAlign w:val="baseline"/>
                <w:lang w:val="en-US" w:eastAsia="zh-CN"/>
              </w:rPr>
              <w:t>webserver，scheduler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68" w:type="dxa"/>
            <w:vAlign w:val="center"/>
          </w:tcPr>
          <w:p>
            <w:pPr>
              <w:jc w:val="center"/>
              <w:rPr>
                <w:rFonts w:hint="default"/>
                <w:lang w:val="en-US" w:eastAsia="zh-CN"/>
              </w:rPr>
            </w:pPr>
            <w:r>
              <w:rPr>
                <w:rFonts w:hint="eastAsia"/>
                <w:vertAlign w:val="baseline"/>
                <w:lang w:val="en-US" w:eastAsia="zh-CN"/>
              </w:rPr>
              <w:t>192.168.179.5</w:t>
            </w:r>
          </w:p>
        </w:tc>
        <w:tc>
          <w:tcPr>
            <w:tcW w:w="1083" w:type="dxa"/>
            <w:vAlign w:val="center"/>
          </w:tcPr>
          <w:p>
            <w:pPr>
              <w:jc w:val="center"/>
              <w:rPr>
                <w:rFonts w:hint="default"/>
                <w:vertAlign w:val="baseline"/>
                <w:lang w:val="en-US" w:eastAsia="zh-CN"/>
              </w:rPr>
            </w:pPr>
            <w:r>
              <w:rPr>
                <w:rFonts w:hint="eastAsia"/>
                <w:vertAlign w:val="baseline"/>
                <w:lang w:val="en-US" w:eastAsia="zh-CN"/>
              </w:rPr>
              <w:t>node2</w:t>
            </w:r>
          </w:p>
        </w:tc>
        <w:tc>
          <w:tcPr>
            <w:tcW w:w="2490" w:type="dxa"/>
            <w:vAlign w:val="center"/>
          </w:tcPr>
          <w:p>
            <w:pPr>
              <w:jc w:val="center"/>
              <w:rPr>
                <w:rFonts w:hint="default"/>
                <w:vertAlign w:val="baseline"/>
                <w:lang w:val="en-US" w:eastAsia="zh-CN"/>
              </w:rPr>
            </w:pPr>
            <w:r>
              <w:rPr>
                <w:rFonts w:hint="eastAsia"/>
                <w:vertAlign w:val="baseline"/>
                <w:lang w:val="en-US" w:eastAsia="zh-CN"/>
              </w:rPr>
              <w:t>Master2</w:t>
            </w:r>
          </w:p>
        </w:tc>
        <w:tc>
          <w:tcPr>
            <w:tcW w:w="2963" w:type="dxa"/>
            <w:vAlign w:val="center"/>
          </w:tcPr>
          <w:p>
            <w:pPr>
              <w:jc w:val="center"/>
              <w:rPr>
                <w:rFonts w:hint="default"/>
                <w:vertAlign w:val="baseline"/>
                <w:lang w:val="en-US" w:eastAsia="zh-CN"/>
              </w:rPr>
            </w:pPr>
            <w:r>
              <w:rPr>
                <w:rFonts w:hint="eastAsia"/>
                <w:vertAlign w:val="baseline"/>
                <w:lang w:val="en-US" w:eastAsia="zh-CN"/>
              </w:rPr>
              <w:t>websever，scheduler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968" w:type="dxa"/>
            <w:vAlign w:val="center"/>
          </w:tcPr>
          <w:p>
            <w:pPr>
              <w:jc w:val="center"/>
              <w:rPr>
                <w:rFonts w:hint="default"/>
                <w:lang w:val="en-US" w:eastAsia="zh-CN"/>
              </w:rPr>
            </w:pPr>
            <w:r>
              <w:rPr>
                <w:rFonts w:hint="eastAsia"/>
                <w:vertAlign w:val="baseline"/>
                <w:lang w:val="en-US" w:eastAsia="zh-CN"/>
              </w:rPr>
              <w:t>192.168.179.6</w:t>
            </w:r>
          </w:p>
        </w:tc>
        <w:tc>
          <w:tcPr>
            <w:tcW w:w="1083" w:type="dxa"/>
            <w:vAlign w:val="center"/>
          </w:tcPr>
          <w:p>
            <w:pPr>
              <w:jc w:val="center"/>
              <w:rPr>
                <w:rFonts w:hint="default"/>
                <w:vertAlign w:val="baseline"/>
                <w:lang w:val="en-US" w:eastAsia="zh-CN"/>
              </w:rPr>
            </w:pPr>
            <w:r>
              <w:rPr>
                <w:rFonts w:hint="eastAsia"/>
                <w:vertAlign w:val="baseline"/>
                <w:lang w:val="en-US" w:eastAsia="zh-CN"/>
              </w:rPr>
              <w:t>node3</w:t>
            </w:r>
          </w:p>
        </w:tc>
        <w:tc>
          <w:tcPr>
            <w:tcW w:w="2490" w:type="dxa"/>
            <w:vAlign w:val="center"/>
          </w:tcPr>
          <w:p>
            <w:pPr>
              <w:jc w:val="center"/>
              <w:rPr>
                <w:rFonts w:hint="default"/>
                <w:vertAlign w:val="baseline"/>
                <w:lang w:val="en-US" w:eastAsia="zh-CN"/>
              </w:rPr>
            </w:pPr>
            <w:r>
              <w:rPr>
                <w:rFonts w:hint="eastAsia"/>
                <w:vertAlign w:val="baseline"/>
                <w:lang w:val="en-US" w:eastAsia="zh-CN"/>
              </w:rPr>
              <w:t>Worker1</w:t>
            </w:r>
          </w:p>
        </w:tc>
        <w:tc>
          <w:tcPr>
            <w:tcW w:w="2963" w:type="dxa"/>
            <w:vAlign w:val="center"/>
          </w:tcPr>
          <w:p>
            <w:pPr>
              <w:jc w:val="center"/>
              <w:rPr>
                <w:rFonts w:hint="default"/>
                <w:vertAlign w:val="baseline"/>
                <w:lang w:val="en-US" w:eastAsia="zh-CN"/>
              </w:rPr>
            </w:pPr>
            <w:r>
              <w:rPr>
                <w:rFonts w:hint="eastAsia"/>
                <w:vertAlign w:val="baseline"/>
                <w:lang w:val="en-US" w:eastAsia="zh-CN"/>
              </w:rPr>
              <w:t>worker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968" w:type="dxa"/>
            <w:vAlign w:val="center"/>
          </w:tcPr>
          <w:p>
            <w:pPr>
              <w:jc w:val="center"/>
              <w:rPr>
                <w:rFonts w:hint="default"/>
                <w:vertAlign w:val="baseline"/>
                <w:lang w:val="en-US" w:eastAsia="zh-CN"/>
              </w:rPr>
            </w:pPr>
            <w:r>
              <w:rPr>
                <w:rFonts w:hint="eastAsia"/>
                <w:vertAlign w:val="baseline"/>
                <w:lang w:val="en-US" w:eastAsia="zh-CN"/>
              </w:rPr>
              <w:t>192.168.179.7</w:t>
            </w:r>
          </w:p>
        </w:tc>
        <w:tc>
          <w:tcPr>
            <w:tcW w:w="1083" w:type="dxa"/>
            <w:vAlign w:val="center"/>
          </w:tcPr>
          <w:p>
            <w:pPr>
              <w:jc w:val="center"/>
              <w:rPr>
                <w:rFonts w:hint="default"/>
                <w:vertAlign w:val="baseline"/>
                <w:lang w:val="en-US" w:eastAsia="zh-CN"/>
              </w:rPr>
            </w:pPr>
            <w:r>
              <w:rPr>
                <w:rFonts w:hint="eastAsia"/>
                <w:vertAlign w:val="baseline"/>
                <w:lang w:val="en-US" w:eastAsia="zh-CN"/>
              </w:rPr>
              <w:t>node4</w:t>
            </w:r>
          </w:p>
        </w:tc>
        <w:tc>
          <w:tcPr>
            <w:tcW w:w="2490" w:type="dxa"/>
            <w:vAlign w:val="center"/>
          </w:tcPr>
          <w:p>
            <w:pPr>
              <w:jc w:val="center"/>
              <w:rPr>
                <w:rFonts w:hint="default"/>
                <w:vertAlign w:val="baseline"/>
                <w:lang w:val="en-US" w:eastAsia="zh-CN"/>
              </w:rPr>
            </w:pPr>
            <w:r>
              <w:rPr>
                <w:rFonts w:hint="eastAsia"/>
                <w:vertAlign w:val="baseline"/>
                <w:lang w:val="en-US" w:eastAsia="zh-CN"/>
              </w:rPr>
              <w:t>Worker2</w:t>
            </w:r>
          </w:p>
        </w:tc>
        <w:tc>
          <w:tcPr>
            <w:tcW w:w="2963" w:type="dxa"/>
            <w:vAlign w:val="center"/>
          </w:tcPr>
          <w:p>
            <w:pPr>
              <w:jc w:val="center"/>
              <w:rPr>
                <w:rFonts w:hint="default"/>
                <w:vertAlign w:val="baseline"/>
                <w:lang w:val="en-US" w:eastAsia="zh-CN"/>
              </w:rPr>
            </w:pPr>
            <w:r>
              <w:rPr>
                <w:rFonts w:hint="eastAsia"/>
                <w:vertAlign w:val="baseline"/>
                <w:lang w:val="en-US" w:eastAsia="zh-CN"/>
              </w:rPr>
              <w:t>worker</w:t>
            </w:r>
          </w:p>
        </w:tc>
      </w:tr>
    </w:tbl>
    <w:p>
      <w:pPr>
        <w:pStyle w:val="5"/>
        <w:ind w:left="828" w:hanging="828"/>
        <w:outlineLvl w:val="3"/>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airflow集群搭建步骤</w:t>
      </w:r>
    </w:p>
    <w:p>
      <w:pPr>
        <w:keepNext w:val="0"/>
        <w:keepLines w:val="0"/>
        <w:pageBreakBefore w:val="0"/>
        <w:widowControl w:val="0"/>
        <w:numPr>
          <w:ilvl w:val="0"/>
          <w:numId w:val="22"/>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在所有节点安装python3.7</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参照单节点安装Airflow中安装anconda及python3.7。</w:t>
      </w:r>
    </w:p>
    <w:p>
      <w:pPr>
        <w:keepNext w:val="0"/>
        <w:keepLines w:val="0"/>
        <w:pageBreakBefore w:val="0"/>
        <w:widowControl w:val="0"/>
        <w:numPr>
          <w:ilvl w:val="0"/>
          <w:numId w:val="22"/>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在所有节点上安装airflow</w:t>
      </w:r>
    </w:p>
    <w:p>
      <w:pPr>
        <w:keepNext w:val="0"/>
        <w:keepLines w:val="0"/>
        <w:pageBreakBefore w:val="0"/>
        <w:widowControl w:val="0"/>
        <w:numPr>
          <w:ilvl w:val="0"/>
          <w:numId w:val="23"/>
        </w:numPr>
        <w:kinsoku/>
        <w:wordWrap/>
        <w:overflowPunct/>
        <w:topLinePunct w:val="0"/>
        <w:autoSpaceDE/>
        <w:autoSpaceDN/>
        <w:bidi w:val="0"/>
        <w:adjustRightInd w:val="0"/>
        <w:snapToGrid w:val="0"/>
        <w:spacing w:line="360" w:lineRule="auto"/>
        <w:ind w:left="840" w:leftChars="0" w:hanging="420" w:firstLineChars="0"/>
        <w:textAlignment w:val="auto"/>
        <w:rPr>
          <w:rFonts w:hint="eastAsia" w:eastAsia="微软雅黑"/>
          <w:b/>
          <w:bCs/>
          <w:lang w:val="en-US" w:eastAsia="zh-CN"/>
        </w:rPr>
      </w:pPr>
      <w:r>
        <w:rPr>
          <w:rFonts w:hint="eastAsia" w:eastAsia="微软雅黑"/>
          <w:b/>
          <w:bCs/>
          <w:lang w:val="en-US" w:eastAsia="zh-CN"/>
        </w:rPr>
        <w:t>每台节点安装airflow需要的系统依赖</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Pr>
          <w:p>
            <w:pPr>
              <w:numPr>
                <w:ilvl w:val="0"/>
                <w:numId w:val="0"/>
              </w:numPr>
              <w:rPr>
                <w:rFonts w:hint="default"/>
                <w:vertAlign w:val="baseline"/>
                <w:lang w:val="en-US" w:eastAsia="zh-CN"/>
              </w:rPr>
            </w:pPr>
            <w:r>
              <w:rPr>
                <w:rFonts w:hint="default"/>
                <w:sz w:val="18"/>
                <w:szCs w:val="21"/>
                <w:vertAlign w:val="baseline"/>
                <w:lang w:val="en-US" w:eastAsia="zh-CN"/>
              </w:rPr>
              <w:t xml:space="preserve">yum </w:t>
            </w:r>
            <w:r>
              <w:rPr>
                <w:rFonts w:hint="eastAsia"/>
                <w:sz w:val="18"/>
                <w:szCs w:val="21"/>
                <w:vertAlign w:val="baseline"/>
                <w:lang w:val="en-US" w:eastAsia="zh-CN"/>
              </w:rPr>
              <w:t xml:space="preserve">-y </w:t>
            </w:r>
            <w:r>
              <w:rPr>
                <w:rFonts w:hint="default"/>
                <w:sz w:val="18"/>
                <w:szCs w:val="21"/>
                <w:vertAlign w:val="baseline"/>
                <w:lang w:val="en-US" w:eastAsia="zh-CN"/>
              </w:rPr>
              <w:t>install mysql-devel gcc gcc-devel python-devel</w:t>
            </w:r>
            <w:r>
              <w:rPr>
                <w:rFonts w:hint="eastAsia"/>
                <w:sz w:val="18"/>
                <w:szCs w:val="21"/>
                <w:vertAlign w:val="baseline"/>
                <w:lang w:val="en-US" w:eastAsia="zh-CN"/>
              </w:rPr>
              <w:t xml:space="preserve"> gcc-c++ cyrus-sasl cyrus-sasl-devel cyrus-sasl-lib </w:t>
            </w:r>
          </w:p>
        </w:tc>
      </w:tr>
    </w:tbl>
    <w:p>
      <w:pPr>
        <w:keepNext w:val="0"/>
        <w:keepLines w:val="0"/>
        <w:pageBreakBefore w:val="0"/>
        <w:widowControl w:val="0"/>
        <w:numPr>
          <w:ilvl w:val="0"/>
          <w:numId w:val="23"/>
        </w:numPr>
        <w:kinsoku/>
        <w:wordWrap/>
        <w:overflowPunct/>
        <w:topLinePunct w:val="0"/>
        <w:autoSpaceDE/>
        <w:autoSpaceDN/>
        <w:bidi w:val="0"/>
        <w:adjustRightInd w:val="0"/>
        <w:snapToGrid w:val="0"/>
        <w:spacing w:line="360" w:lineRule="auto"/>
        <w:ind w:left="840" w:leftChars="0" w:hanging="420" w:firstLineChars="0"/>
        <w:textAlignment w:val="auto"/>
        <w:rPr>
          <w:rFonts w:hint="eastAsia" w:eastAsia="微软雅黑"/>
          <w:b/>
          <w:bCs/>
          <w:lang w:val="en-US" w:eastAsia="zh-CN"/>
        </w:rPr>
      </w:pPr>
      <w:r>
        <w:rPr>
          <w:rFonts w:hint="eastAsia" w:eastAsia="微软雅黑"/>
          <w:b/>
          <w:bCs/>
          <w:lang w:val="en-US" w:eastAsia="zh-CN"/>
        </w:rPr>
        <w:t>每台节点配置airflow环境变量</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5" w:hRule="atLeast"/>
        </w:trPr>
        <w:tc>
          <w:tcPr>
            <w:tcW w:w="8522" w:type="dxa"/>
          </w:tcPr>
          <w:p>
            <w:pPr>
              <w:numPr>
                <w:ilvl w:val="0"/>
                <w:numId w:val="0"/>
              </w:numPr>
              <w:spacing w:line="240" w:lineRule="auto"/>
              <w:rPr>
                <w:rFonts w:hint="eastAsia"/>
                <w:i w:val="0"/>
                <w:iCs w:val="0"/>
                <w:color w:val="000000" w:themeColor="text1"/>
                <w:sz w:val="18"/>
                <w:szCs w:val="21"/>
                <w:vertAlign w:val="baseline"/>
                <w:lang w:val="en-US" w:eastAsia="zh-CN"/>
              </w:rPr>
            </w:pPr>
            <w:r>
              <w:rPr>
                <w:rFonts w:hint="eastAsia"/>
                <w:i w:val="0"/>
                <w:iCs w:val="0"/>
                <w:color w:val="000000" w:themeColor="text1"/>
                <w:sz w:val="18"/>
                <w:szCs w:val="21"/>
                <w:vertAlign w:val="baseline"/>
                <w:lang w:val="en-US" w:eastAsia="zh-CN"/>
              </w:rPr>
              <w:t>vim /etc/profile</w:t>
            </w:r>
          </w:p>
          <w:p>
            <w:pPr>
              <w:numPr>
                <w:ilvl w:val="0"/>
                <w:numId w:val="0"/>
              </w:numPr>
              <w:spacing w:line="240" w:lineRule="auto"/>
              <w:rPr>
                <w:rFonts w:hint="eastAsia"/>
                <w:i w:val="0"/>
                <w:iCs w:val="0"/>
                <w:color w:val="000000" w:themeColor="text1"/>
                <w:sz w:val="18"/>
                <w:szCs w:val="21"/>
                <w:vertAlign w:val="baseline"/>
                <w:lang w:val="en-US" w:eastAsia="zh-CN"/>
              </w:rPr>
            </w:pPr>
            <w:r>
              <w:rPr>
                <w:rFonts w:hint="eastAsia"/>
                <w:i w:val="0"/>
                <w:iCs w:val="0"/>
                <w:color w:val="000000" w:themeColor="text1"/>
                <w:sz w:val="18"/>
                <w:szCs w:val="21"/>
                <w:vertAlign w:val="baseline"/>
                <w:lang w:val="en-US" w:eastAsia="zh-CN"/>
              </w:rPr>
              <w:t>export AIRFLOW_HOME=/root/airflow</w:t>
            </w:r>
          </w:p>
          <w:p>
            <w:pPr>
              <w:numPr>
                <w:ilvl w:val="0"/>
                <w:numId w:val="0"/>
              </w:numPr>
              <w:spacing w:line="240" w:lineRule="auto"/>
              <w:rPr>
                <w:rFonts w:hint="eastAsia"/>
                <w:i w:val="0"/>
                <w:iCs w:val="0"/>
                <w:color w:val="000000" w:themeColor="text1"/>
                <w:sz w:val="18"/>
                <w:szCs w:val="21"/>
                <w:vertAlign w:val="baseline"/>
                <w:lang w:val="en-US" w:eastAsia="zh-CN"/>
              </w:rPr>
            </w:pPr>
          </w:p>
          <w:p>
            <w:pPr>
              <w:numPr>
                <w:ilvl w:val="0"/>
                <w:numId w:val="0"/>
              </w:numPr>
              <w:spacing w:line="240" w:lineRule="auto"/>
              <w:rPr>
                <w:rFonts w:hint="eastAsia"/>
                <w:i w:val="0"/>
                <w:iCs w:val="0"/>
                <w:color w:val="000000" w:themeColor="text1"/>
                <w:sz w:val="18"/>
                <w:szCs w:val="21"/>
                <w:vertAlign w:val="baseline"/>
                <w:lang w:val="en-US" w:eastAsia="zh-CN"/>
              </w:rPr>
            </w:pPr>
            <w:r>
              <w:rPr>
                <w:rFonts w:hint="eastAsia"/>
                <w:i w:val="0"/>
                <w:iCs w:val="0"/>
                <w:color w:val="000000" w:themeColor="text1"/>
                <w:sz w:val="18"/>
                <w:szCs w:val="21"/>
                <w:vertAlign w:val="baseline"/>
                <w:lang w:val="en-US" w:eastAsia="zh-CN"/>
              </w:rPr>
              <w:t>#使配置的环境变量生效</w:t>
            </w:r>
          </w:p>
          <w:p>
            <w:pPr>
              <w:numPr>
                <w:ilvl w:val="0"/>
                <w:numId w:val="0"/>
              </w:numPr>
              <w:spacing w:line="240" w:lineRule="auto"/>
              <w:rPr>
                <w:rFonts w:hint="default"/>
                <w:i/>
                <w:iCs/>
                <w:color w:val="0070C0"/>
                <w:vertAlign w:val="baseline"/>
                <w:lang w:val="en-US" w:eastAsia="zh-CN"/>
              </w:rPr>
            </w:pPr>
            <w:r>
              <w:rPr>
                <w:rFonts w:hint="eastAsia"/>
                <w:i w:val="0"/>
                <w:iCs w:val="0"/>
                <w:color w:val="000000" w:themeColor="text1"/>
                <w:sz w:val="18"/>
                <w:szCs w:val="21"/>
                <w:vertAlign w:val="baseline"/>
                <w:lang w:val="en-US" w:eastAsia="zh-CN"/>
              </w:rPr>
              <w:t>source /etc/profile</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lang w:val="en-US" w:eastAsia="zh-CN"/>
        </w:rPr>
      </w:pPr>
    </w:p>
    <w:p>
      <w:pPr>
        <w:keepNext w:val="0"/>
        <w:keepLines w:val="0"/>
        <w:pageBreakBefore w:val="0"/>
        <w:widowControl w:val="0"/>
        <w:numPr>
          <w:ilvl w:val="0"/>
          <w:numId w:val="23"/>
        </w:numPr>
        <w:kinsoku/>
        <w:wordWrap/>
        <w:overflowPunct/>
        <w:topLinePunct w:val="0"/>
        <w:autoSpaceDE/>
        <w:autoSpaceDN/>
        <w:bidi w:val="0"/>
        <w:adjustRightInd w:val="0"/>
        <w:snapToGrid w:val="0"/>
        <w:spacing w:line="360" w:lineRule="auto"/>
        <w:ind w:left="840" w:leftChars="0" w:hanging="420" w:firstLineChars="0"/>
        <w:textAlignment w:val="auto"/>
        <w:rPr>
          <w:rFonts w:hint="default" w:eastAsia="微软雅黑"/>
          <w:b/>
          <w:bCs/>
          <w:lang w:val="en-US" w:eastAsia="zh-CN"/>
        </w:rPr>
      </w:pPr>
      <w:r>
        <w:rPr>
          <w:rFonts w:hint="eastAsia" w:eastAsia="微软雅黑"/>
          <w:b/>
          <w:bCs/>
          <w:lang w:val="en-US" w:eastAsia="zh-CN"/>
        </w:rPr>
        <w:t>每台节点切换airflow环境，安装airflow，指定版本为2.1.3</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eastAsia"/>
                <w:sz w:val="18"/>
                <w:szCs w:val="21"/>
                <w:vertAlign w:val="baseline"/>
                <w:lang w:val="en-US" w:eastAsia="zh-CN"/>
              </w:rPr>
            </w:pPr>
            <w:r>
              <w:rPr>
                <w:rFonts w:hint="eastAsia"/>
                <w:sz w:val="18"/>
                <w:szCs w:val="21"/>
                <w:vertAlign w:val="baseline"/>
                <w:lang w:val="en-US" w:eastAsia="zh-CN"/>
              </w:rPr>
              <w:t>(python37)   conda activate python37</w:t>
            </w:r>
          </w:p>
          <w:p>
            <w:pPr>
              <w:numPr>
                <w:ilvl w:val="0"/>
                <w:numId w:val="0"/>
              </w:numPr>
              <w:spacing w:line="240" w:lineRule="auto"/>
              <w:rPr>
                <w:rFonts w:hint="default"/>
                <w:vertAlign w:val="baseline"/>
                <w:lang w:val="en-US" w:eastAsia="zh-CN"/>
              </w:rPr>
            </w:pPr>
            <w:r>
              <w:rPr>
                <w:rFonts w:hint="eastAsia"/>
                <w:sz w:val="18"/>
                <w:szCs w:val="21"/>
                <w:vertAlign w:val="baseline"/>
                <w:lang w:val="en-US" w:eastAsia="zh-CN"/>
              </w:rPr>
              <w:t>(python37) pip install apache-airflow==2.1.3 -i https://pypi.tuna.tsinghua.edu.cn/simple</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默认Airflow安装在$ANCONDA_HOME/envs/python37/lib/python3.7/site-packages/airflow目录下。配置了AIRFLOW_HOME，Airflow安装后文件存储目录在AIRFLOW_HOME目录下。可以每台节点查看安装Airflow版本信息：</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eastAsia"/>
                <w:sz w:val="18"/>
                <w:szCs w:val="21"/>
                <w:vertAlign w:val="baseline"/>
                <w:lang w:val="en-US" w:eastAsia="zh-CN"/>
              </w:rPr>
            </w:pPr>
            <w:r>
              <w:rPr>
                <w:rFonts w:hint="eastAsia"/>
                <w:sz w:val="18"/>
                <w:szCs w:val="21"/>
                <w:vertAlign w:val="baseline"/>
                <w:lang w:val="en-US" w:eastAsia="zh-CN"/>
              </w:rPr>
              <w:t>(python37)  airflow version</w:t>
            </w:r>
          </w:p>
          <w:p>
            <w:pPr>
              <w:numPr>
                <w:ilvl w:val="0"/>
                <w:numId w:val="0"/>
              </w:numPr>
              <w:spacing w:line="240" w:lineRule="auto"/>
              <w:rPr>
                <w:rFonts w:hint="default"/>
                <w:lang w:val="en-US" w:eastAsia="zh-CN"/>
              </w:rPr>
            </w:pPr>
            <w:r>
              <w:rPr>
                <w:rFonts w:hint="default"/>
                <w:sz w:val="18"/>
                <w:szCs w:val="21"/>
                <w:vertAlign w:val="baseline"/>
                <w:lang w:val="en-US" w:eastAsia="zh-CN"/>
              </w:rPr>
              <w:t>2.1.3</w:t>
            </w:r>
          </w:p>
        </w:tc>
      </w:tr>
    </w:tbl>
    <w:p>
      <w:pPr>
        <w:keepNext w:val="0"/>
        <w:keepLines w:val="0"/>
        <w:pageBreakBefore w:val="0"/>
        <w:widowControl w:val="0"/>
        <w:numPr>
          <w:ilvl w:val="0"/>
          <w:numId w:val="23"/>
        </w:numPr>
        <w:kinsoku/>
        <w:wordWrap/>
        <w:overflowPunct/>
        <w:topLinePunct w:val="0"/>
        <w:autoSpaceDE/>
        <w:autoSpaceDN/>
        <w:bidi w:val="0"/>
        <w:adjustRightInd w:val="0"/>
        <w:snapToGrid w:val="0"/>
        <w:spacing w:line="360" w:lineRule="auto"/>
        <w:ind w:left="840" w:leftChars="0" w:hanging="420" w:firstLineChars="0"/>
        <w:textAlignment w:val="auto"/>
        <w:rPr>
          <w:rFonts w:hint="eastAsia" w:eastAsia="微软雅黑"/>
          <w:b/>
          <w:bCs/>
          <w:lang w:val="en-US" w:eastAsia="zh-CN"/>
        </w:rPr>
      </w:pPr>
      <w:r>
        <w:rPr>
          <w:rFonts w:hint="eastAsia" w:eastAsia="微软雅黑"/>
          <w:b/>
          <w:bCs/>
          <w:lang w:val="en-US" w:eastAsia="zh-CN"/>
        </w:rPr>
        <w:t>在Mysql中创建对应的库并设置参数</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aiflow使用的Metadata database我们这里使用mysql,在node2节点的mysql中创建airflow使用的库及表信息。</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CREATE DATABASE airflow CHARACTER SET utf8;</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create user 'airflow'@'%' identified by '123456';</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grant all privileges on airflow.* to 'airflow'@'%';</w:t>
            </w:r>
          </w:p>
          <w:p>
            <w:pPr>
              <w:numPr>
                <w:ilvl w:val="0"/>
                <w:numId w:val="0"/>
              </w:numPr>
              <w:spacing w:line="240" w:lineRule="auto"/>
              <w:rPr>
                <w:rFonts w:hint="default"/>
                <w:b/>
                <w:bCs/>
                <w:vertAlign w:val="baseline"/>
                <w:lang w:val="en-US" w:eastAsia="zh-CN"/>
              </w:rPr>
            </w:pPr>
            <w:r>
              <w:rPr>
                <w:rFonts w:hint="default"/>
                <w:sz w:val="18"/>
                <w:szCs w:val="21"/>
                <w:vertAlign w:val="baseline"/>
                <w:lang w:val="en-US" w:eastAsia="zh-CN"/>
              </w:rPr>
              <w:t>flush privileges;</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在mysql安装节点node2上修改</w:t>
      </w:r>
      <w:r>
        <w:rPr>
          <w:rFonts w:hint="default" w:eastAsia="微软雅黑"/>
          <w:lang w:val="en-US" w:eastAsia="zh-CN"/>
        </w:rPr>
        <w:t>”</w:t>
      </w:r>
      <w:r>
        <w:rPr>
          <w:rFonts w:hint="eastAsia" w:eastAsia="微软雅黑"/>
          <w:lang w:val="en-US" w:eastAsia="zh-CN"/>
        </w:rPr>
        <w:t>/etc/my.cnf</w:t>
      </w:r>
      <w:r>
        <w:rPr>
          <w:rFonts w:hint="default" w:eastAsia="微软雅黑"/>
          <w:lang w:val="en-US" w:eastAsia="zh-CN"/>
        </w:rPr>
        <w:t>”</w:t>
      </w:r>
      <w:r>
        <w:rPr>
          <w:rFonts w:hint="eastAsia" w:eastAsia="微软雅黑"/>
          <w:lang w:val="en-US" w:eastAsia="zh-CN"/>
        </w:rPr>
        <w:t>，在[mysqld]下添加如下内容：</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[mysqld]</w:t>
            </w:r>
          </w:p>
          <w:p>
            <w:pPr>
              <w:numPr>
                <w:ilvl w:val="0"/>
                <w:numId w:val="0"/>
              </w:numPr>
              <w:spacing w:line="240" w:lineRule="auto"/>
              <w:rPr>
                <w:rFonts w:hint="default"/>
                <w:vertAlign w:val="baseline"/>
                <w:lang w:val="en-US" w:eastAsia="zh-CN"/>
              </w:rPr>
            </w:pPr>
            <w:r>
              <w:rPr>
                <w:rFonts w:hint="default"/>
                <w:sz w:val="18"/>
                <w:szCs w:val="21"/>
                <w:vertAlign w:val="baseline"/>
                <w:lang w:val="en-US" w:eastAsia="zh-CN"/>
              </w:rPr>
              <w:t>explicit_defaults_for_timestamp=1</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以上修改完成“my.cnf”值后，重启Mysql即可，重启之后，可以查询对应的参数是否生效：</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eastAsia"/>
                <w:sz w:val="18"/>
                <w:szCs w:val="21"/>
                <w:vertAlign w:val="baseline"/>
                <w:lang w:val="en-US" w:eastAsia="zh-CN"/>
              </w:rPr>
            </w:pPr>
            <w:r>
              <w:rPr>
                <w:rFonts w:hint="eastAsia"/>
                <w:sz w:val="18"/>
                <w:szCs w:val="21"/>
                <w:vertAlign w:val="baseline"/>
                <w:lang w:val="en-US" w:eastAsia="zh-CN"/>
              </w:rPr>
              <w:t>#重启mysql</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[root@node2 ~]# service mysqld restart</w:t>
            </w:r>
          </w:p>
          <w:p>
            <w:pPr>
              <w:numPr>
                <w:ilvl w:val="0"/>
                <w:numId w:val="0"/>
              </w:numPr>
              <w:spacing w:line="240" w:lineRule="auto"/>
              <w:rPr>
                <w:rFonts w:hint="default"/>
                <w:sz w:val="18"/>
                <w:szCs w:val="21"/>
                <w:vertAlign w:val="baseline"/>
                <w:lang w:val="en-US" w:eastAsia="zh-CN"/>
              </w:rPr>
            </w:pPr>
          </w:p>
          <w:p>
            <w:pPr>
              <w:numPr>
                <w:ilvl w:val="0"/>
                <w:numId w:val="0"/>
              </w:numPr>
              <w:spacing w:line="240" w:lineRule="auto"/>
              <w:rPr>
                <w:rFonts w:hint="eastAsia"/>
                <w:sz w:val="18"/>
                <w:szCs w:val="21"/>
                <w:vertAlign w:val="baseline"/>
                <w:lang w:val="en-US" w:eastAsia="zh-CN"/>
              </w:rPr>
            </w:pPr>
            <w:r>
              <w:rPr>
                <w:rFonts w:hint="eastAsia"/>
                <w:sz w:val="18"/>
                <w:szCs w:val="21"/>
                <w:vertAlign w:val="baseline"/>
                <w:lang w:val="en-US" w:eastAsia="zh-CN"/>
              </w:rPr>
              <w:t>#重新登录mysql查询</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mysql&gt; show variables like 'explicit_defaults_for_timestamp';</w:t>
            </w:r>
          </w:p>
          <w:p>
            <w:pPr>
              <w:numPr>
                <w:ilvl w:val="0"/>
                <w:numId w:val="0"/>
              </w:numPr>
              <w:rPr>
                <w:rFonts w:hint="default"/>
                <w:vertAlign w:val="baseline"/>
                <w:lang w:val="en-US" w:eastAsia="zh-CN"/>
              </w:rPr>
            </w:pPr>
            <w:r>
              <w:drawing>
                <wp:inline distT="0" distB="0" distL="114300" distR="114300">
                  <wp:extent cx="5270500" cy="1211580"/>
                  <wp:effectExtent l="0" t="0" r="635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5"/>
                          <a:stretch>
                            <a:fillRect/>
                          </a:stretch>
                        </pic:blipFill>
                        <pic:spPr>
                          <a:xfrm>
                            <a:off x="0" y="0"/>
                            <a:ext cx="5270500" cy="1211580"/>
                          </a:xfrm>
                          <a:prstGeom prst="rect">
                            <a:avLst/>
                          </a:prstGeom>
                          <a:noFill/>
                          <a:ln>
                            <a:noFill/>
                          </a:ln>
                        </pic:spPr>
                      </pic:pic>
                    </a:graphicData>
                  </a:graphic>
                </wp:inline>
              </w:drawing>
            </w:r>
          </w:p>
        </w:tc>
      </w:tr>
    </w:tbl>
    <w:p>
      <w:pPr>
        <w:numPr>
          <w:ilvl w:val="0"/>
          <w:numId w:val="0"/>
        </w:numPr>
        <w:rPr>
          <w:rFonts w:hint="default"/>
          <w:lang w:val="en-US" w:eastAsia="zh-CN"/>
        </w:rPr>
      </w:pPr>
    </w:p>
    <w:p>
      <w:pPr>
        <w:keepNext w:val="0"/>
        <w:keepLines w:val="0"/>
        <w:pageBreakBefore w:val="0"/>
        <w:widowControl w:val="0"/>
        <w:numPr>
          <w:ilvl w:val="0"/>
          <w:numId w:val="23"/>
        </w:numPr>
        <w:kinsoku/>
        <w:wordWrap/>
        <w:overflowPunct/>
        <w:topLinePunct w:val="0"/>
        <w:autoSpaceDE/>
        <w:autoSpaceDN/>
        <w:bidi w:val="0"/>
        <w:adjustRightInd w:val="0"/>
        <w:snapToGrid w:val="0"/>
        <w:spacing w:line="360" w:lineRule="auto"/>
        <w:ind w:left="840" w:leftChars="0" w:hanging="420" w:firstLineChars="0"/>
        <w:textAlignment w:val="auto"/>
        <w:rPr>
          <w:rFonts w:hint="eastAsia" w:eastAsia="微软雅黑"/>
          <w:b/>
          <w:bCs/>
          <w:lang w:val="en-US" w:eastAsia="zh-CN"/>
        </w:rPr>
      </w:pPr>
      <w:r>
        <w:rPr>
          <w:rFonts w:hint="eastAsia" w:eastAsia="微软雅黑"/>
          <w:b/>
          <w:bCs/>
          <w:lang w:val="en-US" w:eastAsia="zh-CN"/>
        </w:rPr>
        <w:t>每台节点配置Airflow airflow.cfg文件</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修改AIRFLOW_HOME/airflow.cfg文件，确保所有机器使用同一份配置文件，在node1节点上配置airflow.cfg，配置如下：</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default"/>
                <w:sz w:val="18"/>
                <w:szCs w:val="18"/>
                <w:vertAlign w:val="baseline"/>
                <w:lang w:val="en-US" w:eastAsia="zh-CN"/>
              </w:rPr>
            </w:pPr>
            <w:r>
              <w:rPr>
                <w:rFonts w:hint="default"/>
                <w:sz w:val="18"/>
                <w:szCs w:val="18"/>
                <w:vertAlign w:val="baseline"/>
                <w:lang w:val="en-US" w:eastAsia="zh-CN"/>
              </w:rPr>
              <w:t>[core]</w:t>
            </w:r>
          </w:p>
          <w:p>
            <w:pPr>
              <w:numPr>
                <w:ilvl w:val="0"/>
                <w:numId w:val="0"/>
              </w:numPr>
              <w:spacing w:line="240" w:lineRule="auto"/>
              <w:rPr>
                <w:rFonts w:hint="default"/>
                <w:sz w:val="18"/>
                <w:szCs w:val="18"/>
                <w:vertAlign w:val="baseline"/>
                <w:lang w:val="en-US" w:eastAsia="zh-CN"/>
              </w:rPr>
            </w:pPr>
            <w:r>
              <w:rPr>
                <w:rFonts w:hint="default"/>
                <w:sz w:val="18"/>
                <w:szCs w:val="18"/>
                <w:vertAlign w:val="baseline"/>
                <w:lang w:val="en-US" w:eastAsia="zh-CN"/>
              </w:rPr>
              <w:t>dags_folder = /root/airflow/dags</w:t>
            </w:r>
          </w:p>
          <w:p>
            <w:pPr>
              <w:numPr>
                <w:ilvl w:val="0"/>
                <w:numId w:val="0"/>
              </w:numPr>
              <w:rPr>
                <w:rFonts w:hint="default"/>
                <w:sz w:val="18"/>
                <w:szCs w:val="18"/>
                <w:vertAlign w:val="baseline"/>
                <w:lang w:val="en-US" w:eastAsia="zh-CN"/>
              </w:rPr>
            </w:pPr>
          </w:p>
          <w:p>
            <w:pPr>
              <w:numPr>
                <w:ilvl w:val="0"/>
                <w:numId w:val="0"/>
              </w:numPr>
              <w:spacing w:line="240" w:lineRule="auto"/>
              <w:rPr>
                <w:rFonts w:hint="default"/>
                <w:sz w:val="18"/>
                <w:szCs w:val="18"/>
                <w:vertAlign w:val="baseline"/>
                <w:lang w:val="en-US" w:eastAsia="zh-CN"/>
              </w:rPr>
            </w:pPr>
            <w:r>
              <w:rPr>
                <w:rFonts w:hint="eastAsia"/>
                <w:sz w:val="18"/>
                <w:szCs w:val="18"/>
                <w:vertAlign w:val="baseline"/>
                <w:lang w:val="en-US" w:eastAsia="zh-CN"/>
              </w:rPr>
              <w:t>#修改时区</w:t>
            </w:r>
          </w:p>
          <w:p>
            <w:pPr>
              <w:numPr>
                <w:ilvl w:val="0"/>
                <w:numId w:val="0"/>
              </w:numPr>
              <w:spacing w:line="240" w:lineRule="auto"/>
              <w:rPr>
                <w:rFonts w:hint="default"/>
                <w:sz w:val="18"/>
                <w:szCs w:val="18"/>
                <w:vertAlign w:val="baseline"/>
                <w:lang w:val="en-US" w:eastAsia="zh-CN"/>
              </w:rPr>
            </w:pPr>
            <w:r>
              <w:rPr>
                <w:rFonts w:hint="default"/>
                <w:sz w:val="18"/>
                <w:szCs w:val="18"/>
                <w:vertAlign w:val="baseline"/>
                <w:lang w:val="en-US" w:eastAsia="zh-CN"/>
              </w:rPr>
              <w:t>default_timezone = Asia/Shanghai</w:t>
            </w:r>
          </w:p>
          <w:p>
            <w:pPr>
              <w:numPr>
                <w:ilvl w:val="0"/>
                <w:numId w:val="0"/>
              </w:numPr>
              <w:rPr>
                <w:rFonts w:hint="default"/>
                <w:sz w:val="18"/>
                <w:szCs w:val="18"/>
                <w:vertAlign w:val="baseline"/>
                <w:lang w:val="en-US" w:eastAsia="zh-CN"/>
              </w:rPr>
            </w:pPr>
          </w:p>
          <w:p>
            <w:pPr>
              <w:numPr>
                <w:ilvl w:val="0"/>
                <w:numId w:val="0"/>
              </w:numPr>
              <w:rPr>
                <w:rFonts w:hint="default"/>
                <w:sz w:val="18"/>
                <w:szCs w:val="18"/>
                <w:vertAlign w:val="baseline"/>
                <w:lang w:val="en-US" w:eastAsia="zh-CN"/>
              </w:rPr>
            </w:pPr>
            <w:r>
              <w:rPr>
                <w:rFonts w:hint="eastAsia"/>
                <w:sz w:val="18"/>
                <w:szCs w:val="18"/>
                <w:vertAlign w:val="baseline"/>
                <w:lang w:val="en-US" w:eastAsia="zh-CN"/>
              </w:rPr>
              <w:t>#配置Executor类型，集群建议配置CeleryExecutor</w:t>
            </w:r>
          </w:p>
          <w:p>
            <w:pPr>
              <w:numPr>
                <w:ilvl w:val="0"/>
                <w:numId w:val="0"/>
              </w:numPr>
              <w:rPr>
                <w:rFonts w:hint="default"/>
                <w:sz w:val="18"/>
                <w:szCs w:val="18"/>
                <w:vertAlign w:val="baseline"/>
                <w:lang w:val="en-US" w:eastAsia="zh-CN"/>
              </w:rPr>
            </w:pPr>
            <w:r>
              <w:rPr>
                <w:rFonts w:hint="default"/>
                <w:sz w:val="18"/>
                <w:szCs w:val="18"/>
                <w:vertAlign w:val="baseline"/>
                <w:lang w:val="en-US" w:eastAsia="zh-CN"/>
              </w:rPr>
              <w:t xml:space="preserve">executor = </w:t>
            </w:r>
            <w:r>
              <w:rPr>
                <w:rFonts w:hint="eastAsia"/>
                <w:sz w:val="18"/>
                <w:szCs w:val="18"/>
                <w:vertAlign w:val="baseline"/>
                <w:lang w:val="en-US" w:eastAsia="zh-CN"/>
              </w:rPr>
              <w:t>CeleryExecuto</w:t>
            </w:r>
            <w:r>
              <w:rPr>
                <w:rFonts w:hint="default"/>
                <w:sz w:val="18"/>
                <w:szCs w:val="18"/>
                <w:vertAlign w:val="baseline"/>
                <w:lang w:val="en-US" w:eastAsia="zh-CN"/>
              </w:rPr>
              <w:t>r</w:t>
            </w:r>
          </w:p>
          <w:p>
            <w:pPr>
              <w:numPr>
                <w:ilvl w:val="0"/>
                <w:numId w:val="0"/>
              </w:numPr>
              <w:rPr>
                <w:rFonts w:hint="default"/>
                <w:sz w:val="18"/>
                <w:szCs w:val="18"/>
                <w:vertAlign w:val="baseline"/>
                <w:lang w:val="en-US" w:eastAsia="zh-CN"/>
              </w:rPr>
            </w:pPr>
          </w:p>
          <w:p>
            <w:pPr>
              <w:numPr>
                <w:ilvl w:val="0"/>
                <w:numId w:val="0"/>
              </w:numPr>
              <w:rPr>
                <w:rFonts w:hint="default"/>
                <w:sz w:val="18"/>
                <w:szCs w:val="18"/>
                <w:vertAlign w:val="baseline"/>
                <w:lang w:val="en-US" w:eastAsia="zh-CN"/>
              </w:rPr>
            </w:pPr>
            <w:r>
              <w:rPr>
                <w:rFonts w:hint="default"/>
                <w:sz w:val="18"/>
                <w:szCs w:val="18"/>
                <w:vertAlign w:val="baseline"/>
                <w:lang w:val="en-US" w:eastAsia="zh-CN"/>
              </w:rPr>
              <w:t># 配置数据库</w:t>
            </w:r>
          </w:p>
          <w:p>
            <w:pPr>
              <w:numPr>
                <w:ilvl w:val="0"/>
                <w:numId w:val="0"/>
              </w:numPr>
              <w:spacing w:line="240" w:lineRule="auto"/>
              <w:rPr>
                <w:rFonts w:hint="default"/>
                <w:sz w:val="18"/>
                <w:szCs w:val="18"/>
                <w:vertAlign w:val="baseline"/>
                <w:lang w:val="en-US" w:eastAsia="zh-CN"/>
              </w:rPr>
            </w:pPr>
            <w:r>
              <w:rPr>
                <w:rFonts w:hint="default"/>
                <w:sz w:val="18"/>
                <w:szCs w:val="18"/>
                <w:vertAlign w:val="baseline"/>
                <w:lang w:val="en-US" w:eastAsia="zh-CN"/>
              </w:rPr>
              <w:t>sql_alchemy_conn=mysql+mysqldb://airflow:123456@node2:3306/airflow?use_unicode=true&amp;charset=utf8</w:t>
            </w:r>
          </w:p>
          <w:p>
            <w:pPr>
              <w:numPr>
                <w:ilvl w:val="0"/>
                <w:numId w:val="0"/>
              </w:numPr>
              <w:rPr>
                <w:rFonts w:hint="default"/>
                <w:sz w:val="18"/>
                <w:szCs w:val="18"/>
                <w:vertAlign w:val="baseline"/>
                <w:lang w:val="en-US" w:eastAsia="zh-CN"/>
              </w:rPr>
            </w:pPr>
          </w:p>
          <w:p>
            <w:pPr>
              <w:numPr>
                <w:ilvl w:val="0"/>
                <w:numId w:val="0"/>
              </w:numPr>
              <w:spacing w:line="240" w:lineRule="auto"/>
              <w:rPr>
                <w:rFonts w:hint="default"/>
                <w:sz w:val="18"/>
                <w:szCs w:val="18"/>
                <w:vertAlign w:val="baseline"/>
                <w:lang w:val="en-US" w:eastAsia="zh-CN"/>
              </w:rPr>
            </w:pPr>
            <w:r>
              <w:rPr>
                <w:rFonts w:hint="default"/>
                <w:sz w:val="18"/>
                <w:szCs w:val="18"/>
                <w:vertAlign w:val="baseline"/>
                <w:lang w:val="en-US" w:eastAsia="zh-CN"/>
              </w:rPr>
              <w:t>[webserver]</w:t>
            </w:r>
          </w:p>
          <w:p>
            <w:pPr>
              <w:numPr>
                <w:ilvl w:val="0"/>
                <w:numId w:val="0"/>
              </w:numPr>
              <w:spacing w:line="240" w:lineRule="auto"/>
              <w:rPr>
                <w:rFonts w:hint="default"/>
                <w:sz w:val="18"/>
                <w:szCs w:val="18"/>
                <w:vertAlign w:val="baseline"/>
                <w:lang w:val="en-US" w:eastAsia="zh-CN"/>
              </w:rPr>
            </w:pPr>
            <w:r>
              <w:rPr>
                <w:rFonts w:hint="eastAsia"/>
                <w:sz w:val="18"/>
                <w:szCs w:val="18"/>
                <w:vertAlign w:val="baseline"/>
                <w:lang w:val="en-US" w:eastAsia="zh-CN"/>
              </w:rPr>
              <w:t>#设置时区</w:t>
            </w:r>
          </w:p>
          <w:p>
            <w:pPr>
              <w:numPr>
                <w:ilvl w:val="0"/>
                <w:numId w:val="0"/>
              </w:numPr>
              <w:spacing w:line="240" w:lineRule="auto"/>
              <w:rPr>
                <w:rFonts w:hint="default"/>
                <w:sz w:val="18"/>
                <w:szCs w:val="18"/>
                <w:vertAlign w:val="baseline"/>
                <w:lang w:val="en-US" w:eastAsia="zh-CN"/>
              </w:rPr>
            </w:pPr>
            <w:r>
              <w:rPr>
                <w:rFonts w:hint="default"/>
                <w:sz w:val="18"/>
                <w:szCs w:val="18"/>
                <w:vertAlign w:val="baseline"/>
                <w:lang w:val="en-US" w:eastAsia="zh-CN"/>
              </w:rPr>
              <w:t>default_ui_timezone = Asia/Shanghai</w:t>
            </w:r>
          </w:p>
          <w:p>
            <w:pPr>
              <w:numPr>
                <w:ilvl w:val="0"/>
                <w:numId w:val="0"/>
              </w:numPr>
              <w:rPr>
                <w:rFonts w:hint="default"/>
                <w:sz w:val="18"/>
                <w:szCs w:val="18"/>
                <w:vertAlign w:val="baseline"/>
                <w:lang w:val="en-US" w:eastAsia="zh-CN"/>
              </w:rPr>
            </w:pPr>
          </w:p>
          <w:p>
            <w:pPr>
              <w:numPr>
                <w:ilvl w:val="0"/>
                <w:numId w:val="0"/>
              </w:numPr>
              <w:rPr>
                <w:rFonts w:hint="default"/>
                <w:sz w:val="18"/>
                <w:szCs w:val="18"/>
                <w:vertAlign w:val="baseline"/>
                <w:lang w:val="en-US" w:eastAsia="zh-CN"/>
              </w:rPr>
            </w:pPr>
            <w:r>
              <w:rPr>
                <w:rFonts w:hint="default"/>
                <w:sz w:val="18"/>
                <w:szCs w:val="18"/>
                <w:vertAlign w:val="baseline"/>
                <w:lang w:val="en-US" w:eastAsia="zh-CN"/>
              </w:rPr>
              <w:t>[celery]</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#配置Celery broker使用的消息队列</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broker_url = redis://node4:6379/0</w:t>
            </w:r>
          </w:p>
          <w:p>
            <w:pPr>
              <w:numPr>
                <w:ilvl w:val="0"/>
                <w:numId w:val="0"/>
              </w:numPr>
              <w:rPr>
                <w:rFonts w:hint="default"/>
                <w:sz w:val="18"/>
                <w:szCs w:val="18"/>
                <w:vertAlign w:val="baseline"/>
                <w:lang w:val="en-US" w:eastAsia="zh-CN"/>
              </w:rPr>
            </w:pPr>
            <w:r>
              <w:rPr>
                <w:rFonts w:hint="eastAsia"/>
                <w:sz w:val="18"/>
                <w:szCs w:val="18"/>
                <w:vertAlign w:val="baseline"/>
                <w:lang w:val="en-US" w:eastAsia="zh-CN"/>
              </w:rPr>
              <w:t>#配置Celery broker任务完成后状态更新使用库</w:t>
            </w:r>
          </w:p>
          <w:p>
            <w:pPr>
              <w:numPr>
                <w:ilvl w:val="0"/>
                <w:numId w:val="0"/>
              </w:numPr>
              <w:rPr>
                <w:rFonts w:hint="default"/>
                <w:vertAlign w:val="baseline"/>
                <w:lang w:val="en-US" w:eastAsia="zh-CN"/>
              </w:rPr>
            </w:pPr>
            <w:r>
              <w:rPr>
                <w:rFonts w:hint="default"/>
                <w:sz w:val="18"/>
                <w:szCs w:val="18"/>
                <w:vertAlign w:val="baseline"/>
                <w:lang w:val="en-US" w:eastAsia="zh-CN"/>
              </w:rPr>
              <w:t>result_backend = db+mysql://root:123456@node</w:t>
            </w:r>
            <w:r>
              <w:rPr>
                <w:rFonts w:hint="eastAsia"/>
                <w:sz w:val="18"/>
                <w:szCs w:val="18"/>
                <w:vertAlign w:val="baseline"/>
                <w:lang w:val="en-US" w:eastAsia="zh-CN"/>
              </w:rPr>
              <w:t>2</w:t>
            </w:r>
            <w:r>
              <w:rPr>
                <w:rFonts w:hint="default"/>
                <w:sz w:val="18"/>
                <w:szCs w:val="18"/>
                <w:vertAlign w:val="baseline"/>
                <w:lang w:val="en-US" w:eastAsia="zh-CN"/>
              </w:rPr>
              <w:t>:3306/airflow</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将node1节点配置好的airflow.cfg发送到node2、node3、node4节点上：</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sz w:val="18"/>
                <w:szCs w:val="21"/>
                <w:vertAlign w:val="baseline"/>
                <w:lang w:val="en-US" w:eastAsia="zh-CN"/>
              </w:rPr>
            </w:pPr>
            <w:r>
              <w:rPr>
                <w:rFonts w:hint="default"/>
                <w:sz w:val="18"/>
                <w:szCs w:val="21"/>
                <w:vertAlign w:val="baseline"/>
                <w:lang w:val="en-US" w:eastAsia="zh-CN"/>
              </w:rPr>
              <w:t>(python37) [root@node1 airflow]# scp ./airflow.cfg  node2:`pwd`</w:t>
            </w:r>
          </w:p>
          <w:p>
            <w:pPr>
              <w:numPr>
                <w:ilvl w:val="0"/>
                <w:numId w:val="0"/>
              </w:numPr>
              <w:rPr>
                <w:rFonts w:hint="default"/>
                <w:sz w:val="18"/>
                <w:szCs w:val="21"/>
                <w:vertAlign w:val="baseline"/>
                <w:lang w:val="en-US" w:eastAsia="zh-CN"/>
              </w:rPr>
            </w:pPr>
            <w:r>
              <w:rPr>
                <w:rFonts w:hint="default"/>
                <w:sz w:val="18"/>
                <w:szCs w:val="21"/>
                <w:vertAlign w:val="baseline"/>
                <w:lang w:val="en-US" w:eastAsia="zh-CN"/>
              </w:rPr>
              <w:t>(python37) [root@node1 airflow]# scp ./airflow.cfg  node</w:t>
            </w:r>
            <w:r>
              <w:rPr>
                <w:rFonts w:hint="eastAsia"/>
                <w:sz w:val="18"/>
                <w:szCs w:val="21"/>
                <w:vertAlign w:val="baseline"/>
                <w:lang w:val="en-US" w:eastAsia="zh-CN"/>
              </w:rPr>
              <w:t>3</w:t>
            </w:r>
            <w:r>
              <w:rPr>
                <w:rFonts w:hint="default"/>
                <w:sz w:val="18"/>
                <w:szCs w:val="21"/>
                <w:vertAlign w:val="baseline"/>
                <w:lang w:val="en-US" w:eastAsia="zh-CN"/>
              </w:rPr>
              <w:t>:`pwd`</w:t>
            </w:r>
          </w:p>
          <w:p>
            <w:pPr>
              <w:numPr>
                <w:ilvl w:val="0"/>
                <w:numId w:val="0"/>
              </w:numPr>
              <w:rPr>
                <w:rFonts w:hint="default"/>
                <w:vertAlign w:val="baseline"/>
                <w:lang w:val="en-US" w:eastAsia="zh-CN"/>
              </w:rPr>
            </w:pPr>
            <w:r>
              <w:rPr>
                <w:rFonts w:hint="default"/>
                <w:sz w:val="18"/>
                <w:szCs w:val="21"/>
                <w:vertAlign w:val="baseline"/>
                <w:lang w:val="en-US" w:eastAsia="zh-CN"/>
              </w:rPr>
              <w:t>(python37) [root@node1 airflow]# scp ./airflow.cfg  node</w:t>
            </w:r>
            <w:r>
              <w:rPr>
                <w:rFonts w:hint="eastAsia"/>
                <w:sz w:val="18"/>
                <w:szCs w:val="21"/>
                <w:vertAlign w:val="baseline"/>
                <w:lang w:val="en-US" w:eastAsia="zh-CN"/>
              </w:rPr>
              <w:t>4</w:t>
            </w:r>
            <w:r>
              <w:rPr>
                <w:rFonts w:hint="default"/>
                <w:sz w:val="18"/>
                <w:szCs w:val="21"/>
                <w:vertAlign w:val="baseline"/>
                <w:lang w:val="en-US" w:eastAsia="zh-CN"/>
              </w:rPr>
              <w:t>:`pwd`</w:t>
            </w:r>
          </w:p>
        </w:tc>
      </w:tr>
    </w:tbl>
    <w:p>
      <w:pPr>
        <w:pStyle w:val="5"/>
        <w:ind w:left="828" w:hanging="828"/>
        <w:outlineLvl w:val="3"/>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初始化Airflow</w:t>
      </w:r>
    </w:p>
    <w:p>
      <w:pPr>
        <w:keepNext w:val="0"/>
        <w:keepLines w:val="0"/>
        <w:pageBreakBefore w:val="0"/>
        <w:widowControl w:val="0"/>
        <w:numPr>
          <w:ilvl w:val="0"/>
          <w:numId w:val="24"/>
        </w:numPr>
        <w:kinsoku/>
        <w:wordWrap/>
        <w:overflowPunct/>
        <w:topLinePunct w:val="0"/>
        <w:autoSpaceDE/>
        <w:autoSpaceDN/>
        <w:bidi w:val="0"/>
        <w:adjustRightInd w:val="0"/>
        <w:snapToGrid w:val="0"/>
        <w:spacing w:line="360" w:lineRule="auto"/>
        <w:ind w:left="425" w:leftChars="0" w:hanging="425" w:firstLineChars="0"/>
        <w:textAlignment w:val="auto"/>
        <w:rPr>
          <w:rFonts w:hint="eastAsia" w:eastAsia="微软雅黑"/>
          <w:b/>
          <w:bCs/>
          <w:lang w:val="en-US" w:eastAsia="zh-CN"/>
        </w:rPr>
      </w:pPr>
      <w:r>
        <w:rPr>
          <w:rFonts w:hint="eastAsia" w:eastAsia="微软雅黑"/>
          <w:b/>
          <w:bCs/>
          <w:lang w:val="en-US" w:eastAsia="zh-CN"/>
        </w:rPr>
        <w:t>每台节点安装需要的python依赖包</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b/>
          <w:bCs/>
          <w:lang w:val="en-US" w:eastAsia="zh-CN"/>
        </w:rPr>
      </w:pPr>
      <w:r>
        <w:rPr>
          <w:rFonts w:hint="eastAsia" w:eastAsia="微软雅黑"/>
          <w:lang w:val="en-US" w:eastAsia="zh-CN"/>
        </w:rPr>
        <w:t>初始化Airflow数据库时需要使用到连接mysql的包，执行如下命令来安装mysql对应的python包。</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eastAsia"/>
                <w:vertAlign w:val="baseline"/>
                <w:lang w:val="en-US" w:eastAsia="zh-CN"/>
              </w:rPr>
            </w:pPr>
            <w:r>
              <w:rPr>
                <w:rFonts w:hint="eastAsia"/>
                <w:sz w:val="18"/>
                <w:szCs w:val="21"/>
                <w:vertAlign w:val="baseline"/>
                <w:lang w:val="en-US" w:eastAsia="zh-CN"/>
              </w:rPr>
              <w:t xml:space="preserve">(python37) #  pip install mysqlclient -i </w:t>
            </w:r>
            <w:r>
              <w:rPr>
                <w:rFonts w:hint="eastAsia"/>
                <w:sz w:val="18"/>
                <w:szCs w:val="21"/>
                <w:vertAlign w:val="baseline"/>
                <w:lang w:val="en-US" w:eastAsia="zh-CN"/>
              </w:rPr>
              <w:fldChar w:fldCharType="begin"/>
            </w:r>
            <w:r>
              <w:rPr>
                <w:rFonts w:hint="eastAsia"/>
                <w:sz w:val="18"/>
                <w:szCs w:val="21"/>
                <w:vertAlign w:val="baseline"/>
                <w:lang w:val="en-US" w:eastAsia="zh-CN"/>
              </w:rPr>
              <w:instrText xml:space="preserve"> HYPERLINK "https://pypi.tuna.tsinghua.edu.cn/simple" </w:instrText>
            </w:r>
            <w:r>
              <w:rPr>
                <w:rFonts w:hint="eastAsia"/>
                <w:sz w:val="18"/>
                <w:szCs w:val="21"/>
                <w:vertAlign w:val="baseline"/>
                <w:lang w:val="en-US" w:eastAsia="zh-CN"/>
              </w:rPr>
              <w:fldChar w:fldCharType="separate"/>
            </w:r>
            <w:r>
              <w:rPr>
                <w:rFonts w:hint="eastAsia"/>
                <w:sz w:val="18"/>
                <w:szCs w:val="21"/>
                <w:vertAlign w:val="baseline"/>
                <w:lang w:val="en-US" w:eastAsia="zh-CN"/>
              </w:rPr>
              <w:t>https://pypi.tuna.tsinghua.edu.cn/simple</w:t>
            </w:r>
            <w:r>
              <w:rPr>
                <w:rFonts w:hint="eastAsia"/>
                <w:sz w:val="18"/>
                <w:szCs w:val="21"/>
                <w:vertAlign w:val="baseline"/>
                <w:lang w:val="en-US" w:eastAsia="zh-CN"/>
              </w:rPr>
              <w:fldChar w:fldCharType="end"/>
            </w:r>
          </w:p>
        </w:tc>
      </w:tr>
    </w:tbl>
    <w:p>
      <w:pPr>
        <w:keepNext w:val="0"/>
        <w:keepLines w:val="0"/>
        <w:pageBreakBefore w:val="0"/>
        <w:widowControl w:val="0"/>
        <w:numPr>
          <w:ilvl w:val="0"/>
          <w:numId w:val="24"/>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在node1上初始化Airflow 数据库</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sz w:val="18"/>
                <w:szCs w:val="21"/>
                <w:vertAlign w:val="baseline"/>
                <w:lang w:val="en-US" w:eastAsia="zh-CN"/>
              </w:rPr>
              <w:t>(python37) [root@node</w:t>
            </w:r>
            <w:r>
              <w:rPr>
                <w:rFonts w:hint="eastAsia"/>
                <w:sz w:val="18"/>
                <w:szCs w:val="21"/>
                <w:vertAlign w:val="baseline"/>
                <w:lang w:val="en-US" w:eastAsia="zh-CN"/>
              </w:rPr>
              <w:t>1</w:t>
            </w:r>
            <w:r>
              <w:rPr>
                <w:rFonts w:hint="default"/>
                <w:sz w:val="18"/>
                <w:szCs w:val="21"/>
                <w:vertAlign w:val="baseline"/>
                <w:lang w:val="en-US" w:eastAsia="zh-CN"/>
              </w:rPr>
              <w:t xml:space="preserve"> airflow]# ai</w:t>
            </w:r>
            <w:r>
              <w:rPr>
                <w:rFonts w:hint="eastAsia"/>
                <w:sz w:val="18"/>
                <w:szCs w:val="21"/>
                <w:vertAlign w:val="baseline"/>
                <w:lang w:val="en-US" w:eastAsia="zh-CN"/>
              </w:rPr>
              <w:t>r</w:t>
            </w:r>
            <w:r>
              <w:rPr>
                <w:rFonts w:hint="default"/>
                <w:sz w:val="18"/>
                <w:szCs w:val="21"/>
                <w:vertAlign w:val="baseline"/>
                <w:lang w:val="en-US" w:eastAsia="zh-CN"/>
              </w:rPr>
              <w:t>flow db init</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初始化之后在MySQL airflow库下会生成对应的表。</w:t>
      </w:r>
    </w:p>
    <w:p>
      <w:pPr>
        <w:pStyle w:val="5"/>
        <w:ind w:left="828" w:hanging="828"/>
        <w:outlineLvl w:val="3"/>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创建管理员用户信息</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在node1节点上执行如下命令，创建操作Airflow的用户信息:</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airflow users create \</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--username airflow \</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--firstname airflow \</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--lastname airflow \</w:t>
            </w:r>
          </w:p>
          <w:p>
            <w:pPr>
              <w:numPr>
                <w:ilvl w:val="0"/>
                <w:numId w:val="0"/>
              </w:numPr>
              <w:spacing w:line="240" w:lineRule="auto"/>
              <w:rPr>
                <w:rFonts w:hint="default"/>
                <w:sz w:val="18"/>
                <w:szCs w:val="21"/>
                <w:vertAlign w:val="baseline"/>
                <w:lang w:val="en-US" w:eastAsia="zh-CN"/>
              </w:rPr>
            </w:pPr>
            <w:r>
              <w:rPr>
                <w:rFonts w:hint="default"/>
                <w:sz w:val="18"/>
                <w:szCs w:val="21"/>
                <w:vertAlign w:val="baseline"/>
                <w:lang w:val="en-US" w:eastAsia="zh-CN"/>
              </w:rPr>
              <w:t xml:space="preserve">    --role Admin \</w:t>
            </w:r>
          </w:p>
          <w:p>
            <w:pPr>
              <w:numPr>
                <w:ilvl w:val="0"/>
                <w:numId w:val="0"/>
              </w:numPr>
              <w:spacing w:line="240" w:lineRule="auto"/>
              <w:rPr>
                <w:rFonts w:hint="default"/>
                <w:vertAlign w:val="baseline"/>
                <w:lang w:val="en-US" w:eastAsia="zh-CN"/>
              </w:rPr>
            </w:pPr>
            <w:r>
              <w:rPr>
                <w:rFonts w:hint="default"/>
                <w:sz w:val="18"/>
                <w:szCs w:val="21"/>
                <w:vertAlign w:val="baseline"/>
                <w:lang w:val="en-US" w:eastAsia="zh-CN"/>
              </w:rPr>
              <w:t xml:space="preserve">    --email xx@qq.com</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执行完成之后，设置密码为“123456”并确认，完成Airflow管理员信息创建。</w:t>
      </w:r>
    </w:p>
    <w:p>
      <w:pPr>
        <w:pStyle w:val="5"/>
        <w:ind w:left="828" w:hanging="828"/>
        <w:outlineLvl w:val="3"/>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配置Scheduler HA</w:t>
      </w:r>
    </w:p>
    <w:p>
      <w:pPr>
        <w:keepNext w:val="0"/>
        <w:keepLines w:val="0"/>
        <w:pageBreakBefore w:val="0"/>
        <w:widowControl w:val="0"/>
        <w:numPr>
          <w:ilvl w:val="0"/>
          <w:numId w:val="25"/>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下载failover组件</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登录https://github.com/teamclairvoyant/airflow-scheduler-failover-controller下载 airflow-scheduler-failover-controller 第三方组件，将下载好的zip包上传到node1 “/software”目录下。</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在node1节点安装unzip，并解压failover组件：</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sz w:val="18"/>
                <w:szCs w:val="21"/>
                <w:vertAlign w:val="baseline"/>
                <w:lang w:val="en-US" w:eastAsia="zh-CN"/>
              </w:rPr>
            </w:pPr>
            <w:r>
              <w:rPr>
                <w:rFonts w:hint="default"/>
                <w:sz w:val="18"/>
                <w:szCs w:val="21"/>
                <w:vertAlign w:val="baseline"/>
                <w:lang w:val="en-US" w:eastAsia="zh-CN"/>
              </w:rPr>
              <w:t>(python37) [root@node1 software]# yum -y install unzip</w:t>
            </w:r>
          </w:p>
          <w:p>
            <w:pPr>
              <w:numPr>
                <w:ilvl w:val="0"/>
                <w:numId w:val="0"/>
              </w:numPr>
              <w:rPr>
                <w:rFonts w:hint="default"/>
                <w:vertAlign w:val="baseline"/>
                <w:lang w:val="en-US" w:eastAsia="zh-CN"/>
              </w:rPr>
            </w:pPr>
            <w:r>
              <w:rPr>
                <w:rFonts w:hint="default"/>
                <w:sz w:val="18"/>
                <w:szCs w:val="21"/>
                <w:vertAlign w:val="baseline"/>
                <w:lang w:val="en-US" w:eastAsia="zh-CN"/>
              </w:rPr>
              <w:t>(python37) [root@node1 software]# unzip ./airflow-scheduler-failover-controller-master.zip</w:t>
            </w:r>
          </w:p>
        </w:tc>
      </w:tr>
    </w:tbl>
    <w:p>
      <w:pPr>
        <w:numPr>
          <w:ilvl w:val="0"/>
          <w:numId w:val="0"/>
        </w:numPr>
        <w:rPr>
          <w:rFonts w:hint="default"/>
          <w:lang w:val="en-US" w:eastAsia="zh-CN"/>
        </w:rPr>
      </w:pPr>
    </w:p>
    <w:p>
      <w:pPr>
        <w:keepNext w:val="0"/>
        <w:keepLines w:val="0"/>
        <w:pageBreakBefore w:val="0"/>
        <w:widowControl w:val="0"/>
        <w:numPr>
          <w:ilvl w:val="0"/>
          <w:numId w:val="25"/>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使用pip进行安装failover需要的依赖包</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需要在node1节点上安装failover需要的依赖包。</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sz w:val="18"/>
                <w:szCs w:val="21"/>
                <w:vertAlign w:val="baseline"/>
                <w:lang w:val="en-US" w:eastAsia="zh-CN"/>
              </w:rPr>
            </w:pPr>
            <w:r>
              <w:rPr>
                <w:rFonts w:hint="default"/>
                <w:sz w:val="18"/>
                <w:szCs w:val="21"/>
                <w:vertAlign w:val="baseline"/>
                <w:lang w:val="en-US" w:eastAsia="zh-CN"/>
              </w:rPr>
              <w:t>(python37) [root@node1 software]# cd /software/airflow-scheduler-failover-controller-master</w:t>
            </w:r>
          </w:p>
          <w:p>
            <w:pPr>
              <w:numPr>
                <w:ilvl w:val="0"/>
                <w:numId w:val="0"/>
              </w:numPr>
              <w:rPr>
                <w:rFonts w:hint="default"/>
                <w:vertAlign w:val="baseline"/>
                <w:lang w:val="en-US" w:eastAsia="zh-CN"/>
              </w:rPr>
            </w:pPr>
            <w:r>
              <w:rPr>
                <w:rFonts w:hint="default"/>
                <w:sz w:val="18"/>
                <w:szCs w:val="21"/>
                <w:vertAlign w:val="baseline"/>
                <w:lang w:val="en-US" w:eastAsia="zh-CN"/>
              </w:rPr>
              <w:t>(python37) [root@node1 airflow-scheduler-failover-controller-master]#</w:t>
            </w:r>
            <w:r>
              <w:rPr>
                <w:rFonts w:hint="default"/>
                <w:b/>
                <w:bCs/>
                <w:sz w:val="18"/>
                <w:szCs w:val="21"/>
                <w:vertAlign w:val="baseline"/>
                <w:lang w:val="en-US" w:eastAsia="zh-CN"/>
              </w:rPr>
              <w:t xml:space="preserve"> pip install -e .</w:t>
            </w:r>
          </w:p>
        </w:tc>
      </w:tr>
    </w:tbl>
    <w:p>
      <w:pPr>
        <w:numPr>
          <w:ilvl w:val="0"/>
          <w:numId w:val="0"/>
        </w:numPr>
        <w:rPr>
          <w:rFonts w:hint="default"/>
          <w:lang w:val="en-US" w:eastAsia="zh-CN"/>
        </w:rPr>
      </w:pPr>
    </w:p>
    <w:p>
      <w:pPr>
        <w:keepNext w:val="0"/>
        <w:keepLines w:val="0"/>
        <w:pageBreakBefore w:val="0"/>
        <w:widowControl w:val="0"/>
        <w:numPr>
          <w:ilvl w:val="0"/>
          <w:numId w:val="25"/>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node1节点初始化failover</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default"/>
                <w:sz w:val="18"/>
                <w:szCs w:val="21"/>
                <w:vertAlign w:val="baseline"/>
                <w:lang w:val="en-US" w:eastAsia="zh-CN"/>
              </w:rPr>
              <w:t xml:space="preserve">(python37) [root@node1 </w:t>
            </w:r>
            <w:r>
              <w:rPr>
                <w:rFonts w:hint="eastAsia"/>
                <w:sz w:val="18"/>
                <w:szCs w:val="21"/>
                <w:vertAlign w:val="baseline"/>
                <w:lang w:val="en-US" w:eastAsia="zh-CN"/>
              </w:rPr>
              <w:t>~</w:t>
            </w:r>
            <w:r>
              <w:rPr>
                <w:rFonts w:hint="default"/>
                <w:sz w:val="18"/>
                <w:szCs w:val="21"/>
                <w:vertAlign w:val="baseline"/>
                <w:lang w:val="en-US" w:eastAsia="zh-CN"/>
              </w:rPr>
              <w:t xml:space="preserve">]# </w:t>
            </w:r>
            <w:r>
              <w:rPr>
                <w:rFonts w:hint="default"/>
                <w:b/>
                <w:bCs/>
                <w:sz w:val="18"/>
                <w:szCs w:val="21"/>
                <w:vertAlign w:val="baseline"/>
                <w:lang w:val="en-US" w:eastAsia="zh-CN"/>
              </w:rPr>
              <w:t>scheduler_failover_controller init</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default"/>
                <w:sz w:val="18"/>
                <w:szCs w:val="21"/>
                <w:vertAlign w:val="baseline"/>
                <w:lang w:val="en-US" w:eastAsia="zh-CN"/>
              </w:rPr>
              <w:t>Adding Scheduler Failover configs to Airflow config file...</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default"/>
                <w:sz w:val="18"/>
                <w:szCs w:val="21"/>
                <w:vertAlign w:val="baseline"/>
                <w:lang w:val="en-US" w:eastAsia="zh-CN"/>
              </w:rPr>
              <w:t>Finished adding Scheduler Failover configs to Airflow config file.</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vertAlign w:val="baseline"/>
                <w:lang w:val="en-US" w:eastAsia="zh-CN"/>
              </w:rPr>
            </w:pPr>
            <w:r>
              <w:rPr>
                <w:rFonts w:hint="default"/>
                <w:sz w:val="18"/>
                <w:szCs w:val="21"/>
                <w:vertAlign w:val="baseline"/>
                <w:lang w:val="en-US" w:eastAsia="zh-CN"/>
              </w:rPr>
              <w:t>Finished Initializing Configurations to allow Scheduler Failover Controller to run. Please update the airflow.cfg with your desired configurations.</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注意：初始化airflow时，会向airflow.cfg配置中追加配置，因此需要先安装 airflow 并初始化。</w:t>
      </w:r>
    </w:p>
    <w:p>
      <w:pPr>
        <w:keepNext w:val="0"/>
        <w:keepLines w:val="0"/>
        <w:pageBreakBefore w:val="0"/>
        <w:widowControl w:val="0"/>
        <w:numPr>
          <w:ilvl w:val="0"/>
          <w:numId w:val="25"/>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修改airflow.cfg</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首先修改node1节点的AIRFLOW_HOME/airflow.cfg</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default"/>
                <w:sz w:val="18"/>
                <w:szCs w:val="21"/>
                <w:vertAlign w:val="baseline"/>
                <w:lang w:val="en-US" w:eastAsia="zh-CN"/>
              </w:rPr>
              <w:t>[scheduler_failover]</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eastAsia"/>
                <w:sz w:val="18"/>
                <w:szCs w:val="21"/>
                <w:vertAlign w:val="baseline"/>
                <w:lang w:val="en-US" w:eastAsia="zh-CN"/>
              </w:rPr>
              <w:t># 配置airflow Master节点，这里配置为node1,node2，两节点需要免密</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default"/>
                <w:sz w:val="18"/>
                <w:szCs w:val="21"/>
                <w:vertAlign w:val="baseline"/>
                <w:lang w:val="en-US" w:eastAsia="zh-CN"/>
              </w:rPr>
              <w:t>scheduler_nodes_in_cluster = node1,node2</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eastAsia"/>
                <w:sz w:val="18"/>
                <w:szCs w:val="21"/>
                <w:vertAlign w:val="baseline"/>
                <w:lang w:val="en-US" w:eastAsia="zh-CN"/>
              </w:rPr>
            </w:pPr>
            <w:r>
              <w:rPr>
                <w:rFonts w:hint="eastAsia"/>
                <w:sz w:val="18"/>
                <w:szCs w:val="21"/>
                <w:vertAlign w:val="baseline"/>
                <w:lang w:val="en-US" w:eastAsia="zh-CN"/>
              </w:rPr>
              <w:t>#在1088行，特别注意，需要去掉一个分号，不然后期自动重启Scheduler不能正常启动</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vertAlign w:val="baseline"/>
                <w:lang w:val="en-US" w:eastAsia="zh-CN"/>
              </w:rPr>
            </w:pPr>
            <w:r>
              <w:rPr>
                <w:rFonts w:hint="default"/>
                <w:sz w:val="18"/>
                <w:szCs w:val="21"/>
                <w:vertAlign w:val="baseline"/>
                <w:lang w:val="en-US" w:eastAsia="zh-CN"/>
              </w:rPr>
              <w:t>airflow_scheduler_start_command = export AIRFLOW_HOME=/root/airflow</w:t>
            </w:r>
            <w:r>
              <w:rPr>
                <w:rFonts w:hint="default"/>
                <w:color w:val="FF0000"/>
                <w:sz w:val="18"/>
                <w:szCs w:val="21"/>
                <w:vertAlign w:val="baseline"/>
                <w:lang w:val="en-US" w:eastAsia="zh-CN"/>
              </w:rPr>
              <w:t>;</w:t>
            </w:r>
            <w:r>
              <w:rPr>
                <w:rFonts w:hint="default"/>
                <w:sz w:val="18"/>
                <w:szCs w:val="21"/>
                <w:vertAlign w:val="baseline"/>
                <w:lang w:val="en-US" w:eastAsia="zh-CN"/>
              </w:rPr>
              <w:t>nohup airflow scheduler &gt;&gt; ~/airflow/logs/scheduler.logs &amp;</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配置完成后，可以通过以下命令进行验证Airflow Master节点：</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b/>
                <w:bCs/>
                <w:sz w:val="18"/>
                <w:szCs w:val="21"/>
                <w:vertAlign w:val="baseline"/>
                <w:lang w:val="en-US" w:eastAsia="zh-CN"/>
              </w:rPr>
            </w:pPr>
            <w:r>
              <w:rPr>
                <w:rFonts w:hint="default"/>
                <w:sz w:val="18"/>
                <w:szCs w:val="21"/>
                <w:vertAlign w:val="baseline"/>
                <w:lang w:val="en-US" w:eastAsia="zh-CN"/>
              </w:rPr>
              <w:t xml:space="preserve">(python37) [root@node1 airflow]# </w:t>
            </w:r>
            <w:r>
              <w:rPr>
                <w:rFonts w:hint="default"/>
                <w:b/>
                <w:bCs/>
                <w:sz w:val="18"/>
                <w:szCs w:val="21"/>
                <w:vertAlign w:val="baseline"/>
                <w:lang w:val="en-US" w:eastAsia="zh-CN"/>
              </w:rPr>
              <w:t>scheduler_failover_controller test_connection</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default"/>
                <w:sz w:val="18"/>
                <w:szCs w:val="21"/>
                <w:vertAlign w:val="baseline"/>
                <w:lang w:val="en-US" w:eastAsia="zh-CN"/>
              </w:rPr>
              <w:t>Testing Connection for host 'node1'</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default"/>
                <w:sz w:val="18"/>
                <w:szCs w:val="21"/>
                <w:vertAlign w:val="baseline"/>
                <w:lang w:val="en-US" w:eastAsia="zh-CN"/>
              </w:rPr>
              <w:t>(True, ['Connection Succeeded', ''])</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default"/>
                <w:sz w:val="18"/>
                <w:szCs w:val="21"/>
                <w:vertAlign w:val="baseline"/>
                <w:lang w:val="en-US" w:eastAsia="zh-CN"/>
              </w:rPr>
              <w:t>Testing Connection for host 'node2'</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vertAlign w:val="baseline"/>
                <w:lang w:val="en-US" w:eastAsia="zh-CN"/>
              </w:rPr>
            </w:pPr>
            <w:r>
              <w:rPr>
                <w:rFonts w:hint="default"/>
                <w:sz w:val="18"/>
                <w:szCs w:val="21"/>
                <w:vertAlign w:val="baseline"/>
                <w:lang w:val="en-US" w:eastAsia="zh-CN"/>
              </w:rPr>
              <w:t>(True, ['Connection Succeeded\n'])</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将node1节点配置好的airflow.cfg同步发送到node2、node3、node4节点上：</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default"/>
                <w:sz w:val="18"/>
                <w:szCs w:val="21"/>
                <w:vertAlign w:val="baseline"/>
                <w:lang w:val="en-US" w:eastAsia="zh-CN"/>
              </w:rPr>
              <w:t>(python37) [root@node1 ~]# cd /root/airflow/</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default"/>
                <w:sz w:val="18"/>
                <w:szCs w:val="21"/>
                <w:vertAlign w:val="baseline"/>
                <w:lang w:val="en-US" w:eastAsia="zh-CN"/>
              </w:rPr>
              <w:t>(python37) [root@node1 airflow]# scp airflow.cfg node2:`pwd`</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default"/>
                <w:sz w:val="18"/>
                <w:szCs w:val="21"/>
                <w:vertAlign w:val="baseline"/>
                <w:lang w:val="en-US" w:eastAsia="zh-CN"/>
              </w:rPr>
              <w:t>(python37) [root@node1 airflow]# scp airflow.cfg node</w:t>
            </w:r>
            <w:r>
              <w:rPr>
                <w:rFonts w:hint="eastAsia"/>
                <w:sz w:val="18"/>
                <w:szCs w:val="21"/>
                <w:vertAlign w:val="baseline"/>
                <w:lang w:val="en-US" w:eastAsia="zh-CN"/>
              </w:rPr>
              <w:t>3</w:t>
            </w:r>
            <w:r>
              <w:rPr>
                <w:rFonts w:hint="default"/>
                <w:sz w:val="18"/>
                <w:szCs w:val="21"/>
                <w:vertAlign w:val="baseline"/>
                <w:lang w:val="en-US" w:eastAsia="zh-CN"/>
              </w:rPr>
              <w:t>:`pwd`</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vertAlign w:val="baseline"/>
                <w:lang w:val="en-US" w:eastAsia="zh-CN"/>
              </w:rPr>
            </w:pPr>
            <w:r>
              <w:rPr>
                <w:rFonts w:hint="default"/>
                <w:sz w:val="18"/>
                <w:szCs w:val="21"/>
                <w:vertAlign w:val="baseline"/>
                <w:lang w:val="en-US" w:eastAsia="zh-CN"/>
              </w:rPr>
              <w:t>(python37) [root@node1 airflow]# scp airflow.cfg node</w:t>
            </w:r>
            <w:r>
              <w:rPr>
                <w:rFonts w:hint="eastAsia"/>
                <w:sz w:val="18"/>
                <w:szCs w:val="21"/>
                <w:vertAlign w:val="baseline"/>
                <w:lang w:val="en-US" w:eastAsia="zh-CN"/>
              </w:rPr>
              <w:t>4</w:t>
            </w:r>
            <w:r>
              <w:rPr>
                <w:rFonts w:hint="default"/>
                <w:sz w:val="18"/>
                <w:szCs w:val="21"/>
                <w:vertAlign w:val="baseline"/>
                <w:lang w:val="en-US" w:eastAsia="zh-CN"/>
              </w:rPr>
              <w:t>:`pwd`</w:t>
            </w: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default"/>
          <w:lang w:val="en-US" w:eastAsia="zh-CN"/>
        </w:rPr>
      </w:pPr>
    </w:p>
    <w:p>
      <w:pPr>
        <w:pStyle w:val="5"/>
        <w:ind w:left="828" w:hanging="828"/>
        <w:outlineLvl w:val="3"/>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启动Airflow集群</w:t>
      </w:r>
    </w:p>
    <w:p>
      <w:pPr>
        <w:keepNext w:val="0"/>
        <w:keepLines w:val="0"/>
        <w:pageBreakBefore w:val="0"/>
        <w:widowControl w:val="0"/>
        <w:numPr>
          <w:ilvl w:val="0"/>
          <w:numId w:val="26"/>
        </w:numPr>
        <w:kinsoku/>
        <w:wordWrap/>
        <w:overflowPunct/>
        <w:topLinePunct w:val="0"/>
        <w:autoSpaceDE/>
        <w:autoSpaceDN/>
        <w:bidi w:val="0"/>
        <w:adjustRightInd w:val="0"/>
        <w:snapToGrid w:val="0"/>
        <w:spacing w:line="360" w:lineRule="auto"/>
        <w:ind w:left="425" w:leftChars="0" w:hanging="425" w:firstLineChars="0"/>
        <w:textAlignment w:val="auto"/>
        <w:rPr>
          <w:rFonts w:hint="eastAsia" w:eastAsia="微软雅黑"/>
          <w:b/>
          <w:bCs/>
          <w:lang w:val="en-US" w:eastAsia="zh-CN"/>
        </w:rPr>
      </w:pPr>
      <w:r>
        <w:rPr>
          <w:rFonts w:hint="eastAsia" w:eastAsia="微软雅黑"/>
          <w:b/>
          <w:bCs/>
          <w:lang w:val="en-US" w:eastAsia="zh-CN"/>
        </w:rPr>
        <w:t>在所有节点安装启动Airflow依赖的python包</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sz w:val="18"/>
                <w:szCs w:val="21"/>
                <w:vertAlign w:val="baseline"/>
                <w:lang w:val="en-US" w:eastAsia="zh-CN"/>
              </w:rPr>
            </w:pPr>
            <w:r>
              <w:rPr>
                <w:rFonts w:hint="default"/>
                <w:sz w:val="18"/>
                <w:szCs w:val="21"/>
                <w:vertAlign w:val="baseline"/>
                <w:lang w:val="en-US" w:eastAsia="zh-CN"/>
              </w:rPr>
              <w:t>(python37) [root@node</w:t>
            </w:r>
            <w:r>
              <w:rPr>
                <w:rFonts w:hint="eastAsia"/>
                <w:sz w:val="18"/>
                <w:szCs w:val="21"/>
                <w:vertAlign w:val="baseline"/>
                <w:lang w:val="en-US" w:eastAsia="zh-CN"/>
              </w:rPr>
              <w:t>1</w:t>
            </w:r>
            <w:r>
              <w:rPr>
                <w:rFonts w:hint="default"/>
                <w:sz w:val="18"/>
                <w:szCs w:val="21"/>
                <w:vertAlign w:val="baseline"/>
                <w:lang w:val="en-US" w:eastAsia="zh-CN"/>
              </w:rPr>
              <w:t xml:space="preserve"> airflow]# pip install celery</w:t>
            </w:r>
            <w:r>
              <w:rPr>
                <w:rFonts w:hint="eastAsia"/>
                <w:sz w:val="18"/>
                <w:szCs w:val="21"/>
                <w:vertAlign w:val="baseline"/>
                <w:lang w:val="en-US" w:eastAsia="zh-CN"/>
              </w:rPr>
              <w:t>==4.4.7 flower==0.9.7 redis==3.5.3</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default"/>
                <w:sz w:val="18"/>
                <w:szCs w:val="21"/>
                <w:vertAlign w:val="baseline"/>
                <w:lang w:val="en-US" w:eastAsia="zh-CN"/>
              </w:rPr>
              <w:t>(python37) [root@node</w:t>
            </w:r>
            <w:r>
              <w:rPr>
                <w:rFonts w:hint="eastAsia"/>
                <w:sz w:val="18"/>
                <w:szCs w:val="21"/>
                <w:vertAlign w:val="baseline"/>
                <w:lang w:val="en-US" w:eastAsia="zh-CN"/>
              </w:rPr>
              <w:t>2</w:t>
            </w:r>
            <w:r>
              <w:rPr>
                <w:rFonts w:hint="default"/>
                <w:sz w:val="18"/>
                <w:szCs w:val="21"/>
                <w:vertAlign w:val="baseline"/>
                <w:lang w:val="en-US" w:eastAsia="zh-CN"/>
              </w:rPr>
              <w:t xml:space="preserve"> airflow]# pip install celery</w:t>
            </w:r>
            <w:r>
              <w:rPr>
                <w:rFonts w:hint="eastAsia"/>
                <w:sz w:val="18"/>
                <w:szCs w:val="21"/>
                <w:vertAlign w:val="baseline"/>
                <w:lang w:val="en-US" w:eastAsia="zh-CN"/>
              </w:rPr>
              <w:t>==4.4.7 flower==0.9.7 redis==3.5.3</w:t>
            </w:r>
          </w:p>
          <w:p>
            <w:pPr>
              <w:numPr>
                <w:ilvl w:val="0"/>
                <w:numId w:val="0"/>
              </w:numPr>
              <w:rPr>
                <w:rFonts w:hint="default"/>
                <w:sz w:val="18"/>
                <w:szCs w:val="21"/>
                <w:vertAlign w:val="baseline"/>
                <w:lang w:val="en-US" w:eastAsia="zh-CN"/>
              </w:rPr>
            </w:pPr>
            <w:r>
              <w:rPr>
                <w:rFonts w:hint="default"/>
                <w:sz w:val="18"/>
                <w:szCs w:val="21"/>
                <w:vertAlign w:val="baseline"/>
                <w:lang w:val="en-US" w:eastAsia="zh-CN"/>
              </w:rPr>
              <w:t>(python37) [root@node3 airflow]# pip install celery</w:t>
            </w:r>
            <w:r>
              <w:rPr>
                <w:rFonts w:hint="eastAsia"/>
                <w:sz w:val="18"/>
                <w:szCs w:val="21"/>
                <w:vertAlign w:val="baseline"/>
                <w:lang w:val="en-US" w:eastAsia="zh-CN"/>
              </w:rPr>
              <w:t>==4.4.7 flower==0.9.7 redis==3.5.3</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vertAlign w:val="baseline"/>
                <w:lang w:val="en-US" w:eastAsia="zh-CN"/>
              </w:rPr>
            </w:pPr>
            <w:r>
              <w:rPr>
                <w:rFonts w:hint="default"/>
                <w:sz w:val="18"/>
                <w:szCs w:val="21"/>
                <w:vertAlign w:val="baseline"/>
                <w:lang w:val="en-US" w:eastAsia="zh-CN"/>
              </w:rPr>
              <w:t>(python37) [root@node</w:t>
            </w:r>
            <w:r>
              <w:rPr>
                <w:rFonts w:hint="eastAsia"/>
                <w:sz w:val="18"/>
                <w:szCs w:val="21"/>
                <w:vertAlign w:val="baseline"/>
                <w:lang w:val="en-US" w:eastAsia="zh-CN"/>
              </w:rPr>
              <w:t>4</w:t>
            </w:r>
            <w:r>
              <w:rPr>
                <w:rFonts w:hint="default"/>
                <w:sz w:val="18"/>
                <w:szCs w:val="21"/>
                <w:vertAlign w:val="baseline"/>
                <w:lang w:val="en-US" w:eastAsia="zh-CN"/>
              </w:rPr>
              <w:t xml:space="preserve"> airflow]# pip install celery</w:t>
            </w:r>
            <w:r>
              <w:rPr>
                <w:rFonts w:hint="eastAsia"/>
                <w:sz w:val="18"/>
                <w:szCs w:val="21"/>
                <w:vertAlign w:val="baseline"/>
                <w:lang w:val="en-US" w:eastAsia="zh-CN"/>
              </w:rPr>
              <w:t>==4.4.7 flower==0.9.7 redis==3.5.3</w:t>
            </w: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eastAsia"/>
          <w:lang w:val="en-US" w:eastAsia="zh-CN"/>
        </w:rPr>
      </w:pPr>
    </w:p>
    <w:p>
      <w:pPr>
        <w:keepNext w:val="0"/>
        <w:keepLines w:val="0"/>
        <w:pageBreakBefore w:val="0"/>
        <w:widowControl w:val="0"/>
        <w:numPr>
          <w:ilvl w:val="0"/>
          <w:numId w:val="26"/>
        </w:numPr>
        <w:kinsoku/>
        <w:wordWrap/>
        <w:overflowPunct/>
        <w:topLinePunct w:val="0"/>
        <w:autoSpaceDE/>
        <w:autoSpaceDN/>
        <w:bidi w:val="0"/>
        <w:adjustRightInd w:val="0"/>
        <w:snapToGrid w:val="0"/>
        <w:spacing w:line="360" w:lineRule="auto"/>
        <w:ind w:left="425" w:leftChars="0" w:hanging="425" w:firstLineChars="0"/>
        <w:textAlignment w:val="auto"/>
        <w:rPr>
          <w:rFonts w:hint="eastAsia" w:eastAsia="微软雅黑"/>
          <w:b/>
          <w:bCs/>
          <w:lang w:val="en-US" w:eastAsia="zh-CN"/>
        </w:rPr>
      </w:pPr>
      <w:r>
        <w:rPr>
          <w:rFonts w:hint="eastAsia" w:eastAsia="微软雅黑"/>
          <w:b/>
          <w:bCs/>
          <w:lang w:val="en-US" w:eastAsia="zh-CN"/>
        </w:rPr>
        <w:t>在Master1节点(node1)启动相应进程</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eastAsia"/>
                <w:sz w:val="18"/>
                <w:szCs w:val="21"/>
                <w:vertAlign w:val="baseline"/>
                <w:lang w:val="en-US" w:eastAsia="zh-CN"/>
              </w:rPr>
              <w:t>#默认后台启动可以使用-D ，这里使用-D有时不能正常启动Airflow对应进程</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eastAsia"/>
                <w:sz w:val="18"/>
                <w:szCs w:val="21"/>
                <w:vertAlign w:val="baseline"/>
                <w:lang w:val="en-US" w:eastAsia="zh-CN"/>
              </w:rPr>
            </w:pPr>
            <w:r>
              <w:rPr>
                <w:rFonts w:hint="eastAsia"/>
                <w:sz w:val="18"/>
                <w:szCs w:val="21"/>
                <w:vertAlign w:val="baseline"/>
                <w:lang w:val="en-US" w:eastAsia="zh-CN"/>
              </w:rPr>
              <w:t>airflow webserver</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vertAlign w:val="baseline"/>
                <w:lang w:val="en-US" w:eastAsia="zh-CN"/>
              </w:rPr>
            </w:pPr>
            <w:r>
              <w:rPr>
                <w:rFonts w:hint="eastAsia"/>
                <w:sz w:val="18"/>
                <w:szCs w:val="21"/>
                <w:vertAlign w:val="baseline"/>
                <w:lang w:val="en-US" w:eastAsia="zh-CN"/>
              </w:rPr>
              <w:t>airflow scheduler</w:t>
            </w: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eastAsia"/>
          <w:lang w:val="en-US" w:eastAsia="zh-CN"/>
        </w:rPr>
      </w:pPr>
    </w:p>
    <w:p>
      <w:pPr>
        <w:keepNext w:val="0"/>
        <w:keepLines w:val="0"/>
        <w:pageBreakBefore w:val="0"/>
        <w:widowControl w:val="0"/>
        <w:numPr>
          <w:ilvl w:val="0"/>
          <w:numId w:val="26"/>
        </w:numPr>
        <w:kinsoku/>
        <w:wordWrap/>
        <w:overflowPunct/>
        <w:topLinePunct w:val="0"/>
        <w:autoSpaceDE/>
        <w:autoSpaceDN/>
        <w:bidi w:val="0"/>
        <w:adjustRightInd w:val="0"/>
        <w:snapToGrid w:val="0"/>
        <w:spacing w:line="360" w:lineRule="auto"/>
        <w:ind w:left="425" w:leftChars="0" w:hanging="425" w:firstLineChars="0"/>
        <w:textAlignment w:val="auto"/>
        <w:rPr>
          <w:rFonts w:hint="eastAsia" w:eastAsia="微软雅黑"/>
          <w:b/>
          <w:bCs/>
          <w:lang w:val="en-US" w:eastAsia="zh-CN"/>
        </w:rPr>
      </w:pPr>
      <w:r>
        <w:rPr>
          <w:rFonts w:hint="eastAsia" w:eastAsia="微软雅黑"/>
          <w:b/>
          <w:bCs/>
          <w:lang w:val="en-US" w:eastAsia="zh-CN"/>
        </w:rPr>
        <w:t>在Master2节点(node2)启动相应进程</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vertAlign w:val="baseline"/>
                <w:lang w:val="en-US" w:eastAsia="zh-CN"/>
              </w:rPr>
            </w:pPr>
            <w:r>
              <w:rPr>
                <w:rFonts w:hint="eastAsia"/>
                <w:sz w:val="18"/>
                <w:szCs w:val="21"/>
                <w:vertAlign w:val="baseline"/>
                <w:lang w:val="en-US" w:eastAsia="zh-CN"/>
              </w:rPr>
              <w:t>airflow webserver</w:t>
            </w: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eastAsia"/>
          <w:lang w:val="en-US" w:eastAsia="zh-CN"/>
        </w:rPr>
      </w:pPr>
    </w:p>
    <w:p>
      <w:pPr>
        <w:keepNext w:val="0"/>
        <w:keepLines w:val="0"/>
        <w:pageBreakBefore w:val="0"/>
        <w:widowControl w:val="0"/>
        <w:numPr>
          <w:ilvl w:val="0"/>
          <w:numId w:val="26"/>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在Worker1(node3)、Worker2(node4)节点启动Worker</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在node3、node4节点启动Worker：</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sz w:val="18"/>
                <w:szCs w:val="21"/>
                <w:vertAlign w:val="baseline"/>
                <w:lang w:val="en-US" w:eastAsia="zh-CN"/>
              </w:rPr>
            </w:pPr>
            <w:r>
              <w:rPr>
                <w:rFonts w:hint="eastAsia"/>
                <w:sz w:val="18"/>
                <w:szCs w:val="21"/>
                <w:vertAlign w:val="baseline"/>
                <w:lang w:val="en-US" w:eastAsia="zh-CN"/>
              </w:rPr>
              <w:t>(python37) [root@node3 ~]# airflow celery worker</w:t>
            </w:r>
          </w:p>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textAlignment w:val="auto"/>
              <w:rPr>
                <w:rFonts w:hint="default"/>
                <w:vertAlign w:val="baseline"/>
                <w:lang w:val="en-US" w:eastAsia="zh-CN"/>
              </w:rPr>
            </w:pPr>
            <w:r>
              <w:rPr>
                <w:rFonts w:hint="eastAsia"/>
                <w:sz w:val="18"/>
                <w:szCs w:val="21"/>
                <w:vertAlign w:val="baseline"/>
                <w:lang w:val="en-US" w:eastAsia="zh-CN"/>
              </w:rPr>
              <w:t>(python37) [root@node4 ~]# airflow celery worker</w:t>
            </w:r>
          </w:p>
        </w:tc>
      </w:tr>
    </w:tbl>
    <w:p>
      <w:pPr>
        <w:numPr>
          <w:ilvl w:val="0"/>
          <w:numId w:val="0"/>
        </w:numPr>
        <w:ind w:leftChars="0"/>
        <w:rPr>
          <w:rFonts w:hint="default"/>
          <w:lang w:val="en-US" w:eastAsia="zh-CN"/>
        </w:rPr>
      </w:pPr>
    </w:p>
    <w:p>
      <w:pPr>
        <w:keepNext w:val="0"/>
        <w:keepLines w:val="0"/>
        <w:pageBreakBefore w:val="0"/>
        <w:widowControl w:val="0"/>
        <w:numPr>
          <w:ilvl w:val="0"/>
          <w:numId w:val="26"/>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 xml:space="preserve">在node1启动Scheduler HA </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sz w:val="18"/>
                <w:szCs w:val="21"/>
                <w:vertAlign w:val="baseline"/>
                <w:lang w:val="en-US" w:eastAsia="zh-CN"/>
              </w:rPr>
              <w:t>(python37) [root@node1 airflow]#</w:t>
            </w:r>
            <w:r>
              <w:rPr>
                <w:rFonts w:hint="default"/>
                <w:b/>
                <w:bCs/>
                <w:sz w:val="18"/>
                <w:szCs w:val="21"/>
                <w:vertAlign w:val="baseline"/>
                <w:lang w:val="en-US" w:eastAsia="zh-CN"/>
              </w:rPr>
              <w:t xml:space="preserve"> nohup scheduler_failover_controller start &gt; /root/airflow/logs/scheduler_failover/scheduler_failover_run.log &amp;</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至此，Airflow高可用集群搭建完成。</w:t>
      </w:r>
    </w:p>
    <w:p>
      <w:pPr>
        <w:pStyle w:val="5"/>
        <w:ind w:left="828" w:hanging="828"/>
        <w:outlineLvl w:val="3"/>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访问Airflow 集群WebUI</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浏览器输入node1:8080，查看Airflow WebUI:</w:t>
      </w:r>
    </w:p>
    <w:p>
      <w:pPr>
        <w:jc w:val="center"/>
        <w:rPr>
          <w:rFonts w:hint="default"/>
          <w:lang w:val="en-US" w:eastAsia="zh-CN"/>
        </w:rPr>
      </w:pPr>
      <w:r>
        <w:drawing>
          <wp:inline distT="0" distB="0" distL="114300" distR="114300">
            <wp:extent cx="4605020" cy="3436620"/>
            <wp:effectExtent l="0" t="0" r="5080" b="1143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77"/>
                    <a:stretch>
                      <a:fillRect/>
                    </a:stretch>
                  </pic:blipFill>
                  <pic:spPr>
                    <a:xfrm>
                      <a:off x="0" y="0"/>
                      <a:ext cx="4605020" cy="3436620"/>
                    </a:xfrm>
                    <a:prstGeom prst="rect">
                      <a:avLst/>
                    </a:prstGeom>
                    <a:noFill/>
                    <a:ln>
                      <a:noFill/>
                    </a:ln>
                  </pic:spPr>
                </pic:pic>
              </a:graphicData>
            </a:graphic>
          </wp:inline>
        </w:drawing>
      </w:r>
    </w:p>
    <w:p>
      <w:pPr>
        <w:pStyle w:val="5"/>
        <w:ind w:left="828" w:hanging="828"/>
        <w:outlineLvl w:val="3"/>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测试Airflow HA</w:t>
      </w:r>
    </w:p>
    <w:p>
      <w:pPr>
        <w:keepNext w:val="0"/>
        <w:keepLines w:val="0"/>
        <w:pageBreakBefore w:val="0"/>
        <w:widowControl w:val="0"/>
        <w:numPr>
          <w:ilvl w:val="0"/>
          <w:numId w:val="27"/>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准备shell脚本</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在</w:t>
      </w:r>
      <w:r>
        <w:rPr>
          <w:rFonts w:hint="eastAsia" w:eastAsia="微软雅黑"/>
          <w:b/>
          <w:bCs/>
          <w:color w:val="FF0000"/>
          <w:lang w:val="en-US" w:eastAsia="zh-CN"/>
        </w:rPr>
        <w:t>Airflow集群所有节点</w:t>
      </w:r>
      <w:r>
        <w:rPr>
          <w:rFonts w:hint="eastAsia" w:eastAsia="微软雅黑"/>
          <w:lang w:val="en-US" w:eastAsia="zh-CN"/>
        </w:rPr>
        <w:t>{AIRFLOW_HOME}目录下创建dags目录，准备如下两个shell脚本,将以下两个脚本放在$AIRFLOW_HOME/dags目录下，BashOperator默认执行脚本时，默认从/tmp/airflow**临时目录查找对应脚本，由于临时目录名称不定，这里建议执行脚本时，在“bash_command”中写上绝对路径。如果要写相对路径，可以将脚本放在/tmp目录下，在“bash_command”中执行命令写上“sh ../xxx.sh”也可以。</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first_shell.sh</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Pr>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r>
              <w:rPr>
                <w:rFonts w:hint="eastAsia"/>
                <w:sz w:val="18"/>
                <w:szCs w:val="21"/>
                <w:vertAlign w:val="baseline"/>
                <w:lang w:val="en-US" w:eastAsia="zh-CN"/>
              </w:rPr>
              <w:t>#!/bin/bash</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r>
              <w:rPr>
                <w:rFonts w:hint="eastAsia"/>
                <w:sz w:val="18"/>
                <w:szCs w:val="21"/>
                <w:vertAlign w:val="baseline"/>
                <w:lang w:val="en-US" w:eastAsia="zh-CN"/>
              </w:rPr>
              <w:t>dt=$1</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sz w:val="18"/>
                <w:szCs w:val="21"/>
                <w:vertAlign w:val="baseline"/>
                <w:lang w:val="en-US" w:eastAsia="zh-CN"/>
              </w:rPr>
            </w:pPr>
            <w:r>
              <w:rPr>
                <w:rFonts w:hint="eastAsia"/>
                <w:sz w:val="18"/>
                <w:szCs w:val="21"/>
                <w:vertAlign w:val="baseline"/>
                <w:lang w:val="en-US" w:eastAsia="zh-CN"/>
              </w:rPr>
              <w:t>echo "==== execute first shell ===="</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eastAsia"/>
                <w:vertAlign w:val="baseline"/>
                <w:lang w:val="en-US" w:eastAsia="zh-CN"/>
              </w:rPr>
            </w:pPr>
            <w:r>
              <w:rPr>
                <w:rFonts w:hint="eastAsia"/>
                <w:sz w:val="18"/>
                <w:szCs w:val="21"/>
                <w:vertAlign w:val="baseline"/>
                <w:lang w:val="en-US" w:eastAsia="zh-CN"/>
              </w:rPr>
              <w:t>echo "---- first : time is ${dt}"</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b/>
          <w:bCs/>
          <w:lang w:val="en-US" w:eastAsia="zh-CN"/>
        </w:rPr>
      </w:pP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second_shell.sh</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default"/>
                <w:sz w:val="18"/>
                <w:szCs w:val="21"/>
                <w:vertAlign w:val="baseline"/>
                <w:lang w:val="en-US" w:eastAsia="zh-CN"/>
              </w:rPr>
            </w:pPr>
            <w:r>
              <w:rPr>
                <w:rFonts w:hint="default"/>
                <w:sz w:val="18"/>
                <w:szCs w:val="21"/>
                <w:vertAlign w:val="baseline"/>
                <w:lang w:val="en-US" w:eastAsia="zh-CN"/>
              </w:rPr>
              <w:t>#!/bin/bash</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default"/>
                <w:sz w:val="18"/>
                <w:szCs w:val="21"/>
                <w:vertAlign w:val="baseline"/>
                <w:lang w:val="en-US" w:eastAsia="zh-CN"/>
              </w:rPr>
            </w:pPr>
            <w:r>
              <w:rPr>
                <w:rFonts w:hint="default"/>
                <w:sz w:val="18"/>
                <w:szCs w:val="21"/>
                <w:vertAlign w:val="baseline"/>
                <w:lang w:val="en-US" w:eastAsia="zh-CN"/>
              </w:rPr>
              <w:t>dt=$1</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default"/>
                <w:sz w:val="18"/>
                <w:szCs w:val="21"/>
                <w:vertAlign w:val="baseline"/>
                <w:lang w:val="en-US" w:eastAsia="zh-CN"/>
              </w:rPr>
            </w:pPr>
            <w:r>
              <w:rPr>
                <w:rFonts w:hint="default"/>
                <w:sz w:val="18"/>
                <w:szCs w:val="21"/>
                <w:vertAlign w:val="baseline"/>
                <w:lang w:val="en-US" w:eastAsia="zh-CN"/>
              </w:rPr>
              <w:t xml:space="preserve">echo "==== execute </w:t>
            </w:r>
            <w:r>
              <w:rPr>
                <w:rFonts w:hint="eastAsia"/>
                <w:sz w:val="18"/>
                <w:szCs w:val="21"/>
                <w:vertAlign w:val="baseline"/>
                <w:lang w:val="en-US" w:eastAsia="zh-CN"/>
              </w:rPr>
              <w:t xml:space="preserve">second </w:t>
            </w:r>
            <w:r>
              <w:rPr>
                <w:rFonts w:hint="default"/>
                <w:sz w:val="18"/>
                <w:szCs w:val="21"/>
                <w:vertAlign w:val="baseline"/>
                <w:lang w:val="en-US" w:eastAsia="zh-CN"/>
              </w:rPr>
              <w:t>shell ===="</w:t>
            </w:r>
          </w:p>
          <w:p>
            <w:pPr>
              <w:keepNext w:val="0"/>
              <w:keepLines w:val="0"/>
              <w:pageBreakBefore w:val="0"/>
              <w:widowControl w:val="0"/>
              <w:numPr>
                <w:ilvl w:val="0"/>
                <w:numId w:val="0"/>
              </w:numPr>
              <w:kinsoku/>
              <w:wordWrap/>
              <w:overflowPunct/>
              <w:topLinePunct w:val="0"/>
              <w:autoSpaceDE/>
              <w:autoSpaceDN/>
              <w:bidi w:val="0"/>
              <w:adjustRightInd w:val="0"/>
              <w:snapToGrid w:val="0"/>
              <w:spacing w:line="240" w:lineRule="auto"/>
              <w:textAlignment w:val="auto"/>
              <w:rPr>
                <w:rFonts w:hint="default"/>
                <w:vertAlign w:val="baseline"/>
                <w:lang w:val="en-US" w:eastAsia="zh-CN"/>
              </w:rPr>
            </w:pPr>
            <w:r>
              <w:rPr>
                <w:rFonts w:hint="default"/>
                <w:sz w:val="18"/>
                <w:szCs w:val="21"/>
                <w:vertAlign w:val="baseline"/>
                <w:lang w:val="en-US" w:eastAsia="zh-CN"/>
              </w:rPr>
              <w:t>echo "</w:t>
            </w:r>
            <w:r>
              <w:rPr>
                <w:rFonts w:hint="eastAsia"/>
                <w:sz w:val="18"/>
                <w:szCs w:val="21"/>
                <w:vertAlign w:val="baseline"/>
                <w:lang w:val="en-US" w:eastAsia="zh-CN"/>
              </w:rPr>
              <w:t xml:space="preserve">---- second : </w:t>
            </w:r>
            <w:r>
              <w:rPr>
                <w:rFonts w:hint="default"/>
                <w:sz w:val="18"/>
                <w:szCs w:val="21"/>
                <w:vertAlign w:val="baseline"/>
                <w:lang w:val="en-US" w:eastAsia="zh-CN"/>
              </w:rPr>
              <w:t>time is ${dt}"</w:t>
            </w:r>
          </w:p>
        </w:tc>
      </w:tr>
    </w:tbl>
    <w:p>
      <w:pPr>
        <w:keepNext w:val="0"/>
        <w:keepLines w:val="0"/>
        <w:pageBreakBefore w:val="0"/>
        <w:widowControl w:val="0"/>
        <w:numPr>
          <w:ilvl w:val="0"/>
          <w:numId w:val="0"/>
        </w:numPr>
        <w:kinsoku/>
        <w:wordWrap/>
        <w:overflowPunct/>
        <w:topLinePunct w:val="0"/>
        <w:autoSpaceDE/>
        <w:autoSpaceDN/>
        <w:bidi w:val="0"/>
        <w:adjustRightInd w:val="0"/>
        <w:snapToGrid w:val="0"/>
        <w:spacing w:line="360" w:lineRule="auto"/>
        <w:ind w:leftChars="0"/>
        <w:textAlignment w:val="auto"/>
        <w:rPr>
          <w:rFonts w:hint="default"/>
          <w:lang w:val="en-US" w:eastAsia="zh-CN"/>
        </w:rPr>
      </w:pPr>
    </w:p>
    <w:p>
      <w:pPr>
        <w:keepNext w:val="0"/>
        <w:keepLines w:val="0"/>
        <w:pageBreakBefore w:val="0"/>
        <w:widowControl w:val="0"/>
        <w:numPr>
          <w:ilvl w:val="0"/>
          <w:numId w:val="27"/>
        </w:numPr>
        <w:kinsoku/>
        <w:wordWrap/>
        <w:overflowPunct/>
        <w:topLinePunct w:val="0"/>
        <w:autoSpaceDE/>
        <w:autoSpaceDN/>
        <w:bidi w:val="0"/>
        <w:adjustRightInd w:val="0"/>
        <w:snapToGrid w:val="0"/>
        <w:spacing w:line="360" w:lineRule="auto"/>
        <w:ind w:left="425" w:leftChars="0" w:hanging="425" w:firstLineChars="0"/>
        <w:textAlignment w:val="auto"/>
        <w:rPr>
          <w:rFonts w:hint="eastAsia" w:eastAsia="微软雅黑"/>
          <w:b/>
          <w:bCs/>
          <w:lang w:val="en-US" w:eastAsia="zh-CN"/>
        </w:rPr>
      </w:pPr>
      <w:r>
        <w:rPr>
          <w:rFonts w:hint="eastAsia" w:eastAsia="微软雅黑"/>
          <w:b/>
          <w:bCs/>
          <w:lang w:val="en-US" w:eastAsia="zh-CN"/>
        </w:rPr>
        <w:t>编写airflow python 配置</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9"/>
              <w:keepNext w:val="0"/>
              <w:keepLines w:val="0"/>
              <w:widowControl/>
              <w:suppressLineNumbers w:val="0"/>
              <w:shd w:val="clear" w:fill="FFFFFF"/>
              <w:spacing w:line="240" w:lineRule="auto"/>
              <w:rPr>
                <w:rFonts w:hint="default"/>
                <w:vertAlign w:val="baseline"/>
                <w:lang w:val="en-US" w:eastAsia="zh-CN"/>
              </w:rPr>
            </w:pP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datetime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datetime, timedelta</w:t>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b/>
                <w:bCs/>
                <w:color w:val="000080"/>
                <w:sz w:val="18"/>
                <w:szCs w:val="18"/>
                <w:shd w:val="clear" w:fill="FFFFFF"/>
              </w:rPr>
              <w:t xml:space="preserve">from </w:t>
            </w:r>
            <w:r>
              <w:rPr>
                <w:rFonts w:hint="eastAsia" w:ascii="宋体" w:hAnsi="宋体" w:eastAsia="宋体" w:cs="宋体"/>
                <w:color w:val="000000"/>
                <w:sz w:val="18"/>
                <w:szCs w:val="18"/>
                <w:shd w:val="clear" w:fill="FFFFFF"/>
              </w:rPr>
              <w:t xml:space="preserve">airflow.operators.bash </w:t>
            </w:r>
            <w:r>
              <w:rPr>
                <w:rFonts w:hint="eastAsia" w:ascii="宋体" w:hAnsi="宋体" w:eastAsia="宋体" w:cs="宋体"/>
                <w:b/>
                <w:bCs/>
                <w:color w:val="000080"/>
                <w:sz w:val="18"/>
                <w:szCs w:val="18"/>
                <w:shd w:val="clear" w:fill="FFFFFF"/>
              </w:rPr>
              <w:t xml:space="preserve">import </w:t>
            </w:r>
            <w:r>
              <w:rPr>
                <w:rFonts w:hint="eastAsia" w:ascii="宋体" w:hAnsi="宋体" w:eastAsia="宋体" w:cs="宋体"/>
                <w:color w:val="000000"/>
                <w:sz w:val="18"/>
                <w:szCs w:val="18"/>
                <w:shd w:val="clear" w:fill="FFFFFF"/>
              </w:rPr>
              <w:t>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default_args =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'owner'</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'zhangsan'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'start_date'</w:t>
            </w:r>
            <w:r>
              <w:rPr>
                <w:rFonts w:hint="eastAsia" w:ascii="宋体" w:hAnsi="宋体" w:eastAsia="宋体" w:cs="宋体"/>
                <w:color w:val="000000"/>
                <w:sz w:val="18"/>
                <w:szCs w:val="18"/>
                <w:shd w:val="clear" w:fill="FFFFFF"/>
              </w:rPr>
              <w:t>:datetime(</w:t>
            </w:r>
            <w:r>
              <w:rPr>
                <w:rFonts w:hint="eastAsia" w:ascii="宋体" w:hAnsi="宋体" w:eastAsia="宋体" w:cs="宋体"/>
                <w:color w:val="0000FF"/>
                <w:sz w:val="18"/>
                <w:szCs w:val="18"/>
                <w:shd w:val="clear" w:fill="FFFFFF"/>
              </w:rPr>
              <w:t>2021</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9</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23</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'retries'</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失败重试次数</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b/>
                <w:bCs/>
                <w:color w:val="008080"/>
                <w:sz w:val="18"/>
                <w:szCs w:val="18"/>
                <w:shd w:val="clear" w:fill="FFFFFF"/>
              </w:rPr>
              <w:t>'retry_delay'</w:t>
            </w:r>
            <w:r>
              <w:rPr>
                <w:rFonts w:hint="eastAsia" w:ascii="宋体" w:hAnsi="宋体" w:eastAsia="宋体" w:cs="宋体"/>
                <w:color w:val="000000"/>
                <w:sz w:val="18"/>
                <w:szCs w:val="18"/>
                <w:shd w:val="clear" w:fill="FFFFFF"/>
              </w:rPr>
              <w:t>: 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5</w:t>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 失败重试间隔</w:t>
            </w:r>
            <w:r>
              <w:rPr>
                <w:rFonts w:hint="eastAsia" w:ascii="宋体" w:hAnsi="宋体" w:eastAsia="宋体" w:cs="宋体"/>
                <w:i/>
                <w:iCs/>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dag =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dag_id </w:t>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8080"/>
                <w:sz w:val="18"/>
                <w:szCs w:val="18"/>
                <w:shd w:val="clear" w:fill="FFFFFF"/>
              </w:rPr>
              <w:t>'execute_shell_sh'</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default_args</w:t>
            </w:r>
            <w:r>
              <w:rPr>
                <w:rFonts w:hint="eastAsia" w:ascii="宋体" w:hAnsi="宋体" w:eastAsia="宋体" w:cs="宋体"/>
                <w:color w:val="000000"/>
                <w:sz w:val="18"/>
                <w:szCs w:val="18"/>
                <w:shd w:val="clear" w:fill="FFFFFF"/>
              </w:rPr>
              <w:t>=default_args,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schedule_interval</w:t>
            </w:r>
            <w:r>
              <w:rPr>
                <w:rFonts w:hint="eastAsia" w:ascii="宋体" w:hAnsi="宋体" w:eastAsia="宋体" w:cs="宋体"/>
                <w:color w:val="000000"/>
                <w:sz w:val="18"/>
                <w:szCs w:val="18"/>
                <w:shd w:val="clear" w:fill="FFFFFF"/>
              </w:rPr>
              <w:t>=timedelta(</w:t>
            </w:r>
            <w:r>
              <w:rPr>
                <w:rFonts w:hint="eastAsia" w:ascii="宋体" w:hAnsi="宋体" w:eastAsia="宋体" w:cs="宋体"/>
                <w:color w:val="660099"/>
                <w:sz w:val="18"/>
                <w:szCs w:val="18"/>
                <w:shd w:val="clear" w:fill="FFFFFF"/>
              </w:rPr>
              <w:t>minutes</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first=BashOperator(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'first'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#脚本路径建议写绝对路径</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'sh /root/airflow/dags/first_shell.sh %s'</w:t>
            </w:r>
            <w:r>
              <w:rPr>
                <w:rFonts w:hint="eastAsia" w:ascii="宋体" w:hAnsi="宋体" w:eastAsia="宋体" w:cs="宋体"/>
                <w:color w:val="000000"/>
                <w:sz w:val="18"/>
                <w:szCs w:val="18"/>
                <w:shd w:val="clear" w:fill="FFFFFF"/>
              </w:rPr>
              <w:t>%datetime.now().strftime(</w:t>
            </w:r>
            <w:r>
              <w:rPr>
                <w:rFonts w:hint="eastAsia" w:ascii="宋体" w:hAnsi="宋体" w:eastAsia="宋体" w:cs="宋体"/>
                <w:b/>
                <w:bCs/>
                <w:color w:val="008080"/>
                <w:sz w:val="18"/>
                <w:szCs w:val="18"/>
                <w:shd w:val="clear" w:fill="FFFFFF"/>
              </w:rPr>
              <w:t>"%Y-%m-%d"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 xml:space="preserve">dag </w:t>
            </w:r>
            <w:r>
              <w:rPr>
                <w:rFonts w:hint="eastAsia" w:ascii="宋体" w:hAnsi="宋体" w:eastAsia="宋体" w:cs="宋体"/>
                <w:color w:val="000000"/>
                <w:sz w:val="18"/>
                <w:szCs w:val="18"/>
                <w:shd w:val="clear" w:fill="FFFFFF"/>
              </w:rPr>
              <w:t>= 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second=BashOperator(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task_id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'second'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iCs/>
                <w:color w:val="808080"/>
                <w:sz w:val="18"/>
                <w:szCs w:val="18"/>
                <w:shd w:val="clear" w:fill="FFFFFF"/>
              </w:rPr>
              <w:t>#脚本路径建议写绝对路径</w:t>
            </w:r>
            <w:r>
              <w:rPr>
                <w:rFonts w:hint="eastAsia" w:ascii="宋体" w:hAnsi="宋体" w:eastAsia="宋体" w:cs="宋体"/>
                <w:i/>
                <w:iCs/>
                <w:color w:val="808080"/>
                <w:sz w:val="18"/>
                <w:szCs w:val="18"/>
                <w:shd w:val="clear" w:fill="FFFFFF"/>
              </w:rPr>
              <w:br w:type="textWrapping"/>
            </w:r>
            <w:r>
              <w:rPr>
                <w:rFonts w:hint="eastAsia" w:ascii="宋体" w:hAnsi="宋体" w:eastAsia="宋体" w:cs="宋体"/>
                <w:i/>
                <w:iCs/>
                <w:color w:val="808080"/>
                <w:sz w:val="18"/>
                <w:szCs w:val="18"/>
                <w:shd w:val="clear" w:fill="FFFFFF"/>
              </w:rPr>
              <w:t xml:space="preserve">    </w:t>
            </w:r>
            <w:r>
              <w:rPr>
                <w:rFonts w:hint="eastAsia" w:ascii="宋体" w:hAnsi="宋体" w:eastAsia="宋体" w:cs="宋体"/>
                <w:color w:val="660099"/>
                <w:sz w:val="18"/>
                <w:szCs w:val="18"/>
                <w:shd w:val="clear" w:fill="FFFFFF"/>
              </w:rPr>
              <w:t>bash_command</w:t>
            </w:r>
            <w:r>
              <w:rPr>
                <w:rFonts w:hint="eastAsia" w:ascii="宋体" w:hAnsi="宋体" w:eastAsia="宋体" w:cs="宋体"/>
                <w:color w:val="000000"/>
                <w:sz w:val="18"/>
                <w:szCs w:val="18"/>
                <w:shd w:val="clear" w:fill="FFFFFF"/>
              </w:rPr>
              <w:t>=</w:t>
            </w:r>
            <w:r>
              <w:rPr>
                <w:rFonts w:hint="eastAsia" w:ascii="宋体" w:hAnsi="宋体" w:eastAsia="宋体" w:cs="宋体"/>
                <w:b/>
                <w:bCs/>
                <w:color w:val="008080"/>
                <w:sz w:val="18"/>
                <w:szCs w:val="18"/>
                <w:shd w:val="clear" w:fill="FFFFFF"/>
              </w:rPr>
              <w:t>'sh /root/airflow/dags/second_shell.sh %s'</w:t>
            </w:r>
            <w:r>
              <w:rPr>
                <w:rFonts w:hint="eastAsia" w:ascii="宋体" w:hAnsi="宋体" w:eastAsia="宋体" w:cs="宋体"/>
                <w:color w:val="000000"/>
                <w:sz w:val="18"/>
                <w:szCs w:val="18"/>
                <w:shd w:val="clear" w:fill="FFFFFF"/>
              </w:rPr>
              <w:t>%datetime.now().strftime(</w:t>
            </w:r>
            <w:r>
              <w:rPr>
                <w:rFonts w:hint="eastAsia" w:ascii="宋体" w:hAnsi="宋体" w:eastAsia="宋体" w:cs="宋体"/>
                <w:b/>
                <w:bCs/>
                <w:color w:val="008080"/>
                <w:sz w:val="18"/>
                <w:szCs w:val="18"/>
                <w:shd w:val="clear" w:fill="FFFFFF"/>
              </w:rPr>
              <w:t>"%Y-%m-%d"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660099"/>
                <w:sz w:val="18"/>
                <w:szCs w:val="18"/>
                <w:shd w:val="clear" w:fill="FFFFFF"/>
              </w:rPr>
              <w:t>dag</w:t>
            </w:r>
            <w:r>
              <w:rPr>
                <w:rFonts w:hint="eastAsia" w:ascii="宋体" w:hAnsi="宋体" w:eastAsia="宋体" w:cs="宋体"/>
                <w:color w:val="000000"/>
                <w:sz w:val="18"/>
                <w:szCs w:val="18"/>
                <w:shd w:val="clear" w:fill="FFFFFF"/>
              </w:rPr>
              <w:t>=dag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first &gt;&gt; second</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default" w:eastAsia="微软雅黑"/>
          <w:lang w:val="en-US" w:eastAsia="zh-CN"/>
        </w:rPr>
      </w:pPr>
      <w:r>
        <w:rPr>
          <w:rFonts w:hint="eastAsia" w:eastAsia="微软雅黑"/>
          <w:lang w:val="en-US" w:eastAsia="zh-CN"/>
        </w:rPr>
        <w:t>将以上内容写入execute_shell.py文件，上传到</w:t>
      </w:r>
      <w:r>
        <w:rPr>
          <w:rFonts w:hint="eastAsia" w:eastAsia="微软雅黑"/>
          <w:b/>
          <w:bCs/>
          <w:color w:val="FF0000"/>
          <w:lang w:val="en-US" w:eastAsia="zh-CN"/>
        </w:rPr>
        <w:t>所有Airflow节点</w:t>
      </w:r>
      <w:r>
        <w:rPr>
          <w:rFonts w:hint="eastAsia" w:eastAsia="微软雅黑"/>
          <w:lang w:val="en-US" w:eastAsia="zh-CN"/>
        </w:rPr>
        <w:t>{AIRFLOW_HOME}/dags目录下。</w:t>
      </w:r>
    </w:p>
    <w:p>
      <w:pPr>
        <w:numPr>
          <w:ilvl w:val="0"/>
          <w:numId w:val="0"/>
        </w:numPr>
        <w:rPr>
          <w:rFonts w:hint="default"/>
          <w:lang w:val="en-US" w:eastAsia="zh-CN"/>
        </w:rPr>
      </w:pPr>
    </w:p>
    <w:p>
      <w:pPr>
        <w:keepNext w:val="0"/>
        <w:keepLines w:val="0"/>
        <w:pageBreakBefore w:val="0"/>
        <w:widowControl w:val="0"/>
        <w:numPr>
          <w:ilvl w:val="0"/>
          <w:numId w:val="27"/>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重启Airflow，进入Airflow WebUI查看对应的调度</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重启Airflow之前首先在node1节点关闭webserver ，Scheduler进程，在node2节点关闭webserver ，Scheduler进程，在node3，node4节点上关闭worker进程。</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如果各个进程是后台启动，查看后台进程方式:</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sz w:val="18"/>
                <w:szCs w:val="21"/>
                <w:vertAlign w:val="baseline"/>
                <w:lang w:val="en-US" w:eastAsia="zh-CN"/>
              </w:rPr>
            </w:pPr>
            <w:r>
              <w:rPr>
                <w:rFonts w:hint="default"/>
                <w:sz w:val="18"/>
                <w:szCs w:val="21"/>
                <w:vertAlign w:val="baseline"/>
                <w:lang w:val="en-US" w:eastAsia="zh-CN"/>
              </w:rPr>
              <w:t>(python37) [root@node1 dags]# ps aux |grep webserver</w:t>
            </w:r>
          </w:p>
          <w:p>
            <w:pPr>
              <w:numPr>
                <w:ilvl w:val="0"/>
                <w:numId w:val="0"/>
              </w:numPr>
              <w:rPr>
                <w:rFonts w:hint="default"/>
                <w:sz w:val="18"/>
                <w:szCs w:val="21"/>
                <w:vertAlign w:val="baseline"/>
                <w:lang w:val="en-US" w:eastAsia="zh-CN"/>
              </w:rPr>
            </w:pPr>
            <w:r>
              <w:rPr>
                <w:rFonts w:hint="default"/>
                <w:sz w:val="18"/>
                <w:szCs w:val="21"/>
                <w:vertAlign w:val="baseline"/>
                <w:lang w:val="en-US" w:eastAsia="zh-CN"/>
              </w:rPr>
              <w:t>(python37) [root@node1 dags]# ps aux |grep scheduler</w:t>
            </w:r>
          </w:p>
          <w:p>
            <w:pPr>
              <w:numPr>
                <w:ilvl w:val="0"/>
                <w:numId w:val="0"/>
              </w:numPr>
              <w:rPr>
                <w:rFonts w:hint="default"/>
                <w:sz w:val="18"/>
                <w:szCs w:val="21"/>
                <w:vertAlign w:val="baseline"/>
                <w:lang w:val="en-US" w:eastAsia="zh-CN"/>
              </w:rPr>
            </w:pPr>
            <w:r>
              <w:rPr>
                <w:rFonts w:hint="default"/>
                <w:sz w:val="18"/>
                <w:szCs w:val="21"/>
                <w:vertAlign w:val="baseline"/>
                <w:lang w:val="en-US" w:eastAsia="zh-CN"/>
              </w:rPr>
              <w:t>(python37) [root@node</w:t>
            </w:r>
            <w:r>
              <w:rPr>
                <w:rFonts w:hint="eastAsia"/>
                <w:sz w:val="18"/>
                <w:szCs w:val="21"/>
                <w:vertAlign w:val="baseline"/>
                <w:lang w:val="en-US" w:eastAsia="zh-CN"/>
              </w:rPr>
              <w:t xml:space="preserve">2 </w:t>
            </w:r>
            <w:r>
              <w:rPr>
                <w:rFonts w:hint="default"/>
                <w:sz w:val="18"/>
                <w:szCs w:val="21"/>
                <w:vertAlign w:val="baseline"/>
                <w:lang w:val="en-US" w:eastAsia="zh-CN"/>
              </w:rPr>
              <w:t>dags]# ps aux |grep webserver</w:t>
            </w:r>
          </w:p>
          <w:p>
            <w:pPr>
              <w:numPr>
                <w:ilvl w:val="0"/>
                <w:numId w:val="0"/>
              </w:numPr>
              <w:rPr>
                <w:rFonts w:hint="default"/>
                <w:sz w:val="18"/>
                <w:szCs w:val="21"/>
                <w:vertAlign w:val="baseline"/>
                <w:lang w:val="en-US" w:eastAsia="zh-CN"/>
              </w:rPr>
            </w:pPr>
            <w:r>
              <w:rPr>
                <w:rFonts w:hint="default"/>
                <w:sz w:val="18"/>
                <w:szCs w:val="21"/>
                <w:vertAlign w:val="baseline"/>
                <w:lang w:val="en-US" w:eastAsia="zh-CN"/>
              </w:rPr>
              <w:t>(python37) [root@node</w:t>
            </w:r>
            <w:r>
              <w:rPr>
                <w:rFonts w:hint="eastAsia"/>
                <w:sz w:val="18"/>
                <w:szCs w:val="21"/>
                <w:vertAlign w:val="baseline"/>
                <w:lang w:val="en-US" w:eastAsia="zh-CN"/>
              </w:rPr>
              <w:t>2</w:t>
            </w:r>
            <w:r>
              <w:rPr>
                <w:rFonts w:hint="default"/>
                <w:sz w:val="18"/>
                <w:szCs w:val="21"/>
                <w:vertAlign w:val="baseline"/>
                <w:lang w:val="en-US" w:eastAsia="zh-CN"/>
              </w:rPr>
              <w:t xml:space="preserve"> dags]# ps aux |grep scheduler</w:t>
            </w:r>
          </w:p>
          <w:p>
            <w:pPr>
              <w:numPr>
                <w:ilvl w:val="0"/>
                <w:numId w:val="0"/>
              </w:numPr>
              <w:rPr>
                <w:rFonts w:hint="default"/>
                <w:sz w:val="18"/>
                <w:szCs w:val="21"/>
                <w:vertAlign w:val="baseline"/>
                <w:lang w:val="en-US" w:eastAsia="zh-CN"/>
              </w:rPr>
            </w:pPr>
            <w:r>
              <w:rPr>
                <w:rFonts w:hint="default"/>
                <w:sz w:val="18"/>
                <w:szCs w:val="21"/>
                <w:vertAlign w:val="baseline"/>
                <w:lang w:val="en-US" w:eastAsia="zh-CN"/>
              </w:rPr>
              <w:t>(python37) [root@node3 ~]# ps aux|grep "celery worker"</w:t>
            </w:r>
          </w:p>
          <w:p>
            <w:pPr>
              <w:numPr>
                <w:ilvl w:val="0"/>
                <w:numId w:val="0"/>
              </w:numPr>
              <w:rPr>
                <w:rFonts w:hint="default"/>
                <w:sz w:val="18"/>
                <w:szCs w:val="21"/>
                <w:vertAlign w:val="baseline"/>
                <w:lang w:val="en-US" w:eastAsia="zh-CN"/>
              </w:rPr>
            </w:pPr>
            <w:r>
              <w:rPr>
                <w:rFonts w:hint="default"/>
                <w:sz w:val="18"/>
                <w:szCs w:val="21"/>
                <w:vertAlign w:val="baseline"/>
                <w:lang w:val="en-US" w:eastAsia="zh-CN"/>
              </w:rPr>
              <w:t>(python37) [root@node</w:t>
            </w:r>
            <w:r>
              <w:rPr>
                <w:rFonts w:hint="eastAsia"/>
                <w:sz w:val="18"/>
                <w:szCs w:val="21"/>
                <w:vertAlign w:val="baseline"/>
                <w:lang w:val="en-US" w:eastAsia="zh-CN"/>
              </w:rPr>
              <w:t>4</w:t>
            </w:r>
            <w:r>
              <w:rPr>
                <w:rFonts w:hint="default"/>
                <w:sz w:val="18"/>
                <w:szCs w:val="21"/>
                <w:vertAlign w:val="baseline"/>
                <w:lang w:val="en-US" w:eastAsia="zh-CN"/>
              </w:rPr>
              <w:t xml:space="preserve"> ~]# ps aux|grep "celery worker"</w:t>
            </w:r>
          </w:p>
          <w:p>
            <w:pPr>
              <w:numPr>
                <w:ilvl w:val="0"/>
                <w:numId w:val="0"/>
              </w:numPr>
              <w:rPr>
                <w:rFonts w:hint="default"/>
                <w:vertAlign w:val="baseline"/>
                <w:lang w:val="en-US" w:eastAsia="zh-CN"/>
              </w:rPr>
            </w:pPr>
            <w:r>
              <w:rPr>
                <w:rFonts w:hint="eastAsia"/>
                <w:sz w:val="18"/>
                <w:szCs w:val="21"/>
                <w:vertAlign w:val="baseline"/>
                <w:lang w:val="en-US" w:eastAsia="zh-CN"/>
              </w:rPr>
              <w:t>找到对应的启动命令对应的进程号，进行kill。</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重启后进入Airflow WebUI查看任务：</w:t>
      </w:r>
    </w:p>
    <w:p>
      <w:pPr>
        <w:numPr>
          <w:ilvl w:val="0"/>
          <w:numId w:val="0"/>
        </w:numPr>
        <w:rPr>
          <w:rFonts w:hint="default"/>
          <w:lang w:val="en-US" w:eastAsia="zh-CN"/>
        </w:rPr>
      </w:pPr>
      <w:r>
        <w:drawing>
          <wp:inline distT="0" distB="0" distL="114300" distR="114300">
            <wp:extent cx="5272405" cy="1435735"/>
            <wp:effectExtent l="0" t="0" r="4445" b="12065"/>
            <wp:docPr id="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7"/>
                    <pic:cNvPicPr>
                      <a:picLocks noChangeAspect="1"/>
                    </pic:cNvPicPr>
                  </pic:nvPicPr>
                  <pic:blipFill>
                    <a:blip r:embed="rId78"/>
                    <a:stretch>
                      <a:fillRect/>
                    </a:stretch>
                  </pic:blipFill>
                  <pic:spPr>
                    <a:xfrm>
                      <a:off x="0" y="0"/>
                      <a:ext cx="5272405" cy="14357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点击“success”任务后，可以看到脚本执行成功日志：</w:t>
      </w:r>
    </w:p>
    <w:p>
      <w:pPr>
        <w:numPr>
          <w:ilvl w:val="0"/>
          <w:numId w:val="0"/>
        </w:numPr>
      </w:pPr>
      <w:r>
        <w:drawing>
          <wp:inline distT="0" distB="0" distL="114300" distR="114300">
            <wp:extent cx="5271135" cy="3243580"/>
            <wp:effectExtent l="0" t="0" r="5715" b="1397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79"/>
                    <a:stretch>
                      <a:fillRect/>
                    </a:stretch>
                  </pic:blipFill>
                  <pic:spPr>
                    <a:xfrm>
                      <a:off x="0" y="0"/>
                      <a:ext cx="5271135" cy="3243580"/>
                    </a:xfrm>
                    <a:prstGeom prst="rect">
                      <a:avLst/>
                    </a:prstGeom>
                    <a:noFill/>
                    <a:ln>
                      <a:noFill/>
                    </a:ln>
                  </pic:spPr>
                </pic:pic>
              </a:graphicData>
            </a:graphic>
          </wp:inline>
        </w:drawing>
      </w:r>
    </w:p>
    <w:p>
      <w:pPr>
        <w:numPr>
          <w:ilvl w:val="0"/>
          <w:numId w:val="0"/>
        </w:numPr>
      </w:pPr>
      <w:r>
        <w:drawing>
          <wp:inline distT="0" distB="0" distL="114300" distR="114300">
            <wp:extent cx="5269230" cy="1276985"/>
            <wp:effectExtent l="0" t="0" r="7620" b="1841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80"/>
                    <a:stretch>
                      <a:fillRect/>
                    </a:stretch>
                  </pic:blipFill>
                  <pic:spPr>
                    <a:xfrm>
                      <a:off x="0" y="0"/>
                      <a:ext cx="5269230" cy="1276985"/>
                    </a:xfrm>
                    <a:prstGeom prst="rect">
                      <a:avLst/>
                    </a:prstGeom>
                    <a:noFill/>
                    <a:ln>
                      <a:noFill/>
                    </a:ln>
                  </pic:spPr>
                </pic:pic>
              </a:graphicData>
            </a:graphic>
          </wp:inline>
        </w:drawing>
      </w:r>
    </w:p>
    <w:p>
      <w:pPr>
        <w:numPr>
          <w:ilvl w:val="0"/>
          <w:numId w:val="0"/>
        </w:numPr>
      </w:pPr>
      <w:r>
        <w:drawing>
          <wp:inline distT="0" distB="0" distL="114300" distR="114300">
            <wp:extent cx="5271135" cy="1134745"/>
            <wp:effectExtent l="0" t="0" r="5715" b="8255"/>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1"/>
                    <a:stretch>
                      <a:fillRect/>
                    </a:stretch>
                  </pic:blipFill>
                  <pic:spPr>
                    <a:xfrm>
                      <a:off x="0" y="0"/>
                      <a:ext cx="5271135" cy="1134745"/>
                    </a:xfrm>
                    <a:prstGeom prst="rect">
                      <a:avLst/>
                    </a:prstGeom>
                    <a:noFill/>
                    <a:ln>
                      <a:noFill/>
                    </a:ln>
                  </pic:spPr>
                </pic:pic>
              </a:graphicData>
            </a:graphic>
          </wp:inline>
        </w:drawing>
      </w:r>
    </w:p>
    <w:p>
      <w:pPr>
        <w:keepNext w:val="0"/>
        <w:keepLines w:val="0"/>
        <w:pageBreakBefore w:val="0"/>
        <w:widowControl w:val="0"/>
        <w:numPr>
          <w:ilvl w:val="0"/>
          <w:numId w:val="27"/>
        </w:numPr>
        <w:kinsoku/>
        <w:wordWrap/>
        <w:overflowPunct/>
        <w:topLinePunct w:val="0"/>
        <w:autoSpaceDE/>
        <w:autoSpaceDN/>
        <w:bidi w:val="0"/>
        <w:adjustRightInd w:val="0"/>
        <w:snapToGrid w:val="0"/>
        <w:spacing w:line="360" w:lineRule="auto"/>
        <w:ind w:left="425" w:leftChars="0" w:hanging="425" w:firstLineChars="0"/>
        <w:textAlignment w:val="auto"/>
        <w:rPr>
          <w:rFonts w:hint="default" w:eastAsia="微软雅黑"/>
          <w:b/>
          <w:bCs/>
          <w:lang w:val="en-US" w:eastAsia="zh-CN"/>
        </w:rPr>
      </w:pPr>
      <w:r>
        <w:rPr>
          <w:rFonts w:hint="eastAsia" w:eastAsia="微软雅黑"/>
          <w:b/>
          <w:bCs/>
          <w:lang w:val="en-US" w:eastAsia="zh-CN"/>
        </w:rPr>
        <w:t>测试Airflow HA</w:t>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当我们把node1节点的websever关闭后，可以直接通过node2节点访问airflow webui:</w:t>
      </w:r>
    </w:p>
    <w:p>
      <w:pPr>
        <w:numPr>
          <w:ilvl w:val="0"/>
          <w:numId w:val="0"/>
        </w:numPr>
      </w:pPr>
      <w:r>
        <w:drawing>
          <wp:inline distT="0" distB="0" distL="114300" distR="114300">
            <wp:extent cx="5266690" cy="1807210"/>
            <wp:effectExtent l="0" t="0" r="10160" b="2540"/>
            <wp:docPr id="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
                    <pic:cNvPicPr>
                      <a:picLocks noChangeAspect="1"/>
                    </pic:cNvPicPr>
                  </pic:nvPicPr>
                  <pic:blipFill>
                    <a:blip r:embed="rId82"/>
                    <a:stretch>
                      <a:fillRect/>
                    </a:stretch>
                  </pic:blipFill>
                  <pic:spPr>
                    <a:xfrm>
                      <a:off x="0" y="0"/>
                      <a:ext cx="5266690" cy="18072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val="0"/>
        <w:snapToGrid w:val="0"/>
        <w:spacing w:line="360" w:lineRule="auto"/>
        <w:ind w:firstLine="420" w:firstLineChars="200"/>
        <w:textAlignment w:val="auto"/>
        <w:rPr>
          <w:rFonts w:hint="eastAsia" w:eastAsia="微软雅黑"/>
          <w:lang w:val="en-US" w:eastAsia="zh-CN"/>
        </w:rPr>
      </w:pPr>
      <w:r>
        <w:rPr>
          <w:rFonts w:hint="eastAsia" w:eastAsia="微软雅黑"/>
          <w:lang w:val="en-US" w:eastAsia="zh-CN"/>
        </w:rPr>
        <w:t>在node1节点上，查找“scheduler”进程并kill,测试scheduler HA 是否生效：</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sz w:val="18"/>
                <w:szCs w:val="21"/>
                <w:vertAlign w:val="baseline"/>
                <w:lang w:val="en-US" w:eastAsia="zh-CN"/>
              </w:rPr>
            </w:pPr>
            <w:r>
              <w:rPr>
                <w:rFonts w:hint="default"/>
                <w:sz w:val="18"/>
                <w:szCs w:val="21"/>
                <w:vertAlign w:val="baseline"/>
                <w:lang w:val="en-US" w:eastAsia="zh-CN"/>
              </w:rPr>
              <w:t>(python37) [root@node1 ~]# ps aux|grep scheduler</w:t>
            </w:r>
          </w:p>
          <w:p>
            <w:pPr>
              <w:numPr>
                <w:ilvl w:val="0"/>
                <w:numId w:val="0"/>
              </w:numPr>
              <w:rPr>
                <w:rFonts w:hint="default"/>
                <w:color w:val="00B050"/>
                <w:sz w:val="18"/>
                <w:szCs w:val="21"/>
                <w:vertAlign w:val="baseline"/>
                <w:lang w:val="en-US" w:eastAsia="zh-CN"/>
              </w:rPr>
            </w:pPr>
            <w:r>
              <w:rPr>
                <w:rFonts w:hint="default"/>
                <w:color w:val="00B050"/>
                <w:sz w:val="18"/>
                <w:szCs w:val="21"/>
                <w:vertAlign w:val="baseline"/>
                <w:lang w:val="en-US" w:eastAsia="zh-CN"/>
              </w:rPr>
              <w:t>root      23744  0.9  3.3 326940 63028 pts/2    S    00:08   0:02 airflow scheduler -- DagFileProcessorManager</w:t>
            </w:r>
          </w:p>
          <w:p>
            <w:pPr>
              <w:numPr>
                <w:ilvl w:val="0"/>
                <w:numId w:val="0"/>
              </w:numPr>
              <w:rPr>
                <w:rFonts w:hint="default"/>
                <w:sz w:val="18"/>
                <w:szCs w:val="21"/>
                <w:vertAlign w:val="baseline"/>
                <w:lang w:val="en-US" w:eastAsia="zh-CN"/>
              </w:rPr>
            </w:pPr>
            <w:r>
              <w:rPr>
                <w:rFonts w:hint="eastAsia"/>
                <w:sz w:val="18"/>
                <w:szCs w:val="21"/>
                <w:vertAlign w:val="baseline"/>
                <w:lang w:val="en-US" w:eastAsia="zh-CN"/>
              </w:rPr>
              <w:t>#kill 掉scheduler进程</w:t>
            </w:r>
          </w:p>
          <w:p>
            <w:pPr>
              <w:numPr>
                <w:ilvl w:val="0"/>
                <w:numId w:val="0"/>
              </w:numPr>
              <w:rPr>
                <w:rFonts w:hint="default"/>
                <w:sz w:val="18"/>
                <w:szCs w:val="21"/>
                <w:vertAlign w:val="baseline"/>
                <w:lang w:val="en-US" w:eastAsia="zh-CN"/>
              </w:rPr>
            </w:pPr>
            <w:r>
              <w:rPr>
                <w:rFonts w:hint="default"/>
                <w:sz w:val="18"/>
                <w:szCs w:val="21"/>
                <w:vertAlign w:val="baseline"/>
                <w:lang w:val="en-US" w:eastAsia="zh-CN"/>
              </w:rPr>
              <w:t>(python37) [root@node1 ~]# kill -9 237</w:t>
            </w:r>
            <w:r>
              <w:rPr>
                <w:rFonts w:hint="eastAsia"/>
                <w:sz w:val="18"/>
                <w:szCs w:val="21"/>
                <w:vertAlign w:val="baseline"/>
                <w:lang w:val="en-US" w:eastAsia="zh-CN"/>
              </w:rPr>
              <w:t>44</w:t>
            </w:r>
          </w:p>
          <w:p>
            <w:pPr>
              <w:numPr>
                <w:ilvl w:val="0"/>
                <w:numId w:val="0"/>
              </w:numPr>
              <w:rPr>
                <w:rFonts w:hint="default"/>
                <w:vertAlign w:val="baseline"/>
                <w:lang w:val="en-US" w:eastAsia="zh-CN"/>
              </w:rPr>
            </w:pPr>
          </w:p>
          <w:p>
            <w:pPr>
              <w:numPr>
                <w:ilvl w:val="0"/>
                <w:numId w:val="0"/>
              </w:numPr>
              <w:rPr>
                <w:rFonts w:hint="eastAsia"/>
                <w:sz w:val="18"/>
                <w:szCs w:val="21"/>
                <w:vertAlign w:val="baseline"/>
                <w:lang w:val="en-US" w:eastAsia="zh-CN"/>
              </w:rPr>
            </w:pPr>
            <w:r>
              <w:rPr>
                <w:rFonts w:hint="eastAsia"/>
                <w:sz w:val="18"/>
                <w:szCs w:val="21"/>
                <w:vertAlign w:val="baseline"/>
                <w:lang w:val="en-US" w:eastAsia="zh-CN"/>
              </w:rPr>
              <w:t>#访问webserver webui</w:t>
            </w:r>
          </w:p>
          <w:p>
            <w:pPr>
              <w:numPr>
                <w:ilvl w:val="0"/>
                <w:numId w:val="0"/>
              </w:numPr>
              <w:rPr>
                <w:rFonts w:hint="default"/>
                <w:vertAlign w:val="baseline"/>
                <w:lang w:val="en-US" w:eastAsia="zh-CN"/>
              </w:rPr>
            </w:pPr>
            <w:r>
              <w:drawing>
                <wp:inline distT="0" distB="0" distL="114300" distR="114300">
                  <wp:extent cx="5268595" cy="2947035"/>
                  <wp:effectExtent l="0" t="0" r="8255" b="5715"/>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pic:cNvPicPr>
                        </pic:nvPicPr>
                        <pic:blipFill>
                          <a:blip r:embed="rId83"/>
                          <a:stretch>
                            <a:fillRect/>
                          </a:stretch>
                        </pic:blipFill>
                        <pic:spPr>
                          <a:xfrm>
                            <a:off x="0" y="0"/>
                            <a:ext cx="5268595" cy="2947035"/>
                          </a:xfrm>
                          <a:prstGeom prst="rect">
                            <a:avLst/>
                          </a:prstGeom>
                          <a:noFill/>
                          <a:ln>
                            <a:noFill/>
                          </a:ln>
                        </pic:spPr>
                      </pic:pic>
                    </a:graphicData>
                  </a:graphic>
                </wp:inline>
              </w:drawing>
            </w:r>
          </w:p>
          <w:p>
            <w:pPr>
              <w:numPr>
                <w:ilvl w:val="0"/>
                <w:numId w:val="0"/>
              </w:numPr>
              <w:rPr>
                <w:rFonts w:hint="eastAsia"/>
                <w:vertAlign w:val="baseline"/>
                <w:lang w:val="en-US" w:eastAsia="zh-CN"/>
              </w:rPr>
            </w:pPr>
          </w:p>
          <w:p>
            <w:pPr>
              <w:numPr>
                <w:ilvl w:val="0"/>
                <w:numId w:val="0"/>
              </w:numPr>
              <w:rPr>
                <w:rFonts w:hint="default"/>
                <w:sz w:val="18"/>
                <w:szCs w:val="21"/>
                <w:vertAlign w:val="baseline"/>
                <w:lang w:val="en-US" w:eastAsia="zh-CN"/>
              </w:rPr>
            </w:pPr>
            <w:r>
              <w:rPr>
                <w:rFonts w:hint="eastAsia"/>
                <w:sz w:val="18"/>
                <w:szCs w:val="21"/>
                <w:vertAlign w:val="baseline"/>
                <w:lang w:val="en-US" w:eastAsia="zh-CN"/>
              </w:rPr>
              <w:t>#在node1节点查看scheduler_failover_controller进程日志中有启动schudler动作，注意：这里是先从node1启动，启动不起来再从其他Master 节点启动Schduler。</w:t>
            </w:r>
          </w:p>
          <w:p>
            <w:pPr>
              <w:numPr>
                <w:ilvl w:val="0"/>
                <w:numId w:val="0"/>
              </w:numPr>
              <w:rPr>
                <w:rFonts w:hint="default"/>
                <w:vertAlign w:val="baseline"/>
                <w:lang w:val="en-US" w:eastAsia="zh-CN"/>
              </w:rPr>
            </w:pPr>
            <w:r>
              <w:drawing>
                <wp:inline distT="0" distB="0" distL="114300" distR="114300">
                  <wp:extent cx="5257800" cy="559435"/>
                  <wp:effectExtent l="0" t="0" r="0" b="12065"/>
                  <wp:docPr id="8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3"/>
                          <pic:cNvPicPr>
                            <a:picLocks noChangeAspect="1"/>
                          </pic:cNvPicPr>
                        </pic:nvPicPr>
                        <pic:blipFill>
                          <a:blip r:embed="rId84"/>
                          <a:stretch>
                            <a:fillRect/>
                          </a:stretch>
                        </pic:blipFill>
                        <pic:spPr>
                          <a:xfrm>
                            <a:off x="0" y="0"/>
                            <a:ext cx="5257800" cy="559435"/>
                          </a:xfrm>
                          <a:prstGeom prst="rect">
                            <a:avLst/>
                          </a:prstGeom>
                          <a:noFill/>
                          <a:ln>
                            <a:noFill/>
                          </a:ln>
                        </pic:spPr>
                      </pic:pic>
                    </a:graphicData>
                  </a:graphic>
                </wp:inline>
              </w:drawing>
            </w:r>
            <w:r>
              <w:rPr>
                <w:rFonts w:hint="eastAsia"/>
                <w:vertAlign w:val="baseline"/>
                <w:lang w:val="en-US" w:eastAsia="zh-CN"/>
              </w:rPr>
              <w:t xml:space="preserve"> </w:t>
            </w:r>
          </w:p>
        </w:tc>
      </w:tr>
    </w:tbl>
    <w:p>
      <w:pPr>
        <w:rPr>
          <w:rFonts w:hint="default"/>
          <w:lang w:val="en-US" w:eastAsia="zh-CN"/>
        </w:rPr>
      </w:pPr>
    </w:p>
    <w:sectPr>
      <w:headerReference r:id="rId6" w:type="default"/>
      <w:footerReference r:id="rId7" w:type="default"/>
      <w:pgSz w:w="11906" w:h="16838"/>
      <w:pgMar w:top="1440" w:right="1800" w:bottom="1440" w:left="1800" w:header="851" w:footer="992" w:gutter="0"/>
      <w:pgBorders>
        <w:top w:val="none" w:sz="0" w:space="0"/>
        <w:left w:val="none" w:sz="0" w:space="0"/>
        <w:bottom w:val="none" w:sz="0" w:space="0"/>
        <w:right w:val="none" w:sz="0" w:space="0"/>
      </w:pgBorders>
      <w:pgNumType w:fmt="numberInDash"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S Gothic">
    <w:panose1 w:val="020B0609070205080204"/>
    <w:charset w:val="80"/>
    <w:family w:val="modern"/>
    <w:pitch w:val="default"/>
    <w:sig w:usb0="E00002FF" w:usb1="6AC7FDFB" w:usb2="08000012" w:usb3="00000000" w:csb0="4002009F" w:csb1="DFD70000"/>
  </w:font>
  <w:font w:name="微软雅黑">
    <w:panose1 w:val="020B0503020204020204"/>
    <w:charset w:val="86"/>
    <w:family w:val="auto"/>
    <w:pitch w:val="default"/>
    <w:sig w:usb0="80000287" w:usb1="28CF3C50" w:usb2="00000016" w:usb3="00000000" w:csb0="0004001F" w:csb1="00000000"/>
  </w:font>
  <w:font w:name="隶书">
    <w:panose1 w:val="02010509060101010101"/>
    <w:charset w:val="86"/>
    <w:family w:val="auto"/>
    <w:pitch w:val="default"/>
    <w:sig w:usb0="00000001" w:usb1="080E0000" w:usb2="00000000" w:usb3="00000000" w:csb0="0004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Bdr>
        <w:bottom w:val="single" w:color="auto" w:sz="4" w:space="1"/>
      </w:pBdr>
      <w:ind w:left="0" w:leftChars="0"/>
      <w:jc w:val="both"/>
      <w:rPr>
        <w:rFonts w:hint="default"/>
        <w:lang w:val="en-US" w:eastAsia="zh-CN"/>
      </w:rPr>
    </w:pPr>
    <w:r>
      <w:rPr>
        <w:u w:val="none"/>
      </w:rPr>
      <w:drawing>
        <wp:inline distT="0" distB="0" distL="114300" distR="114300">
          <wp:extent cx="847090" cy="333375"/>
          <wp:effectExtent l="0" t="0" r="10160" b="952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
                  <a:stretch>
                    <a:fillRect/>
                  </a:stretch>
                </pic:blipFill>
                <pic:spPr>
                  <a:xfrm>
                    <a:off x="0" y="0"/>
                    <a:ext cx="847090" cy="333375"/>
                  </a:xfrm>
                  <a:prstGeom prst="rect">
                    <a:avLst/>
                  </a:prstGeom>
                  <a:noFill/>
                  <a:ln w="12700">
                    <a:noFill/>
                  </a:ln>
                </pic:spPr>
              </pic:pic>
            </a:graphicData>
          </a:graphic>
        </wp:inline>
      </w:drawing>
    </w:r>
    <w:r>
      <w:rPr>
        <w:rFonts w:hint="eastAsia"/>
        <w:u w:val="none"/>
      </w:rPr>
      <w:t>http://www.mashibing.com/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Bdr>
        <w:bottom w:val="single" w:color="auto" w:sz="4" w:space="1"/>
      </w:pBdr>
      <w:ind w:left="0" w:leftChars="0"/>
      <w:jc w:val="both"/>
    </w:pPr>
    <w:r>
      <w:rPr>
        <w:u w:val="none"/>
      </w:rPr>
      <w:drawing>
        <wp:inline distT="0" distB="0" distL="114300" distR="114300">
          <wp:extent cx="847090" cy="333375"/>
          <wp:effectExtent l="0" t="0" r="10160" b="952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
                  <a:stretch>
                    <a:fillRect/>
                  </a:stretch>
                </pic:blipFill>
                <pic:spPr>
                  <a:xfrm>
                    <a:off x="0" y="0"/>
                    <a:ext cx="847090" cy="333375"/>
                  </a:xfrm>
                  <a:prstGeom prst="rect">
                    <a:avLst/>
                  </a:prstGeom>
                  <a:noFill/>
                  <a:ln w="12700">
                    <a:noFill/>
                  </a:ln>
                </pic:spPr>
              </pic:pic>
            </a:graphicData>
          </a:graphic>
        </wp:inline>
      </w:drawing>
    </w:r>
    <w:r>
      <w:rPr>
        <w:rFonts w:hint="eastAsia"/>
        <w:u w:val="none"/>
      </w:rPr>
      <w:t>http://www.mashibing.com/</w:t>
    </w:r>
  </w:p>
  <w:p>
    <w:pPr>
      <w:pStyle w:val="22"/>
      <w:pBdr>
        <w:bottom w:val="none" w:color="auto" w:sz="0" w:space="0"/>
      </w:pBdr>
      <w:tabs>
        <w:tab w:val="left" w:pos="1502"/>
      </w:tabs>
      <w:jc w:val="left"/>
      <w:rPr>
        <w:rFonts w:hint="eastAsia" w:eastAsia="宋体"/>
        <w:i/>
        <w:lang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6139D1"/>
    <w:multiLevelType w:val="singleLevel"/>
    <w:tmpl w:val="816139D1"/>
    <w:lvl w:ilvl="0" w:tentative="0">
      <w:start w:val="1"/>
      <w:numFmt w:val="decimal"/>
      <w:lvlText w:val="%1)"/>
      <w:lvlJc w:val="left"/>
      <w:pPr>
        <w:ind w:left="425" w:hanging="425"/>
      </w:pPr>
      <w:rPr>
        <w:rFonts w:hint="default"/>
      </w:rPr>
    </w:lvl>
  </w:abstractNum>
  <w:abstractNum w:abstractNumId="1">
    <w:nsid w:val="87174EB4"/>
    <w:multiLevelType w:val="singleLevel"/>
    <w:tmpl w:val="87174EB4"/>
    <w:lvl w:ilvl="0" w:tentative="0">
      <w:start w:val="1"/>
      <w:numFmt w:val="bullet"/>
      <w:lvlText w:val=""/>
      <w:lvlJc w:val="left"/>
      <w:pPr>
        <w:ind w:left="420" w:hanging="420"/>
      </w:pPr>
      <w:rPr>
        <w:rFonts w:hint="default" w:ascii="Wingdings" w:hAnsi="Wingdings"/>
      </w:rPr>
    </w:lvl>
  </w:abstractNum>
  <w:abstractNum w:abstractNumId="2">
    <w:nsid w:val="879B9D53"/>
    <w:multiLevelType w:val="singleLevel"/>
    <w:tmpl w:val="879B9D53"/>
    <w:lvl w:ilvl="0" w:tentative="0">
      <w:start w:val="1"/>
      <w:numFmt w:val="decimalEnclosedCircleChinese"/>
      <w:suff w:val="nothing"/>
      <w:lvlText w:val="%1　"/>
      <w:lvlJc w:val="left"/>
      <w:pPr>
        <w:ind w:left="0" w:firstLine="400"/>
      </w:pPr>
      <w:rPr>
        <w:rFonts w:hint="eastAsia"/>
      </w:rPr>
    </w:lvl>
  </w:abstractNum>
  <w:abstractNum w:abstractNumId="3">
    <w:nsid w:val="91767195"/>
    <w:multiLevelType w:val="singleLevel"/>
    <w:tmpl w:val="91767195"/>
    <w:lvl w:ilvl="0" w:tentative="0">
      <w:start w:val="1"/>
      <w:numFmt w:val="bullet"/>
      <w:lvlText w:val=""/>
      <w:lvlJc w:val="left"/>
      <w:pPr>
        <w:ind w:left="420" w:hanging="420"/>
      </w:pPr>
      <w:rPr>
        <w:rFonts w:hint="default" w:ascii="Wingdings" w:hAnsi="Wingdings"/>
      </w:rPr>
    </w:lvl>
  </w:abstractNum>
  <w:abstractNum w:abstractNumId="4">
    <w:nsid w:val="9E0E4010"/>
    <w:multiLevelType w:val="singleLevel"/>
    <w:tmpl w:val="9E0E4010"/>
    <w:lvl w:ilvl="0" w:tentative="0">
      <w:start w:val="1"/>
      <w:numFmt w:val="bullet"/>
      <w:lvlText w:val=""/>
      <w:lvlJc w:val="left"/>
      <w:pPr>
        <w:ind w:left="420" w:hanging="420"/>
      </w:pPr>
      <w:rPr>
        <w:rFonts w:hint="default" w:ascii="Wingdings" w:hAnsi="Wingdings"/>
      </w:rPr>
    </w:lvl>
  </w:abstractNum>
  <w:abstractNum w:abstractNumId="5">
    <w:nsid w:val="9F452ECE"/>
    <w:multiLevelType w:val="singleLevel"/>
    <w:tmpl w:val="9F452ECE"/>
    <w:lvl w:ilvl="0" w:tentative="0">
      <w:start w:val="1"/>
      <w:numFmt w:val="decimal"/>
      <w:lvlText w:val="%1)"/>
      <w:lvlJc w:val="left"/>
      <w:pPr>
        <w:ind w:left="425" w:hanging="425"/>
      </w:pPr>
      <w:rPr>
        <w:rFonts w:hint="default"/>
      </w:rPr>
    </w:lvl>
  </w:abstractNum>
  <w:abstractNum w:abstractNumId="6">
    <w:nsid w:val="B5A0A746"/>
    <w:multiLevelType w:val="singleLevel"/>
    <w:tmpl w:val="B5A0A746"/>
    <w:lvl w:ilvl="0" w:tentative="0">
      <w:start w:val="1"/>
      <w:numFmt w:val="bullet"/>
      <w:lvlText w:val=""/>
      <w:lvlJc w:val="left"/>
      <w:pPr>
        <w:ind w:left="420" w:hanging="420"/>
      </w:pPr>
      <w:rPr>
        <w:rFonts w:hint="default" w:ascii="Wingdings" w:hAnsi="Wingdings"/>
      </w:rPr>
    </w:lvl>
  </w:abstractNum>
  <w:abstractNum w:abstractNumId="7">
    <w:nsid w:val="B63F6072"/>
    <w:multiLevelType w:val="singleLevel"/>
    <w:tmpl w:val="B63F6072"/>
    <w:lvl w:ilvl="0" w:tentative="0">
      <w:start w:val="1"/>
      <w:numFmt w:val="bullet"/>
      <w:lvlText w:val=""/>
      <w:lvlJc w:val="left"/>
      <w:pPr>
        <w:ind w:left="420" w:hanging="420"/>
      </w:pPr>
      <w:rPr>
        <w:rFonts w:hint="default" w:ascii="Wingdings" w:hAnsi="Wingdings"/>
      </w:rPr>
    </w:lvl>
  </w:abstractNum>
  <w:abstractNum w:abstractNumId="8">
    <w:nsid w:val="C2CDF115"/>
    <w:multiLevelType w:val="singleLevel"/>
    <w:tmpl w:val="C2CDF115"/>
    <w:lvl w:ilvl="0" w:tentative="0">
      <w:start w:val="1"/>
      <w:numFmt w:val="decimal"/>
      <w:lvlText w:val="%1."/>
      <w:lvlJc w:val="left"/>
      <w:pPr>
        <w:ind w:left="425" w:hanging="425"/>
      </w:pPr>
      <w:rPr>
        <w:rFonts w:hint="default"/>
      </w:rPr>
    </w:lvl>
  </w:abstractNum>
  <w:abstractNum w:abstractNumId="9">
    <w:nsid w:val="CBF70549"/>
    <w:multiLevelType w:val="singleLevel"/>
    <w:tmpl w:val="CBF70549"/>
    <w:lvl w:ilvl="0" w:tentative="0">
      <w:start w:val="1"/>
      <w:numFmt w:val="decimal"/>
      <w:lvlText w:val="%1)"/>
      <w:lvlJc w:val="left"/>
      <w:pPr>
        <w:ind w:left="425" w:hanging="425"/>
      </w:pPr>
      <w:rPr>
        <w:rFonts w:hint="default"/>
      </w:rPr>
    </w:lvl>
  </w:abstractNum>
  <w:abstractNum w:abstractNumId="10">
    <w:nsid w:val="CC2ADB53"/>
    <w:multiLevelType w:val="singleLevel"/>
    <w:tmpl w:val="CC2ADB53"/>
    <w:lvl w:ilvl="0" w:tentative="0">
      <w:start w:val="1"/>
      <w:numFmt w:val="bullet"/>
      <w:lvlText w:val=""/>
      <w:lvlJc w:val="left"/>
      <w:pPr>
        <w:ind w:left="420" w:hanging="420"/>
      </w:pPr>
      <w:rPr>
        <w:rFonts w:hint="default" w:ascii="Wingdings" w:hAnsi="Wingdings"/>
      </w:rPr>
    </w:lvl>
  </w:abstractNum>
  <w:abstractNum w:abstractNumId="11">
    <w:nsid w:val="DC12AC52"/>
    <w:multiLevelType w:val="singleLevel"/>
    <w:tmpl w:val="DC12AC52"/>
    <w:lvl w:ilvl="0" w:tentative="0">
      <w:start w:val="1"/>
      <w:numFmt w:val="decimal"/>
      <w:lvlText w:val="%1."/>
      <w:lvlJc w:val="left"/>
      <w:pPr>
        <w:ind w:left="425" w:hanging="425"/>
      </w:pPr>
      <w:rPr>
        <w:rFonts w:hint="default"/>
      </w:rPr>
    </w:lvl>
  </w:abstractNum>
  <w:abstractNum w:abstractNumId="12">
    <w:nsid w:val="E9F735DA"/>
    <w:multiLevelType w:val="singleLevel"/>
    <w:tmpl w:val="E9F735DA"/>
    <w:lvl w:ilvl="0" w:tentative="0">
      <w:start w:val="1"/>
      <w:numFmt w:val="bullet"/>
      <w:lvlText w:val=""/>
      <w:lvlJc w:val="left"/>
      <w:pPr>
        <w:tabs>
          <w:tab w:val="left" w:pos="420"/>
        </w:tabs>
        <w:ind w:left="840" w:hanging="420"/>
      </w:pPr>
      <w:rPr>
        <w:rFonts w:hint="default" w:ascii="Wingdings" w:hAnsi="Wingdings"/>
      </w:rPr>
    </w:lvl>
  </w:abstractNum>
  <w:abstractNum w:abstractNumId="13">
    <w:nsid w:val="EB4D7321"/>
    <w:multiLevelType w:val="singleLevel"/>
    <w:tmpl w:val="EB4D7321"/>
    <w:lvl w:ilvl="0" w:tentative="0">
      <w:start w:val="1"/>
      <w:numFmt w:val="decimal"/>
      <w:lvlText w:val="%1."/>
      <w:lvlJc w:val="left"/>
      <w:pPr>
        <w:ind w:left="425" w:hanging="425"/>
      </w:pPr>
      <w:rPr>
        <w:rFonts w:hint="default"/>
      </w:rPr>
    </w:lvl>
  </w:abstractNum>
  <w:abstractNum w:abstractNumId="14">
    <w:nsid w:val="007BBC96"/>
    <w:multiLevelType w:val="singleLevel"/>
    <w:tmpl w:val="007BBC96"/>
    <w:lvl w:ilvl="0" w:tentative="0">
      <w:start w:val="1"/>
      <w:numFmt w:val="bullet"/>
      <w:lvlText w:val=""/>
      <w:lvlJc w:val="left"/>
      <w:pPr>
        <w:ind w:left="420" w:hanging="420"/>
      </w:pPr>
      <w:rPr>
        <w:rFonts w:hint="default" w:ascii="Wingdings" w:hAnsi="Wingdings"/>
      </w:rPr>
    </w:lvl>
  </w:abstractNum>
  <w:abstractNum w:abstractNumId="15">
    <w:nsid w:val="01BC8014"/>
    <w:multiLevelType w:val="singleLevel"/>
    <w:tmpl w:val="01BC8014"/>
    <w:lvl w:ilvl="0" w:tentative="0">
      <w:start w:val="1"/>
      <w:numFmt w:val="decimal"/>
      <w:lvlText w:val="%1)"/>
      <w:lvlJc w:val="left"/>
      <w:pPr>
        <w:ind w:left="425" w:hanging="425"/>
      </w:pPr>
      <w:rPr>
        <w:rFonts w:hint="default"/>
      </w:rPr>
    </w:lvl>
  </w:abstractNum>
  <w:abstractNum w:abstractNumId="16">
    <w:nsid w:val="06B66AD2"/>
    <w:multiLevelType w:val="singleLevel"/>
    <w:tmpl w:val="06B66AD2"/>
    <w:lvl w:ilvl="0" w:tentative="0">
      <w:start w:val="1"/>
      <w:numFmt w:val="decimal"/>
      <w:lvlText w:val="%1)"/>
      <w:lvlJc w:val="left"/>
      <w:pPr>
        <w:ind w:left="425" w:hanging="425"/>
      </w:pPr>
      <w:rPr>
        <w:rFonts w:hint="default"/>
      </w:rPr>
    </w:lvl>
  </w:abstractNum>
  <w:abstractNum w:abstractNumId="17">
    <w:nsid w:val="195BC40A"/>
    <w:multiLevelType w:val="singleLevel"/>
    <w:tmpl w:val="195BC40A"/>
    <w:lvl w:ilvl="0" w:tentative="0">
      <w:start w:val="1"/>
      <w:numFmt w:val="bullet"/>
      <w:lvlText w:val=""/>
      <w:lvlJc w:val="left"/>
      <w:pPr>
        <w:ind w:left="420" w:hanging="420"/>
      </w:pPr>
      <w:rPr>
        <w:rFonts w:hint="default" w:ascii="Wingdings" w:hAnsi="Wingdings"/>
      </w:rPr>
    </w:lvl>
  </w:abstractNum>
  <w:abstractNum w:abstractNumId="18">
    <w:nsid w:val="2E21860A"/>
    <w:multiLevelType w:val="singleLevel"/>
    <w:tmpl w:val="2E21860A"/>
    <w:lvl w:ilvl="0" w:tentative="0">
      <w:start w:val="1"/>
      <w:numFmt w:val="decimal"/>
      <w:lvlText w:val="%1)"/>
      <w:lvlJc w:val="left"/>
      <w:pPr>
        <w:ind w:left="425" w:hanging="425"/>
      </w:pPr>
      <w:rPr>
        <w:rFonts w:hint="default"/>
      </w:rPr>
    </w:lvl>
  </w:abstractNum>
  <w:abstractNum w:abstractNumId="19">
    <w:nsid w:val="3C8D1776"/>
    <w:multiLevelType w:val="singleLevel"/>
    <w:tmpl w:val="3C8D1776"/>
    <w:lvl w:ilvl="0" w:tentative="0">
      <w:start w:val="1"/>
      <w:numFmt w:val="decimal"/>
      <w:lvlText w:val="%1)"/>
      <w:lvlJc w:val="left"/>
      <w:pPr>
        <w:ind w:left="425" w:hanging="425"/>
      </w:pPr>
      <w:rPr>
        <w:rFonts w:hint="default"/>
      </w:rPr>
    </w:lvl>
  </w:abstractNum>
  <w:abstractNum w:abstractNumId="20">
    <w:nsid w:val="4E166475"/>
    <w:multiLevelType w:val="multilevel"/>
    <w:tmpl w:val="4E166475"/>
    <w:lvl w:ilvl="0" w:tentative="0">
      <w:start w:val="1"/>
      <w:numFmt w:val="decimal"/>
      <w:pStyle w:val="2"/>
      <w:lvlText w:val="%1"/>
      <w:lvlJc w:val="left"/>
      <w:pPr>
        <w:tabs>
          <w:tab w:val="left" w:pos="0"/>
        </w:tabs>
        <w:ind w:left="0" w:firstLine="0"/>
      </w:pPr>
      <w:rPr>
        <w:rFonts w:hint="eastAsia"/>
      </w:rPr>
    </w:lvl>
    <w:lvl w:ilvl="1" w:tentative="0">
      <w:start w:val="1"/>
      <w:numFmt w:val="decimal"/>
      <w:pStyle w:val="3"/>
      <w:lvlText w:val="%1.%2"/>
      <w:lvlJc w:val="left"/>
      <w:pPr>
        <w:tabs>
          <w:tab w:val="left" w:pos="576"/>
        </w:tabs>
        <w:ind w:left="576" w:hanging="576"/>
      </w:pPr>
      <w:rPr>
        <w:rFonts w:hint="eastAsia"/>
      </w:rPr>
    </w:lvl>
    <w:lvl w:ilvl="2" w:tentative="0">
      <w:start w:val="1"/>
      <w:numFmt w:val="decimal"/>
      <w:pStyle w:val="4"/>
      <w:lvlText w:val="%1.%2.%3"/>
      <w:lvlJc w:val="left"/>
      <w:pPr>
        <w:tabs>
          <w:tab w:val="left" w:pos="720"/>
        </w:tabs>
        <w:ind w:left="720" w:hanging="720"/>
      </w:pPr>
      <w:rPr>
        <w:rFonts w:hint="eastAsia"/>
      </w:rPr>
    </w:lvl>
    <w:lvl w:ilvl="3" w:tentative="0">
      <w:start w:val="1"/>
      <w:numFmt w:val="decimal"/>
      <w:pStyle w:val="5"/>
      <w:lvlText w:val="%1.%2.%3.%4"/>
      <w:lvlJc w:val="left"/>
      <w:pPr>
        <w:tabs>
          <w:tab w:val="left" w:pos="864"/>
        </w:tabs>
        <w:ind w:left="864" w:hanging="864"/>
      </w:pPr>
      <w:rPr>
        <w:rFonts w:hint="eastAsia"/>
        <w:b/>
      </w:rPr>
    </w:lvl>
    <w:lvl w:ilvl="4" w:tentative="0">
      <w:start w:val="1"/>
      <w:numFmt w:val="decimal"/>
      <w:pStyle w:val="6"/>
      <w:lvlText w:val="%1.%2.%3.%4.%5"/>
      <w:lvlJc w:val="left"/>
      <w:pPr>
        <w:tabs>
          <w:tab w:val="left" w:pos="0"/>
        </w:tabs>
        <w:ind w:left="1021" w:hanging="1021"/>
      </w:pPr>
      <w:rPr>
        <w:rFonts w:hint="eastAsia"/>
      </w:rPr>
    </w:lvl>
    <w:lvl w:ilvl="5" w:tentative="0">
      <w:start w:val="1"/>
      <w:numFmt w:val="decimal"/>
      <w:pStyle w:val="7"/>
      <w:lvlText w:val="%1.%2.%3.%4.%5.%6"/>
      <w:lvlJc w:val="left"/>
      <w:pPr>
        <w:tabs>
          <w:tab w:val="left" w:pos="454"/>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abstractNum w:abstractNumId="21">
    <w:nsid w:val="5EC474D4"/>
    <w:multiLevelType w:val="singleLevel"/>
    <w:tmpl w:val="5EC474D4"/>
    <w:lvl w:ilvl="0" w:tentative="0">
      <w:start w:val="1"/>
      <w:numFmt w:val="bullet"/>
      <w:lvlText w:val=""/>
      <w:lvlJc w:val="left"/>
      <w:pPr>
        <w:ind w:left="420" w:hanging="420"/>
      </w:pPr>
      <w:rPr>
        <w:rFonts w:hint="default" w:ascii="Wingdings" w:hAnsi="Wingdings"/>
      </w:rPr>
    </w:lvl>
  </w:abstractNum>
  <w:abstractNum w:abstractNumId="22">
    <w:nsid w:val="6726D24D"/>
    <w:multiLevelType w:val="singleLevel"/>
    <w:tmpl w:val="6726D24D"/>
    <w:lvl w:ilvl="0" w:tentative="0">
      <w:start w:val="1"/>
      <w:numFmt w:val="bullet"/>
      <w:lvlText w:val=""/>
      <w:lvlJc w:val="left"/>
      <w:pPr>
        <w:ind w:left="420" w:hanging="420"/>
      </w:pPr>
      <w:rPr>
        <w:rFonts w:hint="default" w:ascii="Wingdings" w:hAnsi="Wingdings"/>
      </w:rPr>
    </w:lvl>
  </w:abstractNum>
  <w:abstractNum w:abstractNumId="23">
    <w:nsid w:val="70E380D5"/>
    <w:multiLevelType w:val="singleLevel"/>
    <w:tmpl w:val="70E380D5"/>
    <w:lvl w:ilvl="0" w:tentative="0">
      <w:start w:val="1"/>
      <w:numFmt w:val="decimal"/>
      <w:lvlText w:val="%1)"/>
      <w:lvlJc w:val="left"/>
      <w:pPr>
        <w:ind w:left="425" w:hanging="425"/>
      </w:pPr>
      <w:rPr>
        <w:rFonts w:hint="default"/>
      </w:rPr>
    </w:lvl>
  </w:abstractNum>
  <w:abstractNum w:abstractNumId="24">
    <w:nsid w:val="739FF03C"/>
    <w:multiLevelType w:val="singleLevel"/>
    <w:tmpl w:val="739FF03C"/>
    <w:lvl w:ilvl="0" w:tentative="0">
      <w:start w:val="1"/>
      <w:numFmt w:val="bullet"/>
      <w:lvlText w:val=""/>
      <w:lvlJc w:val="left"/>
      <w:pPr>
        <w:ind w:left="420" w:hanging="420"/>
      </w:pPr>
      <w:rPr>
        <w:rFonts w:hint="default" w:ascii="Wingdings" w:hAnsi="Wingdings"/>
      </w:rPr>
    </w:lvl>
  </w:abstractNum>
  <w:abstractNum w:abstractNumId="25">
    <w:nsid w:val="77F87F05"/>
    <w:multiLevelType w:val="singleLevel"/>
    <w:tmpl w:val="77F87F05"/>
    <w:lvl w:ilvl="0" w:tentative="0">
      <w:start w:val="1"/>
      <w:numFmt w:val="decimal"/>
      <w:lvlText w:val="%1)"/>
      <w:lvlJc w:val="left"/>
      <w:pPr>
        <w:ind w:left="425" w:hanging="425"/>
      </w:pPr>
      <w:rPr>
        <w:rFonts w:hint="default"/>
      </w:rPr>
    </w:lvl>
  </w:abstractNum>
  <w:abstractNum w:abstractNumId="26">
    <w:nsid w:val="7850E00A"/>
    <w:multiLevelType w:val="singleLevel"/>
    <w:tmpl w:val="7850E00A"/>
    <w:lvl w:ilvl="0" w:tentative="0">
      <w:start w:val="1"/>
      <w:numFmt w:val="decimal"/>
      <w:lvlText w:val="%1."/>
      <w:lvlJc w:val="left"/>
      <w:pPr>
        <w:ind w:left="425" w:hanging="425"/>
      </w:pPr>
      <w:rPr>
        <w:rFonts w:hint="default"/>
      </w:rPr>
    </w:lvl>
  </w:abstractNum>
  <w:num w:numId="1">
    <w:abstractNumId w:val="20"/>
  </w:num>
  <w:num w:numId="2">
    <w:abstractNumId w:val="4"/>
  </w:num>
  <w:num w:numId="3">
    <w:abstractNumId w:val="2"/>
  </w:num>
  <w:num w:numId="4">
    <w:abstractNumId w:val="22"/>
  </w:num>
  <w:num w:numId="5">
    <w:abstractNumId w:val="16"/>
  </w:num>
  <w:num w:numId="6">
    <w:abstractNumId w:val="13"/>
  </w:num>
  <w:num w:numId="7">
    <w:abstractNumId w:val="26"/>
  </w:num>
  <w:num w:numId="8">
    <w:abstractNumId w:val="8"/>
  </w:num>
  <w:num w:numId="9">
    <w:abstractNumId w:val="17"/>
  </w:num>
  <w:num w:numId="10">
    <w:abstractNumId w:val="19"/>
  </w:num>
  <w:num w:numId="11">
    <w:abstractNumId w:val="9"/>
  </w:num>
  <w:num w:numId="12">
    <w:abstractNumId w:val="21"/>
  </w:num>
  <w:num w:numId="13">
    <w:abstractNumId w:val="3"/>
  </w:num>
  <w:num w:numId="14">
    <w:abstractNumId w:val="1"/>
  </w:num>
  <w:num w:numId="15">
    <w:abstractNumId w:val="10"/>
  </w:num>
  <w:num w:numId="16">
    <w:abstractNumId w:val="24"/>
  </w:num>
  <w:num w:numId="17">
    <w:abstractNumId w:val="7"/>
  </w:num>
  <w:num w:numId="18">
    <w:abstractNumId w:val="0"/>
  </w:num>
  <w:num w:numId="19">
    <w:abstractNumId w:val="14"/>
  </w:num>
  <w:num w:numId="20">
    <w:abstractNumId w:val="5"/>
  </w:num>
  <w:num w:numId="21">
    <w:abstractNumId w:val="6"/>
  </w:num>
  <w:num w:numId="22">
    <w:abstractNumId w:val="18"/>
  </w:num>
  <w:num w:numId="23">
    <w:abstractNumId w:val="12"/>
  </w:num>
  <w:num w:numId="24">
    <w:abstractNumId w:val="11"/>
  </w:num>
  <w:num w:numId="25">
    <w:abstractNumId w:val="23"/>
  </w:num>
  <w:num w:numId="26">
    <w:abstractNumId w:val="15"/>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doNotDisplayPageBoundaries w:val="1"/>
  <w:bordersDoNotSurroundHeader w:val="0"/>
  <w:bordersDoNotSurroundFooter w:val="0"/>
  <w:hideSpellingErrors/>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307BB9"/>
    <w:rsid w:val="0000004D"/>
    <w:rsid w:val="00000795"/>
    <w:rsid w:val="00000A49"/>
    <w:rsid w:val="00000AC5"/>
    <w:rsid w:val="00000B2C"/>
    <w:rsid w:val="000010A8"/>
    <w:rsid w:val="00001601"/>
    <w:rsid w:val="00001C15"/>
    <w:rsid w:val="00002461"/>
    <w:rsid w:val="0000254D"/>
    <w:rsid w:val="00002A0A"/>
    <w:rsid w:val="00002AC6"/>
    <w:rsid w:val="00002CFC"/>
    <w:rsid w:val="00002F13"/>
    <w:rsid w:val="0000309D"/>
    <w:rsid w:val="00003781"/>
    <w:rsid w:val="000037AC"/>
    <w:rsid w:val="00004318"/>
    <w:rsid w:val="00004320"/>
    <w:rsid w:val="0000436E"/>
    <w:rsid w:val="00004517"/>
    <w:rsid w:val="0000454B"/>
    <w:rsid w:val="00005687"/>
    <w:rsid w:val="00006B07"/>
    <w:rsid w:val="00006D62"/>
    <w:rsid w:val="000071A5"/>
    <w:rsid w:val="000073DE"/>
    <w:rsid w:val="0001038D"/>
    <w:rsid w:val="00011EBE"/>
    <w:rsid w:val="0001252C"/>
    <w:rsid w:val="00012689"/>
    <w:rsid w:val="00012D9D"/>
    <w:rsid w:val="0001384E"/>
    <w:rsid w:val="00013D80"/>
    <w:rsid w:val="000144B1"/>
    <w:rsid w:val="000155A8"/>
    <w:rsid w:val="00015A8E"/>
    <w:rsid w:val="00015C88"/>
    <w:rsid w:val="00021005"/>
    <w:rsid w:val="0002166E"/>
    <w:rsid w:val="00021E0D"/>
    <w:rsid w:val="000226E6"/>
    <w:rsid w:val="00022A3B"/>
    <w:rsid w:val="00022B36"/>
    <w:rsid w:val="00022EB9"/>
    <w:rsid w:val="00023173"/>
    <w:rsid w:val="00023702"/>
    <w:rsid w:val="000238FD"/>
    <w:rsid w:val="00023CCB"/>
    <w:rsid w:val="00024AB9"/>
    <w:rsid w:val="00024BB3"/>
    <w:rsid w:val="00024C5A"/>
    <w:rsid w:val="000252B4"/>
    <w:rsid w:val="00025F7C"/>
    <w:rsid w:val="00026300"/>
    <w:rsid w:val="000265CF"/>
    <w:rsid w:val="000265D0"/>
    <w:rsid w:val="000266F2"/>
    <w:rsid w:val="0002796E"/>
    <w:rsid w:val="00030B00"/>
    <w:rsid w:val="000310D1"/>
    <w:rsid w:val="00032CD0"/>
    <w:rsid w:val="00032CF3"/>
    <w:rsid w:val="00032E29"/>
    <w:rsid w:val="0003402A"/>
    <w:rsid w:val="00034B8E"/>
    <w:rsid w:val="00034DA0"/>
    <w:rsid w:val="00034FF0"/>
    <w:rsid w:val="00035377"/>
    <w:rsid w:val="00035BE9"/>
    <w:rsid w:val="00035FB5"/>
    <w:rsid w:val="000361E7"/>
    <w:rsid w:val="00036E53"/>
    <w:rsid w:val="0003715E"/>
    <w:rsid w:val="0003765B"/>
    <w:rsid w:val="00037752"/>
    <w:rsid w:val="00040064"/>
    <w:rsid w:val="00040E78"/>
    <w:rsid w:val="00041006"/>
    <w:rsid w:val="000414C0"/>
    <w:rsid w:val="00041A59"/>
    <w:rsid w:val="0004281F"/>
    <w:rsid w:val="0004301C"/>
    <w:rsid w:val="000439E6"/>
    <w:rsid w:val="000440E9"/>
    <w:rsid w:val="000442A9"/>
    <w:rsid w:val="00044556"/>
    <w:rsid w:val="00044AB6"/>
    <w:rsid w:val="00045165"/>
    <w:rsid w:val="00045770"/>
    <w:rsid w:val="000459DB"/>
    <w:rsid w:val="000465F5"/>
    <w:rsid w:val="00046842"/>
    <w:rsid w:val="00050C19"/>
    <w:rsid w:val="00050D2D"/>
    <w:rsid w:val="00050E1D"/>
    <w:rsid w:val="00050FB2"/>
    <w:rsid w:val="0005100D"/>
    <w:rsid w:val="00051204"/>
    <w:rsid w:val="00051F43"/>
    <w:rsid w:val="00052B21"/>
    <w:rsid w:val="00053331"/>
    <w:rsid w:val="000535C7"/>
    <w:rsid w:val="0005393F"/>
    <w:rsid w:val="00054041"/>
    <w:rsid w:val="00054C76"/>
    <w:rsid w:val="00055189"/>
    <w:rsid w:val="000552FE"/>
    <w:rsid w:val="00056452"/>
    <w:rsid w:val="000568ED"/>
    <w:rsid w:val="000575DF"/>
    <w:rsid w:val="00057DC3"/>
    <w:rsid w:val="000605E1"/>
    <w:rsid w:val="000606CC"/>
    <w:rsid w:val="000606D2"/>
    <w:rsid w:val="000608D6"/>
    <w:rsid w:val="0006090A"/>
    <w:rsid w:val="00061B08"/>
    <w:rsid w:val="00062374"/>
    <w:rsid w:val="00062B27"/>
    <w:rsid w:val="00062BEA"/>
    <w:rsid w:val="00062D17"/>
    <w:rsid w:val="00063330"/>
    <w:rsid w:val="00063790"/>
    <w:rsid w:val="00063D2D"/>
    <w:rsid w:val="00064C87"/>
    <w:rsid w:val="00064F0C"/>
    <w:rsid w:val="00064F62"/>
    <w:rsid w:val="000656F5"/>
    <w:rsid w:val="00065D51"/>
    <w:rsid w:val="00066B7E"/>
    <w:rsid w:val="00066C2B"/>
    <w:rsid w:val="00067510"/>
    <w:rsid w:val="0006792B"/>
    <w:rsid w:val="00067E17"/>
    <w:rsid w:val="00070575"/>
    <w:rsid w:val="00070911"/>
    <w:rsid w:val="00071AA5"/>
    <w:rsid w:val="00071B1A"/>
    <w:rsid w:val="00072EA5"/>
    <w:rsid w:val="0007312C"/>
    <w:rsid w:val="000731CD"/>
    <w:rsid w:val="00073399"/>
    <w:rsid w:val="000734E7"/>
    <w:rsid w:val="00073823"/>
    <w:rsid w:val="00075223"/>
    <w:rsid w:val="00075743"/>
    <w:rsid w:val="000758F9"/>
    <w:rsid w:val="00076017"/>
    <w:rsid w:val="000766CA"/>
    <w:rsid w:val="00077767"/>
    <w:rsid w:val="00077868"/>
    <w:rsid w:val="00077AE7"/>
    <w:rsid w:val="00077BA4"/>
    <w:rsid w:val="00077E3D"/>
    <w:rsid w:val="000800DA"/>
    <w:rsid w:val="00080852"/>
    <w:rsid w:val="00080F54"/>
    <w:rsid w:val="00081141"/>
    <w:rsid w:val="000812E8"/>
    <w:rsid w:val="000815BB"/>
    <w:rsid w:val="00081B9A"/>
    <w:rsid w:val="00081CDB"/>
    <w:rsid w:val="0008230D"/>
    <w:rsid w:val="0008249C"/>
    <w:rsid w:val="0008265E"/>
    <w:rsid w:val="00082C24"/>
    <w:rsid w:val="00083830"/>
    <w:rsid w:val="00083A3C"/>
    <w:rsid w:val="00083E0E"/>
    <w:rsid w:val="00084036"/>
    <w:rsid w:val="00084276"/>
    <w:rsid w:val="00084F62"/>
    <w:rsid w:val="00084FDC"/>
    <w:rsid w:val="00085129"/>
    <w:rsid w:val="000856D1"/>
    <w:rsid w:val="000856FA"/>
    <w:rsid w:val="00085E35"/>
    <w:rsid w:val="000862AA"/>
    <w:rsid w:val="00086605"/>
    <w:rsid w:val="000868D7"/>
    <w:rsid w:val="00086A47"/>
    <w:rsid w:val="00086C90"/>
    <w:rsid w:val="000878BB"/>
    <w:rsid w:val="000902CA"/>
    <w:rsid w:val="00090457"/>
    <w:rsid w:val="00090613"/>
    <w:rsid w:val="00090911"/>
    <w:rsid w:val="000910BA"/>
    <w:rsid w:val="000912C9"/>
    <w:rsid w:val="00092D4D"/>
    <w:rsid w:val="00093071"/>
    <w:rsid w:val="00094397"/>
    <w:rsid w:val="000946CE"/>
    <w:rsid w:val="00094B60"/>
    <w:rsid w:val="00094B8F"/>
    <w:rsid w:val="00094DB9"/>
    <w:rsid w:val="00094EDC"/>
    <w:rsid w:val="00095458"/>
    <w:rsid w:val="000955B3"/>
    <w:rsid w:val="00095CFD"/>
    <w:rsid w:val="00095D48"/>
    <w:rsid w:val="00095EAF"/>
    <w:rsid w:val="00096F50"/>
    <w:rsid w:val="00097B24"/>
    <w:rsid w:val="000A0384"/>
    <w:rsid w:val="000A08E0"/>
    <w:rsid w:val="000A0BE9"/>
    <w:rsid w:val="000A1A6F"/>
    <w:rsid w:val="000A23C7"/>
    <w:rsid w:val="000A292D"/>
    <w:rsid w:val="000A2C3C"/>
    <w:rsid w:val="000A3391"/>
    <w:rsid w:val="000A349C"/>
    <w:rsid w:val="000A351C"/>
    <w:rsid w:val="000A3917"/>
    <w:rsid w:val="000A39A5"/>
    <w:rsid w:val="000A41AE"/>
    <w:rsid w:val="000A4F53"/>
    <w:rsid w:val="000A5260"/>
    <w:rsid w:val="000A5BFA"/>
    <w:rsid w:val="000A67E8"/>
    <w:rsid w:val="000A70F1"/>
    <w:rsid w:val="000A74BE"/>
    <w:rsid w:val="000A75D5"/>
    <w:rsid w:val="000B0151"/>
    <w:rsid w:val="000B04E4"/>
    <w:rsid w:val="000B114D"/>
    <w:rsid w:val="000B1424"/>
    <w:rsid w:val="000B1B95"/>
    <w:rsid w:val="000B1F8D"/>
    <w:rsid w:val="000B2199"/>
    <w:rsid w:val="000B2524"/>
    <w:rsid w:val="000B2818"/>
    <w:rsid w:val="000B325C"/>
    <w:rsid w:val="000B34A9"/>
    <w:rsid w:val="000B36F3"/>
    <w:rsid w:val="000B3D7B"/>
    <w:rsid w:val="000B48D9"/>
    <w:rsid w:val="000B4B19"/>
    <w:rsid w:val="000B4B58"/>
    <w:rsid w:val="000B4C34"/>
    <w:rsid w:val="000B4D14"/>
    <w:rsid w:val="000B5C79"/>
    <w:rsid w:val="000B61B1"/>
    <w:rsid w:val="000B6A1E"/>
    <w:rsid w:val="000B7300"/>
    <w:rsid w:val="000C06CA"/>
    <w:rsid w:val="000C1FE6"/>
    <w:rsid w:val="000C28D1"/>
    <w:rsid w:val="000C32D2"/>
    <w:rsid w:val="000C34D9"/>
    <w:rsid w:val="000C4D53"/>
    <w:rsid w:val="000C521A"/>
    <w:rsid w:val="000C5B0E"/>
    <w:rsid w:val="000C5E5D"/>
    <w:rsid w:val="000C62C3"/>
    <w:rsid w:val="000C6A42"/>
    <w:rsid w:val="000C779F"/>
    <w:rsid w:val="000C77CD"/>
    <w:rsid w:val="000D03E8"/>
    <w:rsid w:val="000D111B"/>
    <w:rsid w:val="000D1472"/>
    <w:rsid w:val="000D1BF8"/>
    <w:rsid w:val="000D1C22"/>
    <w:rsid w:val="000D2D17"/>
    <w:rsid w:val="000D3303"/>
    <w:rsid w:val="000D38AA"/>
    <w:rsid w:val="000D3E1D"/>
    <w:rsid w:val="000D3E92"/>
    <w:rsid w:val="000D403D"/>
    <w:rsid w:val="000D4A9D"/>
    <w:rsid w:val="000D61BC"/>
    <w:rsid w:val="000D71F2"/>
    <w:rsid w:val="000D738A"/>
    <w:rsid w:val="000D74CC"/>
    <w:rsid w:val="000D7DCB"/>
    <w:rsid w:val="000D7EEE"/>
    <w:rsid w:val="000D7FDE"/>
    <w:rsid w:val="000E0D68"/>
    <w:rsid w:val="000E0F09"/>
    <w:rsid w:val="000E169F"/>
    <w:rsid w:val="000E1FEA"/>
    <w:rsid w:val="000E2E10"/>
    <w:rsid w:val="000E2FAB"/>
    <w:rsid w:val="000E327C"/>
    <w:rsid w:val="000E3A4B"/>
    <w:rsid w:val="000E3A51"/>
    <w:rsid w:val="000E4071"/>
    <w:rsid w:val="000E4775"/>
    <w:rsid w:val="000E5216"/>
    <w:rsid w:val="000E5326"/>
    <w:rsid w:val="000E5B6E"/>
    <w:rsid w:val="000E62BF"/>
    <w:rsid w:val="000E6E97"/>
    <w:rsid w:val="000E711D"/>
    <w:rsid w:val="000E7487"/>
    <w:rsid w:val="000E7B2F"/>
    <w:rsid w:val="000E7BEA"/>
    <w:rsid w:val="000E7F71"/>
    <w:rsid w:val="000F0997"/>
    <w:rsid w:val="000F20BF"/>
    <w:rsid w:val="000F2A52"/>
    <w:rsid w:val="000F3233"/>
    <w:rsid w:val="000F3670"/>
    <w:rsid w:val="000F3C70"/>
    <w:rsid w:val="000F42A7"/>
    <w:rsid w:val="000F4634"/>
    <w:rsid w:val="000F47C3"/>
    <w:rsid w:val="000F4A6E"/>
    <w:rsid w:val="000F4C51"/>
    <w:rsid w:val="000F64B4"/>
    <w:rsid w:val="000F6590"/>
    <w:rsid w:val="000F6D78"/>
    <w:rsid w:val="000F7C76"/>
    <w:rsid w:val="00100388"/>
    <w:rsid w:val="00100562"/>
    <w:rsid w:val="001009BE"/>
    <w:rsid w:val="00101DF6"/>
    <w:rsid w:val="001040B8"/>
    <w:rsid w:val="00104FAD"/>
    <w:rsid w:val="0010515F"/>
    <w:rsid w:val="00105410"/>
    <w:rsid w:val="001055A7"/>
    <w:rsid w:val="001055C3"/>
    <w:rsid w:val="0010654E"/>
    <w:rsid w:val="00106CC9"/>
    <w:rsid w:val="0010762D"/>
    <w:rsid w:val="00107D02"/>
    <w:rsid w:val="00107F82"/>
    <w:rsid w:val="00110988"/>
    <w:rsid w:val="0011246E"/>
    <w:rsid w:val="00112CCC"/>
    <w:rsid w:val="00114021"/>
    <w:rsid w:val="00114C1A"/>
    <w:rsid w:val="00114C3D"/>
    <w:rsid w:val="00115A06"/>
    <w:rsid w:val="00115B5D"/>
    <w:rsid w:val="00115F0F"/>
    <w:rsid w:val="00116C78"/>
    <w:rsid w:val="00117629"/>
    <w:rsid w:val="0012175D"/>
    <w:rsid w:val="00121814"/>
    <w:rsid w:val="00121AB6"/>
    <w:rsid w:val="00121D59"/>
    <w:rsid w:val="0012269B"/>
    <w:rsid w:val="001227B0"/>
    <w:rsid w:val="00122C6C"/>
    <w:rsid w:val="00122D61"/>
    <w:rsid w:val="00122F41"/>
    <w:rsid w:val="00123093"/>
    <w:rsid w:val="001230E6"/>
    <w:rsid w:val="0012371B"/>
    <w:rsid w:val="001246FF"/>
    <w:rsid w:val="00124CC9"/>
    <w:rsid w:val="00124E88"/>
    <w:rsid w:val="001252C7"/>
    <w:rsid w:val="00125A4F"/>
    <w:rsid w:val="00126EC3"/>
    <w:rsid w:val="0012765A"/>
    <w:rsid w:val="00127673"/>
    <w:rsid w:val="0013006A"/>
    <w:rsid w:val="00130B6A"/>
    <w:rsid w:val="00130D3B"/>
    <w:rsid w:val="001318AB"/>
    <w:rsid w:val="00133CE0"/>
    <w:rsid w:val="0013507B"/>
    <w:rsid w:val="001356B1"/>
    <w:rsid w:val="001356B4"/>
    <w:rsid w:val="00136991"/>
    <w:rsid w:val="00136A36"/>
    <w:rsid w:val="00136BFB"/>
    <w:rsid w:val="00136DB9"/>
    <w:rsid w:val="00137B44"/>
    <w:rsid w:val="00140A66"/>
    <w:rsid w:val="00140A7A"/>
    <w:rsid w:val="00140B9E"/>
    <w:rsid w:val="001411A4"/>
    <w:rsid w:val="0014128D"/>
    <w:rsid w:val="001412CC"/>
    <w:rsid w:val="00141518"/>
    <w:rsid w:val="001415E5"/>
    <w:rsid w:val="001420E6"/>
    <w:rsid w:val="001422EB"/>
    <w:rsid w:val="001434A0"/>
    <w:rsid w:val="0014354E"/>
    <w:rsid w:val="0014357C"/>
    <w:rsid w:val="0014399C"/>
    <w:rsid w:val="0014413B"/>
    <w:rsid w:val="00144150"/>
    <w:rsid w:val="00144E7D"/>
    <w:rsid w:val="00144F4A"/>
    <w:rsid w:val="001450BF"/>
    <w:rsid w:val="00145796"/>
    <w:rsid w:val="00146482"/>
    <w:rsid w:val="001468BA"/>
    <w:rsid w:val="00146BCC"/>
    <w:rsid w:val="001476B8"/>
    <w:rsid w:val="00147CBA"/>
    <w:rsid w:val="00151C53"/>
    <w:rsid w:val="001530A1"/>
    <w:rsid w:val="0015386C"/>
    <w:rsid w:val="00154011"/>
    <w:rsid w:val="0015410C"/>
    <w:rsid w:val="001549A3"/>
    <w:rsid w:val="00155266"/>
    <w:rsid w:val="00155DE1"/>
    <w:rsid w:val="0015636A"/>
    <w:rsid w:val="001565BA"/>
    <w:rsid w:val="00156B31"/>
    <w:rsid w:val="00156B58"/>
    <w:rsid w:val="00156C48"/>
    <w:rsid w:val="0015762F"/>
    <w:rsid w:val="00157FCF"/>
    <w:rsid w:val="0016006B"/>
    <w:rsid w:val="001601B2"/>
    <w:rsid w:val="001604B9"/>
    <w:rsid w:val="00160A20"/>
    <w:rsid w:val="00160AC0"/>
    <w:rsid w:val="0016211A"/>
    <w:rsid w:val="00162D00"/>
    <w:rsid w:val="00162D99"/>
    <w:rsid w:val="001633E4"/>
    <w:rsid w:val="00163869"/>
    <w:rsid w:val="00164336"/>
    <w:rsid w:val="00164576"/>
    <w:rsid w:val="001645FC"/>
    <w:rsid w:val="00164687"/>
    <w:rsid w:val="00164F89"/>
    <w:rsid w:val="001650FB"/>
    <w:rsid w:val="00165A43"/>
    <w:rsid w:val="00165BD5"/>
    <w:rsid w:val="00165E1F"/>
    <w:rsid w:val="00166573"/>
    <w:rsid w:val="0016694A"/>
    <w:rsid w:val="00166DFF"/>
    <w:rsid w:val="0016716D"/>
    <w:rsid w:val="0016719E"/>
    <w:rsid w:val="00167840"/>
    <w:rsid w:val="0016791C"/>
    <w:rsid w:val="0017038C"/>
    <w:rsid w:val="001705EE"/>
    <w:rsid w:val="00170B55"/>
    <w:rsid w:val="00170BB6"/>
    <w:rsid w:val="001712C8"/>
    <w:rsid w:val="00171779"/>
    <w:rsid w:val="00172909"/>
    <w:rsid w:val="00173D7D"/>
    <w:rsid w:val="001744CB"/>
    <w:rsid w:val="00174E0C"/>
    <w:rsid w:val="00175BBC"/>
    <w:rsid w:val="00175D5A"/>
    <w:rsid w:val="001765FA"/>
    <w:rsid w:val="00176EE6"/>
    <w:rsid w:val="00177189"/>
    <w:rsid w:val="0017783E"/>
    <w:rsid w:val="001778F2"/>
    <w:rsid w:val="00177A11"/>
    <w:rsid w:val="00177C34"/>
    <w:rsid w:val="0018008E"/>
    <w:rsid w:val="00180475"/>
    <w:rsid w:val="00180A12"/>
    <w:rsid w:val="00180D30"/>
    <w:rsid w:val="00180EDB"/>
    <w:rsid w:val="0018164C"/>
    <w:rsid w:val="0018173A"/>
    <w:rsid w:val="00182108"/>
    <w:rsid w:val="0018255A"/>
    <w:rsid w:val="00182BB8"/>
    <w:rsid w:val="00182CF4"/>
    <w:rsid w:val="00182DF6"/>
    <w:rsid w:val="00183C08"/>
    <w:rsid w:val="00184147"/>
    <w:rsid w:val="0018481A"/>
    <w:rsid w:val="001849D6"/>
    <w:rsid w:val="00184A87"/>
    <w:rsid w:val="00184FBD"/>
    <w:rsid w:val="00185307"/>
    <w:rsid w:val="001865A1"/>
    <w:rsid w:val="00186790"/>
    <w:rsid w:val="00186C64"/>
    <w:rsid w:val="00186D5E"/>
    <w:rsid w:val="00186F9C"/>
    <w:rsid w:val="00187070"/>
    <w:rsid w:val="00187968"/>
    <w:rsid w:val="00190175"/>
    <w:rsid w:val="00190E8F"/>
    <w:rsid w:val="0019156D"/>
    <w:rsid w:val="00192ACB"/>
    <w:rsid w:val="00192AF0"/>
    <w:rsid w:val="00193310"/>
    <w:rsid w:val="00193909"/>
    <w:rsid w:val="00193E87"/>
    <w:rsid w:val="00193F2D"/>
    <w:rsid w:val="001940EB"/>
    <w:rsid w:val="001946C2"/>
    <w:rsid w:val="00194B70"/>
    <w:rsid w:val="00194EA9"/>
    <w:rsid w:val="0019562A"/>
    <w:rsid w:val="00195B61"/>
    <w:rsid w:val="00195E20"/>
    <w:rsid w:val="0019728D"/>
    <w:rsid w:val="00197A74"/>
    <w:rsid w:val="00197CAA"/>
    <w:rsid w:val="001A03D5"/>
    <w:rsid w:val="001A08EB"/>
    <w:rsid w:val="001A0C63"/>
    <w:rsid w:val="001A0E9B"/>
    <w:rsid w:val="001A1C55"/>
    <w:rsid w:val="001A288F"/>
    <w:rsid w:val="001A2CAB"/>
    <w:rsid w:val="001A34CA"/>
    <w:rsid w:val="001A39F7"/>
    <w:rsid w:val="001A3CB0"/>
    <w:rsid w:val="001A3F80"/>
    <w:rsid w:val="001A49C8"/>
    <w:rsid w:val="001A4F2E"/>
    <w:rsid w:val="001A5055"/>
    <w:rsid w:val="001A5D50"/>
    <w:rsid w:val="001A65DC"/>
    <w:rsid w:val="001A6A3C"/>
    <w:rsid w:val="001A6CF9"/>
    <w:rsid w:val="001A7812"/>
    <w:rsid w:val="001B03D6"/>
    <w:rsid w:val="001B0A9E"/>
    <w:rsid w:val="001B15FD"/>
    <w:rsid w:val="001B1A99"/>
    <w:rsid w:val="001B2617"/>
    <w:rsid w:val="001B29AE"/>
    <w:rsid w:val="001B2A02"/>
    <w:rsid w:val="001B2AE4"/>
    <w:rsid w:val="001B2B92"/>
    <w:rsid w:val="001B310E"/>
    <w:rsid w:val="001B363B"/>
    <w:rsid w:val="001B3A48"/>
    <w:rsid w:val="001B3F42"/>
    <w:rsid w:val="001B4B26"/>
    <w:rsid w:val="001B4DC6"/>
    <w:rsid w:val="001B4E0D"/>
    <w:rsid w:val="001B5169"/>
    <w:rsid w:val="001B52BF"/>
    <w:rsid w:val="001B55EB"/>
    <w:rsid w:val="001B64F7"/>
    <w:rsid w:val="001B670C"/>
    <w:rsid w:val="001B69B7"/>
    <w:rsid w:val="001B6BAE"/>
    <w:rsid w:val="001B774C"/>
    <w:rsid w:val="001B7D28"/>
    <w:rsid w:val="001C02BA"/>
    <w:rsid w:val="001C0370"/>
    <w:rsid w:val="001C0886"/>
    <w:rsid w:val="001C0F1B"/>
    <w:rsid w:val="001C1425"/>
    <w:rsid w:val="001C1774"/>
    <w:rsid w:val="001C383B"/>
    <w:rsid w:val="001C3CED"/>
    <w:rsid w:val="001C420E"/>
    <w:rsid w:val="001C528E"/>
    <w:rsid w:val="001C560B"/>
    <w:rsid w:val="001C56C3"/>
    <w:rsid w:val="001C590A"/>
    <w:rsid w:val="001C5FBF"/>
    <w:rsid w:val="001C62EB"/>
    <w:rsid w:val="001C6E37"/>
    <w:rsid w:val="001C702A"/>
    <w:rsid w:val="001C7644"/>
    <w:rsid w:val="001D05DE"/>
    <w:rsid w:val="001D1087"/>
    <w:rsid w:val="001D10BD"/>
    <w:rsid w:val="001D15D9"/>
    <w:rsid w:val="001D17AE"/>
    <w:rsid w:val="001D19C0"/>
    <w:rsid w:val="001D1FB1"/>
    <w:rsid w:val="001D2068"/>
    <w:rsid w:val="001D320A"/>
    <w:rsid w:val="001D3674"/>
    <w:rsid w:val="001D40BC"/>
    <w:rsid w:val="001D4596"/>
    <w:rsid w:val="001D482C"/>
    <w:rsid w:val="001D4C4A"/>
    <w:rsid w:val="001D4CF0"/>
    <w:rsid w:val="001D514B"/>
    <w:rsid w:val="001D5364"/>
    <w:rsid w:val="001D567A"/>
    <w:rsid w:val="001D5844"/>
    <w:rsid w:val="001D5ECE"/>
    <w:rsid w:val="001D6273"/>
    <w:rsid w:val="001D64FE"/>
    <w:rsid w:val="001D761F"/>
    <w:rsid w:val="001D7ED7"/>
    <w:rsid w:val="001E0B9F"/>
    <w:rsid w:val="001E1FC4"/>
    <w:rsid w:val="001E26F3"/>
    <w:rsid w:val="001E2EDD"/>
    <w:rsid w:val="001E3030"/>
    <w:rsid w:val="001E3106"/>
    <w:rsid w:val="001E3D92"/>
    <w:rsid w:val="001E3E42"/>
    <w:rsid w:val="001E4CFC"/>
    <w:rsid w:val="001E4DD7"/>
    <w:rsid w:val="001E510A"/>
    <w:rsid w:val="001E57EE"/>
    <w:rsid w:val="001E5CF1"/>
    <w:rsid w:val="001E5EAA"/>
    <w:rsid w:val="001E6087"/>
    <w:rsid w:val="001E63DA"/>
    <w:rsid w:val="001E6808"/>
    <w:rsid w:val="001E6996"/>
    <w:rsid w:val="001E6B3B"/>
    <w:rsid w:val="001E7B59"/>
    <w:rsid w:val="001F0057"/>
    <w:rsid w:val="001F01D2"/>
    <w:rsid w:val="001F0349"/>
    <w:rsid w:val="001F0522"/>
    <w:rsid w:val="001F099A"/>
    <w:rsid w:val="001F11D1"/>
    <w:rsid w:val="001F1636"/>
    <w:rsid w:val="001F1C56"/>
    <w:rsid w:val="001F21C5"/>
    <w:rsid w:val="001F226E"/>
    <w:rsid w:val="001F2622"/>
    <w:rsid w:val="001F26C7"/>
    <w:rsid w:val="001F2724"/>
    <w:rsid w:val="001F3C64"/>
    <w:rsid w:val="001F3F4D"/>
    <w:rsid w:val="001F4730"/>
    <w:rsid w:val="001F4BD4"/>
    <w:rsid w:val="001F5346"/>
    <w:rsid w:val="001F5430"/>
    <w:rsid w:val="001F5762"/>
    <w:rsid w:val="001F5AD6"/>
    <w:rsid w:val="001F6621"/>
    <w:rsid w:val="001F6D2B"/>
    <w:rsid w:val="001F70CE"/>
    <w:rsid w:val="001F734E"/>
    <w:rsid w:val="001F74D9"/>
    <w:rsid w:val="00200619"/>
    <w:rsid w:val="00200B3F"/>
    <w:rsid w:val="00200B5B"/>
    <w:rsid w:val="00200CAD"/>
    <w:rsid w:val="00201365"/>
    <w:rsid w:val="0020181F"/>
    <w:rsid w:val="00202FF1"/>
    <w:rsid w:val="0020360B"/>
    <w:rsid w:val="0020374A"/>
    <w:rsid w:val="00203D44"/>
    <w:rsid w:val="00203EA3"/>
    <w:rsid w:val="00204017"/>
    <w:rsid w:val="002040ED"/>
    <w:rsid w:val="00204685"/>
    <w:rsid w:val="002047C6"/>
    <w:rsid w:val="00204A60"/>
    <w:rsid w:val="00204C02"/>
    <w:rsid w:val="0020512D"/>
    <w:rsid w:val="0020518A"/>
    <w:rsid w:val="00205E3C"/>
    <w:rsid w:val="002065F7"/>
    <w:rsid w:val="00206A4D"/>
    <w:rsid w:val="00206ACD"/>
    <w:rsid w:val="00206DB1"/>
    <w:rsid w:val="00207419"/>
    <w:rsid w:val="00207538"/>
    <w:rsid w:val="00210363"/>
    <w:rsid w:val="00210452"/>
    <w:rsid w:val="0021086F"/>
    <w:rsid w:val="002112D8"/>
    <w:rsid w:val="00211731"/>
    <w:rsid w:val="00211C6C"/>
    <w:rsid w:val="002120C3"/>
    <w:rsid w:val="002126E7"/>
    <w:rsid w:val="00212E9E"/>
    <w:rsid w:val="0021317C"/>
    <w:rsid w:val="002133FA"/>
    <w:rsid w:val="0021355F"/>
    <w:rsid w:val="00213F01"/>
    <w:rsid w:val="00213FC3"/>
    <w:rsid w:val="00214395"/>
    <w:rsid w:val="002143DC"/>
    <w:rsid w:val="002143FD"/>
    <w:rsid w:val="00214CB1"/>
    <w:rsid w:val="00214D4C"/>
    <w:rsid w:val="002167B4"/>
    <w:rsid w:val="00216CDB"/>
    <w:rsid w:val="002173DA"/>
    <w:rsid w:val="0022074B"/>
    <w:rsid w:val="00220A79"/>
    <w:rsid w:val="00221AC5"/>
    <w:rsid w:val="00221D98"/>
    <w:rsid w:val="002220BD"/>
    <w:rsid w:val="002250B5"/>
    <w:rsid w:val="0022591D"/>
    <w:rsid w:val="00226596"/>
    <w:rsid w:val="00226BA1"/>
    <w:rsid w:val="00226D1B"/>
    <w:rsid w:val="0022731B"/>
    <w:rsid w:val="0022786D"/>
    <w:rsid w:val="00227C5E"/>
    <w:rsid w:val="002301D8"/>
    <w:rsid w:val="00230B61"/>
    <w:rsid w:val="00230C1D"/>
    <w:rsid w:val="0023141D"/>
    <w:rsid w:val="00231D05"/>
    <w:rsid w:val="002322F1"/>
    <w:rsid w:val="00232899"/>
    <w:rsid w:val="00232FBC"/>
    <w:rsid w:val="002333EF"/>
    <w:rsid w:val="002335CA"/>
    <w:rsid w:val="00233B6F"/>
    <w:rsid w:val="00233E42"/>
    <w:rsid w:val="00234485"/>
    <w:rsid w:val="002344E5"/>
    <w:rsid w:val="00234893"/>
    <w:rsid w:val="00234F3E"/>
    <w:rsid w:val="00236AC4"/>
    <w:rsid w:val="00236D2E"/>
    <w:rsid w:val="0023707C"/>
    <w:rsid w:val="002372F6"/>
    <w:rsid w:val="00237512"/>
    <w:rsid w:val="0023766D"/>
    <w:rsid w:val="0023770E"/>
    <w:rsid w:val="00237725"/>
    <w:rsid w:val="00237950"/>
    <w:rsid w:val="00237994"/>
    <w:rsid w:val="002400F6"/>
    <w:rsid w:val="00240BEC"/>
    <w:rsid w:val="00240C33"/>
    <w:rsid w:val="00240E71"/>
    <w:rsid w:val="00241056"/>
    <w:rsid w:val="00241562"/>
    <w:rsid w:val="00241680"/>
    <w:rsid w:val="0024179E"/>
    <w:rsid w:val="00241901"/>
    <w:rsid w:val="00242327"/>
    <w:rsid w:val="00242FBD"/>
    <w:rsid w:val="00243025"/>
    <w:rsid w:val="00243616"/>
    <w:rsid w:val="002436C7"/>
    <w:rsid w:val="0024372D"/>
    <w:rsid w:val="002444C0"/>
    <w:rsid w:val="00244828"/>
    <w:rsid w:val="00245147"/>
    <w:rsid w:val="002465D6"/>
    <w:rsid w:val="00246ADB"/>
    <w:rsid w:val="00246CBC"/>
    <w:rsid w:val="00246FDE"/>
    <w:rsid w:val="00247001"/>
    <w:rsid w:val="00247896"/>
    <w:rsid w:val="00247C7C"/>
    <w:rsid w:val="00250410"/>
    <w:rsid w:val="002507D3"/>
    <w:rsid w:val="002507E0"/>
    <w:rsid w:val="00250B24"/>
    <w:rsid w:val="00250C56"/>
    <w:rsid w:val="00250DD0"/>
    <w:rsid w:val="00250FA7"/>
    <w:rsid w:val="0025102A"/>
    <w:rsid w:val="00251A1A"/>
    <w:rsid w:val="00251E31"/>
    <w:rsid w:val="00252618"/>
    <w:rsid w:val="00252667"/>
    <w:rsid w:val="002534F1"/>
    <w:rsid w:val="0025361E"/>
    <w:rsid w:val="0025379E"/>
    <w:rsid w:val="002542F2"/>
    <w:rsid w:val="00254C02"/>
    <w:rsid w:val="00254E19"/>
    <w:rsid w:val="00255148"/>
    <w:rsid w:val="00255480"/>
    <w:rsid w:val="00255E9F"/>
    <w:rsid w:val="0025639F"/>
    <w:rsid w:val="002564AC"/>
    <w:rsid w:val="00257AED"/>
    <w:rsid w:val="002602F1"/>
    <w:rsid w:val="002604C1"/>
    <w:rsid w:val="00260C5B"/>
    <w:rsid w:val="00261420"/>
    <w:rsid w:val="002622DF"/>
    <w:rsid w:val="00262D93"/>
    <w:rsid w:val="00262F32"/>
    <w:rsid w:val="0026349B"/>
    <w:rsid w:val="00263B8E"/>
    <w:rsid w:val="00263DC2"/>
    <w:rsid w:val="0026416F"/>
    <w:rsid w:val="00264937"/>
    <w:rsid w:val="00265475"/>
    <w:rsid w:val="002655FB"/>
    <w:rsid w:val="00265BC3"/>
    <w:rsid w:val="00265EAE"/>
    <w:rsid w:val="002665D1"/>
    <w:rsid w:val="002667F0"/>
    <w:rsid w:val="002674CE"/>
    <w:rsid w:val="0027072F"/>
    <w:rsid w:val="0027192D"/>
    <w:rsid w:val="00271CCC"/>
    <w:rsid w:val="00272139"/>
    <w:rsid w:val="002724DC"/>
    <w:rsid w:val="0027263A"/>
    <w:rsid w:val="00272E8A"/>
    <w:rsid w:val="00273722"/>
    <w:rsid w:val="00273A0B"/>
    <w:rsid w:val="00273FDC"/>
    <w:rsid w:val="00274379"/>
    <w:rsid w:val="00274DAC"/>
    <w:rsid w:val="002750C4"/>
    <w:rsid w:val="002755D4"/>
    <w:rsid w:val="00275D99"/>
    <w:rsid w:val="002763C0"/>
    <w:rsid w:val="00277B35"/>
    <w:rsid w:val="00277F30"/>
    <w:rsid w:val="00280083"/>
    <w:rsid w:val="002801A1"/>
    <w:rsid w:val="00280343"/>
    <w:rsid w:val="00281121"/>
    <w:rsid w:val="0028122E"/>
    <w:rsid w:val="002817FE"/>
    <w:rsid w:val="00283BB8"/>
    <w:rsid w:val="00283F6B"/>
    <w:rsid w:val="00283FDE"/>
    <w:rsid w:val="00284285"/>
    <w:rsid w:val="00284D7C"/>
    <w:rsid w:val="00284F52"/>
    <w:rsid w:val="00285277"/>
    <w:rsid w:val="00285437"/>
    <w:rsid w:val="002856F9"/>
    <w:rsid w:val="00285ABC"/>
    <w:rsid w:val="00285C41"/>
    <w:rsid w:val="00286517"/>
    <w:rsid w:val="0028664D"/>
    <w:rsid w:val="00286B07"/>
    <w:rsid w:val="00290178"/>
    <w:rsid w:val="00290E2A"/>
    <w:rsid w:val="00290E72"/>
    <w:rsid w:val="002922AF"/>
    <w:rsid w:val="00292AA4"/>
    <w:rsid w:val="00292B41"/>
    <w:rsid w:val="00292F20"/>
    <w:rsid w:val="002933AB"/>
    <w:rsid w:val="0029381B"/>
    <w:rsid w:val="00293902"/>
    <w:rsid w:val="00293D47"/>
    <w:rsid w:val="00294294"/>
    <w:rsid w:val="00294799"/>
    <w:rsid w:val="00294F77"/>
    <w:rsid w:val="00295040"/>
    <w:rsid w:val="00295788"/>
    <w:rsid w:val="00295A59"/>
    <w:rsid w:val="00295A81"/>
    <w:rsid w:val="0029639D"/>
    <w:rsid w:val="0029663C"/>
    <w:rsid w:val="00296830"/>
    <w:rsid w:val="00297085"/>
    <w:rsid w:val="002971A6"/>
    <w:rsid w:val="00297414"/>
    <w:rsid w:val="002977D6"/>
    <w:rsid w:val="00297984"/>
    <w:rsid w:val="00297C0E"/>
    <w:rsid w:val="00297C49"/>
    <w:rsid w:val="00297C6A"/>
    <w:rsid w:val="002A0394"/>
    <w:rsid w:val="002A0D58"/>
    <w:rsid w:val="002A0E58"/>
    <w:rsid w:val="002A1986"/>
    <w:rsid w:val="002A2A1B"/>
    <w:rsid w:val="002A30A9"/>
    <w:rsid w:val="002A4271"/>
    <w:rsid w:val="002A485A"/>
    <w:rsid w:val="002A50EC"/>
    <w:rsid w:val="002A55D8"/>
    <w:rsid w:val="002A60F8"/>
    <w:rsid w:val="002A64CE"/>
    <w:rsid w:val="002A6BC9"/>
    <w:rsid w:val="002A6CE5"/>
    <w:rsid w:val="002A7525"/>
    <w:rsid w:val="002B0824"/>
    <w:rsid w:val="002B0DF9"/>
    <w:rsid w:val="002B0F3A"/>
    <w:rsid w:val="002B12CC"/>
    <w:rsid w:val="002B2161"/>
    <w:rsid w:val="002B2301"/>
    <w:rsid w:val="002B2ACB"/>
    <w:rsid w:val="002B2BF5"/>
    <w:rsid w:val="002B3189"/>
    <w:rsid w:val="002B36C3"/>
    <w:rsid w:val="002B3EFE"/>
    <w:rsid w:val="002B4348"/>
    <w:rsid w:val="002B4442"/>
    <w:rsid w:val="002B48DA"/>
    <w:rsid w:val="002B555F"/>
    <w:rsid w:val="002B6080"/>
    <w:rsid w:val="002B6289"/>
    <w:rsid w:val="002B7D94"/>
    <w:rsid w:val="002C041D"/>
    <w:rsid w:val="002C0549"/>
    <w:rsid w:val="002C0874"/>
    <w:rsid w:val="002C0DAD"/>
    <w:rsid w:val="002C10CA"/>
    <w:rsid w:val="002C198D"/>
    <w:rsid w:val="002C1AD2"/>
    <w:rsid w:val="002C1C18"/>
    <w:rsid w:val="002C20E7"/>
    <w:rsid w:val="002C2794"/>
    <w:rsid w:val="002C368D"/>
    <w:rsid w:val="002C3897"/>
    <w:rsid w:val="002C38C2"/>
    <w:rsid w:val="002C3E52"/>
    <w:rsid w:val="002C4381"/>
    <w:rsid w:val="002C4994"/>
    <w:rsid w:val="002C50B9"/>
    <w:rsid w:val="002C5163"/>
    <w:rsid w:val="002C6C06"/>
    <w:rsid w:val="002C70C3"/>
    <w:rsid w:val="002C71F4"/>
    <w:rsid w:val="002C7A1F"/>
    <w:rsid w:val="002C7B6A"/>
    <w:rsid w:val="002D237B"/>
    <w:rsid w:val="002D2EA4"/>
    <w:rsid w:val="002D3438"/>
    <w:rsid w:val="002D38AB"/>
    <w:rsid w:val="002D38DB"/>
    <w:rsid w:val="002D3A7C"/>
    <w:rsid w:val="002D3B60"/>
    <w:rsid w:val="002D4720"/>
    <w:rsid w:val="002D4C14"/>
    <w:rsid w:val="002D4C29"/>
    <w:rsid w:val="002D5404"/>
    <w:rsid w:val="002D5E31"/>
    <w:rsid w:val="002D693C"/>
    <w:rsid w:val="002D7755"/>
    <w:rsid w:val="002D7AA2"/>
    <w:rsid w:val="002E0863"/>
    <w:rsid w:val="002E09E0"/>
    <w:rsid w:val="002E0E27"/>
    <w:rsid w:val="002E123C"/>
    <w:rsid w:val="002E1BCA"/>
    <w:rsid w:val="002E1BE4"/>
    <w:rsid w:val="002E1D92"/>
    <w:rsid w:val="002E2129"/>
    <w:rsid w:val="002E2844"/>
    <w:rsid w:val="002E28A2"/>
    <w:rsid w:val="002E3566"/>
    <w:rsid w:val="002E3E16"/>
    <w:rsid w:val="002E43C4"/>
    <w:rsid w:val="002E4641"/>
    <w:rsid w:val="002E4CC2"/>
    <w:rsid w:val="002E4CF1"/>
    <w:rsid w:val="002E599A"/>
    <w:rsid w:val="002E63D0"/>
    <w:rsid w:val="002E6791"/>
    <w:rsid w:val="002E67AB"/>
    <w:rsid w:val="002E6823"/>
    <w:rsid w:val="002E6833"/>
    <w:rsid w:val="002E6D5B"/>
    <w:rsid w:val="002E75F8"/>
    <w:rsid w:val="002F01A9"/>
    <w:rsid w:val="002F028D"/>
    <w:rsid w:val="002F0375"/>
    <w:rsid w:val="002F061F"/>
    <w:rsid w:val="002F1C3A"/>
    <w:rsid w:val="002F2061"/>
    <w:rsid w:val="002F25D9"/>
    <w:rsid w:val="002F278F"/>
    <w:rsid w:val="002F30A9"/>
    <w:rsid w:val="002F39FC"/>
    <w:rsid w:val="002F3AE4"/>
    <w:rsid w:val="002F43AA"/>
    <w:rsid w:val="002F5239"/>
    <w:rsid w:val="002F5264"/>
    <w:rsid w:val="002F58AB"/>
    <w:rsid w:val="002F634D"/>
    <w:rsid w:val="002F69C6"/>
    <w:rsid w:val="002F7BDB"/>
    <w:rsid w:val="0030015B"/>
    <w:rsid w:val="003004A9"/>
    <w:rsid w:val="00300D28"/>
    <w:rsid w:val="00301C12"/>
    <w:rsid w:val="00301D8C"/>
    <w:rsid w:val="00302B3D"/>
    <w:rsid w:val="00303392"/>
    <w:rsid w:val="0030362A"/>
    <w:rsid w:val="003037C4"/>
    <w:rsid w:val="003039C3"/>
    <w:rsid w:val="00303F81"/>
    <w:rsid w:val="0030454E"/>
    <w:rsid w:val="00304BEA"/>
    <w:rsid w:val="00305808"/>
    <w:rsid w:val="00305BF6"/>
    <w:rsid w:val="00305F76"/>
    <w:rsid w:val="00306251"/>
    <w:rsid w:val="00306254"/>
    <w:rsid w:val="0030697A"/>
    <w:rsid w:val="00307861"/>
    <w:rsid w:val="00307BB9"/>
    <w:rsid w:val="00307E21"/>
    <w:rsid w:val="00307F81"/>
    <w:rsid w:val="003104A1"/>
    <w:rsid w:val="003118D4"/>
    <w:rsid w:val="00311AC0"/>
    <w:rsid w:val="00312082"/>
    <w:rsid w:val="0031261B"/>
    <w:rsid w:val="00312B46"/>
    <w:rsid w:val="00312E5E"/>
    <w:rsid w:val="00313089"/>
    <w:rsid w:val="0031320E"/>
    <w:rsid w:val="003132D9"/>
    <w:rsid w:val="0031342A"/>
    <w:rsid w:val="0031367E"/>
    <w:rsid w:val="00313787"/>
    <w:rsid w:val="003137F4"/>
    <w:rsid w:val="00313AE4"/>
    <w:rsid w:val="00313C51"/>
    <w:rsid w:val="00314101"/>
    <w:rsid w:val="00314376"/>
    <w:rsid w:val="00315215"/>
    <w:rsid w:val="00315542"/>
    <w:rsid w:val="003159B4"/>
    <w:rsid w:val="0031677A"/>
    <w:rsid w:val="003167A6"/>
    <w:rsid w:val="00316814"/>
    <w:rsid w:val="00316AE8"/>
    <w:rsid w:val="00316FB3"/>
    <w:rsid w:val="0031745F"/>
    <w:rsid w:val="0031792E"/>
    <w:rsid w:val="0032008B"/>
    <w:rsid w:val="00320940"/>
    <w:rsid w:val="0032094A"/>
    <w:rsid w:val="00320970"/>
    <w:rsid w:val="00320C04"/>
    <w:rsid w:val="00321988"/>
    <w:rsid w:val="00321AEA"/>
    <w:rsid w:val="003226FF"/>
    <w:rsid w:val="00322C26"/>
    <w:rsid w:val="003234C6"/>
    <w:rsid w:val="003238FD"/>
    <w:rsid w:val="00323C29"/>
    <w:rsid w:val="003244BC"/>
    <w:rsid w:val="00324E76"/>
    <w:rsid w:val="00324F48"/>
    <w:rsid w:val="003251AE"/>
    <w:rsid w:val="003254DF"/>
    <w:rsid w:val="0032556E"/>
    <w:rsid w:val="003268D8"/>
    <w:rsid w:val="00326FEA"/>
    <w:rsid w:val="003271BF"/>
    <w:rsid w:val="00327A5C"/>
    <w:rsid w:val="003303E8"/>
    <w:rsid w:val="00330AB9"/>
    <w:rsid w:val="003315EA"/>
    <w:rsid w:val="003326B8"/>
    <w:rsid w:val="00332748"/>
    <w:rsid w:val="0033275F"/>
    <w:rsid w:val="00332A26"/>
    <w:rsid w:val="00332A37"/>
    <w:rsid w:val="00332E38"/>
    <w:rsid w:val="00333479"/>
    <w:rsid w:val="00333638"/>
    <w:rsid w:val="003339E4"/>
    <w:rsid w:val="00333C7C"/>
    <w:rsid w:val="0033489E"/>
    <w:rsid w:val="00335A79"/>
    <w:rsid w:val="00335B69"/>
    <w:rsid w:val="00335F2F"/>
    <w:rsid w:val="003363E6"/>
    <w:rsid w:val="0033646D"/>
    <w:rsid w:val="00336D4C"/>
    <w:rsid w:val="00336FD9"/>
    <w:rsid w:val="003378A4"/>
    <w:rsid w:val="0034020E"/>
    <w:rsid w:val="00340E74"/>
    <w:rsid w:val="003412B8"/>
    <w:rsid w:val="003413AC"/>
    <w:rsid w:val="003416F2"/>
    <w:rsid w:val="00341B64"/>
    <w:rsid w:val="003423FF"/>
    <w:rsid w:val="00342C00"/>
    <w:rsid w:val="00343388"/>
    <w:rsid w:val="003434ED"/>
    <w:rsid w:val="00343A89"/>
    <w:rsid w:val="00343AD2"/>
    <w:rsid w:val="003442D3"/>
    <w:rsid w:val="003446B7"/>
    <w:rsid w:val="0034488B"/>
    <w:rsid w:val="00344D17"/>
    <w:rsid w:val="00346100"/>
    <w:rsid w:val="003473CF"/>
    <w:rsid w:val="00350216"/>
    <w:rsid w:val="00350338"/>
    <w:rsid w:val="00350748"/>
    <w:rsid w:val="003514EB"/>
    <w:rsid w:val="00351670"/>
    <w:rsid w:val="003516E7"/>
    <w:rsid w:val="00351A25"/>
    <w:rsid w:val="00351CAE"/>
    <w:rsid w:val="003522E9"/>
    <w:rsid w:val="003530B8"/>
    <w:rsid w:val="00353885"/>
    <w:rsid w:val="00353A8A"/>
    <w:rsid w:val="00353EF6"/>
    <w:rsid w:val="00354D5B"/>
    <w:rsid w:val="00354F16"/>
    <w:rsid w:val="00356849"/>
    <w:rsid w:val="00356D59"/>
    <w:rsid w:val="00356E43"/>
    <w:rsid w:val="00356E70"/>
    <w:rsid w:val="0035791D"/>
    <w:rsid w:val="00357A37"/>
    <w:rsid w:val="00360D1B"/>
    <w:rsid w:val="00361737"/>
    <w:rsid w:val="003625FC"/>
    <w:rsid w:val="003626B6"/>
    <w:rsid w:val="00363216"/>
    <w:rsid w:val="00363EFB"/>
    <w:rsid w:val="003646BD"/>
    <w:rsid w:val="003647BB"/>
    <w:rsid w:val="00364A4F"/>
    <w:rsid w:val="0036574A"/>
    <w:rsid w:val="00366728"/>
    <w:rsid w:val="00366792"/>
    <w:rsid w:val="00366AA0"/>
    <w:rsid w:val="003670E5"/>
    <w:rsid w:val="003671F0"/>
    <w:rsid w:val="00367AE2"/>
    <w:rsid w:val="00367AEA"/>
    <w:rsid w:val="00367E38"/>
    <w:rsid w:val="00370791"/>
    <w:rsid w:val="00370B92"/>
    <w:rsid w:val="00370BE6"/>
    <w:rsid w:val="00372D32"/>
    <w:rsid w:val="00373452"/>
    <w:rsid w:val="00373465"/>
    <w:rsid w:val="00373578"/>
    <w:rsid w:val="00373A3B"/>
    <w:rsid w:val="00373A53"/>
    <w:rsid w:val="00373D9F"/>
    <w:rsid w:val="00373F70"/>
    <w:rsid w:val="00376336"/>
    <w:rsid w:val="00376504"/>
    <w:rsid w:val="00376D5D"/>
    <w:rsid w:val="0037747A"/>
    <w:rsid w:val="00377BB3"/>
    <w:rsid w:val="00380406"/>
    <w:rsid w:val="00380651"/>
    <w:rsid w:val="00380BDD"/>
    <w:rsid w:val="00380C6A"/>
    <w:rsid w:val="00381038"/>
    <w:rsid w:val="003824D1"/>
    <w:rsid w:val="003829C2"/>
    <w:rsid w:val="00382A3B"/>
    <w:rsid w:val="00382AD8"/>
    <w:rsid w:val="0038319C"/>
    <w:rsid w:val="00383541"/>
    <w:rsid w:val="0038382A"/>
    <w:rsid w:val="00383974"/>
    <w:rsid w:val="00383BDA"/>
    <w:rsid w:val="00383F5F"/>
    <w:rsid w:val="00383F74"/>
    <w:rsid w:val="0038469F"/>
    <w:rsid w:val="00384EAA"/>
    <w:rsid w:val="003855BB"/>
    <w:rsid w:val="0038629B"/>
    <w:rsid w:val="0038658F"/>
    <w:rsid w:val="00386F5A"/>
    <w:rsid w:val="00387032"/>
    <w:rsid w:val="00387C09"/>
    <w:rsid w:val="00390323"/>
    <w:rsid w:val="0039060E"/>
    <w:rsid w:val="003909B1"/>
    <w:rsid w:val="003913F5"/>
    <w:rsid w:val="00391FCF"/>
    <w:rsid w:val="00392416"/>
    <w:rsid w:val="00392474"/>
    <w:rsid w:val="003928C1"/>
    <w:rsid w:val="003928FE"/>
    <w:rsid w:val="00393B72"/>
    <w:rsid w:val="00393F63"/>
    <w:rsid w:val="0039485F"/>
    <w:rsid w:val="00394BD7"/>
    <w:rsid w:val="00394C3B"/>
    <w:rsid w:val="00395634"/>
    <w:rsid w:val="00395DFC"/>
    <w:rsid w:val="00395EB4"/>
    <w:rsid w:val="0039620E"/>
    <w:rsid w:val="003966AD"/>
    <w:rsid w:val="00396DA2"/>
    <w:rsid w:val="00396E81"/>
    <w:rsid w:val="00396EC2"/>
    <w:rsid w:val="0039717F"/>
    <w:rsid w:val="003A05AC"/>
    <w:rsid w:val="003A0EA8"/>
    <w:rsid w:val="003A1DBC"/>
    <w:rsid w:val="003A1EFD"/>
    <w:rsid w:val="003A20CF"/>
    <w:rsid w:val="003A2CE7"/>
    <w:rsid w:val="003A2F0C"/>
    <w:rsid w:val="003A330C"/>
    <w:rsid w:val="003A33AA"/>
    <w:rsid w:val="003A4F76"/>
    <w:rsid w:val="003A584E"/>
    <w:rsid w:val="003A6BC4"/>
    <w:rsid w:val="003A73BF"/>
    <w:rsid w:val="003A7ABD"/>
    <w:rsid w:val="003A7D56"/>
    <w:rsid w:val="003B0A16"/>
    <w:rsid w:val="003B0C3A"/>
    <w:rsid w:val="003B0E38"/>
    <w:rsid w:val="003B136D"/>
    <w:rsid w:val="003B1A64"/>
    <w:rsid w:val="003B1BA3"/>
    <w:rsid w:val="003B2087"/>
    <w:rsid w:val="003B262D"/>
    <w:rsid w:val="003B5F3B"/>
    <w:rsid w:val="003B6BC0"/>
    <w:rsid w:val="003B7432"/>
    <w:rsid w:val="003B7659"/>
    <w:rsid w:val="003B7A23"/>
    <w:rsid w:val="003C03EA"/>
    <w:rsid w:val="003C081E"/>
    <w:rsid w:val="003C0995"/>
    <w:rsid w:val="003C146D"/>
    <w:rsid w:val="003C1CDE"/>
    <w:rsid w:val="003C1DA0"/>
    <w:rsid w:val="003C21AF"/>
    <w:rsid w:val="003C2288"/>
    <w:rsid w:val="003C2D66"/>
    <w:rsid w:val="003C3316"/>
    <w:rsid w:val="003C346F"/>
    <w:rsid w:val="003C3B70"/>
    <w:rsid w:val="003C428F"/>
    <w:rsid w:val="003C4948"/>
    <w:rsid w:val="003C5A58"/>
    <w:rsid w:val="003C6293"/>
    <w:rsid w:val="003C6417"/>
    <w:rsid w:val="003C71ED"/>
    <w:rsid w:val="003C7281"/>
    <w:rsid w:val="003C7ECF"/>
    <w:rsid w:val="003C7EE9"/>
    <w:rsid w:val="003D03EA"/>
    <w:rsid w:val="003D1D95"/>
    <w:rsid w:val="003D2428"/>
    <w:rsid w:val="003D30D6"/>
    <w:rsid w:val="003D5128"/>
    <w:rsid w:val="003D5A41"/>
    <w:rsid w:val="003D62C4"/>
    <w:rsid w:val="003D6318"/>
    <w:rsid w:val="003D65AA"/>
    <w:rsid w:val="003D665A"/>
    <w:rsid w:val="003D68DA"/>
    <w:rsid w:val="003D6B99"/>
    <w:rsid w:val="003E02D4"/>
    <w:rsid w:val="003E07A1"/>
    <w:rsid w:val="003E102C"/>
    <w:rsid w:val="003E1C21"/>
    <w:rsid w:val="003E20EA"/>
    <w:rsid w:val="003E2140"/>
    <w:rsid w:val="003E26E1"/>
    <w:rsid w:val="003E26FA"/>
    <w:rsid w:val="003E2908"/>
    <w:rsid w:val="003E2923"/>
    <w:rsid w:val="003E3363"/>
    <w:rsid w:val="003E3C67"/>
    <w:rsid w:val="003E3D01"/>
    <w:rsid w:val="003E42E4"/>
    <w:rsid w:val="003E44BF"/>
    <w:rsid w:val="003E48D0"/>
    <w:rsid w:val="003E4945"/>
    <w:rsid w:val="003E5DC7"/>
    <w:rsid w:val="003E5F8E"/>
    <w:rsid w:val="003E6A5C"/>
    <w:rsid w:val="003E6ECD"/>
    <w:rsid w:val="003E6F1A"/>
    <w:rsid w:val="003E7BDB"/>
    <w:rsid w:val="003E7E5C"/>
    <w:rsid w:val="003E7E67"/>
    <w:rsid w:val="003F09EB"/>
    <w:rsid w:val="003F1B61"/>
    <w:rsid w:val="003F1EE2"/>
    <w:rsid w:val="003F2426"/>
    <w:rsid w:val="003F24C6"/>
    <w:rsid w:val="003F2571"/>
    <w:rsid w:val="003F2739"/>
    <w:rsid w:val="003F28A1"/>
    <w:rsid w:val="003F3232"/>
    <w:rsid w:val="003F354B"/>
    <w:rsid w:val="003F37E3"/>
    <w:rsid w:val="003F3D81"/>
    <w:rsid w:val="003F3E76"/>
    <w:rsid w:val="003F46A6"/>
    <w:rsid w:val="003F53CF"/>
    <w:rsid w:val="003F64F9"/>
    <w:rsid w:val="003F6C52"/>
    <w:rsid w:val="003F6DD9"/>
    <w:rsid w:val="003F6F5C"/>
    <w:rsid w:val="003F7AAC"/>
    <w:rsid w:val="003F7DFC"/>
    <w:rsid w:val="00400858"/>
    <w:rsid w:val="00400E35"/>
    <w:rsid w:val="004010E7"/>
    <w:rsid w:val="0040131C"/>
    <w:rsid w:val="00401A0E"/>
    <w:rsid w:val="0040291F"/>
    <w:rsid w:val="00403D79"/>
    <w:rsid w:val="00403E66"/>
    <w:rsid w:val="00403FC1"/>
    <w:rsid w:val="0040437B"/>
    <w:rsid w:val="00404431"/>
    <w:rsid w:val="00404949"/>
    <w:rsid w:val="00405C39"/>
    <w:rsid w:val="00405F6C"/>
    <w:rsid w:val="004061F4"/>
    <w:rsid w:val="0040739B"/>
    <w:rsid w:val="0041091D"/>
    <w:rsid w:val="00410AE8"/>
    <w:rsid w:val="004122C4"/>
    <w:rsid w:val="00412698"/>
    <w:rsid w:val="00412CDF"/>
    <w:rsid w:val="00412DBF"/>
    <w:rsid w:val="00413608"/>
    <w:rsid w:val="00413F78"/>
    <w:rsid w:val="00414091"/>
    <w:rsid w:val="00414160"/>
    <w:rsid w:val="00414AF3"/>
    <w:rsid w:val="00414CB0"/>
    <w:rsid w:val="00415037"/>
    <w:rsid w:val="004158E4"/>
    <w:rsid w:val="00415DE4"/>
    <w:rsid w:val="00416F71"/>
    <w:rsid w:val="00416F9A"/>
    <w:rsid w:val="00417444"/>
    <w:rsid w:val="00417EA5"/>
    <w:rsid w:val="004200E0"/>
    <w:rsid w:val="00420132"/>
    <w:rsid w:val="004205B7"/>
    <w:rsid w:val="00421B27"/>
    <w:rsid w:val="00421C7B"/>
    <w:rsid w:val="00421E4A"/>
    <w:rsid w:val="0042311A"/>
    <w:rsid w:val="004234BB"/>
    <w:rsid w:val="004234EB"/>
    <w:rsid w:val="0042358C"/>
    <w:rsid w:val="00423710"/>
    <w:rsid w:val="00423A21"/>
    <w:rsid w:val="00423B8C"/>
    <w:rsid w:val="00425DE1"/>
    <w:rsid w:val="00426A62"/>
    <w:rsid w:val="00426AF6"/>
    <w:rsid w:val="00426E0E"/>
    <w:rsid w:val="00427483"/>
    <w:rsid w:val="00430255"/>
    <w:rsid w:val="0043073E"/>
    <w:rsid w:val="00430C7D"/>
    <w:rsid w:val="00431052"/>
    <w:rsid w:val="00431313"/>
    <w:rsid w:val="0043147E"/>
    <w:rsid w:val="004325BF"/>
    <w:rsid w:val="00432F11"/>
    <w:rsid w:val="00433445"/>
    <w:rsid w:val="00433674"/>
    <w:rsid w:val="00433F87"/>
    <w:rsid w:val="004345A9"/>
    <w:rsid w:val="004345E1"/>
    <w:rsid w:val="0043489C"/>
    <w:rsid w:val="00434D53"/>
    <w:rsid w:val="00434E80"/>
    <w:rsid w:val="004351A2"/>
    <w:rsid w:val="00435677"/>
    <w:rsid w:val="004369A7"/>
    <w:rsid w:val="00436AE0"/>
    <w:rsid w:val="00436F79"/>
    <w:rsid w:val="004377EA"/>
    <w:rsid w:val="00441D46"/>
    <w:rsid w:val="00444194"/>
    <w:rsid w:val="0044452A"/>
    <w:rsid w:val="00444825"/>
    <w:rsid w:val="00445622"/>
    <w:rsid w:val="00445B44"/>
    <w:rsid w:val="0044613A"/>
    <w:rsid w:val="004465AD"/>
    <w:rsid w:val="00446ABB"/>
    <w:rsid w:val="00446F9A"/>
    <w:rsid w:val="00447296"/>
    <w:rsid w:val="00447376"/>
    <w:rsid w:val="004477BB"/>
    <w:rsid w:val="0044787F"/>
    <w:rsid w:val="00447C7F"/>
    <w:rsid w:val="004507AF"/>
    <w:rsid w:val="004507BD"/>
    <w:rsid w:val="00450B65"/>
    <w:rsid w:val="004510F0"/>
    <w:rsid w:val="0045168E"/>
    <w:rsid w:val="00451FBE"/>
    <w:rsid w:val="00452122"/>
    <w:rsid w:val="0045228E"/>
    <w:rsid w:val="00452370"/>
    <w:rsid w:val="00452530"/>
    <w:rsid w:val="00452F15"/>
    <w:rsid w:val="00452FC9"/>
    <w:rsid w:val="00453158"/>
    <w:rsid w:val="0045378B"/>
    <w:rsid w:val="00453A06"/>
    <w:rsid w:val="00454594"/>
    <w:rsid w:val="004546BD"/>
    <w:rsid w:val="00454ADF"/>
    <w:rsid w:val="00454E24"/>
    <w:rsid w:val="004552C6"/>
    <w:rsid w:val="0045570B"/>
    <w:rsid w:val="0045597A"/>
    <w:rsid w:val="004559EA"/>
    <w:rsid w:val="00455D76"/>
    <w:rsid w:val="00456B7B"/>
    <w:rsid w:val="00456D78"/>
    <w:rsid w:val="00457237"/>
    <w:rsid w:val="0045725E"/>
    <w:rsid w:val="00457663"/>
    <w:rsid w:val="004577A9"/>
    <w:rsid w:val="00457AD2"/>
    <w:rsid w:val="00457FFC"/>
    <w:rsid w:val="004606E7"/>
    <w:rsid w:val="00460AC8"/>
    <w:rsid w:val="00460B61"/>
    <w:rsid w:val="0046117A"/>
    <w:rsid w:val="004612E3"/>
    <w:rsid w:val="00461308"/>
    <w:rsid w:val="0046145E"/>
    <w:rsid w:val="004618A8"/>
    <w:rsid w:val="004631DA"/>
    <w:rsid w:val="00463681"/>
    <w:rsid w:val="00463EA1"/>
    <w:rsid w:val="0046435A"/>
    <w:rsid w:val="0046449E"/>
    <w:rsid w:val="00464EEC"/>
    <w:rsid w:val="0046545B"/>
    <w:rsid w:val="0046586D"/>
    <w:rsid w:val="004658BC"/>
    <w:rsid w:val="00465C19"/>
    <w:rsid w:val="00465FBE"/>
    <w:rsid w:val="004664FD"/>
    <w:rsid w:val="00466A7D"/>
    <w:rsid w:val="00466FD8"/>
    <w:rsid w:val="004671BC"/>
    <w:rsid w:val="00467801"/>
    <w:rsid w:val="00467855"/>
    <w:rsid w:val="00467AF4"/>
    <w:rsid w:val="00467CC7"/>
    <w:rsid w:val="00467DA4"/>
    <w:rsid w:val="00467EAA"/>
    <w:rsid w:val="00470ABD"/>
    <w:rsid w:val="00470C51"/>
    <w:rsid w:val="00470CD8"/>
    <w:rsid w:val="00470E08"/>
    <w:rsid w:val="00471068"/>
    <w:rsid w:val="00471544"/>
    <w:rsid w:val="004717AD"/>
    <w:rsid w:val="0047215A"/>
    <w:rsid w:val="0047385E"/>
    <w:rsid w:val="00473B2B"/>
    <w:rsid w:val="00473B7F"/>
    <w:rsid w:val="00473C6E"/>
    <w:rsid w:val="00473FC4"/>
    <w:rsid w:val="00474030"/>
    <w:rsid w:val="004743C4"/>
    <w:rsid w:val="00475101"/>
    <w:rsid w:val="004760D7"/>
    <w:rsid w:val="00476584"/>
    <w:rsid w:val="00476664"/>
    <w:rsid w:val="00476F7B"/>
    <w:rsid w:val="004778A9"/>
    <w:rsid w:val="00477F03"/>
    <w:rsid w:val="00481774"/>
    <w:rsid w:val="00481A65"/>
    <w:rsid w:val="004820F9"/>
    <w:rsid w:val="0048254E"/>
    <w:rsid w:val="00482695"/>
    <w:rsid w:val="00483788"/>
    <w:rsid w:val="004837D5"/>
    <w:rsid w:val="00483AFE"/>
    <w:rsid w:val="00483B60"/>
    <w:rsid w:val="00483D33"/>
    <w:rsid w:val="00484152"/>
    <w:rsid w:val="0048416A"/>
    <w:rsid w:val="004841D8"/>
    <w:rsid w:val="00484A82"/>
    <w:rsid w:val="00484ED4"/>
    <w:rsid w:val="004866AC"/>
    <w:rsid w:val="00486B1F"/>
    <w:rsid w:val="00486C2C"/>
    <w:rsid w:val="00486DD5"/>
    <w:rsid w:val="00487324"/>
    <w:rsid w:val="00487E65"/>
    <w:rsid w:val="00487F1C"/>
    <w:rsid w:val="00490006"/>
    <w:rsid w:val="004903A1"/>
    <w:rsid w:val="004910F4"/>
    <w:rsid w:val="004914BE"/>
    <w:rsid w:val="004920CB"/>
    <w:rsid w:val="0049218B"/>
    <w:rsid w:val="00493341"/>
    <w:rsid w:val="00494663"/>
    <w:rsid w:val="00494914"/>
    <w:rsid w:val="00494A3D"/>
    <w:rsid w:val="00494B85"/>
    <w:rsid w:val="00495412"/>
    <w:rsid w:val="00495637"/>
    <w:rsid w:val="0049572B"/>
    <w:rsid w:val="00495822"/>
    <w:rsid w:val="0049586F"/>
    <w:rsid w:val="00495AF4"/>
    <w:rsid w:val="00496114"/>
    <w:rsid w:val="00497424"/>
    <w:rsid w:val="0049748F"/>
    <w:rsid w:val="004975D7"/>
    <w:rsid w:val="00497806"/>
    <w:rsid w:val="004978C0"/>
    <w:rsid w:val="00497F5B"/>
    <w:rsid w:val="004A0D30"/>
    <w:rsid w:val="004A11B4"/>
    <w:rsid w:val="004A12C7"/>
    <w:rsid w:val="004A1C8C"/>
    <w:rsid w:val="004A2052"/>
    <w:rsid w:val="004A273E"/>
    <w:rsid w:val="004A2F4F"/>
    <w:rsid w:val="004A3180"/>
    <w:rsid w:val="004A3185"/>
    <w:rsid w:val="004A32C5"/>
    <w:rsid w:val="004A3513"/>
    <w:rsid w:val="004A37B6"/>
    <w:rsid w:val="004A43B8"/>
    <w:rsid w:val="004A560A"/>
    <w:rsid w:val="004A56F6"/>
    <w:rsid w:val="004A62B0"/>
    <w:rsid w:val="004A647B"/>
    <w:rsid w:val="004A647F"/>
    <w:rsid w:val="004A6CC4"/>
    <w:rsid w:val="004A77FC"/>
    <w:rsid w:val="004A7EEB"/>
    <w:rsid w:val="004B000A"/>
    <w:rsid w:val="004B0AEC"/>
    <w:rsid w:val="004B0F67"/>
    <w:rsid w:val="004B13CF"/>
    <w:rsid w:val="004B16AF"/>
    <w:rsid w:val="004B1837"/>
    <w:rsid w:val="004B1F57"/>
    <w:rsid w:val="004B2043"/>
    <w:rsid w:val="004B27E6"/>
    <w:rsid w:val="004B3F2C"/>
    <w:rsid w:val="004B41A8"/>
    <w:rsid w:val="004B48F7"/>
    <w:rsid w:val="004B4F27"/>
    <w:rsid w:val="004B5041"/>
    <w:rsid w:val="004B5A15"/>
    <w:rsid w:val="004B5C26"/>
    <w:rsid w:val="004B5D33"/>
    <w:rsid w:val="004B5E00"/>
    <w:rsid w:val="004B6046"/>
    <w:rsid w:val="004B60B7"/>
    <w:rsid w:val="004B6516"/>
    <w:rsid w:val="004B6C7B"/>
    <w:rsid w:val="004B6FF3"/>
    <w:rsid w:val="004B7775"/>
    <w:rsid w:val="004B7811"/>
    <w:rsid w:val="004C0544"/>
    <w:rsid w:val="004C0854"/>
    <w:rsid w:val="004C08E0"/>
    <w:rsid w:val="004C0E60"/>
    <w:rsid w:val="004C10EB"/>
    <w:rsid w:val="004C137C"/>
    <w:rsid w:val="004C260D"/>
    <w:rsid w:val="004C2F8B"/>
    <w:rsid w:val="004C3334"/>
    <w:rsid w:val="004C4401"/>
    <w:rsid w:val="004C46E9"/>
    <w:rsid w:val="004C4705"/>
    <w:rsid w:val="004C50B1"/>
    <w:rsid w:val="004C5CA8"/>
    <w:rsid w:val="004C5DA5"/>
    <w:rsid w:val="004C6C7B"/>
    <w:rsid w:val="004C7565"/>
    <w:rsid w:val="004C7F74"/>
    <w:rsid w:val="004D1283"/>
    <w:rsid w:val="004D1F1C"/>
    <w:rsid w:val="004D204B"/>
    <w:rsid w:val="004D21EB"/>
    <w:rsid w:val="004D29C7"/>
    <w:rsid w:val="004D2CFF"/>
    <w:rsid w:val="004D33BB"/>
    <w:rsid w:val="004D3DF4"/>
    <w:rsid w:val="004D49E5"/>
    <w:rsid w:val="004D517B"/>
    <w:rsid w:val="004D54FF"/>
    <w:rsid w:val="004D5634"/>
    <w:rsid w:val="004D5798"/>
    <w:rsid w:val="004D5C1B"/>
    <w:rsid w:val="004D66C1"/>
    <w:rsid w:val="004D6A4E"/>
    <w:rsid w:val="004D6D80"/>
    <w:rsid w:val="004D7883"/>
    <w:rsid w:val="004D7A86"/>
    <w:rsid w:val="004D7B92"/>
    <w:rsid w:val="004D7E70"/>
    <w:rsid w:val="004E03C5"/>
    <w:rsid w:val="004E05A3"/>
    <w:rsid w:val="004E0AAF"/>
    <w:rsid w:val="004E144C"/>
    <w:rsid w:val="004E1A7A"/>
    <w:rsid w:val="004E2E07"/>
    <w:rsid w:val="004E31A7"/>
    <w:rsid w:val="004E328B"/>
    <w:rsid w:val="004E371E"/>
    <w:rsid w:val="004E37AA"/>
    <w:rsid w:val="004E4896"/>
    <w:rsid w:val="004E5035"/>
    <w:rsid w:val="004E503C"/>
    <w:rsid w:val="004E52E5"/>
    <w:rsid w:val="004E55C8"/>
    <w:rsid w:val="004E5B31"/>
    <w:rsid w:val="004E5BCB"/>
    <w:rsid w:val="004E6738"/>
    <w:rsid w:val="004E702B"/>
    <w:rsid w:val="004E7506"/>
    <w:rsid w:val="004E77D7"/>
    <w:rsid w:val="004E7F3C"/>
    <w:rsid w:val="004F00BB"/>
    <w:rsid w:val="004F0465"/>
    <w:rsid w:val="004F068A"/>
    <w:rsid w:val="004F0B06"/>
    <w:rsid w:val="004F0B63"/>
    <w:rsid w:val="004F0CEA"/>
    <w:rsid w:val="004F0EAF"/>
    <w:rsid w:val="004F1E0C"/>
    <w:rsid w:val="004F2AB4"/>
    <w:rsid w:val="004F3BAE"/>
    <w:rsid w:val="004F3FC8"/>
    <w:rsid w:val="004F3FFB"/>
    <w:rsid w:val="004F4C44"/>
    <w:rsid w:val="004F534D"/>
    <w:rsid w:val="004F551E"/>
    <w:rsid w:val="004F6022"/>
    <w:rsid w:val="004F6097"/>
    <w:rsid w:val="004F6358"/>
    <w:rsid w:val="004F70CE"/>
    <w:rsid w:val="004F7ABF"/>
    <w:rsid w:val="004F7DB7"/>
    <w:rsid w:val="004F7E99"/>
    <w:rsid w:val="0050010C"/>
    <w:rsid w:val="005001A7"/>
    <w:rsid w:val="00501224"/>
    <w:rsid w:val="005014E7"/>
    <w:rsid w:val="00501615"/>
    <w:rsid w:val="0050167F"/>
    <w:rsid w:val="00501E0D"/>
    <w:rsid w:val="00501F6A"/>
    <w:rsid w:val="005021AF"/>
    <w:rsid w:val="00502AED"/>
    <w:rsid w:val="00502CF7"/>
    <w:rsid w:val="00502F48"/>
    <w:rsid w:val="00503397"/>
    <w:rsid w:val="0050366F"/>
    <w:rsid w:val="005039E6"/>
    <w:rsid w:val="00503C58"/>
    <w:rsid w:val="00506CA4"/>
    <w:rsid w:val="00506ED0"/>
    <w:rsid w:val="00507145"/>
    <w:rsid w:val="00510204"/>
    <w:rsid w:val="0051034A"/>
    <w:rsid w:val="005104EC"/>
    <w:rsid w:val="00510738"/>
    <w:rsid w:val="00510932"/>
    <w:rsid w:val="00510DC4"/>
    <w:rsid w:val="005120B9"/>
    <w:rsid w:val="00512436"/>
    <w:rsid w:val="00512AAB"/>
    <w:rsid w:val="00512BA6"/>
    <w:rsid w:val="00513352"/>
    <w:rsid w:val="005141CF"/>
    <w:rsid w:val="00514F77"/>
    <w:rsid w:val="00515272"/>
    <w:rsid w:val="00515527"/>
    <w:rsid w:val="005155C5"/>
    <w:rsid w:val="00515746"/>
    <w:rsid w:val="005160FD"/>
    <w:rsid w:val="005162B1"/>
    <w:rsid w:val="00516CBF"/>
    <w:rsid w:val="00517365"/>
    <w:rsid w:val="00517C9C"/>
    <w:rsid w:val="00517E6B"/>
    <w:rsid w:val="005205A9"/>
    <w:rsid w:val="005205F7"/>
    <w:rsid w:val="005209EB"/>
    <w:rsid w:val="00522787"/>
    <w:rsid w:val="005230FF"/>
    <w:rsid w:val="005232A6"/>
    <w:rsid w:val="00523950"/>
    <w:rsid w:val="00524CBD"/>
    <w:rsid w:val="00524CC5"/>
    <w:rsid w:val="00524DD9"/>
    <w:rsid w:val="005258F4"/>
    <w:rsid w:val="00525F68"/>
    <w:rsid w:val="00526A6F"/>
    <w:rsid w:val="00527248"/>
    <w:rsid w:val="00527D4C"/>
    <w:rsid w:val="00530209"/>
    <w:rsid w:val="00530673"/>
    <w:rsid w:val="00530D1B"/>
    <w:rsid w:val="00530FE7"/>
    <w:rsid w:val="005311D9"/>
    <w:rsid w:val="0053175E"/>
    <w:rsid w:val="005317F7"/>
    <w:rsid w:val="00531A92"/>
    <w:rsid w:val="005324D5"/>
    <w:rsid w:val="00532C08"/>
    <w:rsid w:val="00532C5F"/>
    <w:rsid w:val="0053375A"/>
    <w:rsid w:val="0053376E"/>
    <w:rsid w:val="00533F5C"/>
    <w:rsid w:val="00534262"/>
    <w:rsid w:val="00534B0F"/>
    <w:rsid w:val="00535802"/>
    <w:rsid w:val="00535C37"/>
    <w:rsid w:val="00535D9C"/>
    <w:rsid w:val="00535EA5"/>
    <w:rsid w:val="00536265"/>
    <w:rsid w:val="005363AA"/>
    <w:rsid w:val="005367F8"/>
    <w:rsid w:val="00537BA7"/>
    <w:rsid w:val="00537D1B"/>
    <w:rsid w:val="00540006"/>
    <w:rsid w:val="00540C80"/>
    <w:rsid w:val="005419AD"/>
    <w:rsid w:val="00541B3B"/>
    <w:rsid w:val="00542689"/>
    <w:rsid w:val="00542C43"/>
    <w:rsid w:val="00542D21"/>
    <w:rsid w:val="00544C5D"/>
    <w:rsid w:val="00544ED3"/>
    <w:rsid w:val="005459CE"/>
    <w:rsid w:val="005461DB"/>
    <w:rsid w:val="0054667B"/>
    <w:rsid w:val="005470B4"/>
    <w:rsid w:val="00547F48"/>
    <w:rsid w:val="00550391"/>
    <w:rsid w:val="0055052D"/>
    <w:rsid w:val="00551D44"/>
    <w:rsid w:val="00551FD8"/>
    <w:rsid w:val="00552806"/>
    <w:rsid w:val="00552898"/>
    <w:rsid w:val="005528B1"/>
    <w:rsid w:val="00552F74"/>
    <w:rsid w:val="00553F92"/>
    <w:rsid w:val="0055436F"/>
    <w:rsid w:val="005548CC"/>
    <w:rsid w:val="00554C03"/>
    <w:rsid w:val="00555273"/>
    <w:rsid w:val="005557B9"/>
    <w:rsid w:val="00555A23"/>
    <w:rsid w:val="00555A59"/>
    <w:rsid w:val="00555CF8"/>
    <w:rsid w:val="00555D71"/>
    <w:rsid w:val="00555D9E"/>
    <w:rsid w:val="0055646D"/>
    <w:rsid w:val="00556846"/>
    <w:rsid w:val="00556B9E"/>
    <w:rsid w:val="00556DE4"/>
    <w:rsid w:val="00556F6B"/>
    <w:rsid w:val="005570D4"/>
    <w:rsid w:val="00557189"/>
    <w:rsid w:val="00557A19"/>
    <w:rsid w:val="00557E3A"/>
    <w:rsid w:val="005609C2"/>
    <w:rsid w:val="0056117A"/>
    <w:rsid w:val="00561EAF"/>
    <w:rsid w:val="00561F6B"/>
    <w:rsid w:val="0056220E"/>
    <w:rsid w:val="00562CC8"/>
    <w:rsid w:val="00562F17"/>
    <w:rsid w:val="00563292"/>
    <w:rsid w:val="00563B9F"/>
    <w:rsid w:val="0056417B"/>
    <w:rsid w:val="005642AB"/>
    <w:rsid w:val="00564DB8"/>
    <w:rsid w:val="00564E0D"/>
    <w:rsid w:val="00565B8D"/>
    <w:rsid w:val="00566CF3"/>
    <w:rsid w:val="005670D4"/>
    <w:rsid w:val="005672B3"/>
    <w:rsid w:val="005674ED"/>
    <w:rsid w:val="00567BF0"/>
    <w:rsid w:val="00567D2E"/>
    <w:rsid w:val="0057023C"/>
    <w:rsid w:val="005705E9"/>
    <w:rsid w:val="005709FF"/>
    <w:rsid w:val="00570B93"/>
    <w:rsid w:val="00571C38"/>
    <w:rsid w:val="00571C9F"/>
    <w:rsid w:val="00571D6E"/>
    <w:rsid w:val="00572272"/>
    <w:rsid w:val="00572741"/>
    <w:rsid w:val="005732DB"/>
    <w:rsid w:val="00573E48"/>
    <w:rsid w:val="005740CA"/>
    <w:rsid w:val="005741F7"/>
    <w:rsid w:val="00574DEC"/>
    <w:rsid w:val="00575548"/>
    <w:rsid w:val="00575CE2"/>
    <w:rsid w:val="00576252"/>
    <w:rsid w:val="0057657D"/>
    <w:rsid w:val="00577F8D"/>
    <w:rsid w:val="00580C9B"/>
    <w:rsid w:val="00581006"/>
    <w:rsid w:val="0058156D"/>
    <w:rsid w:val="00581861"/>
    <w:rsid w:val="00581D01"/>
    <w:rsid w:val="00581FA7"/>
    <w:rsid w:val="005821B9"/>
    <w:rsid w:val="00582C96"/>
    <w:rsid w:val="00582F60"/>
    <w:rsid w:val="00583149"/>
    <w:rsid w:val="005832DC"/>
    <w:rsid w:val="005833DA"/>
    <w:rsid w:val="00583669"/>
    <w:rsid w:val="005838B9"/>
    <w:rsid w:val="0058402A"/>
    <w:rsid w:val="00585C9E"/>
    <w:rsid w:val="00585D84"/>
    <w:rsid w:val="00586568"/>
    <w:rsid w:val="005875C1"/>
    <w:rsid w:val="0058782B"/>
    <w:rsid w:val="00587B9F"/>
    <w:rsid w:val="0059010B"/>
    <w:rsid w:val="005917A6"/>
    <w:rsid w:val="00592235"/>
    <w:rsid w:val="00592400"/>
    <w:rsid w:val="00592557"/>
    <w:rsid w:val="005936C4"/>
    <w:rsid w:val="00593BC5"/>
    <w:rsid w:val="00593FFA"/>
    <w:rsid w:val="0059443C"/>
    <w:rsid w:val="00594DE3"/>
    <w:rsid w:val="005953D0"/>
    <w:rsid w:val="00595462"/>
    <w:rsid w:val="005954CF"/>
    <w:rsid w:val="005956A5"/>
    <w:rsid w:val="00595978"/>
    <w:rsid w:val="00595E21"/>
    <w:rsid w:val="0059684F"/>
    <w:rsid w:val="00596A2A"/>
    <w:rsid w:val="00596D21"/>
    <w:rsid w:val="005973FE"/>
    <w:rsid w:val="005978F5"/>
    <w:rsid w:val="00597BF2"/>
    <w:rsid w:val="00597D03"/>
    <w:rsid w:val="00597E57"/>
    <w:rsid w:val="005A01D6"/>
    <w:rsid w:val="005A0723"/>
    <w:rsid w:val="005A0DFB"/>
    <w:rsid w:val="005A0F5C"/>
    <w:rsid w:val="005A16EB"/>
    <w:rsid w:val="005A1863"/>
    <w:rsid w:val="005A1E54"/>
    <w:rsid w:val="005A2AE2"/>
    <w:rsid w:val="005A2E98"/>
    <w:rsid w:val="005A2FB1"/>
    <w:rsid w:val="005A3445"/>
    <w:rsid w:val="005A3756"/>
    <w:rsid w:val="005A42E2"/>
    <w:rsid w:val="005A44B5"/>
    <w:rsid w:val="005A463D"/>
    <w:rsid w:val="005A466D"/>
    <w:rsid w:val="005A4982"/>
    <w:rsid w:val="005A5681"/>
    <w:rsid w:val="005A5872"/>
    <w:rsid w:val="005A5F5D"/>
    <w:rsid w:val="005A6407"/>
    <w:rsid w:val="005A6A8E"/>
    <w:rsid w:val="005A6CE5"/>
    <w:rsid w:val="005A76BF"/>
    <w:rsid w:val="005A7E58"/>
    <w:rsid w:val="005B0012"/>
    <w:rsid w:val="005B00FA"/>
    <w:rsid w:val="005B0142"/>
    <w:rsid w:val="005B05F8"/>
    <w:rsid w:val="005B1A9A"/>
    <w:rsid w:val="005B2608"/>
    <w:rsid w:val="005B2A3A"/>
    <w:rsid w:val="005B2BF6"/>
    <w:rsid w:val="005B2D44"/>
    <w:rsid w:val="005B34AA"/>
    <w:rsid w:val="005B3887"/>
    <w:rsid w:val="005B4081"/>
    <w:rsid w:val="005B4534"/>
    <w:rsid w:val="005B4621"/>
    <w:rsid w:val="005B48DD"/>
    <w:rsid w:val="005B4DF0"/>
    <w:rsid w:val="005B55A5"/>
    <w:rsid w:val="005B56EC"/>
    <w:rsid w:val="005B5C76"/>
    <w:rsid w:val="005B6537"/>
    <w:rsid w:val="005B682C"/>
    <w:rsid w:val="005B705F"/>
    <w:rsid w:val="005B746F"/>
    <w:rsid w:val="005B7B14"/>
    <w:rsid w:val="005B7CE8"/>
    <w:rsid w:val="005C0691"/>
    <w:rsid w:val="005C08DA"/>
    <w:rsid w:val="005C0B9B"/>
    <w:rsid w:val="005C109D"/>
    <w:rsid w:val="005C11FE"/>
    <w:rsid w:val="005C1BCA"/>
    <w:rsid w:val="005C2CFD"/>
    <w:rsid w:val="005C30C0"/>
    <w:rsid w:val="005C345D"/>
    <w:rsid w:val="005C3617"/>
    <w:rsid w:val="005C3CC8"/>
    <w:rsid w:val="005C42FE"/>
    <w:rsid w:val="005C515F"/>
    <w:rsid w:val="005C5369"/>
    <w:rsid w:val="005C53CF"/>
    <w:rsid w:val="005C5DA8"/>
    <w:rsid w:val="005C5F11"/>
    <w:rsid w:val="005C663D"/>
    <w:rsid w:val="005C6B34"/>
    <w:rsid w:val="005C721D"/>
    <w:rsid w:val="005C7855"/>
    <w:rsid w:val="005C7999"/>
    <w:rsid w:val="005D00FF"/>
    <w:rsid w:val="005D029D"/>
    <w:rsid w:val="005D2918"/>
    <w:rsid w:val="005D3E95"/>
    <w:rsid w:val="005D54A7"/>
    <w:rsid w:val="005D59A5"/>
    <w:rsid w:val="005D5C38"/>
    <w:rsid w:val="005D6426"/>
    <w:rsid w:val="005D70B4"/>
    <w:rsid w:val="005D7903"/>
    <w:rsid w:val="005E0422"/>
    <w:rsid w:val="005E10F7"/>
    <w:rsid w:val="005E19EA"/>
    <w:rsid w:val="005E20D9"/>
    <w:rsid w:val="005E2287"/>
    <w:rsid w:val="005E22DE"/>
    <w:rsid w:val="005E3EA1"/>
    <w:rsid w:val="005E437F"/>
    <w:rsid w:val="005E45AD"/>
    <w:rsid w:val="005E4679"/>
    <w:rsid w:val="005E4E01"/>
    <w:rsid w:val="005E5539"/>
    <w:rsid w:val="005E57E2"/>
    <w:rsid w:val="005E58B5"/>
    <w:rsid w:val="005E5F3F"/>
    <w:rsid w:val="005E6ABA"/>
    <w:rsid w:val="005E6D34"/>
    <w:rsid w:val="005E7C05"/>
    <w:rsid w:val="005F10B4"/>
    <w:rsid w:val="005F1293"/>
    <w:rsid w:val="005F1A08"/>
    <w:rsid w:val="005F1A12"/>
    <w:rsid w:val="005F1D1D"/>
    <w:rsid w:val="005F2112"/>
    <w:rsid w:val="005F279F"/>
    <w:rsid w:val="005F2D13"/>
    <w:rsid w:val="005F4051"/>
    <w:rsid w:val="005F465E"/>
    <w:rsid w:val="005F4686"/>
    <w:rsid w:val="005F48A1"/>
    <w:rsid w:val="005F5349"/>
    <w:rsid w:val="005F5594"/>
    <w:rsid w:val="005F5DCD"/>
    <w:rsid w:val="005F60BD"/>
    <w:rsid w:val="005F626A"/>
    <w:rsid w:val="005F71EF"/>
    <w:rsid w:val="005F798B"/>
    <w:rsid w:val="005F7A1B"/>
    <w:rsid w:val="00600130"/>
    <w:rsid w:val="00600334"/>
    <w:rsid w:val="006007A8"/>
    <w:rsid w:val="00601890"/>
    <w:rsid w:val="00601B30"/>
    <w:rsid w:val="00601E15"/>
    <w:rsid w:val="006023A0"/>
    <w:rsid w:val="00602A80"/>
    <w:rsid w:val="00602E4B"/>
    <w:rsid w:val="006030C9"/>
    <w:rsid w:val="0060321E"/>
    <w:rsid w:val="00603BAE"/>
    <w:rsid w:val="006053E8"/>
    <w:rsid w:val="0060577E"/>
    <w:rsid w:val="00606083"/>
    <w:rsid w:val="00606165"/>
    <w:rsid w:val="00607087"/>
    <w:rsid w:val="0060713D"/>
    <w:rsid w:val="00607143"/>
    <w:rsid w:val="006071C1"/>
    <w:rsid w:val="00607F03"/>
    <w:rsid w:val="006102D7"/>
    <w:rsid w:val="006109B0"/>
    <w:rsid w:val="00610A0E"/>
    <w:rsid w:val="00610AEC"/>
    <w:rsid w:val="00610B66"/>
    <w:rsid w:val="006114D8"/>
    <w:rsid w:val="00612A3A"/>
    <w:rsid w:val="00612AD1"/>
    <w:rsid w:val="00612E64"/>
    <w:rsid w:val="00613E61"/>
    <w:rsid w:val="0061423D"/>
    <w:rsid w:val="0061475A"/>
    <w:rsid w:val="00614F97"/>
    <w:rsid w:val="00615086"/>
    <w:rsid w:val="00615B07"/>
    <w:rsid w:val="00615CA2"/>
    <w:rsid w:val="00615F81"/>
    <w:rsid w:val="0061622C"/>
    <w:rsid w:val="006163E7"/>
    <w:rsid w:val="00617E4E"/>
    <w:rsid w:val="00617F72"/>
    <w:rsid w:val="00620142"/>
    <w:rsid w:val="00621607"/>
    <w:rsid w:val="00621D9C"/>
    <w:rsid w:val="00622067"/>
    <w:rsid w:val="00623391"/>
    <w:rsid w:val="006237BC"/>
    <w:rsid w:val="00623B6F"/>
    <w:rsid w:val="00624484"/>
    <w:rsid w:val="00625469"/>
    <w:rsid w:val="00626116"/>
    <w:rsid w:val="0062623B"/>
    <w:rsid w:val="00626647"/>
    <w:rsid w:val="006269BC"/>
    <w:rsid w:val="00627BD0"/>
    <w:rsid w:val="00630020"/>
    <w:rsid w:val="00630154"/>
    <w:rsid w:val="00630460"/>
    <w:rsid w:val="006310E2"/>
    <w:rsid w:val="006312DE"/>
    <w:rsid w:val="006313CA"/>
    <w:rsid w:val="00631434"/>
    <w:rsid w:val="006324AB"/>
    <w:rsid w:val="0063257C"/>
    <w:rsid w:val="00633090"/>
    <w:rsid w:val="00633111"/>
    <w:rsid w:val="00633395"/>
    <w:rsid w:val="0063393D"/>
    <w:rsid w:val="00633A41"/>
    <w:rsid w:val="00633E48"/>
    <w:rsid w:val="00634361"/>
    <w:rsid w:val="00635131"/>
    <w:rsid w:val="006356CD"/>
    <w:rsid w:val="006363D3"/>
    <w:rsid w:val="00636747"/>
    <w:rsid w:val="00636863"/>
    <w:rsid w:val="00637CE8"/>
    <w:rsid w:val="00637F51"/>
    <w:rsid w:val="00637FD5"/>
    <w:rsid w:val="00640025"/>
    <w:rsid w:val="006401C7"/>
    <w:rsid w:val="00641192"/>
    <w:rsid w:val="00642353"/>
    <w:rsid w:val="006425F7"/>
    <w:rsid w:val="00642A1B"/>
    <w:rsid w:val="0064334A"/>
    <w:rsid w:val="006436C0"/>
    <w:rsid w:val="00643925"/>
    <w:rsid w:val="00643A17"/>
    <w:rsid w:val="00643B4A"/>
    <w:rsid w:val="00644115"/>
    <w:rsid w:val="006445F0"/>
    <w:rsid w:val="00644A66"/>
    <w:rsid w:val="00645257"/>
    <w:rsid w:val="00645A85"/>
    <w:rsid w:val="00645CC9"/>
    <w:rsid w:val="00646B70"/>
    <w:rsid w:val="00646F23"/>
    <w:rsid w:val="00647987"/>
    <w:rsid w:val="00650934"/>
    <w:rsid w:val="006509FA"/>
    <w:rsid w:val="00650A06"/>
    <w:rsid w:val="00650DCB"/>
    <w:rsid w:val="00651748"/>
    <w:rsid w:val="00651B5D"/>
    <w:rsid w:val="00651CE5"/>
    <w:rsid w:val="00652324"/>
    <w:rsid w:val="00652558"/>
    <w:rsid w:val="00652586"/>
    <w:rsid w:val="006529A9"/>
    <w:rsid w:val="00652F06"/>
    <w:rsid w:val="00654A1A"/>
    <w:rsid w:val="006550B4"/>
    <w:rsid w:val="006551FD"/>
    <w:rsid w:val="006553F6"/>
    <w:rsid w:val="006564E9"/>
    <w:rsid w:val="006568D0"/>
    <w:rsid w:val="006569BE"/>
    <w:rsid w:val="00656B25"/>
    <w:rsid w:val="00656C7F"/>
    <w:rsid w:val="006572E8"/>
    <w:rsid w:val="006574A8"/>
    <w:rsid w:val="00657F4E"/>
    <w:rsid w:val="0066000C"/>
    <w:rsid w:val="00660A5A"/>
    <w:rsid w:val="00660D7C"/>
    <w:rsid w:val="00660EC8"/>
    <w:rsid w:val="00661121"/>
    <w:rsid w:val="00661902"/>
    <w:rsid w:val="00661A15"/>
    <w:rsid w:val="006626E7"/>
    <w:rsid w:val="00662868"/>
    <w:rsid w:val="006639C3"/>
    <w:rsid w:val="00664D94"/>
    <w:rsid w:val="0066507C"/>
    <w:rsid w:val="0066518D"/>
    <w:rsid w:val="00665214"/>
    <w:rsid w:val="006652E5"/>
    <w:rsid w:val="00665316"/>
    <w:rsid w:val="0066542E"/>
    <w:rsid w:val="00665927"/>
    <w:rsid w:val="0066620E"/>
    <w:rsid w:val="00666674"/>
    <w:rsid w:val="00666A1E"/>
    <w:rsid w:val="0066739E"/>
    <w:rsid w:val="00667B19"/>
    <w:rsid w:val="00670A48"/>
    <w:rsid w:val="00670AF4"/>
    <w:rsid w:val="00671795"/>
    <w:rsid w:val="006717E2"/>
    <w:rsid w:val="006719D3"/>
    <w:rsid w:val="0067208B"/>
    <w:rsid w:val="006727A8"/>
    <w:rsid w:val="00672E25"/>
    <w:rsid w:val="00673C39"/>
    <w:rsid w:val="00674074"/>
    <w:rsid w:val="006744D5"/>
    <w:rsid w:val="0067461E"/>
    <w:rsid w:val="00674733"/>
    <w:rsid w:val="0067559B"/>
    <w:rsid w:val="00675EF4"/>
    <w:rsid w:val="0067606C"/>
    <w:rsid w:val="006762E0"/>
    <w:rsid w:val="006767A3"/>
    <w:rsid w:val="00677A3D"/>
    <w:rsid w:val="00677FBE"/>
    <w:rsid w:val="00680321"/>
    <w:rsid w:val="00680821"/>
    <w:rsid w:val="00680931"/>
    <w:rsid w:val="00680C83"/>
    <w:rsid w:val="006813A0"/>
    <w:rsid w:val="00681A04"/>
    <w:rsid w:val="00682497"/>
    <w:rsid w:val="00682C37"/>
    <w:rsid w:val="00683CDE"/>
    <w:rsid w:val="00684C9E"/>
    <w:rsid w:val="00684D99"/>
    <w:rsid w:val="0068624B"/>
    <w:rsid w:val="006862E0"/>
    <w:rsid w:val="00686451"/>
    <w:rsid w:val="00686931"/>
    <w:rsid w:val="00686C15"/>
    <w:rsid w:val="00686CC8"/>
    <w:rsid w:val="00686D47"/>
    <w:rsid w:val="00686EFD"/>
    <w:rsid w:val="0068750F"/>
    <w:rsid w:val="00687956"/>
    <w:rsid w:val="00687BCA"/>
    <w:rsid w:val="00687D56"/>
    <w:rsid w:val="0069068C"/>
    <w:rsid w:val="0069077C"/>
    <w:rsid w:val="00690B09"/>
    <w:rsid w:val="00692AD3"/>
    <w:rsid w:val="006937A2"/>
    <w:rsid w:val="006958D6"/>
    <w:rsid w:val="00695DD8"/>
    <w:rsid w:val="0069665A"/>
    <w:rsid w:val="006973EC"/>
    <w:rsid w:val="00697F79"/>
    <w:rsid w:val="006A099A"/>
    <w:rsid w:val="006A099D"/>
    <w:rsid w:val="006A1FA7"/>
    <w:rsid w:val="006A2234"/>
    <w:rsid w:val="006A343D"/>
    <w:rsid w:val="006A357D"/>
    <w:rsid w:val="006A3D43"/>
    <w:rsid w:val="006A489F"/>
    <w:rsid w:val="006A4B68"/>
    <w:rsid w:val="006A4DF0"/>
    <w:rsid w:val="006A5C36"/>
    <w:rsid w:val="006A67C3"/>
    <w:rsid w:val="006A7789"/>
    <w:rsid w:val="006A7C30"/>
    <w:rsid w:val="006A7C40"/>
    <w:rsid w:val="006A7D21"/>
    <w:rsid w:val="006B0194"/>
    <w:rsid w:val="006B04E0"/>
    <w:rsid w:val="006B0596"/>
    <w:rsid w:val="006B0DE9"/>
    <w:rsid w:val="006B0F49"/>
    <w:rsid w:val="006B11DD"/>
    <w:rsid w:val="006B11F3"/>
    <w:rsid w:val="006B2F37"/>
    <w:rsid w:val="006B373E"/>
    <w:rsid w:val="006B389B"/>
    <w:rsid w:val="006B4D31"/>
    <w:rsid w:val="006B5104"/>
    <w:rsid w:val="006B52D3"/>
    <w:rsid w:val="006B5744"/>
    <w:rsid w:val="006B5CB3"/>
    <w:rsid w:val="006B6178"/>
    <w:rsid w:val="006B66DD"/>
    <w:rsid w:val="006B6705"/>
    <w:rsid w:val="006B7877"/>
    <w:rsid w:val="006C0256"/>
    <w:rsid w:val="006C059E"/>
    <w:rsid w:val="006C1348"/>
    <w:rsid w:val="006C1B6E"/>
    <w:rsid w:val="006C1C39"/>
    <w:rsid w:val="006C1E2E"/>
    <w:rsid w:val="006C2F31"/>
    <w:rsid w:val="006C3397"/>
    <w:rsid w:val="006C3DC8"/>
    <w:rsid w:val="006C4209"/>
    <w:rsid w:val="006C42AA"/>
    <w:rsid w:val="006C5441"/>
    <w:rsid w:val="006C566C"/>
    <w:rsid w:val="006C5918"/>
    <w:rsid w:val="006C5B80"/>
    <w:rsid w:val="006C65BA"/>
    <w:rsid w:val="006C72E9"/>
    <w:rsid w:val="006C7EBE"/>
    <w:rsid w:val="006D02B8"/>
    <w:rsid w:val="006D05D6"/>
    <w:rsid w:val="006D0B78"/>
    <w:rsid w:val="006D0C8D"/>
    <w:rsid w:val="006D0E38"/>
    <w:rsid w:val="006D1576"/>
    <w:rsid w:val="006D20DC"/>
    <w:rsid w:val="006D2BAF"/>
    <w:rsid w:val="006D2D66"/>
    <w:rsid w:val="006D3BBC"/>
    <w:rsid w:val="006D4D5E"/>
    <w:rsid w:val="006D4D66"/>
    <w:rsid w:val="006D4D97"/>
    <w:rsid w:val="006D4E6F"/>
    <w:rsid w:val="006D50C9"/>
    <w:rsid w:val="006D51EB"/>
    <w:rsid w:val="006D5586"/>
    <w:rsid w:val="006D5625"/>
    <w:rsid w:val="006D6AD4"/>
    <w:rsid w:val="006D6C52"/>
    <w:rsid w:val="006D7511"/>
    <w:rsid w:val="006D79B8"/>
    <w:rsid w:val="006D7A45"/>
    <w:rsid w:val="006D7D4B"/>
    <w:rsid w:val="006E03BD"/>
    <w:rsid w:val="006E0B59"/>
    <w:rsid w:val="006E1697"/>
    <w:rsid w:val="006E177B"/>
    <w:rsid w:val="006E1A98"/>
    <w:rsid w:val="006E2225"/>
    <w:rsid w:val="006E261E"/>
    <w:rsid w:val="006E2976"/>
    <w:rsid w:val="006E4293"/>
    <w:rsid w:val="006E486E"/>
    <w:rsid w:val="006E4C18"/>
    <w:rsid w:val="006E506A"/>
    <w:rsid w:val="006E52BA"/>
    <w:rsid w:val="006E5923"/>
    <w:rsid w:val="006E5999"/>
    <w:rsid w:val="006E6B60"/>
    <w:rsid w:val="006E6D6F"/>
    <w:rsid w:val="006E6DB5"/>
    <w:rsid w:val="006E6DF3"/>
    <w:rsid w:val="006E7009"/>
    <w:rsid w:val="006E72A8"/>
    <w:rsid w:val="006E731E"/>
    <w:rsid w:val="006E7408"/>
    <w:rsid w:val="006E7951"/>
    <w:rsid w:val="006E7C9A"/>
    <w:rsid w:val="006E7DCE"/>
    <w:rsid w:val="006F04A5"/>
    <w:rsid w:val="006F0AAC"/>
    <w:rsid w:val="006F0AFE"/>
    <w:rsid w:val="006F112C"/>
    <w:rsid w:val="006F13C7"/>
    <w:rsid w:val="006F1C1F"/>
    <w:rsid w:val="006F29D8"/>
    <w:rsid w:val="006F2A60"/>
    <w:rsid w:val="006F2B21"/>
    <w:rsid w:val="006F2F1E"/>
    <w:rsid w:val="006F3783"/>
    <w:rsid w:val="006F3E90"/>
    <w:rsid w:val="006F47D2"/>
    <w:rsid w:val="006F4BFB"/>
    <w:rsid w:val="006F4C70"/>
    <w:rsid w:val="006F4D59"/>
    <w:rsid w:val="006F52B7"/>
    <w:rsid w:val="006F5D1F"/>
    <w:rsid w:val="006F60D3"/>
    <w:rsid w:val="006F6119"/>
    <w:rsid w:val="006F636E"/>
    <w:rsid w:val="006F68C9"/>
    <w:rsid w:val="006F6A7E"/>
    <w:rsid w:val="006F73E2"/>
    <w:rsid w:val="006F7963"/>
    <w:rsid w:val="006F7D22"/>
    <w:rsid w:val="00700286"/>
    <w:rsid w:val="00700C76"/>
    <w:rsid w:val="00701315"/>
    <w:rsid w:val="00701AF6"/>
    <w:rsid w:val="00701B7F"/>
    <w:rsid w:val="007021A9"/>
    <w:rsid w:val="0070276D"/>
    <w:rsid w:val="00702DD1"/>
    <w:rsid w:val="00702FA7"/>
    <w:rsid w:val="00703701"/>
    <w:rsid w:val="00703F13"/>
    <w:rsid w:val="0070413A"/>
    <w:rsid w:val="00704CDB"/>
    <w:rsid w:val="00704F40"/>
    <w:rsid w:val="00705631"/>
    <w:rsid w:val="00705C97"/>
    <w:rsid w:val="00705D9B"/>
    <w:rsid w:val="00705DFC"/>
    <w:rsid w:val="0070610C"/>
    <w:rsid w:val="007063EE"/>
    <w:rsid w:val="00706492"/>
    <w:rsid w:val="00706AC2"/>
    <w:rsid w:val="00706BFC"/>
    <w:rsid w:val="00706F60"/>
    <w:rsid w:val="00706FA0"/>
    <w:rsid w:val="00706FE4"/>
    <w:rsid w:val="00707448"/>
    <w:rsid w:val="0070777C"/>
    <w:rsid w:val="0070789B"/>
    <w:rsid w:val="00707A03"/>
    <w:rsid w:val="00710F2B"/>
    <w:rsid w:val="0071115F"/>
    <w:rsid w:val="007114AB"/>
    <w:rsid w:val="0071202D"/>
    <w:rsid w:val="00713083"/>
    <w:rsid w:val="0071335B"/>
    <w:rsid w:val="00713E85"/>
    <w:rsid w:val="007142B7"/>
    <w:rsid w:val="007149EB"/>
    <w:rsid w:val="00714D8E"/>
    <w:rsid w:val="007154B8"/>
    <w:rsid w:val="00715CD0"/>
    <w:rsid w:val="0071671A"/>
    <w:rsid w:val="0071708B"/>
    <w:rsid w:val="007177F1"/>
    <w:rsid w:val="00717AAC"/>
    <w:rsid w:val="00720DC3"/>
    <w:rsid w:val="00720FAD"/>
    <w:rsid w:val="0072168B"/>
    <w:rsid w:val="0072170A"/>
    <w:rsid w:val="00721EE2"/>
    <w:rsid w:val="00722215"/>
    <w:rsid w:val="00722458"/>
    <w:rsid w:val="00722842"/>
    <w:rsid w:val="00722B6D"/>
    <w:rsid w:val="00722BC7"/>
    <w:rsid w:val="00722D13"/>
    <w:rsid w:val="0072391F"/>
    <w:rsid w:val="00724126"/>
    <w:rsid w:val="0072415A"/>
    <w:rsid w:val="007241AA"/>
    <w:rsid w:val="00724C29"/>
    <w:rsid w:val="00724CE6"/>
    <w:rsid w:val="00724EF0"/>
    <w:rsid w:val="00725B1B"/>
    <w:rsid w:val="00725C2D"/>
    <w:rsid w:val="00726A26"/>
    <w:rsid w:val="00727372"/>
    <w:rsid w:val="00727746"/>
    <w:rsid w:val="00727942"/>
    <w:rsid w:val="00727E24"/>
    <w:rsid w:val="00727F08"/>
    <w:rsid w:val="007305C6"/>
    <w:rsid w:val="007306DD"/>
    <w:rsid w:val="00730B1A"/>
    <w:rsid w:val="007322A6"/>
    <w:rsid w:val="00732C4B"/>
    <w:rsid w:val="00732C7D"/>
    <w:rsid w:val="0073453B"/>
    <w:rsid w:val="00734894"/>
    <w:rsid w:val="00734E95"/>
    <w:rsid w:val="007350B9"/>
    <w:rsid w:val="00735518"/>
    <w:rsid w:val="00735648"/>
    <w:rsid w:val="00736213"/>
    <w:rsid w:val="007368FD"/>
    <w:rsid w:val="00736F81"/>
    <w:rsid w:val="00737811"/>
    <w:rsid w:val="00737833"/>
    <w:rsid w:val="00737A13"/>
    <w:rsid w:val="007406E1"/>
    <w:rsid w:val="007420E1"/>
    <w:rsid w:val="00743DEA"/>
    <w:rsid w:val="0074432B"/>
    <w:rsid w:val="0074452B"/>
    <w:rsid w:val="00744909"/>
    <w:rsid w:val="0074558B"/>
    <w:rsid w:val="00746266"/>
    <w:rsid w:val="00746312"/>
    <w:rsid w:val="007466B2"/>
    <w:rsid w:val="00746BA7"/>
    <w:rsid w:val="00747095"/>
    <w:rsid w:val="00747A35"/>
    <w:rsid w:val="00747B89"/>
    <w:rsid w:val="00747EB1"/>
    <w:rsid w:val="0075192B"/>
    <w:rsid w:val="00752190"/>
    <w:rsid w:val="00752395"/>
    <w:rsid w:val="00752B84"/>
    <w:rsid w:val="00752E28"/>
    <w:rsid w:val="00754658"/>
    <w:rsid w:val="00754D1E"/>
    <w:rsid w:val="00754D29"/>
    <w:rsid w:val="007557A7"/>
    <w:rsid w:val="0075597C"/>
    <w:rsid w:val="00755A76"/>
    <w:rsid w:val="007568DB"/>
    <w:rsid w:val="007569FC"/>
    <w:rsid w:val="00756BDD"/>
    <w:rsid w:val="0075723C"/>
    <w:rsid w:val="007608B5"/>
    <w:rsid w:val="00760A02"/>
    <w:rsid w:val="00761583"/>
    <w:rsid w:val="007616C4"/>
    <w:rsid w:val="00762A6E"/>
    <w:rsid w:val="00763311"/>
    <w:rsid w:val="00764429"/>
    <w:rsid w:val="007649BD"/>
    <w:rsid w:val="00764BB2"/>
    <w:rsid w:val="00764BB3"/>
    <w:rsid w:val="00764EFD"/>
    <w:rsid w:val="00765014"/>
    <w:rsid w:val="00765105"/>
    <w:rsid w:val="0076539E"/>
    <w:rsid w:val="00765E6A"/>
    <w:rsid w:val="007668DB"/>
    <w:rsid w:val="007670ED"/>
    <w:rsid w:val="0076798D"/>
    <w:rsid w:val="0077022F"/>
    <w:rsid w:val="007709A4"/>
    <w:rsid w:val="00770C4C"/>
    <w:rsid w:val="00770D51"/>
    <w:rsid w:val="00771012"/>
    <w:rsid w:val="00771753"/>
    <w:rsid w:val="00771774"/>
    <w:rsid w:val="00771F1E"/>
    <w:rsid w:val="00772B34"/>
    <w:rsid w:val="00772B86"/>
    <w:rsid w:val="00772CFA"/>
    <w:rsid w:val="00773234"/>
    <w:rsid w:val="00773555"/>
    <w:rsid w:val="00775177"/>
    <w:rsid w:val="007754A3"/>
    <w:rsid w:val="00775691"/>
    <w:rsid w:val="00775A21"/>
    <w:rsid w:val="00775BA2"/>
    <w:rsid w:val="00775FA5"/>
    <w:rsid w:val="0077606B"/>
    <w:rsid w:val="007766D0"/>
    <w:rsid w:val="007770F4"/>
    <w:rsid w:val="00777E50"/>
    <w:rsid w:val="007806A3"/>
    <w:rsid w:val="00781CB9"/>
    <w:rsid w:val="00782136"/>
    <w:rsid w:val="00782D64"/>
    <w:rsid w:val="00782D98"/>
    <w:rsid w:val="00782ED6"/>
    <w:rsid w:val="00782F5F"/>
    <w:rsid w:val="00783346"/>
    <w:rsid w:val="00783523"/>
    <w:rsid w:val="007837A3"/>
    <w:rsid w:val="007847F9"/>
    <w:rsid w:val="00784918"/>
    <w:rsid w:val="0078498A"/>
    <w:rsid w:val="00786423"/>
    <w:rsid w:val="0078648E"/>
    <w:rsid w:val="00786D59"/>
    <w:rsid w:val="0078711F"/>
    <w:rsid w:val="0078712D"/>
    <w:rsid w:val="007871C8"/>
    <w:rsid w:val="00787B03"/>
    <w:rsid w:val="00787C76"/>
    <w:rsid w:val="00787CC1"/>
    <w:rsid w:val="007903E3"/>
    <w:rsid w:val="00790BC6"/>
    <w:rsid w:val="0079104C"/>
    <w:rsid w:val="007917F2"/>
    <w:rsid w:val="00791B5E"/>
    <w:rsid w:val="00791B66"/>
    <w:rsid w:val="00792019"/>
    <w:rsid w:val="00792208"/>
    <w:rsid w:val="00792D13"/>
    <w:rsid w:val="00792D94"/>
    <w:rsid w:val="00793E42"/>
    <w:rsid w:val="007940CE"/>
    <w:rsid w:val="00794878"/>
    <w:rsid w:val="007949A5"/>
    <w:rsid w:val="00794F61"/>
    <w:rsid w:val="00795A56"/>
    <w:rsid w:val="00797E8E"/>
    <w:rsid w:val="007A00AA"/>
    <w:rsid w:val="007A01AB"/>
    <w:rsid w:val="007A07DD"/>
    <w:rsid w:val="007A0832"/>
    <w:rsid w:val="007A16F7"/>
    <w:rsid w:val="007A1996"/>
    <w:rsid w:val="007A34C7"/>
    <w:rsid w:val="007A376C"/>
    <w:rsid w:val="007A47B3"/>
    <w:rsid w:val="007A4DE6"/>
    <w:rsid w:val="007A4F1C"/>
    <w:rsid w:val="007A570A"/>
    <w:rsid w:val="007A653E"/>
    <w:rsid w:val="007A71D9"/>
    <w:rsid w:val="007A7587"/>
    <w:rsid w:val="007A7C83"/>
    <w:rsid w:val="007A7DE2"/>
    <w:rsid w:val="007A7E38"/>
    <w:rsid w:val="007B0324"/>
    <w:rsid w:val="007B03A5"/>
    <w:rsid w:val="007B06D3"/>
    <w:rsid w:val="007B0976"/>
    <w:rsid w:val="007B0A4F"/>
    <w:rsid w:val="007B0B0F"/>
    <w:rsid w:val="007B129D"/>
    <w:rsid w:val="007B1AFB"/>
    <w:rsid w:val="007B23A7"/>
    <w:rsid w:val="007B27BE"/>
    <w:rsid w:val="007B2910"/>
    <w:rsid w:val="007B2968"/>
    <w:rsid w:val="007B3EAE"/>
    <w:rsid w:val="007B4494"/>
    <w:rsid w:val="007B44D3"/>
    <w:rsid w:val="007B5061"/>
    <w:rsid w:val="007B5441"/>
    <w:rsid w:val="007B5593"/>
    <w:rsid w:val="007B5767"/>
    <w:rsid w:val="007B611C"/>
    <w:rsid w:val="007B6259"/>
    <w:rsid w:val="007B677A"/>
    <w:rsid w:val="007B6C6A"/>
    <w:rsid w:val="007B725B"/>
    <w:rsid w:val="007B73CF"/>
    <w:rsid w:val="007B752A"/>
    <w:rsid w:val="007B7A5D"/>
    <w:rsid w:val="007C00C9"/>
    <w:rsid w:val="007C0AF9"/>
    <w:rsid w:val="007C0EEE"/>
    <w:rsid w:val="007C1ACF"/>
    <w:rsid w:val="007C1D57"/>
    <w:rsid w:val="007C2413"/>
    <w:rsid w:val="007C25A7"/>
    <w:rsid w:val="007C2668"/>
    <w:rsid w:val="007C30F7"/>
    <w:rsid w:val="007C32A2"/>
    <w:rsid w:val="007C3A29"/>
    <w:rsid w:val="007C3EE5"/>
    <w:rsid w:val="007C4F58"/>
    <w:rsid w:val="007C51D7"/>
    <w:rsid w:val="007C548C"/>
    <w:rsid w:val="007C5E4B"/>
    <w:rsid w:val="007C65F5"/>
    <w:rsid w:val="007C6F4D"/>
    <w:rsid w:val="007C7475"/>
    <w:rsid w:val="007C7979"/>
    <w:rsid w:val="007D065D"/>
    <w:rsid w:val="007D0F6F"/>
    <w:rsid w:val="007D1B5E"/>
    <w:rsid w:val="007D1F0F"/>
    <w:rsid w:val="007D2720"/>
    <w:rsid w:val="007D2A7A"/>
    <w:rsid w:val="007D2BA9"/>
    <w:rsid w:val="007D35E9"/>
    <w:rsid w:val="007D369E"/>
    <w:rsid w:val="007D387C"/>
    <w:rsid w:val="007D455E"/>
    <w:rsid w:val="007D520E"/>
    <w:rsid w:val="007D53D2"/>
    <w:rsid w:val="007D546D"/>
    <w:rsid w:val="007D5E4E"/>
    <w:rsid w:val="007D61B9"/>
    <w:rsid w:val="007D6754"/>
    <w:rsid w:val="007D67EB"/>
    <w:rsid w:val="007D71A6"/>
    <w:rsid w:val="007D7561"/>
    <w:rsid w:val="007D7642"/>
    <w:rsid w:val="007E0058"/>
    <w:rsid w:val="007E0815"/>
    <w:rsid w:val="007E08B2"/>
    <w:rsid w:val="007E093F"/>
    <w:rsid w:val="007E0F16"/>
    <w:rsid w:val="007E0FCC"/>
    <w:rsid w:val="007E17D5"/>
    <w:rsid w:val="007E188F"/>
    <w:rsid w:val="007E1A98"/>
    <w:rsid w:val="007E1B11"/>
    <w:rsid w:val="007E2A5C"/>
    <w:rsid w:val="007E2CC5"/>
    <w:rsid w:val="007E2D81"/>
    <w:rsid w:val="007E3710"/>
    <w:rsid w:val="007E3CAE"/>
    <w:rsid w:val="007E3CF6"/>
    <w:rsid w:val="007E3FC1"/>
    <w:rsid w:val="007E3FDD"/>
    <w:rsid w:val="007E4D40"/>
    <w:rsid w:val="007E5675"/>
    <w:rsid w:val="007E5E48"/>
    <w:rsid w:val="007E65F1"/>
    <w:rsid w:val="007E6B64"/>
    <w:rsid w:val="007E77DB"/>
    <w:rsid w:val="007E7884"/>
    <w:rsid w:val="007E79C0"/>
    <w:rsid w:val="007E7B0B"/>
    <w:rsid w:val="007F047B"/>
    <w:rsid w:val="007F04A9"/>
    <w:rsid w:val="007F0777"/>
    <w:rsid w:val="007F0D7F"/>
    <w:rsid w:val="007F1B6C"/>
    <w:rsid w:val="007F1EBA"/>
    <w:rsid w:val="007F2927"/>
    <w:rsid w:val="007F3BB5"/>
    <w:rsid w:val="007F3BDB"/>
    <w:rsid w:val="007F4BF4"/>
    <w:rsid w:val="007F4E82"/>
    <w:rsid w:val="007F564E"/>
    <w:rsid w:val="007F580C"/>
    <w:rsid w:val="007F5A01"/>
    <w:rsid w:val="007F5C41"/>
    <w:rsid w:val="007F5DC8"/>
    <w:rsid w:val="007F5F9C"/>
    <w:rsid w:val="007F66CD"/>
    <w:rsid w:val="007F6E99"/>
    <w:rsid w:val="007F6E9B"/>
    <w:rsid w:val="007F6EA0"/>
    <w:rsid w:val="007F702F"/>
    <w:rsid w:val="007F7B12"/>
    <w:rsid w:val="007F7EB3"/>
    <w:rsid w:val="007F7F0A"/>
    <w:rsid w:val="008021C2"/>
    <w:rsid w:val="00802626"/>
    <w:rsid w:val="00802C60"/>
    <w:rsid w:val="00802C64"/>
    <w:rsid w:val="00802FE4"/>
    <w:rsid w:val="0080304F"/>
    <w:rsid w:val="008034EA"/>
    <w:rsid w:val="008042EC"/>
    <w:rsid w:val="00804737"/>
    <w:rsid w:val="00805530"/>
    <w:rsid w:val="008060F4"/>
    <w:rsid w:val="00806A4D"/>
    <w:rsid w:val="00806D46"/>
    <w:rsid w:val="00807275"/>
    <w:rsid w:val="00807589"/>
    <w:rsid w:val="008077DA"/>
    <w:rsid w:val="0080795D"/>
    <w:rsid w:val="00807B98"/>
    <w:rsid w:val="00810863"/>
    <w:rsid w:val="0081147B"/>
    <w:rsid w:val="00811511"/>
    <w:rsid w:val="008115CE"/>
    <w:rsid w:val="00812ACF"/>
    <w:rsid w:val="00812B09"/>
    <w:rsid w:val="0081306C"/>
    <w:rsid w:val="00813099"/>
    <w:rsid w:val="00813DBB"/>
    <w:rsid w:val="00813F12"/>
    <w:rsid w:val="00814B2D"/>
    <w:rsid w:val="00814DD2"/>
    <w:rsid w:val="00814EAC"/>
    <w:rsid w:val="008154CD"/>
    <w:rsid w:val="008156F1"/>
    <w:rsid w:val="008161D0"/>
    <w:rsid w:val="0081673C"/>
    <w:rsid w:val="00817010"/>
    <w:rsid w:val="00817EC0"/>
    <w:rsid w:val="00820550"/>
    <w:rsid w:val="00820AC5"/>
    <w:rsid w:val="0082132E"/>
    <w:rsid w:val="008217E5"/>
    <w:rsid w:val="00822C53"/>
    <w:rsid w:val="00822D7F"/>
    <w:rsid w:val="0082346A"/>
    <w:rsid w:val="00823693"/>
    <w:rsid w:val="0082399A"/>
    <w:rsid w:val="00823C84"/>
    <w:rsid w:val="00823EFB"/>
    <w:rsid w:val="00824078"/>
    <w:rsid w:val="00824EAB"/>
    <w:rsid w:val="00825B6E"/>
    <w:rsid w:val="00825EA2"/>
    <w:rsid w:val="008262F5"/>
    <w:rsid w:val="00826698"/>
    <w:rsid w:val="008271A4"/>
    <w:rsid w:val="008274E0"/>
    <w:rsid w:val="008275B5"/>
    <w:rsid w:val="00827F07"/>
    <w:rsid w:val="008304EB"/>
    <w:rsid w:val="00830DC4"/>
    <w:rsid w:val="00831167"/>
    <w:rsid w:val="00831942"/>
    <w:rsid w:val="00831A64"/>
    <w:rsid w:val="00831BF6"/>
    <w:rsid w:val="0083359A"/>
    <w:rsid w:val="008346EC"/>
    <w:rsid w:val="00834C7C"/>
    <w:rsid w:val="00834C92"/>
    <w:rsid w:val="00835738"/>
    <w:rsid w:val="008358D9"/>
    <w:rsid w:val="00835D88"/>
    <w:rsid w:val="00836A2A"/>
    <w:rsid w:val="00836CA3"/>
    <w:rsid w:val="00837A60"/>
    <w:rsid w:val="00837E80"/>
    <w:rsid w:val="00840602"/>
    <w:rsid w:val="0084094E"/>
    <w:rsid w:val="008409B9"/>
    <w:rsid w:val="00840C02"/>
    <w:rsid w:val="008419C4"/>
    <w:rsid w:val="00841A8F"/>
    <w:rsid w:val="0084273E"/>
    <w:rsid w:val="00842E55"/>
    <w:rsid w:val="00844574"/>
    <w:rsid w:val="00844990"/>
    <w:rsid w:val="00844FB2"/>
    <w:rsid w:val="008453BD"/>
    <w:rsid w:val="00845AA0"/>
    <w:rsid w:val="00846062"/>
    <w:rsid w:val="008463BE"/>
    <w:rsid w:val="00846C29"/>
    <w:rsid w:val="00850736"/>
    <w:rsid w:val="00850B97"/>
    <w:rsid w:val="008512A0"/>
    <w:rsid w:val="008514BE"/>
    <w:rsid w:val="0085179B"/>
    <w:rsid w:val="00851D63"/>
    <w:rsid w:val="00852AED"/>
    <w:rsid w:val="008537D6"/>
    <w:rsid w:val="008544F2"/>
    <w:rsid w:val="0085479B"/>
    <w:rsid w:val="0085490B"/>
    <w:rsid w:val="0085577F"/>
    <w:rsid w:val="00855C34"/>
    <w:rsid w:val="0085674B"/>
    <w:rsid w:val="008569F2"/>
    <w:rsid w:val="00857C7F"/>
    <w:rsid w:val="00857C91"/>
    <w:rsid w:val="008608DE"/>
    <w:rsid w:val="008610AB"/>
    <w:rsid w:val="008610DC"/>
    <w:rsid w:val="00861831"/>
    <w:rsid w:val="00861A02"/>
    <w:rsid w:val="00861A52"/>
    <w:rsid w:val="00862010"/>
    <w:rsid w:val="008632BE"/>
    <w:rsid w:val="0086430B"/>
    <w:rsid w:val="00864316"/>
    <w:rsid w:val="00864E80"/>
    <w:rsid w:val="0086537E"/>
    <w:rsid w:val="008653EF"/>
    <w:rsid w:val="00865CE5"/>
    <w:rsid w:val="0086634B"/>
    <w:rsid w:val="008673D4"/>
    <w:rsid w:val="008673F9"/>
    <w:rsid w:val="00867555"/>
    <w:rsid w:val="00870105"/>
    <w:rsid w:val="00870B1C"/>
    <w:rsid w:val="00870DD0"/>
    <w:rsid w:val="00871255"/>
    <w:rsid w:val="00871DB2"/>
    <w:rsid w:val="008720E2"/>
    <w:rsid w:val="008723E1"/>
    <w:rsid w:val="00872968"/>
    <w:rsid w:val="00872D7B"/>
    <w:rsid w:val="0087325F"/>
    <w:rsid w:val="00873FB5"/>
    <w:rsid w:val="00874116"/>
    <w:rsid w:val="00874440"/>
    <w:rsid w:val="008752B0"/>
    <w:rsid w:val="008756EC"/>
    <w:rsid w:val="00875C2A"/>
    <w:rsid w:val="00876354"/>
    <w:rsid w:val="008763E0"/>
    <w:rsid w:val="0087685B"/>
    <w:rsid w:val="00877810"/>
    <w:rsid w:val="00877E41"/>
    <w:rsid w:val="008802EF"/>
    <w:rsid w:val="008802FF"/>
    <w:rsid w:val="00881327"/>
    <w:rsid w:val="008814AE"/>
    <w:rsid w:val="00882B3D"/>
    <w:rsid w:val="00882FAB"/>
    <w:rsid w:val="008832E6"/>
    <w:rsid w:val="00883680"/>
    <w:rsid w:val="0088382C"/>
    <w:rsid w:val="00884234"/>
    <w:rsid w:val="00885285"/>
    <w:rsid w:val="008853A2"/>
    <w:rsid w:val="00885968"/>
    <w:rsid w:val="00886DDD"/>
    <w:rsid w:val="0088756C"/>
    <w:rsid w:val="008875DC"/>
    <w:rsid w:val="00890090"/>
    <w:rsid w:val="008906CE"/>
    <w:rsid w:val="008911BD"/>
    <w:rsid w:val="00892371"/>
    <w:rsid w:val="0089289D"/>
    <w:rsid w:val="00892936"/>
    <w:rsid w:val="00892E47"/>
    <w:rsid w:val="008936BC"/>
    <w:rsid w:val="008939D2"/>
    <w:rsid w:val="00894448"/>
    <w:rsid w:val="00895507"/>
    <w:rsid w:val="00895756"/>
    <w:rsid w:val="0089643E"/>
    <w:rsid w:val="008969E5"/>
    <w:rsid w:val="00897509"/>
    <w:rsid w:val="00897DAD"/>
    <w:rsid w:val="00897DE5"/>
    <w:rsid w:val="008A0056"/>
    <w:rsid w:val="008A0328"/>
    <w:rsid w:val="008A0F3A"/>
    <w:rsid w:val="008A25EC"/>
    <w:rsid w:val="008A3B55"/>
    <w:rsid w:val="008A4024"/>
    <w:rsid w:val="008A43AD"/>
    <w:rsid w:val="008A48E4"/>
    <w:rsid w:val="008A4E93"/>
    <w:rsid w:val="008A54D9"/>
    <w:rsid w:val="008A5933"/>
    <w:rsid w:val="008A61A1"/>
    <w:rsid w:val="008A6707"/>
    <w:rsid w:val="008A6926"/>
    <w:rsid w:val="008A6B3F"/>
    <w:rsid w:val="008A6DB0"/>
    <w:rsid w:val="008A7573"/>
    <w:rsid w:val="008A765E"/>
    <w:rsid w:val="008A7DF1"/>
    <w:rsid w:val="008B06C5"/>
    <w:rsid w:val="008B0CE3"/>
    <w:rsid w:val="008B0D05"/>
    <w:rsid w:val="008B10EB"/>
    <w:rsid w:val="008B1646"/>
    <w:rsid w:val="008B1AAA"/>
    <w:rsid w:val="008B268E"/>
    <w:rsid w:val="008B2CD3"/>
    <w:rsid w:val="008B2D34"/>
    <w:rsid w:val="008B2F79"/>
    <w:rsid w:val="008B306B"/>
    <w:rsid w:val="008B38E7"/>
    <w:rsid w:val="008B3A5F"/>
    <w:rsid w:val="008B3EF8"/>
    <w:rsid w:val="008B43AA"/>
    <w:rsid w:val="008B4A8F"/>
    <w:rsid w:val="008B5331"/>
    <w:rsid w:val="008B5989"/>
    <w:rsid w:val="008B6221"/>
    <w:rsid w:val="008B65CE"/>
    <w:rsid w:val="008B6D32"/>
    <w:rsid w:val="008B740D"/>
    <w:rsid w:val="008B7CC3"/>
    <w:rsid w:val="008C0038"/>
    <w:rsid w:val="008C050F"/>
    <w:rsid w:val="008C0842"/>
    <w:rsid w:val="008C1341"/>
    <w:rsid w:val="008C17D1"/>
    <w:rsid w:val="008C1886"/>
    <w:rsid w:val="008C1D9E"/>
    <w:rsid w:val="008C2833"/>
    <w:rsid w:val="008C2C7B"/>
    <w:rsid w:val="008C2F05"/>
    <w:rsid w:val="008C305A"/>
    <w:rsid w:val="008C32AB"/>
    <w:rsid w:val="008C3783"/>
    <w:rsid w:val="008C434B"/>
    <w:rsid w:val="008C4815"/>
    <w:rsid w:val="008C4B9A"/>
    <w:rsid w:val="008C5086"/>
    <w:rsid w:val="008C5352"/>
    <w:rsid w:val="008C596B"/>
    <w:rsid w:val="008C61C0"/>
    <w:rsid w:val="008C6474"/>
    <w:rsid w:val="008C668B"/>
    <w:rsid w:val="008C6C59"/>
    <w:rsid w:val="008C7437"/>
    <w:rsid w:val="008C758B"/>
    <w:rsid w:val="008C7718"/>
    <w:rsid w:val="008C7B87"/>
    <w:rsid w:val="008D01E6"/>
    <w:rsid w:val="008D02D4"/>
    <w:rsid w:val="008D0460"/>
    <w:rsid w:val="008D0C7A"/>
    <w:rsid w:val="008D14DB"/>
    <w:rsid w:val="008D2B63"/>
    <w:rsid w:val="008D3232"/>
    <w:rsid w:val="008D34AF"/>
    <w:rsid w:val="008D3745"/>
    <w:rsid w:val="008D43E8"/>
    <w:rsid w:val="008D5108"/>
    <w:rsid w:val="008D54AA"/>
    <w:rsid w:val="008D57BD"/>
    <w:rsid w:val="008D5FCE"/>
    <w:rsid w:val="008D6182"/>
    <w:rsid w:val="008D69E2"/>
    <w:rsid w:val="008D6E33"/>
    <w:rsid w:val="008D74AC"/>
    <w:rsid w:val="008D7B50"/>
    <w:rsid w:val="008E0265"/>
    <w:rsid w:val="008E0296"/>
    <w:rsid w:val="008E0518"/>
    <w:rsid w:val="008E0A68"/>
    <w:rsid w:val="008E13FA"/>
    <w:rsid w:val="008E198D"/>
    <w:rsid w:val="008E3945"/>
    <w:rsid w:val="008E3A00"/>
    <w:rsid w:val="008E40F7"/>
    <w:rsid w:val="008E454E"/>
    <w:rsid w:val="008E492F"/>
    <w:rsid w:val="008E499B"/>
    <w:rsid w:val="008E524D"/>
    <w:rsid w:val="008E5781"/>
    <w:rsid w:val="008E593B"/>
    <w:rsid w:val="008E5A51"/>
    <w:rsid w:val="008E6235"/>
    <w:rsid w:val="008E6327"/>
    <w:rsid w:val="008E7975"/>
    <w:rsid w:val="008F05E4"/>
    <w:rsid w:val="008F0DE3"/>
    <w:rsid w:val="008F0EA2"/>
    <w:rsid w:val="008F1A5E"/>
    <w:rsid w:val="008F1C6F"/>
    <w:rsid w:val="008F23EB"/>
    <w:rsid w:val="008F2957"/>
    <w:rsid w:val="008F329F"/>
    <w:rsid w:val="008F32E2"/>
    <w:rsid w:val="008F3E0B"/>
    <w:rsid w:val="008F492F"/>
    <w:rsid w:val="008F4A5F"/>
    <w:rsid w:val="008F4AA2"/>
    <w:rsid w:val="008F4B06"/>
    <w:rsid w:val="008F4DD7"/>
    <w:rsid w:val="008F548E"/>
    <w:rsid w:val="008F5898"/>
    <w:rsid w:val="008F6CDF"/>
    <w:rsid w:val="008F6D4F"/>
    <w:rsid w:val="008F7087"/>
    <w:rsid w:val="0090001E"/>
    <w:rsid w:val="00900954"/>
    <w:rsid w:val="0090124D"/>
    <w:rsid w:val="009012D7"/>
    <w:rsid w:val="00901379"/>
    <w:rsid w:val="009013ED"/>
    <w:rsid w:val="0090168A"/>
    <w:rsid w:val="00902663"/>
    <w:rsid w:val="00902665"/>
    <w:rsid w:val="00902CB1"/>
    <w:rsid w:val="00902D80"/>
    <w:rsid w:val="00902F54"/>
    <w:rsid w:val="00902F8C"/>
    <w:rsid w:val="00903778"/>
    <w:rsid w:val="00903B0E"/>
    <w:rsid w:val="0090421A"/>
    <w:rsid w:val="009050E8"/>
    <w:rsid w:val="0090615B"/>
    <w:rsid w:val="009064D5"/>
    <w:rsid w:val="0090660F"/>
    <w:rsid w:val="00906914"/>
    <w:rsid w:val="00906A0F"/>
    <w:rsid w:val="00906D9D"/>
    <w:rsid w:val="00906DC9"/>
    <w:rsid w:val="00910123"/>
    <w:rsid w:val="00910192"/>
    <w:rsid w:val="00910856"/>
    <w:rsid w:val="00910CFC"/>
    <w:rsid w:val="00910F02"/>
    <w:rsid w:val="009126E8"/>
    <w:rsid w:val="00912AC1"/>
    <w:rsid w:val="00912BEA"/>
    <w:rsid w:val="00912C3E"/>
    <w:rsid w:val="0091329B"/>
    <w:rsid w:val="00913570"/>
    <w:rsid w:val="009136CE"/>
    <w:rsid w:val="00913EFE"/>
    <w:rsid w:val="00914369"/>
    <w:rsid w:val="009154D7"/>
    <w:rsid w:val="009157E0"/>
    <w:rsid w:val="009159D7"/>
    <w:rsid w:val="009161A4"/>
    <w:rsid w:val="009161BE"/>
    <w:rsid w:val="00916247"/>
    <w:rsid w:val="00916728"/>
    <w:rsid w:val="00916873"/>
    <w:rsid w:val="009171DB"/>
    <w:rsid w:val="00917547"/>
    <w:rsid w:val="00917685"/>
    <w:rsid w:val="00917BE8"/>
    <w:rsid w:val="00917C81"/>
    <w:rsid w:val="00917D02"/>
    <w:rsid w:val="00920493"/>
    <w:rsid w:val="00920826"/>
    <w:rsid w:val="00920AE1"/>
    <w:rsid w:val="0092136F"/>
    <w:rsid w:val="0092156C"/>
    <w:rsid w:val="00921913"/>
    <w:rsid w:val="00921B38"/>
    <w:rsid w:val="00921ED0"/>
    <w:rsid w:val="00921F9E"/>
    <w:rsid w:val="00922296"/>
    <w:rsid w:val="00922CEE"/>
    <w:rsid w:val="00924AD1"/>
    <w:rsid w:val="0092508A"/>
    <w:rsid w:val="00925888"/>
    <w:rsid w:val="0092604A"/>
    <w:rsid w:val="00926FA9"/>
    <w:rsid w:val="0092728D"/>
    <w:rsid w:val="009275F2"/>
    <w:rsid w:val="00927E01"/>
    <w:rsid w:val="00930882"/>
    <w:rsid w:val="00930EC2"/>
    <w:rsid w:val="009311DA"/>
    <w:rsid w:val="0093137D"/>
    <w:rsid w:val="00931604"/>
    <w:rsid w:val="00932377"/>
    <w:rsid w:val="009325D2"/>
    <w:rsid w:val="00932655"/>
    <w:rsid w:val="00933301"/>
    <w:rsid w:val="00933B4E"/>
    <w:rsid w:val="00933E6C"/>
    <w:rsid w:val="009341E5"/>
    <w:rsid w:val="009343BF"/>
    <w:rsid w:val="009364FE"/>
    <w:rsid w:val="00936ACA"/>
    <w:rsid w:val="0093766B"/>
    <w:rsid w:val="00937C40"/>
    <w:rsid w:val="00937CBE"/>
    <w:rsid w:val="0094010F"/>
    <w:rsid w:val="00940BDC"/>
    <w:rsid w:val="009417B6"/>
    <w:rsid w:val="00941B9F"/>
    <w:rsid w:val="00942379"/>
    <w:rsid w:val="00942831"/>
    <w:rsid w:val="0094296E"/>
    <w:rsid w:val="00943515"/>
    <w:rsid w:val="009450AD"/>
    <w:rsid w:val="00945578"/>
    <w:rsid w:val="00945AC9"/>
    <w:rsid w:val="00945D1E"/>
    <w:rsid w:val="00945D5E"/>
    <w:rsid w:val="00945F8D"/>
    <w:rsid w:val="009463AE"/>
    <w:rsid w:val="0094678E"/>
    <w:rsid w:val="00947092"/>
    <w:rsid w:val="009478C8"/>
    <w:rsid w:val="00947FDC"/>
    <w:rsid w:val="009501D1"/>
    <w:rsid w:val="00950670"/>
    <w:rsid w:val="0095096A"/>
    <w:rsid w:val="0095098B"/>
    <w:rsid w:val="00950A2D"/>
    <w:rsid w:val="00950F4F"/>
    <w:rsid w:val="0095163F"/>
    <w:rsid w:val="00951E07"/>
    <w:rsid w:val="00952C28"/>
    <w:rsid w:val="00952C37"/>
    <w:rsid w:val="00952DC2"/>
    <w:rsid w:val="00953530"/>
    <w:rsid w:val="00953AE2"/>
    <w:rsid w:val="009544BF"/>
    <w:rsid w:val="00954783"/>
    <w:rsid w:val="00955B16"/>
    <w:rsid w:val="00955B78"/>
    <w:rsid w:val="00956716"/>
    <w:rsid w:val="00956F5D"/>
    <w:rsid w:val="00957026"/>
    <w:rsid w:val="009571DF"/>
    <w:rsid w:val="009575EB"/>
    <w:rsid w:val="00957C7A"/>
    <w:rsid w:val="00960189"/>
    <w:rsid w:val="009609B1"/>
    <w:rsid w:val="00961432"/>
    <w:rsid w:val="0096149E"/>
    <w:rsid w:val="00962523"/>
    <w:rsid w:val="0096261A"/>
    <w:rsid w:val="00962717"/>
    <w:rsid w:val="00962FB5"/>
    <w:rsid w:val="00963CE4"/>
    <w:rsid w:val="00965367"/>
    <w:rsid w:val="009653B2"/>
    <w:rsid w:val="00965725"/>
    <w:rsid w:val="009660B1"/>
    <w:rsid w:val="00966546"/>
    <w:rsid w:val="00966DEE"/>
    <w:rsid w:val="00970121"/>
    <w:rsid w:val="00970F6B"/>
    <w:rsid w:val="0097100E"/>
    <w:rsid w:val="009712E1"/>
    <w:rsid w:val="0097191C"/>
    <w:rsid w:val="00971FF2"/>
    <w:rsid w:val="00972D1F"/>
    <w:rsid w:val="009733E0"/>
    <w:rsid w:val="00973745"/>
    <w:rsid w:val="0097425E"/>
    <w:rsid w:val="009745E3"/>
    <w:rsid w:val="00975FB7"/>
    <w:rsid w:val="009767C6"/>
    <w:rsid w:val="00976ECC"/>
    <w:rsid w:val="00977587"/>
    <w:rsid w:val="00977617"/>
    <w:rsid w:val="00977E46"/>
    <w:rsid w:val="00977ED2"/>
    <w:rsid w:val="00980009"/>
    <w:rsid w:val="00980FDC"/>
    <w:rsid w:val="009810F1"/>
    <w:rsid w:val="00981782"/>
    <w:rsid w:val="00981FCD"/>
    <w:rsid w:val="00982775"/>
    <w:rsid w:val="00982E73"/>
    <w:rsid w:val="00982F90"/>
    <w:rsid w:val="00983D20"/>
    <w:rsid w:val="00984198"/>
    <w:rsid w:val="00984776"/>
    <w:rsid w:val="00984A8F"/>
    <w:rsid w:val="00984DB9"/>
    <w:rsid w:val="0098526E"/>
    <w:rsid w:val="0098565D"/>
    <w:rsid w:val="00985D69"/>
    <w:rsid w:val="00986227"/>
    <w:rsid w:val="00986249"/>
    <w:rsid w:val="0098640D"/>
    <w:rsid w:val="00986B03"/>
    <w:rsid w:val="00986F2E"/>
    <w:rsid w:val="00987253"/>
    <w:rsid w:val="009872E8"/>
    <w:rsid w:val="00987AB2"/>
    <w:rsid w:val="00987C65"/>
    <w:rsid w:val="00990204"/>
    <w:rsid w:val="009905B0"/>
    <w:rsid w:val="00990621"/>
    <w:rsid w:val="0099097C"/>
    <w:rsid w:val="00990D91"/>
    <w:rsid w:val="00991A68"/>
    <w:rsid w:val="00991C06"/>
    <w:rsid w:val="009921AB"/>
    <w:rsid w:val="0099243E"/>
    <w:rsid w:val="00992E70"/>
    <w:rsid w:val="00992FD0"/>
    <w:rsid w:val="009933BE"/>
    <w:rsid w:val="00993423"/>
    <w:rsid w:val="009935E3"/>
    <w:rsid w:val="009940E3"/>
    <w:rsid w:val="009949E2"/>
    <w:rsid w:val="0099548D"/>
    <w:rsid w:val="009955F9"/>
    <w:rsid w:val="00995995"/>
    <w:rsid w:val="0099669D"/>
    <w:rsid w:val="009968CF"/>
    <w:rsid w:val="00996946"/>
    <w:rsid w:val="00996F8C"/>
    <w:rsid w:val="0099735A"/>
    <w:rsid w:val="009978A2"/>
    <w:rsid w:val="009A04C3"/>
    <w:rsid w:val="009A0909"/>
    <w:rsid w:val="009A130B"/>
    <w:rsid w:val="009A232F"/>
    <w:rsid w:val="009A237A"/>
    <w:rsid w:val="009A24E0"/>
    <w:rsid w:val="009A2622"/>
    <w:rsid w:val="009A2EC4"/>
    <w:rsid w:val="009A2EE1"/>
    <w:rsid w:val="009A3121"/>
    <w:rsid w:val="009A3BAF"/>
    <w:rsid w:val="009A3DAA"/>
    <w:rsid w:val="009A3E6C"/>
    <w:rsid w:val="009A41CF"/>
    <w:rsid w:val="009A422E"/>
    <w:rsid w:val="009A44C4"/>
    <w:rsid w:val="009A4943"/>
    <w:rsid w:val="009A4A8B"/>
    <w:rsid w:val="009A5E5F"/>
    <w:rsid w:val="009A6109"/>
    <w:rsid w:val="009A62D8"/>
    <w:rsid w:val="009A666D"/>
    <w:rsid w:val="009A6847"/>
    <w:rsid w:val="009A6FF9"/>
    <w:rsid w:val="009A71D5"/>
    <w:rsid w:val="009A7D63"/>
    <w:rsid w:val="009B0290"/>
    <w:rsid w:val="009B1025"/>
    <w:rsid w:val="009B1885"/>
    <w:rsid w:val="009B1CF7"/>
    <w:rsid w:val="009B1D65"/>
    <w:rsid w:val="009B1DD0"/>
    <w:rsid w:val="009B1F78"/>
    <w:rsid w:val="009B2169"/>
    <w:rsid w:val="009B3094"/>
    <w:rsid w:val="009B35DB"/>
    <w:rsid w:val="009B3F48"/>
    <w:rsid w:val="009B4F0A"/>
    <w:rsid w:val="009B5AB9"/>
    <w:rsid w:val="009B5B59"/>
    <w:rsid w:val="009B5C1C"/>
    <w:rsid w:val="009B69CE"/>
    <w:rsid w:val="009B6B2E"/>
    <w:rsid w:val="009B6C84"/>
    <w:rsid w:val="009B6D96"/>
    <w:rsid w:val="009B6EFB"/>
    <w:rsid w:val="009B7830"/>
    <w:rsid w:val="009B7A0C"/>
    <w:rsid w:val="009B7EAC"/>
    <w:rsid w:val="009C097D"/>
    <w:rsid w:val="009C0AF1"/>
    <w:rsid w:val="009C1F08"/>
    <w:rsid w:val="009C24C4"/>
    <w:rsid w:val="009C26E5"/>
    <w:rsid w:val="009C2D27"/>
    <w:rsid w:val="009C37FE"/>
    <w:rsid w:val="009C3D4F"/>
    <w:rsid w:val="009C4BEF"/>
    <w:rsid w:val="009C5062"/>
    <w:rsid w:val="009C534F"/>
    <w:rsid w:val="009C55E5"/>
    <w:rsid w:val="009C5E03"/>
    <w:rsid w:val="009C61C9"/>
    <w:rsid w:val="009C6AD6"/>
    <w:rsid w:val="009C6B96"/>
    <w:rsid w:val="009C779F"/>
    <w:rsid w:val="009D025E"/>
    <w:rsid w:val="009D1616"/>
    <w:rsid w:val="009D1728"/>
    <w:rsid w:val="009D24BD"/>
    <w:rsid w:val="009D2630"/>
    <w:rsid w:val="009D2F4B"/>
    <w:rsid w:val="009D3CA2"/>
    <w:rsid w:val="009D42AB"/>
    <w:rsid w:val="009D440E"/>
    <w:rsid w:val="009D546B"/>
    <w:rsid w:val="009D5C40"/>
    <w:rsid w:val="009D6613"/>
    <w:rsid w:val="009D6A2E"/>
    <w:rsid w:val="009D6BEA"/>
    <w:rsid w:val="009D7162"/>
    <w:rsid w:val="009D76D4"/>
    <w:rsid w:val="009D7BE6"/>
    <w:rsid w:val="009E1692"/>
    <w:rsid w:val="009E1F9D"/>
    <w:rsid w:val="009E3296"/>
    <w:rsid w:val="009E41B4"/>
    <w:rsid w:val="009E4404"/>
    <w:rsid w:val="009E4B3E"/>
    <w:rsid w:val="009E4D36"/>
    <w:rsid w:val="009E5648"/>
    <w:rsid w:val="009E5AB3"/>
    <w:rsid w:val="009E5AC2"/>
    <w:rsid w:val="009E5C8B"/>
    <w:rsid w:val="009E6294"/>
    <w:rsid w:val="009E6CAB"/>
    <w:rsid w:val="009E73A6"/>
    <w:rsid w:val="009E75FD"/>
    <w:rsid w:val="009E7E16"/>
    <w:rsid w:val="009F063A"/>
    <w:rsid w:val="009F0A94"/>
    <w:rsid w:val="009F14AD"/>
    <w:rsid w:val="009F1AE4"/>
    <w:rsid w:val="009F2124"/>
    <w:rsid w:val="009F2475"/>
    <w:rsid w:val="009F2813"/>
    <w:rsid w:val="009F2B40"/>
    <w:rsid w:val="009F3071"/>
    <w:rsid w:val="009F3088"/>
    <w:rsid w:val="009F321D"/>
    <w:rsid w:val="009F3236"/>
    <w:rsid w:val="009F3386"/>
    <w:rsid w:val="009F3568"/>
    <w:rsid w:val="009F3F53"/>
    <w:rsid w:val="009F3F96"/>
    <w:rsid w:val="009F4054"/>
    <w:rsid w:val="009F422C"/>
    <w:rsid w:val="009F521B"/>
    <w:rsid w:val="009F5E4C"/>
    <w:rsid w:val="00A000F2"/>
    <w:rsid w:val="00A00221"/>
    <w:rsid w:val="00A00467"/>
    <w:rsid w:val="00A00519"/>
    <w:rsid w:val="00A00644"/>
    <w:rsid w:val="00A009F9"/>
    <w:rsid w:val="00A015A7"/>
    <w:rsid w:val="00A01FF1"/>
    <w:rsid w:val="00A02524"/>
    <w:rsid w:val="00A02F96"/>
    <w:rsid w:val="00A04A69"/>
    <w:rsid w:val="00A050D2"/>
    <w:rsid w:val="00A05857"/>
    <w:rsid w:val="00A05A7B"/>
    <w:rsid w:val="00A061B6"/>
    <w:rsid w:val="00A063D8"/>
    <w:rsid w:val="00A06B8F"/>
    <w:rsid w:val="00A06DCB"/>
    <w:rsid w:val="00A06EEF"/>
    <w:rsid w:val="00A071BC"/>
    <w:rsid w:val="00A0767B"/>
    <w:rsid w:val="00A07A97"/>
    <w:rsid w:val="00A1102F"/>
    <w:rsid w:val="00A1122D"/>
    <w:rsid w:val="00A11701"/>
    <w:rsid w:val="00A11C10"/>
    <w:rsid w:val="00A11D10"/>
    <w:rsid w:val="00A120ED"/>
    <w:rsid w:val="00A124EF"/>
    <w:rsid w:val="00A12AE7"/>
    <w:rsid w:val="00A132D8"/>
    <w:rsid w:val="00A13E5A"/>
    <w:rsid w:val="00A1457D"/>
    <w:rsid w:val="00A14924"/>
    <w:rsid w:val="00A14D7B"/>
    <w:rsid w:val="00A15356"/>
    <w:rsid w:val="00A16A45"/>
    <w:rsid w:val="00A17D88"/>
    <w:rsid w:val="00A21660"/>
    <w:rsid w:val="00A21927"/>
    <w:rsid w:val="00A22409"/>
    <w:rsid w:val="00A225C8"/>
    <w:rsid w:val="00A22D87"/>
    <w:rsid w:val="00A22DEE"/>
    <w:rsid w:val="00A23006"/>
    <w:rsid w:val="00A231AE"/>
    <w:rsid w:val="00A242B0"/>
    <w:rsid w:val="00A25A57"/>
    <w:rsid w:val="00A25FEF"/>
    <w:rsid w:val="00A26242"/>
    <w:rsid w:val="00A262B6"/>
    <w:rsid w:val="00A263F2"/>
    <w:rsid w:val="00A264D3"/>
    <w:rsid w:val="00A26C9F"/>
    <w:rsid w:val="00A26F4D"/>
    <w:rsid w:val="00A2767E"/>
    <w:rsid w:val="00A27AEC"/>
    <w:rsid w:val="00A27BD5"/>
    <w:rsid w:val="00A30213"/>
    <w:rsid w:val="00A30B6B"/>
    <w:rsid w:val="00A31ED9"/>
    <w:rsid w:val="00A3234A"/>
    <w:rsid w:val="00A328E1"/>
    <w:rsid w:val="00A32E36"/>
    <w:rsid w:val="00A33021"/>
    <w:rsid w:val="00A33144"/>
    <w:rsid w:val="00A334EE"/>
    <w:rsid w:val="00A33B46"/>
    <w:rsid w:val="00A341FC"/>
    <w:rsid w:val="00A35419"/>
    <w:rsid w:val="00A359B1"/>
    <w:rsid w:val="00A35D7B"/>
    <w:rsid w:val="00A35EB4"/>
    <w:rsid w:val="00A37743"/>
    <w:rsid w:val="00A378B2"/>
    <w:rsid w:val="00A37917"/>
    <w:rsid w:val="00A37AC9"/>
    <w:rsid w:val="00A40319"/>
    <w:rsid w:val="00A4092B"/>
    <w:rsid w:val="00A41380"/>
    <w:rsid w:val="00A417D5"/>
    <w:rsid w:val="00A42249"/>
    <w:rsid w:val="00A43EDE"/>
    <w:rsid w:val="00A44A75"/>
    <w:rsid w:val="00A459BD"/>
    <w:rsid w:val="00A45B8D"/>
    <w:rsid w:val="00A46309"/>
    <w:rsid w:val="00A46C6C"/>
    <w:rsid w:val="00A46FA3"/>
    <w:rsid w:val="00A47419"/>
    <w:rsid w:val="00A47667"/>
    <w:rsid w:val="00A47D7A"/>
    <w:rsid w:val="00A47DD2"/>
    <w:rsid w:val="00A514CB"/>
    <w:rsid w:val="00A51A4A"/>
    <w:rsid w:val="00A51EB1"/>
    <w:rsid w:val="00A52769"/>
    <w:rsid w:val="00A52C47"/>
    <w:rsid w:val="00A5356A"/>
    <w:rsid w:val="00A53920"/>
    <w:rsid w:val="00A539DA"/>
    <w:rsid w:val="00A53B88"/>
    <w:rsid w:val="00A53D46"/>
    <w:rsid w:val="00A54082"/>
    <w:rsid w:val="00A540CE"/>
    <w:rsid w:val="00A551C6"/>
    <w:rsid w:val="00A551F3"/>
    <w:rsid w:val="00A5523F"/>
    <w:rsid w:val="00A55658"/>
    <w:rsid w:val="00A558BD"/>
    <w:rsid w:val="00A55BB5"/>
    <w:rsid w:val="00A56A9A"/>
    <w:rsid w:val="00A57027"/>
    <w:rsid w:val="00A57152"/>
    <w:rsid w:val="00A576AB"/>
    <w:rsid w:val="00A57CE6"/>
    <w:rsid w:val="00A60123"/>
    <w:rsid w:val="00A60B48"/>
    <w:rsid w:val="00A61685"/>
    <w:rsid w:val="00A6231E"/>
    <w:rsid w:val="00A62DA4"/>
    <w:rsid w:val="00A63584"/>
    <w:rsid w:val="00A6371E"/>
    <w:rsid w:val="00A645C5"/>
    <w:rsid w:val="00A652BC"/>
    <w:rsid w:val="00A65629"/>
    <w:rsid w:val="00A658FD"/>
    <w:rsid w:val="00A662EF"/>
    <w:rsid w:val="00A666AC"/>
    <w:rsid w:val="00A66C12"/>
    <w:rsid w:val="00A66DFA"/>
    <w:rsid w:val="00A6710F"/>
    <w:rsid w:val="00A67321"/>
    <w:rsid w:val="00A67759"/>
    <w:rsid w:val="00A70148"/>
    <w:rsid w:val="00A70691"/>
    <w:rsid w:val="00A71138"/>
    <w:rsid w:val="00A71224"/>
    <w:rsid w:val="00A7124A"/>
    <w:rsid w:val="00A7160E"/>
    <w:rsid w:val="00A7172A"/>
    <w:rsid w:val="00A71CE5"/>
    <w:rsid w:val="00A72878"/>
    <w:rsid w:val="00A7347B"/>
    <w:rsid w:val="00A73BCC"/>
    <w:rsid w:val="00A742DD"/>
    <w:rsid w:val="00A74A55"/>
    <w:rsid w:val="00A74C29"/>
    <w:rsid w:val="00A7567B"/>
    <w:rsid w:val="00A756FD"/>
    <w:rsid w:val="00A75B27"/>
    <w:rsid w:val="00A76081"/>
    <w:rsid w:val="00A760AD"/>
    <w:rsid w:val="00A762FA"/>
    <w:rsid w:val="00A76939"/>
    <w:rsid w:val="00A773B1"/>
    <w:rsid w:val="00A77685"/>
    <w:rsid w:val="00A77778"/>
    <w:rsid w:val="00A77B27"/>
    <w:rsid w:val="00A8063B"/>
    <w:rsid w:val="00A80F5D"/>
    <w:rsid w:val="00A8130F"/>
    <w:rsid w:val="00A8142D"/>
    <w:rsid w:val="00A81C1D"/>
    <w:rsid w:val="00A81C22"/>
    <w:rsid w:val="00A82B8D"/>
    <w:rsid w:val="00A82CCA"/>
    <w:rsid w:val="00A82D7A"/>
    <w:rsid w:val="00A84348"/>
    <w:rsid w:val="00A84525"/>
    <w:rsid w:val="00A8487D"/>
    <w:rsid w:val="00A848B1"/>
    <w:rsid w:val="00A85084"/>
    <w:rsid w:val="00A85518"/>
    <w:rsid w:val="00A8554E"/>
    <w:rsid w:val="00A85747"/>
    <w:rsid w:val="00A859C9"/>
    <w:rsid w:val="00A85A01"/>
    <w:rsid w:val="00A85CFC"/>
    <w:rsid w:val="00A85DBC"/>
    <w:rsid w:val="00A861B5"/>
    <w:rsid w:val="00A8681D"/>
    <w:rsid w:val="00A87016"/>
    <w:rsid w:val="00A9054B"/>
    <w:rsid w:val="00A90644"/>
    <w:rsid w:val="00A91578"/>
    <w:rsid w:val="00A915CE"/>
    <w:rsid w:val="00A91B6B"/>
    <w:rsid w:val="00A92149"/>
    <w:rsid w:val="00A922A1"/>
    <w:rsid w:val="00A925DB"/>
    <w:rsid w:val="00A931E2"/>
    <w:rsid w:val="00A93298"/>
    <w:rsid w:val="00A93356"/>
    <w:rsid w:val="00A93A81"/>
    <w:rsid w:val="00A944AE"/>
    <w:rsid w:val="00A9471D"/>
    <w:rsid w:val="00A96560"/>
    <w:rsid w:val="00AA00E0"/>
    <w:rsid w:val="00AA14A3"/>
    <w:rsid w:val="00AA1B00"/>
    <w:rsid w:val="00AA2154"/>
    <w:rsid w:val="00AA2308"/>
    <w:rsid w:val="00AA23C8"/>
    <w:rsid w:val="00AA291B"/>
    <w:rsid w:val="00AA29EF"/>
    <w:rsid w:val="00AA2AD1"/>
    <w:rsid w:val="00AA2D95"/>
    <w:rsid w:val="00AA2FD2"/>
    <w:rsid w:val="00AA3C5A"/>
    <w:rsid w:val="00AA3FE4"/>
    <w:rsid w:val="00AA477D"/>
    <w:rsid w:val="00AA5CC6"/>
    <w:rsid w:val="00AA5CFD"/>
    <w:rsid w:val="00AA6716"/>
    <w:rsid w:val="00AA6E15"/>
    <w:rsid w:val="00AA70B4"/>
    <w:rsid w:val="00AA7186"/>
    <w:rsid w:val="00AA7AA3"/>
    <w:rsid w:val="00AA7AB3"/>
    <w:rsid w:val="00AA7D1C"/>
    <w:rsid w:val="00AB0E7B"/>
    <w:rsid w:val="00AB1660"/>
    <w:rsid w:val="00AB192C"/>
    <w:rsid w:val="00AB1ECA"/>
    <w:rsid w:val="00AB2AA4"/>
    <w:rsid w:val="00AB2BD0"/>
    <w:rsid w:val="00AB2DE8"/>
    <w:rsid w:val="00AB31FC"/>
    <w:rsid w:val="00AB3AC4"/>
    <w:rsid w:val="00AB43AF"/>
    <w:rsid w:val="00AB51F7"/>
    <w:rsid w:val="00AB531D"/>
    <w:rsid w:val="00AB582A"/>
    <w:rsid w:val="00AB582F"/>
    <w:rsid w:val="00AB5C1B"/>
    <w:rsid w:val="00AB61B3"/>
    <w:rsid w:val="00AB6397"/>
    <w:rsid w:val="00AB69B4"/>
    <w:rsid w:val="00AC1426"/>
    <w:rsid w:val="00AC146A"/>
    <w:rsid w:val="00AC19A5"/>
    <w:rsid w:val="00AC2141"/>
    <w:rsid w:val="00AC259A"/>
    <w:rsid w:val="00AC2E93"/>
    <w:rsid w:val="00AC3043"/>
    <w:rsid w:val="00AC3644"/>
    <w:rsid w:val="00AC3948"/>
    <w:rsid w:val="00AC3C19"/>
    <w:rsid w:val="00AC41E2"/>
    <w:rsid w:val="00AC496C"/>
    <w:rsid w:val="00AC499F"/>
    <w:rsid w:val="00AC4AF9"/>
    <w:rsid w:val="00AC4D22"/>
    <w:rsid w:val="00AC577E"/>
    <w:rsid w:val="00AC5C8A"/>
    <w:rsid w:val="00AC670B"/>
    <w:rsid w:val="00AC6C19"/>
    <w:rsid w:val="00AC761F"/>
    <w:rsid w:val="00AC7795"/>
    <w:rsid w:val="00AC7E5E"/>
    <w:rsid w:val="00AD03D5"/>
    <w:rsid w:val="00AD0588"/>
    <w:rsid w:val="00AD1B55"/>
    <w:rsid w:val="00AD1F87"/>
    <w:rsid w:val="00AD1FD7"/>
    <w:rsid w:val="00AD246A"/>
    <w:rsid w:val="00AD2C50"/>
    <w:rsid w:val="00AD4DB4"/>
    <w:rsid w:val="00AD4F10"/>
    <w:rsid w:val="00AD4F24"/>
    <w:rsid w:val="00AD4F93"/>
    <w:rsid w:val="00AD5042"/>
    <w:rsid w:val="00AD55C3"/>
    <w:rsid w:val="00AD592B"/>
    <w:rsid w:val="00AD5B0A"/>
    <w:rsid w:val="00AD5DFD"/>
    <w:rsid w:val="00AD61FC"/>
    <w:rsid w:val="00AD673E"/>
    <w:rsid w:val="00AD68D0"/>
    <w:rsid w:val="00AD69DE"/>
    <w:rsid w:val="00AD6B82"/>
    <w:rsid w:val="00AD7905"/>
    <w:rsid w:val="00AD7F82"/>
    <w:rsid w:val="00AE023B"/>
    <w:rsid w:val="00AE1132"/>
    <w:rsid w:val="00AE1441"/>
    <w:rsid w:val="00AE1B5B"/>
    <w:rsid w:val="00AE1CD1"/>
    <w:rsid w:val="00AE2306"/>
    <w:rsid w:val="00AE248A"/>
    <w:rsid w:val="00AE255D"/>
    <w:rsid w:val="00AE2F46"/>
    <w:rsid w:val="00AE30BD"/>
    <w:rsid w:val="00AE3662"/>
    <w:rsid w:val="00AE3A2E"/>
    <w:rsid w:val="00AE3DF2"/>
    <w:rsid w:val="00AE45C6"/>
    <w:rsid w:val="00AE5B54"/>
    <w:rsid w:val="00AE5B6B"/>
    <w:rsid w:val="00AE6588"/>
    <w:rsid w:val="00AE68B6"/>
    <w:rsid w:val="00AE766E"/>
    <w:rsid w:val="00AE78BF"/>
    <w:rsid w:val="00AE79AB"/>
    <w:rsid w:val="00AF0483"/>
    <w:rsid w:val="00AF0E98"/>
    <w:rsid w:val="00AF10CC"/>
    <w:rsid w:val="00AF2110"/>
    <w:rsid w:val="00AF2573"/>
    <w:rsid w:val="00AF2657"/>
    <w:rsid w:val="00AF3BCB"/>
    <w:rsid w:val="00AF4008"/>
    <w:rsid w:val="00AF4A24"/>
    <w:rsid w:val="00AF4CEA"/>
    <w:rsid w:val="00AF4E9A"/>
    <w:rsid w:val="00AF50F2"/>
    <w:rsid w:val="00AF5620"/>
    <w:rsid w:val="00AF6259"/>
    <w:rsid w:val="00AF6BFB"/>
    <w:rsid w:val="00AF6ECA"/>
    <w:rsid w:val="00AF7838"/>
    <w:rsid w:val="00AF7897"/>
    <w:rsid w:val="00B0010D"/>
    <w:rsid w:val="00B01B30"/>
    <w:rsid w:val="00B02000"/>
    <w:rsid w:val="00B0279B"/>
    <w:rsid w:val="00B02AE7"/>
    <w:rsid w:val="00B03198"/>
    <w:rsid w:val="00B033C0"/>
    <w:rsid w:val="00B035ED"/>
    <w:rsid w:val="00B03822"/>
    <w:rsid w:val="00B0390A"/>
    <w:rsid w:val="00B03A7F"/>
    <w:rsid w:val="00B03F61"/>
    <w:rsid w:val="00B0448C"/>
    <w:rsid w:val="00B04ECF"/>
    <w:rsid w:val="00B05367"/>
    <w:rsid w:val="00B05564"/>
    <w:rsid w:val="00B05B9A"/>
    <w:rsid w:val="00B05E4C"/>
    <w:rsid w:val="00B06561"/>
    <w:rsid w:val="00B06A6A"/>
    <w:rsid w:val="00B072C2"/>
    <w:rsid w:val="00B075CE"/>
    <w:rsid w:val="00B07604"/>
    <w:rsid w:val="00B07CB6"/>
    <w:rsid w:val="00B1040F"/>
    <w:rsid w:val="00B107D0"/>
    <w:rsid w:val="00B10F32"/>
    <w:rsid w:val="00B119AC"/>
    <w:rsid w:val="00B11E15"/>
    <w:rsid w:val="00B11E5A"/>
    <w:rsid w:val="00B11E84"/>
    <w:rsid w:val="00B12381"/>
    <w:rsid w:val="00B12C44"/>
    <w:rsid w:val="00B137F7"/>
    <w:rsid w:val="00B14118"/>
    <w:rsid w:val="00B142E9"/>
    <w:rsid w:val="00B15532"/>
    <w:rsid w:val="00B1555B"/>
    <w:rsid w:val="00B15643"/>
    <w:rsid w:val="00B15738"/>
    <w:rsid w:val="00B15AFC"/>
    <w:rsid w:val="00B15E9E"/>
    <w:rsid w:val="00B164AC"/>
    <w:rsid w:val="00B164E4"/>
    <w:rsid w:val="00B16DD9"/>
    <w:rsid w:val="00B16F2E"/>
    <w:rsid w:val="00B2015C"/>
    <w:rsid w:val="00B20193"/>
    <w:rsid w:val="00B203AA"/>
    <w:rsid w:val="00B20E3C"/>
    <w:rsid w:val="00B21197"/>
    <w:rsid w:val="00B2129A"/>
    <w:rsid w:val="00B212EF"/>
    <w:rsid w:val="00B2162B"/>
    <w:rsid w:val="00B21A0D"/>
    <w:rsid w:val="00B21A24"/>
    <w:rsid w:val="00B21D71"/>
    <w:rsid w:val="00B222D6"/>
    <w:rsid w:val="00B22601"/>
    <w:rsid w:val="00B22A6A"/>
    <w:rsid w:val="00B22E2D"/>
    <w:rsid w:val="00B23E53"/>
    <w:rsid w:val="00B2411F"/>
    <w:rsid w:val="00B244E7"/>
    <w:rsid w:val="00B24785"/>
    <w:rsid w:val="00B2508B"/>
    <w:rsid w:val="00B25D00"/>
    <w:rsid w:val="00B26320"/>
    <w:rsid w:val="00B2640A"/>
    <w:rsid w:val="00B26491"/>
    <w:rsid w:val="00B26908"/>
    <w:rsid w:val="00B26B92"/>
    <w:rsid w:val="00B272E7"/>
    <w:rsid w:val="00B27D64"/>
    <w:rsid w:val="00B30FF3"/>
    <w:rsid w:val="00B314B4"/>
    <w:rsid w:val="00B3173A"/>
    <w:rsid w:val="00B31834"/>
    <w:rsid w:val="00B31FDA"/>
    <w:rsid w:val="00B321C4"/>
    <w:rsid w:val="00B328E0"/>
    <w:rsid w:val="00B33ABC"/>
    <w:rsid w:val="00B33BA6"/>
    <w:rsid w:val="00B33DC4"/>
    <w:rsid w:val="00B344A1"/>
    <w:rsid w:val="00B3486F"/>
    <w:rsid w:val="00B34E61"/>
    <w:rsid w:val="00B35487"/>
    <w:rsid w:val="00B35743"/>
    <w:rsid w:val="00B35818"/>
    <w:rsid w:val="00B359EC"/>
    <w:rsid w:val="00B35C64"/>
    <w:rsid w:val="00B35CAB"/>
    <w:rsid w:val="00B36A16"/>
    <w:rsid w:val="00B36A54"/>
    <w:rsid w:val="00B36C7E"/>
    <w:rsid w:val="00B37592"/>
    <w:rsid w:val="00B37C49"/>
    <w:rsid w:val="00B37C88"/>
    <w:rsid w:val="00B40244"/>
    <w:rsid w:val="00B4083E"/>
    <w:rsid w:val="00B409EF"/>
    <w:rsid w:val="00B40FB7"/>
    <w:rsid w:val="00B42E6A"/>
    <w:rsid w:val="00B43297"/>
    <w:rsid w:val="00B437B0"/>
    <w:rsid w:val="00B43A0D"/>
    <w:rsid w:val="00B43F55"/>
    <w:rsid w:val="00B44124"/>
    <w:rsid w:val="00B4488C"/>
    <w:rsid w:val="00B44B99"/>
    <w:rsid w:val="00B45613"/>
    <w:rsid w:val="00B47032"/>
    <w:rsid w:val="00B47D6B"/>
    <w:rsid w:val="00B47E50"/>
    <w:rsid w:val="00B5033E"/>
    <w:rsid w:val="00B507C6"/>
    <w:rsid w:val="00B50956"/>
    <w:rsid w:val="00B50BD3"/>
    <w:rsid w:val="00B51382"/>
    <w:rsid w:val="00B51EB8"/>
    <w:rsid w:val="00B52AE3"/>
    <w:rsid w:val="00B52C9C"/>
    <w:rsid w:val="00B533C2"/>
    <w:rsid w:val="00B53658"/>
    <w:rsid w:val="00B536D4"/>
    <w:rsid w:val="00B53806"/>
    <w:rsid w:val="00B53CA2"/>
    <w:rsid w:val="00B53EE3"/>
    <w:rsid w:val="00B55C65"/>
    <w:rsid w:val="00B56327"/>
    <w:rsid w:val="00B56613"/>
    <w:rsid w:val="00B56BBE"/>
    <w:rsid w:val="00B5737C"/>
    <w:rsid w:val="00B60C29"/>
    <w:rsid w:val="00B60DE5"/>
    <w:rsid w:val="00B61411"/>
    <w:rsid w:val="00B61816"/>
    <w:rsid w:val="00B61827"/>
    <w:rsid w:val="00B61C7C"/>
    <w:rsid w:val="00B62246"/>
    <w:rsid w:val="00B63373"/>
    <w:rsid w:val="00B63C88"/>
    <w:rsid w:val="00B642AF"/>
    <w:rsid w:val="00B64824"/>
    <w:rsid w:val="00B64A94"/>
    <w:rsid w:val="00B656DE"/>
    <w:rsid w:val="00B65A54"/>
    <w:rsid w:val="00B6630D"/>
    <w:rsid w:val="00B663A3"/>
    <w:rsid w:val="00B6652D"/>
    <w:rsid w:val="00B66697"/>
    <w:rsid w:val="00B66DAA"/>
    <w:rsid w:val="00B66E15"/>
    <w:rsid w:val="00B66E55"/>
    <w:rsid w:val="00B67A7A"/>
    <w:rsid w:val="00B67D98"/>
    <w:rsid w:val="00B71885"/>
    <w:rsid w:val="00B72063"/>
    <w:rsid w:val="00B722A1"/>
    <w:rsid w:val="00B727EF"/>
    <w:rsid w:val="00B736AB"/>
    <w:rsid w:val="00B73768"/>
    <w:rsid w:val="00B73AEB"/>
    <w:rsid w:val="00B73D2A"/>
    <w:rsid w:val="00B73E91"/>
    <w:rsid w:val="00B74197"/>
    <w:rsid w:val="00B74517"/>
    <w:rsid w:val="00B749A8"/>
    <w:rsid w:val="00B74DFF"/>
    <w:rsid w:val="00B75FFB"/>
    <w:rsid w:val="00B768E8"/>
    <w:rsid w:val="00B76D85"/>
    <w:rsid w:val="00B7711B"/>
    <w:rsid w:val="00B7713D"/>
    <w:rsid w:val="00B77825"/>
    <w:rsid w:val="00B778D3"/>
    <w:rsid w:val="00B80040"/>
    <w:rsid w:val="00B80726"/>
    <w:rsid w:val="00B80E6A"/>
    <w:rsid w:val="00B80F21"/>
    <w:rsid w:val="00B81406"/>
    <w:rsid w:val="00B82358"/>
    <w:rsid w:val="00B83611"/>
    <w:rsid w:val="00B838D9"/>
    <w:rsid w:val="00B83C9A"/>
    <w:rsid w:val="00B83D6E"/>
    <w:rsid w:val="00B83D9B"/>
    <w:rsid w:val="00B84559"/>
    <w:rsid w:val="00B845B2"/>
    <w:rsid w:val="00B8488E"/>
    <w:rsid w:val="00B859F1"/>
    <w:rsid w:val="00B85B6A"/>
    <w:rsid w:val="00B86005"/>
    <w:rsid w:val="00B868E0"/>
    <w:rsid w:val="00B86D96"/>
    <w:rsid w:val="00B86FB1"/>
    <w:rsid w:val="00B8709A"/>
    <w:rsid w:val="00B877C4"/>
    <w:rsid w:val="00B9014E"/>
    <w:rsid w:val="00B90BAA"/>
    <w:rsid w:val="00B90FEB"/>
    <w:rsid w:val="00B91105"/>
    <w:rsid w:val="00B91216"/>
    <w:rsid w:val="00B91B2D"/>
    <w:rsid w:val="00B91EDF"/>
    <w:rsid w:val="00B929E5"/>
    <w:rsid w:val="00B92E38"/>
    <w:rsid w:val="00B934F5"/>
    <w:rsid w:val="00B93920"/>
    <w:rsid w:val="00B939A8"/>
    <w:rsid w:val="00B93B3E"/>
    <w:rsid w:val="00B942A1"/>
    <w:rsid w:val="00B952EE"/>
    <w:rsid w:val="00B953DC"/>
    <w:rsid w:val="00B9578F"/>
    <w:rsid w:val="00B95EED"/>
    <w:rsid w:val="00B96BA5"/>
    <w:rsid w:val="00B96D02"/>
    <w:rsid w:val="00B97DA4"/>
    <w:rsid w:val="00BA0581"/>
    <w:rsid w:val="00BA0BBF"/>
    <w:rsid w:val="00BA1740"/>
    <w:rsid w:val="00BA1E67"/>
    <w:rsid w:val="00BA223D"/>
    <w:rsid w:val="00BA2432"/>
    <w:rsid w:val="00BA2832"/>
    <w:rsid w:val="00BA2BA0"/>
    <w:rsid w:val="00BA2E99"/>
    <w:rsid w:val="00BA3003"/>
    <w:rsid w:val="00BA3466"/>
    <w:rsid w:val="00BA3897"/>
    <w:rsid w:val="00BA4F94"/>
    <w:rsid w:val="00BA5F35"/>
    <w:rsid w:val="00BA648A"/>
    <w:rsid w:val="00BA6B4F"/>
    <w:rsid w:val="00BA6CE3"/>
    <w:rsid w:val="00BA79B1"/>
    <w:rsid w:val="00BA7E00"/>
    <w:rsid w:val="00BB06B8"/>
    <w:rsid w:val="00BB0E12"/>
    <w:rsid w:val="00BB10DE"/>
    <w:rsid w:val="00BB128C"/>
    <w:rsid w:val="00BB1680"/>
    <w:rsid w:val="00BB2EED"/>
    <w:rsid w:val="00BB326D"/>
    <w:rsid w:val="00BB40FD"/>
    <w:rsid w:val="00BB4797"/>
    <w:rsid w:val="00BB4804"/>
    <w:rsid w:val="00BB48E4"/>
    <w:rsid w:val="00BB50B6"/>
    <w:rsid w:val="00BB5C68"/>
    <w:rsid w:val="00BB5FC8"/>
    <w:rsid w:val="00BB692A"/>
    <w:rsid w:val="00BB6DEE"/>
    <w:rsid w:val="00BB714C"/>
    <w:rsid w:val="00BB7834"/>
    <w:rsid w:val="00BB7D09"/>
    <w:rsid w:val="00BB7DE4"/>
    <w:rsid w:val="00BC030E"/>
    <w:rsid w:val="00BC183C"/>
    <w:rsid w:val="00BC2031"/>
    <w:rsid w:val="00BC2430"/>
    <w:rsid w:val="00BC2957"/>
    <w:rsid w:val="00BC30CE"/>
    <w:rsid w:val="00BC39AA"/>
    <w:rsid w:val="00BC3A9A"/>
    <w:rsid w:val="00BC3CD4"/>
    <w:rsid w:val="00BC3E83"/>
    <w:rsid w:val="00BC3FC1"/>
    <w:rsid w:val="00BC40ED"/>
    <w:rsid w:val="00BC50EF"/>
    <w:rsid w:val="00BC5442"/>
    <w:rsid w:val="00BC5525"/>
    <w:rsid w:val="00BC5A24"/>
    <w:rsid w:val="00BC6592"/>
    <w:rsid w:val="00BC65EE"/>
    <w:rsid w:val="00BC6ABD"/>
    <w:rsid w:val="00BC6C5C"/>
    <w:rsid w:val="00BD00ED"/>
    <w:rsid w:val="00BD05AF"/>
    <w:rsid w:val="00BD139D"/>
    <w:rsid w:val="00BD14AC"/>
    <w:rsid w:val="00BD1586"/>
    <w:rsid w:val="00BD1AA0"/>
    <w:rsid w:val="00BD1AA5"/>
    <w:rsid w:val="00BD2553"/>
    <w:rsid w:val="00BD2A48"/>
    <w:rsid w:val="00BD38A0"/>
    <w:rsid w:val="00BD3DBC"/>
    <w:rsid w:val="00BD40A6"/>
    <w:rsid w:val="00BD410F"/>
    <w:rsid w:val="00BD4120"/>
    <w:rsid w:val="00BD4C12"/>
    <w:rsid w:val="00BD6007"/>
    <w:rsid w:val="00BD62B3"/>
    <w:rsid w:val="00BD6647"/>
    <w:rsid w:val="00BD6A62"/>
    <w:rsid w:val="00BD6AE4"/>
    <w:rsid w:val="00BD6D54"/>
    <w:rsid w:val="00BD6E10"/>
    <w:rsid w:val="00BD6FD1"/>
    <w:rsid w:val="00BD714C"/>
    <w:rsid w:val="00BD7667"/>
    <w:rsid w:val="00BD7B33"/>
    <w:rsid w:val="00BE0904"/>
    <w:rsid w:val="00BE20D5"/>
    <w:rsid w:val="00BE2C98"/>
    <w:rsid w:val="00BE5560"/>
    <w:rsid w:val="00BE5CFD"/>
    <w:rsid w:val="00BE61C3"/>
    <w:rsid w:val="00BE6B09"/>
    <w:rsid w:val="00BE7951"/>
    <w:rsid w:val="00BF029B"/>
    <w:rsid w:val="00BF04F7"/>
    <w:rsid w:val="00BF179B"/>
    <w:rsid w:val="00BF1A5F"/>
    <w:rsid w:val="00BF1DD9"/>
    <w:rsid w:val="00BF2228"/>
    <w:rsid w:val="00BF237E"/>
    <w:rsid w:val="00BF29EE"/>
    <w:rsid w:val="00BF30CB"/>
    <w:rsid w:val="00BF41C8"/>
    <w:rsid w:val="00BF45EB"/>
    <w:rsid w:val="00BF4FFB"/>
    <w:rsid w:val="00BF523B"/>
    <w:rsid w:val="00BF59E0"/>
    <w:rsid w:val="00BF68FB"/>
    <w:rsid w:val="00BF6F14"/>
    <w:rsid w:val="00BF74B4"/>
    <w:rsid w:val="00BF7513"/>
    <w:rsid w:val="00BF7F21"/>
    <w:rsid w:val="00C0013C"/>
    <w:rsid w:val="00C00411"/>
    <w:rsid w:val="00C00748"/>
    <w:rsid w:val="00C00AE5"/>
    <w:rsid w:val="00C00DE1"/>
    <w:rsid w:val="00C016EE"/>
    <w:rsid w:val="00C01F7F"/>
    <w:rsid w:val="00C02943"/>
    <w:rsid w:val="00C033E1"/>
    <w:rsid w:val="00C03507"/>
    <w:rsid w:val="00C0355A"/>
    <w:rsid w:val="00C03A48"/>
    <w:rsid w:val="00C03D1C"/>
    <w:rsid w:val="00C03D50"/>
    <w:rsid w:val="00C04551"/>
    <w:rsid w:val="00C04E3A"/>
    <w:rsid w:val="00C05270"/>
    <w:rsid w:val="00C053D9"/>
    <w:rsid w:val="00C05AD1"/>
    <w:rsid w:val="00C05DAC"/>
    <w:rsid w:val="00C05E41"/>
    <w:rsid w:val="00C060BD"/>
    <w:rsid w:val="00C06E37"/>
    <w:rsid w:val="00C070C1"/>
    <w:rsid w:val="00C07101"/>
    <w:rsid w:val="00C07BF1"/>
    <w:rsid w:val="00C103DF"/>
    <w:rsid w:val="00C1074A"/>
    <w:rsid w:val="00C1104A"/>
    <w:rsid w:val="00C11467"/>
    <w:rsid w:val="00C11D81"/>
    <w:rsid w:val="00C11FF2"/>
    <w:rsid w:val="00C1246E"/>
    <w:rsid w:val="00C124AC"/>
    <w:rsid w:val="00C12B60"/>
    <w:rsid w:val="00C12F7B"/>
    <w:rsid w:val="00C13347"/>
    <w:rsid w:val="00C13B13"/>
    <w:rsid w:val="00C13DF1"/>
    <w:rsid w:val="00C13ECA"/>
    <w:rsid w:val="00C1568C"/>
    <w:rsid w:val="00C15BE8"/>
    <w:rsid w:val="00C163DF"/>
    <w:rsid w:val="00C16542"/>
    <w:rsid w:val="00C168D1"/>
    <w:rsid w:val="00C172B9"/>
    <w:rsid w:val="00C178DE"/>
    <w:rsid w:val="00C17964"/>
    <w:rsid w:val="00C17C40"/>
    <w:rsid w:val="00C17D42"/>
    <w:rsid w:val="00C20A9B"/>
    <w:rsid w:val="00C20AC8"/>
    <w:rsid w:val="00C20D29"/>
    <w:rsid w:val="00C21366"/>
    <w:rsid w:val="00C219A8"/>
    <w:rsid w:val="00C21BB4"/>
    <w:rsid w:val="00C21E99"/>
    <w:rsid w:val="00C23025"/>
    <w:rsid w:val="00C23188"/>
    <w:rsid w:val="00C23863"/>
    <w:rsid w:val="00C239F9"/>
    <w:rsid w:val="00C2402A"/>
    <w:rsid w:val="00C24864"/>
    <w:rsid w:val="00C2535D"/>
    <w:rsid w:val="00C259B7"/>
    <w:rsid w:val="00C25E7F"/>
    <w:rsid w:val="00C26645"/>
    <w:rsid w:val="00C266F9"/>
    <w:rsid w:val="00C273B6"/>
    <w:rsid w:val="00C275EF"/>
    <w:rsid w:val="00C278AD"/>
    <w:rsid w:val="00C27913"/>
    <w:rsid w:val="00C279EB"/>
    <w:rsid w:val="00C3013F"/>
    <w:rsid w:val="00C305C0"/>
    <w:rsid w:val="00C310FB"/>
    <w:rsid w:val="00C316AC"/>
    <w:rsid w:val="00C31B08"/>
    <w:rsid w:val="00C31B90"/>
    <w:rsid w:val="00C31E20"/>
    <w:rsid w:val="00C3253D"/>
    <w:rsid w:val="00C32551"/>
    <w:rsid w:val="00C32F71"/>
    <w:rsid w:val="00C338E3"/>
    <w:rsid w:val="00C345C0"/>
    <w:rsid w:val="00C34BB3"/>
    <w:rsid w:val="00C34EFB"/>
    <w:rsid w:val="00C3528E"/>
    <w:rsid w:val="00C359BA"/>
    <w:rsid w:val="00C35CB2"/>
    <w:rsid w:val="00C35D6C"/>
    <w:rsid w:val="00C364F2"/>
    <w:rsid w:val="00C3651E"/>
    <w:rsid w:val="00C3665C"/>
    <w:rsid w:val="00C3677A"/>
    <w:rsid w:val="00C36B6C"/>
    <w:rsid w:val="00C3707F"/>
    <w:rsid w:val="00C37372"/>
    <w:rsid w:val="00C377E0"/>
    <w:rsid w:val="00C37985"/>
    <w:rsid w:val="00C4040D"/>
    <w:rsid w:val="00C40798"/>
    <w:rsid w:val="00C410A5"/>
    <w:rsid w:val="00C42426"/>
    <w:rsid w:val="00C42660"/>
    <w:rsid w:val="00C42707"/>
    <w:rsid w:val="00C42FF1"/>
    <w:rsid w:val="00C4370C"/>
    <w:rsid w:val="00C44061"/>
    <w:rsid w:val="00C44C69"/>
    <w:rsid w:val="00C44F0A"/>
    <w:rsid w:val="00C44FBB"/>
    <w:rsid w:val="00C453E1"/>
    <w:rsid w:val="00C45815"/>
    <w:rsid w:val="00C45EA5"/>
    <w:rsid w:val="00C45F38"/>
    <w:rsid w:val="00C471CD"/>
    <w:rsid w:val="00C47399"/>
    <w:rsid w:val="00C502D3"/>
    <w:rsid w:val="00C505C9"/>
    <w:rsid w:val="00C507D0"/>
    <w:rsid w:val="00C50AC1"/>
    <w:rsid w:val="00C50F36"/>
    <w:rsid w:val="00C5117C"/>
    <w:rsid w:val="00C512E9"/>
    <w:rsid w:val="00C51343"/>
    <w:rsid w:val="00C51620"/>
    <w:rsid w:val="00C525CF"/>
    <w:rsid w:val="00C5284A"/>
    <w:rsid w:val="00C531C8"/>
    <w:rsid w:val="00C533C7"/>
    <w:rsid w:val="00C5373F"/>
    <w:rsid w:val="00C5392E"/>
    <w:rsid w:val="00C53A66"/>
    <w:rsid w:val="00C53F3E"/>
    <w:rsid w:val="00C540A6"/>
    <w:rsid w:val="00C54C70"/>
    <w:rsid w:val="00C570EF"/>
    <w:rsid w:val="00C573CD"/>
    <w:rsid w:val="00C5789F"/>
    <w:rsid w:val="00C57B5A"/>
    <w:rsid w:val="00C57DA5"/>
    <w:rsid w:val="00C6045F"/>
    <w:rsid w:val="00C605F1"/>
    <w:rsid w:val="00C60B68"/>
    <w:rsid w:val="00C610A4"/>
    <w:rsid w:val="00C61645"/>
    <w:rsid w:val="00C61D87"/>
    <w:rsid w:val="00C62556"/>
    <w:rsid w:val="00C6307A"/>
    <w:rsid w:val="00C63320"/>
    <w:rsid w:val="00C63E6E"/>
    <w:rsid w:val="00C6414A"/>
    <w:rsid w:val="00C645D1"/>
    <w:rsid w:val="00C649FD"/>
    <w:rsid w:val="00C64DBC"/>
    <w:rsid w:val="00C6518C"/>
    <w:rsid w:val="00C65C10"/>
    <w:rsid w:val="00C65F77"/>
    <w:rsid w:val="00C6651F"/>
    <w:rsid w:val="00C66832"/>
    <w:rsid w:val="00C66865"/>
    <w:rsid w:val="00C668CB"/>
    <w:rsid w:val="00C6772C"/>
    <w:rsid w:val="00C705FF"/>
    <w:rsid w:val="00C70C9A"/>
    <w:rsid w:val="00C70DAB"/>
    <w:rsid w:val="00C714D0"/>
    <w:rsid w:val="00C71FF2"/>
    <w:rsid w:val="00C722B2"/>
    <w:rsid w:val="00C72628"/>
    <w:rsid w:val="00C736B2"/>
    <w:rsid w:val="00C738F2"/>
    <w:rsid w:val="00C74A6D"/>
    <w:rsid w:val="00C74CEF"/>
    <w:rsid w:val="00C750E1"/>
    <w:rsid w:val="00C7525D"/>
    <w:rsid w:val="00C7555F"/>
    <w:rsid w:val="00C75E7C"/>
    <w:rsid w:val="00C75F1B"/>
    <w:rsid w:val="00C7644D"/>
    <w:rsid w:val="00C76501"/>
    <w:rsid w:val="00C76BA7"/>
    <w:rsid w:val="00C77A24"/>
    <w:rsid w:val="00C77BF1"/>
    <w:rsid w:val="00C802E4"/>
    <w:rsid w:val="00C8090E"/>
    <w:rsid w:val="00C81157"/>
    <w:rsid w:val="00C8120E"/>
    <w:rsid w:val="00C8251E"/>
    <w:rsid w:val="00C827BD"/>
    <w:rsid w:val="00C82C74"/>
    <w:rsid w:val="00C83112"/>
    <w:rsid w:val="00C83137"/>
    <w:rsid w:val="00C83259"/>
    <w:rsid w:val="00C83724"/>
    <w:rsid w:val="00C83A2B"/>
    <w:rsid w:val="00C83B7D"/>
    <w:rsid w:val="00C84201"/>
    <w:rsid w:val="00C84ACD"/>
    <w:rsid w:val="00C85872"/>
    <w:rsid w:val="00C85A1E"/>
    <w:rsid w:val="00C85DD5"/>
    <w:rsid w:val="00C86797"/>
    <w:rsid w:val="00C8725F"/>
    <w:rsid w:val="00C8760E"/>
    <w:rsid w:val="00C8768B"/>
    <w:rsid w:val="00C87FF2"/>
    <w:rsid w:val="00C901A5"/>
    <w:rsid w:val="00C91039"/>
    <w:rsid w:val="00C912EE"/>
    <w:rsid w:val="00C91307"/>
    <w:rsid w:val="00C91308"/>
    <w:rsid w:val="00C917B4"/>
    <w:rsid w:val="00C9188D"/>
    <w:rsid w:val="00C91D26"/>
    <w:rsid w:val="00C91D8B"/>
    <w:rsid w:val="00C91FCF"/>
    <w:rsid w:val="00C92738"/>
    <w:rsid w:val="00C93104"/>
    <w:rsid w:val="00C934E1"/>
    <w:rsid w:val="00C9368C"/>
    <w:rsid w:val="00C93AA4"/>
    <w:rsid w:val="00C93B19"/>
    <w:rsid w:val="00C93E43"/>
    <w:rsid w:val="00C955B8"/>
    <w:rsid w:val="00C956C3"/>
    <w:rsid w:val="00C95929"/>
    <w:rsid w:val="00C9620A"/>
    <w:rsid w:val="00C96943"/>
    <w:rsid w:val="00C96C34"/>
    <w:rsid w:val="00C96F59"/>
    <w:rsid w:val="00C97054"/>
    <w:rsid w:val="00C97AB5"/>
    <w:rsid w:val="00CA04AC"/>
    <w:rsid w:val="00CA0782"/>
    <w:rsid w:val="00CA1699"/>
    <w:rsid w:val="00CA1AA4"/>
    <w:rsid w:val="00CA1ED6"/>
    <w:rsid w:val="00CA2126"/>
    <w:rsid w:val="00CA231B"/>
    <w:rsid w:val="00CA2A9E"/>
    <w:rsid w:val="00CA2F5A"/>
    <w:rsid w:val="00CA2FC2"/>
    <w:rsid w:val="00CA37AC"/>
    <w:rsid w:val="00CA3BAA"/>
    <w:rsid w:val="00CA40E1"/>
    <w:rsid w:val="00CA42AC"/>
    <w:rsid w:val="00CA475B"/>
    <w:rsid w:val="00CA4889"/>
    <w:rsid w:val="00CA6266"/>
    <w:rsid w:val="00CA6473"/>
    <w:rsid w:val="00CA64FB"/>
    <w:rsid w:val="00CA6891"/>
    <w:rsid w:val="00CA70D8"/>
    <w:rsid w:val="00CB028B"/>
    <w:rsid w:val="00CB068B"/>
    <w:rsid w:val="00CB1B95"/>
    <w:rsid w:val="00CB3CAF"/>
    <w:rsid w:val="00CB3E20"/>
    <w:rsid w:val="00CB4833"/>
    <w:rsid w:val="00CB570E"/>
    <w:rsid w:val="00CB598B"/>
    <w:rsid w:val="00CB62ED"/>
    <w:rsid w:val="00CB719B"/>
    <w:rsid w:val="00CB7525"/>
    <w:rsid w:val="00CB775E"/>
    <w:rsid w:val="00CB7AA8"/>
    <w:rsid w:val="00CB7B88"/>
    <w:rsid w:val="00CC02A2"/>
    <w:rsid w:val="00CC0495"/>
    <w:rsid w:val="00CC05F2"/>
    <w:rsid w:val="00CC0695"/>
    <w:rsid w:val="00CC06AA"/>
    <w:rsid w:val="00CC0A8C"/>
    <w:rsid w:val="00CC1160"/>
    <w:rsid w:val="00CC230E"/>
    <w:rsid w:val="00CC2780"/>
    <w:rsid w:val="00CC34DE"/>
    <w:rsid w:val="00CC47E2"/>
    <w:rsid w:val="00CC54E8"/>
    <w:rsid w:val="00CC616A"/>
    <w:rsid w:val="00CC69FE"/>
    <w:rsid w:val="00CC6BFF"/>
    <w:rsid w:val="00CC6F16"/>
    <w:rsid w:val="00CC703D"/>
    <w:rsid w:val="00CC712F"/>
    <w:rsid w:val="00CD0682"/>
    <w:rsid w:val="00CD0FE7"/>
    <w:rsid w:val="00CD15AF"/>
    <w:rsid w:val="00CD1726"/>
    <w:rsid w:val="00CD2104"/>
    <w:rsid w:val="00CD2CF0"/>
    <w:rsid w:val="00CD2D46"/>
    <w:rsid w:val="00CD2FB1"/>
    <w:rsid w:val="00CD36B8"/>
    <w:rsid w:val="00CD3CD3"/>
    <w:rsid w:val="00CD47B3"/>
    <w:rsid w:val="00CD47FE"/>
    <w:rsid w:val="00CD5D16"/>
    <w:rsid w:val="00CD61C6"/>
    <w:rsid w:val="00CE0898"/>
    <w:rsid w:val="00CE13DD"/>
    <w:rsid w:val="00CE1D0C"/>
    <w:rsid w:val="00CE20D3"/>
    <w:rsid w:val="00CE283C"/>
    <w:rsid w:val="00CE3BDE"/>
    <w:rsid w:val="00CE3F15"/>
    <w:rsid w:val="00CE4307"/>
    <w:rsid w:val="00CE4B3B"/>
    <w:rsid w:val="00CE4CCD"/>
    <w:rsid w:val="00CE5178"/>
    <w:rsid w:val="00CE56B6"/>
    <w:rsid w:val="00CE5B7D"/>
    <w:rsid w:val="00CE697B"/>
    <w:rsid w:val="00CE7162"/>
    <w:rsid w:val="00CE7641"/>
    <w:rsid w:val="00CE77E1"/>
    <w:rsid w:val="00CE7884"/>
    <w:rsid w:val="00CE7B38"/>
    <w:rsid w:val="00CF002D"/>
    <w:rsid w:val="00CF020D"/>
    <w:rsid w:val="00CF0AE3"/>
    <w:rsid w:val="00CF0F0A"/>
    <w:rsid w:val="00CF1786"/>
    <w:rsid w:val="00CF2AF7"/>
    <w:rsid w:val="00CF317F"/>
    <w:rsid w:val="00CF3379"/>
    <w:rsid w:val="00CF35C3"/>
    <w:rsid w:val="00CF3649"/>
    <w:rsid w:val="00CF3916"/>
    <w:rsid w:val="00CF433C"/>
    <w:rsid w:val="00CF4919"/>
    <w:rsid w:val="00CF4D5B"/>
    <w:rsid w:val="00CF5399"/>
    <w:rsid w:val="00CF5581"/>
    <w:rsid w:val="00CF57DD"/>
    <w:rsid w:val="00CF5DCF"/>
    <w:rsid w:val="00CF616A"/>
    <w:rsid w:val="00CF65B6"/>
    <w:rsid w:val="00CF7550"/>
    <w:rsid w:val="00CF77C7"/>
    <w:rsid w:val="00CF791C"/>
    <w:rsid w:val="00CF7B26"/>
    <w:rsid w:val="00D0095A"/>
    <w:rsid w:val="00D00B2D"/>
    <w:rsid w:val="00D02839"/>
    <w:rsid w:val="00D02935"/>
    <w:rsid w:val="00D02DFB"/>
    <w:rsid w:val="00D03FAE"/>
    <w:rsid w:val="00D04965"/>
    <w:rsid w:val="00D0496D"/>
    <w:rsid w:val="00D04C38"/>
    <w:rsid w:val="00D05649"/>
    <w:rsid w:val="00D060F9"/>
    <w:rsid w:val="00D074C1"/>
    <w:rsid w:val="00D077A7"/>
    <w:rsid w:val="00D10515"/>
    <w:rsid w:val="00D1059C"/>
    <w:rsid w:val="00D113D4"/>
    <w:rsid w:val="00D115AA"/>
    <w:rsid w:val="00D11B02"/>
    <w:rsid w:val="00D11B5A"/>
    <w:rsid w:val="00D11D76"/>
    <w:rsid w:val="00D128C1"/>
    <w:rsid w:val="00D128DB"/>
    <w:rsid w:val="00D12D02"/>
    <w:rsid w:val="00D13264"/>
    <w:rsid w:val="00D13513"/>
    <w:rsid w:val="00D13804"/>
    <w:rsid w:val="00D1383D"/>
    <w:rsid w:val="00D13893"/>
    <w:rsid w:val="00D13AD4"/>
    <w:rsid w:val="00D145E8"/>
    <w:rsid w:val="00D161B6"/>
    <w:rsid w:val="00D16CA6"/>
    <w:rsid w:val="00D17504"/>
    <w:rsid w:val="00D17720"/>
    <w:rsid w:val="00D17C98"/>
    <w:rsid w:val="00D17CA5"/>
    <w:rsid w:val="00D20B42"/>
    <w:rsid w:val="00D20C9D"/>
    <w:rsid w:val="00D21094"/>
    <w:rsid w:val="00D21AEC"/>
    <w:rsid w:val="00D21F3B"/>
    <w:rsid w:val="00D23390"/>
    <w:rsid w:val="00D251B8"/>
    <w:rsid w:val="00D251E3"/>
    <w:rsid w:val="00D257E4"/>
    <w:rsid w:val="00D25958"/>
    <w:rsid w:val="00D26247"/>
    <w:rsid w:val="00D2627A"/>
    <w:rsid w:val="00D262D3"/>
    <w:rsid w:val="00D26A8D"/>
    <w:rsid w:val="00D26F5C"/>
    <w:rsid w:val="00D30054"/>
    <w:rsid w:val="00D304FF"/>
    <w:rsid w:val="00D305FE"/>
    <w:rsid w:val="00D3081C"/>
    <w:rsid w:val="00D3211C"/>
    <w:rsid w:val="00D3275E"/>
    <w:rsid w:val="00D32B74"/>
    <w:rsid w:val="00D33269"/>
    <w:rsid w:val="00D33344"/>
    <w:rsid w:val="00D333F5"/>
    <w:rsid w:val="00D334DE"/>
    <w:rsid w:val="00D33650"/>
    <w:rsid w:val="00D33959"/>
    <w:rsid w:val="00D33991"/>
    <w:rsid w:val="00D34E5B"/>
    <w:rsid w:val="00D350E7"/>
    <w:rsid w:val="00D351AB"/>
    <w:rsid w:val="00D35358"/>
    <w:rsid w:val="00D362E6"/>
    <w:rsid w:val="00D36896"/>
    <w:rsid w:val="00D36A54"/>
    <w:rsid w:val="00D36A96"/>
    <w:rsid w:val="00D36CE6"/>
    <w:rsid w:val="00D37405"/>
    <w:rsid w:val="00D40E7F"/>
    <w:rsid w:val="00D40F26"/>
    <w:rsid w:val="00D410AB"/>
    <w:rsid w:val="00D411AB"/>
    <w:rsid w:val="00D416F4"/>
    <w:rsid w:val="00D41DC4"/>
    <w:rsid w:val="00D42242"/>
    <w:rsid w:val="00D42AE7"/>
    <w:rsid w:val="00D42E54"/>
    <w:rsid w:val="00D4351E"/>
    <w:rsid w:val="00D4457B"/>
    <w:rsid w:val="00D44B68"/>
    <w:rsid w:val="00D44C31"/>
    <w:rsid w:val="00D44C7A"/>
    <w:rsid w:val="00D455AA"/>
    <w:rsid w:val="00D4579E"/>
    <w:rsid w:val="00D45CCB"/>
    <w:rsid w:val="00D46839"/>
    <w:rsid w:val="00D46AD8"/>
    <w:rsid w:val="00D47BDF"/>
    <w:rsid w:val="00D47E91"/>
    <w:rsid w:val="00D51E2D"/>
    <w:rsid w:val="00D52778"/>
    <w:rsid w:val="00D52B48"/>
    <w:rsid w:val="00D52E9B"/>
    <w:rsid w:val="00D52EF0"/>
    <w:rsid w:val="00D53182"/>
    <w:rsid w:val="00D53BAA"/>
    <w:rsid w:val="00D53CCB"/>
    <w:rsid w:val="00D53D19"/>
    <w:rsid w:val="00D5454F"/>
    <w:rsid w:val="00D54A82"/>
    <w:rsid w:val="00D553BC"/>
    <w:rsid w:val="00D55B6C"/>
    <w:rsid w:val="00D55ED9"/>
    <w:rsid w:val="00D56030"/>
    <w:rsid w:val="00D56854"/>
    <w:rsid w:val="00D57908"/>
    <w:rsid w:val="00D6025B"/>
    <w:rsid w:val="00D60E5F"/>
    <w:rsid w:val="00D62123"/>
    <w:rsid w:val="00D623E1"/>
    <w:rsid w:val="00D624C7"/>
    <w:rsid w:val="00D62C2F"/>
    <w:rsid w:val="00D62D64"/>
    <w:rsid w:val="00D62E96"/>
    <w:rsid w:val="00D6316D"/>
    <w:rsid w:val="00D632E2"/>
    <w:rsid w:val="00D633B9"/>
    <w:rsid w:val="00D63CD2"/>
    <w:rsid w:val="00D6402A"/>
    <w:rsid w:val="00D6457E"/>
    <w:rsid w:val="00D64AA5"/>
    <w:rsid w:val="00D64EE8"/>
    <w:rsid w:val="00D65E82"/>
    <w:rsid w:val="00D6794B"/>
    <w:rsid w:val="00D67C7E"/>
    <w:rsid w:val="00D67D2C"/>
    <w:rsid w:val="00D67D8D"/>
    <w:rsid w:val="00D70480"/>
    <w:rsid w:val="00D70705"/>
    <w:rsid w:val="00D70786"/>
    <w:rsid w:val="00D70AF7"/>
    <w:rsid w:val="00D70BD8"/>
    <w:rsid w:val="00D71407"/>
    <w:rsid w:val="00D7197D"/>
    <w:rsid w:val="00D7318B"/>
    <w:rsid w:val="00D733DC"/>
    <w:rsid w:val="00D73436"/>
    <w:rsid w:val="00D73449"/>
    <w:rsid w:val="00D735CA"/>
    <w:rsid w:val="00D7401B"/>
    <w:rsid w:val="00D745E2"/>
    <w:rsid w:val="00D75553"/>
    <w:rsid w:val="00D75C20"/>
    <w:rsid w:val="00D75C99"/>
    <w:rsid w:val="00D75CA8"/>
    <w:rsid w:val="00D7623D"/>
    <w:rsid w:val="00D77204"/>
    <w:rsid w:val="00D7737B"/>
    <w:rsid w:val="00D806CB"/>
    <w:rsid w:val="00D814D2"/>
    <w:rsid w:val="00D8170F"/>
    <w:rsid w:val="00D818D0"/>
    <w:rsid w:val="00D829EF"/>
    <w:rsid w:val="00D82A88"/>
    <w:rsid w:val="00D82BF3"/>
    <w:rsid w:val="00D82CFA"/>
    <w:rsid w:val="00D82EF9"/>
    <w:rsid w:val="00D830BF"/>
    <w:rsid w:val="00D837BD"/>
    <w:rsid w:val="00D83B56"/>
    <w:rsid w:val="00D83C2A"/>
    <w:rsid w:val="00D84091"/>
    <w:rsid w:val="00D84B60"/>
    <w:rsid w:val="00D85E13"/>
    <w:rsid w:val="00D85E2E"/>
    <w:rsid w:val="00D87524"/>
    <w:rsid w:val="00D87A5E"/>
    <w:rsid w:val="00D87B93"/>
    <w:rsid w:val="00D87D4E"/>
    <w:rsid w:val="00D906EA"/>
    <w:rsid w:val="00D90BFD"/>
    <w:rsid w:val="00D913D9"/>
    <w:rsid w:val="00D91636"/>
    <w:rsid w:val="00D918D0"/>
    <w:rsid w:val="00D91C42"/>
    <w:rsid w:val="00D920C4"/>
    <w:rsid w:val="00D93134"/>
    <w:rsid w:val="00D932B8"/>
    <w:rsid w:val="00D934AA"/>
    <w:rsid w:val="00D93770"/>
    <w:rsid w:val="00D93BBC"/>
    <w:rsid w:val="00D9457A"/>
    <w:rsid w:val="00D94628"/>
    <w:rsid w:val="00D946CC"/>
    <w:rsid w:val="00D95310"/>
    <w:rsid w:val="00D9594B"/>
    <w:rsid w:val="00D95982"/>
    <w:rsid w:val="00D959C2"/>
    <w:rsid w:val="00D95C1F"/>
    <w:rsid w:val="00D96A43"/>
    <w:rsid w:val="00D96C3C"/>
    <w:rsid w:val="00D96D2D"/>
    <w:rsid w:val="00D9768D"/>
    <w:rsid w:val="00D977E4"/>
    <w:rsid w:val="00D97A94"/>
    <w:rsid w:val="00D97D13"/>
    <w:rsid w:val="00DA02F9"/>
    <w:rsid w:val="00DA1AF8"/>
    <w:rsid w:val="00DA1D08"/>
    <w:rsid w:val="00DA21CB"/>
    <w:rsid w:val="00DA28D5"/>
    <w:rsid w:val="00DA38F5"/>
    <w:rsid w:val="00DA5379"/>
    <w:rsid w:val="00DA5435"/>
    <w:rsid w:val="00DA6504"/>
    <w:rsid w:val="00DA69DA"/>
    <w:rsid w:val="00DA6B3E"/>
    <w:rsid w:val="00DA6C09"/>
    <w:rsid w:val="00DA6E1F"/>
    <w:rsid w:val="00DA7193"/>
    <w:rsid w:val="00DA73A2"/>
    <w:rsid w:val="00DA7E98"/>
    <w:rsid w:val="00DA7F57"/>
    <w:rsid w:val="00DB0512"/>
    <w:rsid w:val="00DB055B"/>
    <w:rsid w:val="00DB0570"/>
    <w:rsid w:val="00DB05A5"/>
    <w:rsid w:val="00DB06A0"/>
    <w:rsid w:val="00DB09AE"/>
    <w:rsid w:val="00DB2505"/>
    <w:rsid w:val="00DB2717"/>
    <w:rsid w:val="00DB2EDB"/>
    <w:rsid w:val="00DB2F81"/>
    <w:rsid w:val="00DB3351"/>
    <w:rsid w:val="00DB377F"/>
    <w:rsid w:val="00DB3D8A"/>
    <w:rsid w:val="00DB4219"/>
    <w:rsid w:val="00DB4932"/>
    <w:rsid w:val="00DB4AFC"/>
    <w:rsid w:val="00DB528C"/>
    <w:rsid w:val="00DB6C67"/>
    <w:rsid w:val="00DC0965"/>
    <w:rsid w:val="00DC1078"/>
    <w:rsid w:val="00DC16FE"/>
    <w:rsid w:val="00DC19EC"/>
    <w:rsid w:val="00DC1DA5"/>
    <w:rsid w:val="00DC20B3"/>
    <w:rsid w:val="00DC2430"/>
    <w:rsid w:val="00DC265D"/>
    <w:rsid w:val="00DC32CA"/>
    <w:rsid w:val="00DC3CB7"/>
    <w:rsid w:val="00DC42CF"/>
    <w:rsid w:val="00DC44D8"/>
    <w:rsid w:val="00DC52B1"/>
    <w:rsid w:val="00DC59AE"/>
    <w:rsid w:val="00DC59CC"/>
    <w:rsid w:val="00DC5C0C"/>
    <w:rsid w:val="00DC5CB1"/>
    <w:rsid w:val="00DC5E2B"/>
    <w:rsid w:val="00DC6594"/>
    <w:rsid w:val="00DC6D4F"/>
    <w:rsid w:val="00DC7513"/>
    <w:rsid w:val="00DC75AC"/>
    <w:rsid w:val="00DC7D16"/>
    <w:rsid w:val="00DD0922"/>
    <w:rsid w:val="00DD18CF"/>
    <w:rsid w:val="00DD19C8"/>
    <w:rsid w:val="00DD207D"/>
    <w:rsid w:val="00DD2F04"/>
    <w:rsid w:val="00DD313B"/>
    <w:rsid w:val="00DD3608"/>
    <w:rsid w:val="00DD4D71"/>
    <w:rsid w:val="00DD4F09"/>
    <w:rsid w:val="00DD52BD"/>
    <w:rsid w:val="00DD5702"/>
    <w:rsid w:val="00DD60EF"/>
    <w:rsid w:val="00DD6180"/>
    <w:rsid w:val="00DD618B"/>
    <w:rsid w:val="00DD6FA1"/>
    <w:rsid w:val="00DD71DE"/>
    <w:rsid w:val="00DD71E5"/>
    <w:rsid w:val="00DD77D8"/>
    <w:rsid w:val="00DD7B9A"/>
    <w:rsid w:val="00DD7BDF"/>
    <w:rsid w:val="00DE03CA"/>
    <w:rsid w:val="00DE0AE8"/>
    <w:rsid w:val="00DE0D34"/>
    <w:rsid w:val="00DE0E92"/>
    <w:rsid w:val="00DE103B"/>
    <w:rsid w:val="00DE1053"/>
    <w:rsid w:val="00DE1127"/>
    <w:rsid w:val="00DE119D"/>
    <w:rsid w:val="00DE1344"/>
    <w:rsid w:val="00DE1418"/>
    <w:rsid w:val="00DE16A5"/>
    <w:rsid w:val="00DE1BBE"/>
    <w:rsid w:val="00DE1F6B"/>
    <w:rsid w:val="00DE230C"/>
    <w:rsid w:val="00DE3603"/>
    <w:rsid w:val="00DE4466"/>
    <w:rsid w:val="00DE4D6D"/>
    <w:rsid w:val="00DE5AC5"/>
    <w:rsid w:val="00DE5E50"/>
    <w:rsid w:val="00DE6598"/>
    <w:rsid w:val="00DE670C"/>
    <w:rsid w:val="00DE71F6"/>
    <w:rsid w:val="00DE7F18"/>
    <w:rsid w:val="00DF0366"/>
    <w:rsid w:val="00DF07F9"/>
    <w:rsid w:val="00DF0EB2"/>
    <w:rsid w:val="00DF1437"/>
    <w:rsid w:val="00DF166C"/>
    <w:rsid w:val="00DF2000"/>
    <w:rsid w:val="00DF201D"/>
    <w:rsid w:val="00DF2254"/>
    <w:rsid w:val="00DF3277"/>
    <w:rsid w:val="00DF4933"/>
    <w:rsid w:val="00DF4BFE"/>
    <w:rsid w:val="00DF4F41"/>
    <w:rsid w:val="00DF5210"/>
    <w:rsid w:val="00DF5B08"/>
    <w:rsid w:val="00DF61BC"/>
    <w:rsid w:val="00DF6FC0"/>
    <w:rsid w:val="00DF74C4"/>
    <w:rsid w:val="00E00270"/>
    <w:rsid w:val="00E00493"/>
    <w:rsid w:val="00E005C6"/>
    <w:rsid w:val="00E00BA2"/>
    <w:rsid w:val="00E00E11"/>
    <w:rsid w:val="00E00EEF"/>
    <w:rsid w:val="00E015C2"/>
    <w:rsid w:val="00E019B2"/>
    <w:rsid w:val="00E0229B"/>
    <w:rsid w:val="00E02303"/>
    <w:rsid w:val="00E02463"/>
    <w:rsid w:val="00E02AC5"/>
    <w:rsid w:val="00E02B4C"/>
    <w:rsid w:val="00E02D8E"/>
    <w:rsid w:val="00E04338"/>
    <w:rsid w:val="00E048C6"/>
    <w:rsid w:val="00E04935"/>
    <w:rsid w:val="00E049A6"/>
    <w:rsid w:val="00E04F78"/>
    <w:rsid w:val="00E05619"/>
    <w:rsid w:val="00E05884"/>
    <w:rsid w:val="00E07494"/>
    <w:rsid w:val="00E0782A"/>
    <w:rsid w:val="00E07E36"/>
    <w:rsid w:val="00E10781"/>
    <w:rsid w:val="00E10EA6"/>
    <w:rsid w:val="00E1100A"/>
    <w:rsid w:val="00E11959"/>
    <w:rsid w:val="00E11F76"/>
    <w:rsid w:val="00E124E6"/>
    <w:rsid w:val="00E12882"/>
    <w:rsid w:val="00E1321F"/>
    <w:rsid w:val="00E13530"/>
    <w:rsid w:val="00E13B4E"/>
    <w:rsid w:val="00E141C5"/>
    <w:rsid w:val="00E14258"/>
    <w:rsid w:val="00E153BC"/>
    <w:rsid w:val="00E16111"/>
    <w:rsid w:val="00E165CA"/>
    <w:rsid w:val="00E1682F"/>
    <w:rsid w:val="00E16894"/>
    <w:rsid w:val="00E1692F"/>
    <w:rsid w:val="00E16D18"/>
    <w:rsid w:val="00E1717B"/>
    <w:rsid w:val="00E17D8B"/>
    <w:rsid w:val="00E2066C"/>
    <w:rsid w:val="00E20FC7"/>
    <w:rsid w:val="00E213F7"/>
    <w:rsid w:val="00E214BF"/>
    <w:rsid w:val="00E214DD"/>
    <w:rsid w:val="00E21A22"/>
    <w:rsid w:val="00E21F0F"/>
    <w:rsid w:val="00E221F8"/>
    <w:rsid w:val="00E229A3"/>
    <w:rsid w:val="00E22DA5"/>
    <w:rsid w:val="00E22E24"/>
    <w:rsid w:val="00E23136"/>
    <w:rsid w:val="00E23578"/>
    <w:rsid w:val="00E23A90"/>
    <w:rsid w:val="00E23D83"/>
    <w:rsid w:val="00E24456"/>
    <w:rsid w:val="00E24481"/>
    <w:rsid w:val="00E24770"/>
    <w:rsid w:val="00E248CB"/>
    <w:rsid w:val="00E24CD2"/>
    <w:rsid w:val="00E2512D"/>
    <w:rsid w:val="00E266F1"/>
    <w:rsid w:val="00E26D20"/>
    <w:rsid w:val="00E2724F"/>
    <w:rsid w:val="00E277E5"/>
    <w:rsid w:val="00E27825"/>
    <w:rsid w:val="00E302B7"/>
    <w:rsid w:val="00E30B9F"/>
    <w:rsid w:val="00E328B7"/>
    <w:rsid w:val="00E32A18"/>
    <w:rsid w:val="00E32AE5"/>
    <w:rsid w:val="00E33051"/>
    <w:rsid w:val="00E331A0"/>
    <w:rsid w:val="00E335BF"/>
    <w:rsid w:val="00E33A77"/>
    <w:rsid w:val="00E340E7"/>
    <w:rsid w:val="00E34C39"/>
    <w:rsid w:val="00E34C48"/>
    <w:rsid w:val="00E357BE"/>
    <w:rsid w:val="00E3606C"/>
    <w:rsid w:val="00E36239"/>
    <w:rsid w:val="00E366AE"/>
    <w:rsid w:val="00E36A34"/>
    <w:rsid w:val="00E36C33"/>
    <w:rsid w:val="00E36CAF"/>
    <w:rsid w:val="00E3721C"/>
    <w:rsid w:val="00E37DF2"/>
    <w:rsid w:val="00E400F3"/>
    <w:rsid w:val="00E40BDE"/>
    <w:rsid w:val="00E417EF"/>
    <w:rsid w:val="00E41F91"/>
    <w:rsid w:val="00E42381"/>
    <w:rsid w:val="00E44098"/>
    <w:rsid w:val="00E44359"/>
    <w:rsid w:val="00E44B9C"/>
    <w:rsid w:val="00E45A99"/>
    <w:rsid w:val="00E46155"/>
    <w:rsid w:val="00E46184"/>
    <w:rsid w:val="00E467A8"/>
    <w:rsid w:val="00E46919"/>
    <w:rsid w:val="00E477B8"/>
    <w:rsid w:val="00E47959"/>
    <w:rsid w:val="00E50279"/>
    <w:rsid w:val="00E50784"/>
    <w:rsid w:val="00E50AC4"/>
    <w:rsid w:val="00E50CC3"/>
    <w:rsid w:val="00E50D2E"/>
    <w:rsid w:val="00E50F6F"/>
    <w:rsid w:val="00E518CF"/>
    <w:rsid w:val="00E51F12"/>
    <w:rsid w:val="00E520B8"/>
    <w:rsid w:val="00E52130"/>
    <w:rsid w:val="00E521D0"/>
    <w:rsid w:val="00E526AC"/>
    <w:rsid w:val="00E52D71"/>
    <w:rsid w:val="00E52F74"/>
    <w:rsid w:val="00E530A1"/>
    <w:rsid w:val="00E53451"/>
    <w:rsid w:val="00E53B10"/>
    <w:rsid w:val="00E53B26"/>
    <w:rsid w:val="00E540F8"/>
    <w:rsid w:val="00E54522"/>
    <w:rsid w:val="00E54CBF"/>
    <w:rsid w:val="00E550AE"/>
    <w:rsid w:val="00E552A8"/>
    <w:rsid w:val="00E554E9"/>
    <w:rsid w:val="00E5550A"/>
    <w:rsid w:val="00E5582E"/>
    <w:rsid w:val="00E55963"/>
    <w:rsid w:val="00E55BD8"/>
    <w:rsid w:val="00E55D36"/>
    <w:rsid w:val="00E55DF2"/>
    <w:rsid w:val="00E56506"/>
    <w:rsid w:val="00E56683"/>
    <w:rsid w:val="00E56D28"/>
    <w:rsid w:val="00E605DA"/>
    <w:rsid w:val="00E606BE"/>
    <w:rsid w:val="00E60706"/>
    <w:rsid w:val="00E6100D"/>
    <w:rsid w:val="00E612D0"/>
    <w:rsid w:val="00E61658"/>
    <w:rsid w:val="00E620D8"/>
    <w:rsid w:val="00E62466"/>
    <w:rsid w:val="00E62896"/>
    <w:rsid w:val="00E62B48"/>
    <w:rsid w:val="00E6331E"/>
    <w:rsid w:val="00E63725"/>
    <w:rsid w:val="00E63A93"/>
    <w:rsid w:val="00E64602"/>
    <w:rsid w:val="00E65B0A"/>
    <w:rsid w:val="00E65D81"/>
    <w:rsid w:val="00E660A1"/>
    <w:rsid w:val="00E6613B"/>
    <w:rsid w:val="00E663E5"/>
    <w:rsid w:val="00E66AB2"/>
    <w:rsid w:val="00E66AE8"/>
    <w:rsid w:val="00E67394"/>
    <w:rsid w:val="00E67BD9"/>
    <w:rsid w:val="00E70056"/>
    <w:rsid w:val="00E700C6"/>
    <w:rsid w:val="00E7047D"/>
    <w:rsid w:val="00E706AD"/>
    <w:rsid w:val="00E70872"/>
    <w:rsid w:val="00E70B09"/>
    <w:rsid w:val="00E70CDE"/>
    <w:rsid w:val="00E71AC0"/>
    <w:rsid w:val="00E71E4D"/>
    <w:rsid w:val="00E71FD1"/>
    <w:rsid w:val="00E72755"/>
    <w:rsid w:val="00E72B44"/>
    <w:rsid w:val="00E72BFF"/>
    <w:rsid w:val="00E730A1"/>
    <w:rsid w:val="00E73288"/>
    <w:rsid w:val="00E73296"/>
    <w:rsid w:val="00E7364D"/>
    <w:rsid w:val="00E739DB"/>
    <w:rsid w:val="00E73B0B"/>
    <w:rsid w:val="00E74C0F"/>
    <w:rsid w:val="00E7524F"/>
    <w:rsid w:val="00E75BC9"/>
    <w:rsid w:val="00E7662A"/>
    <w:rsid w:val="00E76865"/>
    <w:rsid w:val="00E76CB5"/>
    <w:rsid w:val="00E77326"/>
    <w:rsid w:val="00E776C5"/>
    <w:rsid w:val="00E77B1A"/>
    <w:rsid w:val="00E77B61"/>
    <w:rsid w:val="00E77EEF"/>
    <w:rsid w:val="00E77F98"/>
    <w:rsid w:val="00E80C77"/>
    <w:rsid w:val="00E8112D"/>
    <w:rsid w:val="00E812EC"/>
    <w:rsid w:val="00E81AD0"/>
    <w:rsid w:val="00E81C98"/>
    <w:rsid w:val="00E81E92"/>
    <w:rsid w:val="00E82834"/>
    <w:rsid w:val="00E82A9F"/>
    <w:rsid w:val="00E84549"/>
    <w:rsid w:val="00E8484D"/>
    <w:rsid w:val="00E84B6A"/>
    <w:rsid w:val="00E8521C"/>
    <w:rsid w:val="00E8549E"/>
    <w:rsid w:val="00E863AC"/>
    <w:rsid w:val="00E863D6"/>
    <w:rsid w:val="00E86419"/>
    <w:rsid w:val="00E867F0"/>
    <w:rsid w:val="00E878C9"/>
    <w:rsid w:val="00E9030E"/>
    <w:rsid w:val="00E90A3E"/>
    <w:rsid w:val="00E90A44"/>
    <w:rsid w:val="00E90C86"/>
    <w:rsid w:val="00E9128E"/>
    <w:rsid w:val="00E91504"/>
    <w:rsid w:val="00E91522"/>
    <w:rsid w:val="00E91D39"/>
    <w:rsid w:val="00E92351"/>
    <w:rsid w:val="00E92576"/>
    <w:rsid w:val="00E92731"/>
    <w:rsid w:val="00E93666"/>
    <w:rsid w:val="00E93809"/>
    <w:rsid w:val="00E942D9"/>
    <w:rsid w:val="00E9487E"/>
    <w:rsid w:val="00E9551B"/>
    <w:rsid w:val="00E95F9B"/>
    <w:rsid w:val="00E960EC"/>
    <w:rsid w:val="00E96DF7"/>
    <w:rsid w:val="00E96F12"/>
    <w:rsid w:val="00E9713E"/>
    <w:rsid w:val="00E9724A"/>
    <w:rsid w:val="00E97829"/>
    <w:rsid w:val="00E97878"/>
    <w:rsid w:val="00E97AA2"/>
    <w:rsid w:val="00EA0506"/>
    <w:rsid w:val="00EA052D"/>
    <w:rsid w:val="00EA0574"/>
    <w:rsid w:val="00EA06C4"/>
    <w:rsid w:val="00EA0D52"/>
    <w:rsid w:val="00EA1647"/>
    <w:rsid w:val="00EA18B5"/>
    <w:rsid w:val="00EA18B9"/>
    <w:rsid w:val="00EA2285"/>
    <w:rsid w:val="00EA2B2F"/>
    <w:rsid w:val="00EA2BAC"/>
    <w:rsid w:val="00EA3326"/>
    <w:rsid w:val="00EA33E2"/>
    <w:rsid w:val="00EA3F5D"/>
    <w:rsid w:val="00EA4A9E"/>
    <w:rsid w:val="00EA50CD"/>
    <w:rsid w:val="00EA5249"/>
    <w:rsid w:val="00EA6A5A"/>
    <w:rsid w:val="00EA6D60"/>
    <w:rsid w:val="00EA6EC9"/>
    <w:rsid w:val="00EA7747"/>
    <w:rsid w:val="00EA7774"/>
    <w:rsid w:val="00EB016E"/>
    <w:rsid w:val="00EB09F8"/>
    <w:rsid w:val="00EB11A7"/>
    <w:rsid w:val="00EB2094"/>
    <w:rsid w:val="00EB2274"/>
    <w:rsid w:val="00EB2615"/>
    <w:rsid w:val="00EB297D"/>
    <w:rsid w:val="00EB2B73"/>
    <w:rsid w:val="00EB2BFF"/>
    <w:rsid w:val="00EB2CE3"/>
    <w:rsid w:val="00EB310A"/>
    <w:rsid w:val="00EB341F"/>
    <w:rsid w:val="00EB3A5D"/>
    <w:rsid w:val="00EB4509"/>
    <w:rsid w:val="00EB48CA"/>
    <w:rsid w:val="00EB48E8"/>
    <w:rsid w:val="00EB51B0"/>
    <w:rsid w:val="00EB52CD"/>
    <w:rsid w:val="00EB5996"/>
    <w:rsid w:val="00EB5EF1"/>
    <w:rsid w:val="00EB6016"/>
    <w:rsid w:val="00EB63BF"/>
    <w:rsid w:val="00EB6494"/>
    <w:rsid w:val="00EB6500"/>
    <w:rsid w:val="00EB667C"/>
    <w:rsid w:val="00EB6771"/>
    <w:rsid w:val="00EB7628"/>
    <w:rsid w:val="00EB796D"/>
    <w:rsid w:val="00EC07C8"/>
    <w:rsid w:val="00EC1179"/>
    <w:rsid w:val="00EC139D"/>
    <w:rsid w:val="00EC1CCA"/>
    <w:rsid w:val="00EC2624"/>
    <w:rsid w:val="00EC319F"/>
    <w:rsid w:val="00EC3385"/>
    <w:rsid w:val="00EC33A3"/>
    <w:rsid w:val="00EC3586"/>
    <w:rsid w:val="00EC38A1"/>
    <w:rsid w:val="00EC3D20"/>
    <w:rsid w:val="00EC4211"/>
    <w:rsid w:val="00EC44C6"/>
    <w:rsid w:val="00EC4704"/>
    <w:rsid w:val="00EC47FB"/>
    <w:rsid w:val="00EC480A"/>
    <w:rsid w:val="00EC4BCD"/>
    <w:rsid w:val="00EC4F16"/>
    <w:rsid w:val="00EC4FE1"/>
    <w:rsid w:val="00EC5339"/>
    <w:rsid w:val="00EC5C98"/>
    <w:rsid w:val="00EC5CF9"/>
    <w:rsid w:val="00EC6AD1"/>
    <w:rsid w:val="00EC6C73"/>
    <w:rsid w:val="00EC779F"/>
    <w:rsid w:val="00ED0084"/>
    <w:rsid w:val="00ED1758"/>
    <w:rsid w:val="00ED1BB2"/>
    <w:rsid w:val="00ED2D60"/>
    <w:rsid w:val="00ED335C"/>
    <w:rsid w:val="00ED349B"/>
    <w:rsid w:val="00ED3EBA"/>
    <w:rsid w:val="00ED4E3E"/>
    <w:rsid w:val="00ED5168"/>
    <w:rsid w:val="00ED553D"/>
    <w:rsid w:val="00ED5F24"/>
    <w:rsid w:val="00ED637C"/>
    <w:rsid w:val="00ED684F"/>
    <w:rsid w:val="00ED7556"/>
    <w:rsid w:val="00ED7783"/>
    <w:rsid w:val="00ED7D6E"/>
    <w:rsid w:val="00ED7EF0"/>
    <w:rsid w:val="00EE0532"/>
    <w:rsid w:val="00EE08DC"/>
    <w:rsid w:val="00EE0FFD"/>
    <w:rsid w:val="00EE1695"/>
    <w:rsid w:val="00EE1BB3"/>
    <w:rsid w:val="00EE1E6E"/>
    <w:rsid w:val="00EE1F43"/>
    <w:rsid w:val="00EE24B5"/>
    <w:rsid w:val="00EE275A"/>
    <w:rsid w:val="00EE2DC4"/>
    <w:rsid w:val="00EE31A8"/>
    <w:rsid w:val="00EE3439"/>
    <w:rsid w:val="00EE3AFD"/>
    <w:rsid w:val="00EE5242"/>
    <w:rsid w:val="00EE5EA4"/>
    <w:rsid w:val="00EE7245"/>
    <w:rsid w:val="00EE75A9"/>
    <w:rsid w:val="00EF0605"/>
    <w:rsid w:val="00EF074B"/>
    <w:rsid w:val="00EF0ADB"/>
    <w:rsid w:val="00EF0CBD"/>
    <w:rsid w:val="00EF1253"/>
    <w:rsid w:val="00EF1731"/>
    <w:rsid w:val="00EF19F8"/>
    <w:rsid w:val="00EF283B"/>
    <w:rsid w:val="00EF2C95"/>
    <w:rsid w:val="00EF30CF"/>
    <w:rsid w:val="00EF455A"/>
    <w:rsid w:val="00EF4590"/>
    <w:rsid w:val="00EF45A5"/>
    <w:rsid w:val="00EF632B"/>
    <w:rsid w:val="00EF6B3F"/>
    <w:rsid w:val="00EF78F5"/>
    <w:rsid w:val="00EF7B95"/>
    <w:rsid w:val="00EF7FA6"/>
    <w:rsid w:val="00F0033B"/>
    <w:rsid w:val="00F00397"/>
    <w:rsid w:val="00F004D9"/>
    <w:rsid w:val="00F00841"/>
    <w:rsid w:val="00F00B70"/>
    <w:rsid w:val="00F00BD9"/>
    <w:rsid w:val="00F01882"/>
    <w:rsid w:val="00F02081"/>
    <w:rsid w:val="00F026BC"/>
    <w:rsid w:val="00F041DA"/>
    <w:rsid w:val="00F04FB3"/>
    <w:rsid w:val="00F05CCD"/>
    <w:rsid w:val="00F06120"/>
    <w:rsid w:val="00F06FA8"/>
    <w:rsid w:val="00F06FBF"/>
    <w:rsid w:val="00F071DA"/>
    <w:rsid w:val="00F079C7"/>
    <w:rsid w:val="00F10636"/>
    <w:rsid w:val="00F1076B"/>
    <w:rsid w:val="00F11116"/>
    <w:rsid w:val="00F112A9"/>
    <w:rsid w:val="00F11605"/>
    <w:rsid w:val="00F11E1B"/>
    <w:rsid w:val="00F122B2"/>
    <w:rsid w:val="00F1280B"/>
    <w:rsid w:val="00F13027"/>
    <w:rsid w:val="00F1351F"/>
    <w:rsid w:val="00F1363D"/>
    <w:rsid w:val="00F1398C"/>
    <w:rsid w:val="00F14076"/>
    <w:rsid w:val="00F1432E"/>
    <w:rsid w:val="00F1465A"/>
    <w:rsid w:val="00F146AD"/>
    <w:rsid w:val="00F149CA"/>
    <w:rsid w:val="00F15EBE"/>
    <w:rsid w:val="00F16C07"/>
    <w:rsid w:val="00F16D47"/>
    <w:rsid w:val="00F1782E"/>
    <w:rsid w:val="00F17FFB"/>
    <w:rsid w:val="00F2034A"/>
    <w:rsid w:val="00F20BF2"/>
    <w:rsid w:val="00F218D2"/>
    <w:rsid w:val="00F21EAB"/>
    <w:rsid w:val="00F22462"/>
    <w:rsid w:val="00F2247B"/>
    <w:rsid w:val="00F2297D"/>
    <w:rsid w:val="00F2342F"/>
    <w:rsid w:val="00F23540"/>
    <w:rsid w:val="00F23E05"/>
    <w:rsid w:val="00F23EEC"/>
    <w:rsid w:val="00F24126"/>
    <w:rsid w:val="00F2424A"/>
    <w:rsid w:val="00F24AB3"/>
    <w:rsid w:val="00F25FC0"/>
    <w:rsid w:val="00F26406"/>
    <w:rsid w:val="00F264BF"/>
    <w:rsid w:val="00F26D65"/>
    <w:rsid w:val="00F26DCC"/>
    <w:rsid w:val="00F274AC"/>
    <w:rsid w:val="00F27DAA"/>
    <w:rsid w:val="00F30907"/>
    <w:rsid w:val="00F3116C"/>
    <w:rsid w:val="00F312F1"/>
    <w:rsid w:val="00F31497"/>
    <w:rsid w:val="00F31F5F"/>
    <w:rsid w:val="00F330E4"/>
    <w:rsid w:val="00F34107"/>
    <w:rsid w:val="00F341E9"/>
    <w:rsid w:val="00F342D6"/>
    <w:rsid w:val="00F3450B"/>
    <w:rsid w:val="00F34ADE"/>
    <w:rsid w:val="00F34DBE"/>
    <w:rsid w:val="00F35BCE"/>
    <w:rsid w:val="00F35D02"/>
    <w:rsid w:val="00F36825"/>
    <w:rsid w:val="00F36827"/>
    <w:rsid w:val="00F37431"/>
    <w:rsid w:val="00F37BDC"/>
    <w:rsid w:val="00F37E84"/>
    <w:rsid w:val="00F416C8"/>
    <w:rsid w:val="00F41943"/>
    <w:rsid w:val="00F42060"/>
    <w:rsid w:val="00F42AA3"/>
    <w:rsid w:val="00F42E40"/>
    <w:rsid w:val="00F435CC"/>
    <w:rsid w:val="00F43BC3"/>
    <w:rsid w:val="00F43C89"/>
    <w:rsid w:val="00F43E6A"/>
    <w:rsid w:val="00F4449E"/>
    <w:rsid w:val="00F44B44"/>
    <w:rsid w:val="00F45436"/>
    <w:rsid w:val="00F457D8"/>
    <w:rsid w:val="00F45909"/>
    <w:rsid w:val="00F46482"/>
    <w:rsid w:val="00F475BE"/>
    <w:rsid w:val="00F47618"/>
    <w:rsid w:val="00F505C7"/>
    <w:rsid w:val="00F50C27"/>
    <w:rsid w:val="00F50C9A"/>
    <w:rsid w:val="00F50EB7"/>
    <w:rsid w:val="00F511C9"/>
    <w:rsid w:val="00F51504"/>
    <w:rsid w:val="00F52640"/>
    <w:rsid w:val="00F527B3"/>
    <w:rsid w:val="00F54A57"/>
    <w:rsid w:val="00F559CC"/>
    <w:rsid w:val="00F55FA9"/>
    <w:rsid w:val="00F60467"/>
    <w:rsid w:val="00F6063E"/>
    <w:rsid w:val="00F60732"/>
    <w:rsid w:val="00F61CA3"/>
    <w:rsid w:val="00F620C5"/>
    <w:rsid w:val="00F62AE2"/>
    <w:rsid w:val="00F62C07"/>
    <w:rsid w:val="00F63261"/>
    <w:rsid w:val="00F6335F"/>
    <w:rsid w:val="00F63D3A"/>
    <w:rsid w:val="00F6439C"/>
    <w:rsid w:val="00F66060"/>
    <w:rsid w:val="00F663D5"/>
    <w:rsid w:val="00F66C55"/>
    <w:rsid w:val="00F67223"/>
    <w:rsid w:val="00F709C3"/>
    <w:rsid w:val="00F70E3D"/>
    <w:rsid w:val="00F710C9"/>
    <w:rsid w:val="00F71141"/>
    <w:rsid w:val="00F71936"/>
    <w:rsid w:val="00F71E41"/>
    <w:rsid w:val="00F71FD0"/>
    <w:rsid w:val="00F72726"/>
    <w:rsid w:val="00F72F76"/>
    <w:rsid w:val="00F730F0"/>
    <w:rsid w:val="00F733C5"/>
    <w:rsid w:val="00F734EE"/>
    <w:rsid w:val="00F735A9"/>
    <w:rsid w:val="00F737C6"/>
    <w:rsid w:val="00F7395D"/>
    <w:rsid w:val="00F73B54"/>
    <w:rsid w:val="00F73B60"/>
    <w:rsid w:val="00F73B7E"/>
    <w:rsid w:val="00F73D52"/>
    <w:rsid w:val="00F74226"/>
    <w:rsid w:val="00F742AC"/>
    <w:rsid w:val="00F7438F"/>
    <w:rsid w:val="00F7447F"/>
    <w:rsid w:val="00F74908"/>
    <w:rsid w:val="00F74C45"/>
    <w:rsid w:val="00F74EAD"/>
    <w:rsid w:val="00F7666A"/>
    <w:rsid w:val="00F7683E"/>
    <w:rsid w:val="00F76AC1"/>
    <w:rsid w:val="00F77999"/>
    <w:rsid w:val="00F77F8B"/>
    <w:rsid w:val="00F80619"/>
    <w:rsid w:val="00F813AD"/>
    <w:rsid w:val="00F81672"/>
    <w:rsid w:val="00F8240D"/>
    <w:rsid w:val="00F82459"/>
    <w:rsid w:val="00F82819"/>
    <w:rsid w:val="00F82B3E"/>
    <w:rsid w:val="00F83BDC"/>
    <w:rsid w:val="00F83D5F"/>
    <w:rsid w:val="00F84890"/>
    <w:rsid w:val="00F84CE8"/>
    <w:rsid w:val="00F84FF7"/>
    <w:rsid w:val="00F85262"/>
    <w:rsid w:val="00F852B5"/>
    <w:rsid w:val="00F85E11"/>
    <w:rsid w:val="00F85E9C"/>
    <w:rsid w:val="00F8687B"/>
    <w:rsid w:val="00F86B6B"/>
    <w:rsid w:val="00F87092"/>
    <w:rsid w:val="00F900E9"/>
    <w:rsid w:val="00F90595"/>
    <w:rsid w:val="00F90DC0"/>
    <w:rsid w:val="00F91416"/>
    <w:rsid w:val="00F9262F"/>
    <w:rsid w:val="00F92871"/>
    <w:rsid w:val="00F931DE"/>
    <w:rsid w:val="00F931F4"/>
    <w:rsid w:val="00F93792"/>
    <w:rsid w:val="00F93DC8"/>
    <w:rsid w:val="00F93F66"/>
    <w:rsid w:val="00F948F8"/>
    <w:rsid w:val="00F94A5C"/>
    <w:rsid w:val="00F95372"/>
    <w:rsid w:val="00F95BD0"/>
    <w:rsid w:val="00F95D77"/>
    <w:rsid w:val="00F95D9B"/>
    <w:rsid w:val="00F95FD8"/>
    <w:rsid w:val="00F96979"/>
    <w:rsid w:val="00F97260"/>
    <w:rsid w:val="00F97394"/>
    <w:rsid w:val="00F978A9"/>
    <w:rsid w:val="00FA03EE"/>
    <w:rsid w:val="00FA05EA"/>
    <w:rsid w:val="00FA05FC"/>
    <w:rsid w:val="00FA0671"/>
    <w:rsid w:val="00FA0F10"/>
    <w:rsid w:val="00FA1355"/>
    <w:rsid w:val="00FA1E35"/>
    <w:rsid w:val="00FA281E"/>
    <w:rsid w:val="00FA29E7"/>
    <w:rsid w:val="00FA2ACB"/>
    <w:rsid w:val="00FA2DF4"/>
    <w:rsid w:val="00FA2E79"/>
    <w:rsid w:val="00FA37B4"/>
    <w:rsid w:val="00FA3879"/>
    <w:rsid w:val="00FA3E65"/>
    <w:rsid w:val="00FA3FAB"/>
    <w:rsid w:val="00FA40CF"/>
    <w:rsid w:val="00FA4A19"/>
    <w:rsid w:val="00FA6318"/>
    <w:rsid w:val="00FA6943"/>
    <w:rsid w:val="00FA6948"/>
    <w:rsid w:val="00FA6BA7"/>
    <w:rsid w:val="00FA6C43"/>
    <w:rsid w:val="00FA77A3"/>
    <w:rsid w:val="00FA784F"/>
    <w:rsid w:val="00FB0B3D"/>
    <w:rsid w:val="00FB0E8A"/>
    <w:rsid w:val="00FB1093"/>
    <w:rsid w:val="00FB228D"/>
    <w:rsid w:val="00FB233F"/>
    <w:rsid w:val="00FB269F"/>
    <w:rsid w:val="00FB28EE"/>
    <w:rsid w:val="00FB31DD"/>
    <w:rsid w:val="00FB3735"/>
    <w:rsid w:val="00FB38CD"/>
    <w:rsid w:val="00FB3BFA"/>
    <w:rsid w:val="00FB3CF4"/>
    <w:rsid w:val="00FB3F62"/>
    <w:rsid w:val="00FB43E3"/>
    <w:rsid w:val="00FB4528"/>
    <w:rsid w:val="00FB46B8"/>
    <w:rsid w:val="00FB58BD"/>
    <w:rsid w:val="00FB5D86"/>
    <w:rsid w:val="00FB6D7E"/>
    <w:rsid w:val="00FB72BB"/>
    <w:rsid w:val="00FB7480"/>
    <w:rsid w:val="00FB7B26"/>
    <w:rsid w:val="00FC0996"/>
    <w:rsid w:val="00FC2053"/>
    <w:rsid w:val="00FC21D1"/>
    <w:rsid w:val="00FC2AAB"/>
    <w:rsid w:val="00FC3488"/>
    <w:rsid w:val="00FC3935"/>
    <w:rsid w:val="00FC44C6"/>
    <w:rsid w:val="00FC5C62"/>
    <w:rsid w:val="00FC6635"/>
    <w:rsid w:val="00FC6736"/>
    <w:rsid w:val="00FC69EE"/>
    <w:rsid w:val="00FC6D48"/>
    <w:rsid w:val="00FC7598"/>
    <w:rsid w:val="00FD00EE"/>
    <w:rsid w:val="00FD0214"/>
    <w:rsid w:val="00FD050C"/>
    <w:rsid w:val="00FD0AD3"/>
    <w:rsid w:val="00FD102F"/>
    <w:rsid w:val="00FD19CD"/>
    <w:rsid w:val="00FD1FD2"/>
    <w:rsid w:val="00FD2962"/>
    <w:rsid w:val="00FD2E32"/>
    <w:rsid w:val="00FD3081"/>
    <w:rsid w:val="00FD3340"/>
    <w:rsid w:val="00FD3884"/>
    <w:rsid w:val="00FD4961"/>
    <w:rsid w:val="00FD4A27"/>
    <w:rsid w:val="00FD4E03"/>
    <w:rsid w:val="00FD5637"/>
    <w:rsid w:val="00FD5A91"/>
    <w:rsid w:val="00FD5BCA"/>
    <w:rsid w:val="00FD5D9C"/>
    <w:rsid w:val="00FD5F3B"/>
    <w:rsid w:val="00FD636A"/>
    <w:rsid w:val="00FD6897"/>
    <w:rsid w:val="00FD7610"/>
    <w:rsid w:val="00FE0148"/>
    <w:rsid w:val="00FE05D9"/>
    <w:rsid w:val="00FE168F"/>
    <w:rsid w:val="00FE1FED"/>
    <w:rsid w:val="00FE2833"/>
    <w:rsid w:val="00FE2B79"/>
    <w:rsid w:val="00FE2E1C"/>
    <w:rsid w:val="00FE2EFC"/>
    <w:rsid w:val="00FE309E"/>
    <w:rsid w:val="00FE30F0"/>
    <w:rsid w:val="00FE31A0"/>
    <w:rsid w:val="00FE3268"/>
    <w:rsid w:val="00FE32D5"/>
    <w:rsid w:val="00FE33A6"/>
    <w:rsid w:val="00FE3424"/>
    <w:rsid w:val="00FE3468"/>
    <w:rsid w:val="00FE36EE"/>
    <w:rsid w:val="00FE37B1"/>
    <w:rsid w:val="00FE3AA4"/>
    <w:rsid w:val="00FE3D17"/>
    <w:rsid w:val="00FE4017"/>
    <w:rsid w:val="00FE4364"/>
    <w:rsid w:val="00FE45D7"/>
    <w:rsid w:val="00FE4730"/>
    <w:rsid w:val="00FE50EB"/>
    <w:rsid w:val="00FE5870"/>
    <w:rsid w:val="00FE598B"/>
    <w:rsid w:val="00FE5C62"/>
    <w:rsid w:val="00FE656D"/>
    <w:rsid w:val="00FE7F36"/>
    <w:rsid w:val="00FF0590"/>
    <w:rsid w:val="00FF1281"/>
    <w:rsid w:val="00FF1340"/>
    <w:rsid w:val="00FF187D"/>
    <w:rsid w:val="00FF21B7"/>
    <w:rsid w:val="00FF2297"/>
    <w:rsid w:val="00FF2865"/>
    <w:rsid w:val="00FF2ED3"/>
    <w:rsid w:val="00FF32E4"/>
    <w:rsid w:val="00FF3482"/>
    <w:rsid w:val="00FF47BC"/>
    <w:rsid w:val="00FF4B84"/>
    <w:rsid w:val="00FF5953"/>
    <w:rsid w:val="00FF60F3"/>
    <w:rsid w:val="00FF62C5"/>
    <w:rsid w:val="00FF6524"/>
    <w:rsid w:val="00FF6760"/>
    <w:rsid w:val="00FF6907"/>
    <w:rsid w:val="00FF7875"/>
    <w:rsid w:val="00FF7897"/>
    <w:rsid w:val="00FF7965"/>
    <w:rsid w:val="00FF7DB9"/>
    <w:rsid w:val="01015F3A"/>
    <w:rsid w:val="01023000"/>
    <w:rsid w:val="010658F9"/>
    <w:rsid w:val="0107099A"/>
    <w:rsid w:val="01075203"/>
    <w:rsid w:val="01082A03"/>
    <w:rsid w:val="0109408B"/>
    <w:rsid w:val="0109764E"/>
    <w:rsid w:val="010B6FB8"/>
    <w:rsid w:val="010F40C5"/>
    <w:rsid w:val="011006AB"/>
    <w:rsid w:val="01205FA0"/>
    <w:rsid w:val="01224EE6"/>
    <w:rsid w:val="012701FE"/>
    <w:rsid w:val="01295AF9"/>
    <w:rsid w:val="012B1E2E"/>
    <w:rsid w:val="012B419E"/>
    <w:rsid w:val="0132236A"/>
    <w:rsid w:val="01340339"/>
    <w:rsid w:val="01346C46"/>
    <w:rsid w:val="0136367C"/>
    <w:rsid w:val="01363975"/>
    <w:rsid w:val="01373410"/>
    <w:rsid w:val="013A77B6"/>
    <w:rsid w:val="013B1937"/>
    <w:rsid w:val="013C13F9"/>
    <w:rsid w:val="013D0DF8"/>
    <w:rsid w:val="01407DAE"/>
    <w:rsid w:val="014115E0"/>
    <w:rsid w:val="01491FDE"/>
    <w:rsid w:val="01495ABD"/>
    <w:rsid w:val="014F643D"/>
    <w:rsid w:val="0150279C"/>
    <w:rsid w:val="01522D29"/>
    <w:rsid w:val="01534B47"/>
    <w:rsid w:val="0156117D"/>
    <w:rsid w:val="01574728"/>
    <w:rsid w:val="01595FB4"/>
    <w:rsid w:val="015E2736"/>
    <w:rsid w:val="01607374"/>
    <w:rsid w:val="01610F02"/>
    <w:rsid w:val="01686435"/>
    <w:rsid w:val="016C4F30"/>
    <w:rsid w:val="016F1F54"/>
    <w:rsid w:val="016F5936"/>
    <w:rsid w:val="01703F3D"/>
    <w:rsid w:val="01740049"/>
    <w:rsid w:val="01747E56"/>
    <w:rsid w:val="01821C72"/>
    <w:rsid w:val="01843CBA"/>
    <w:rsid w:val="018448B2"/>
    <w:rsid w:val="018453DD"/>
    <w:rsid w:val="0187462A"/>
    <w:rsid w:val="019760FB"/>
    <w:rsid w:val="01984FAF"/>
    <w:rsid w:val="019C4EEF"/>
    <w:rsid w:val="019C5C96"/>
    <w:rsid w:val="019D19BE"/>
    <w:rsid w:val="019E2C6E"/>
    <w:rsid w:val="019E5081"/>
    <w:rsid w:val="019F2F1C"/>
    <w:rsid w:val="019F34A0"/>
    <w:rsid w:val="01A00DF3"/>
    <w:rsid w:val="01A27615"/>
    <w:rsid w:val="01A5478B"/>
    <w:rsid w:val="01AD41EC"/>
    <w:rsid w:val="01B50367"/>
    <w:rsid w:val="01B959C1"/>
    <w:rsid w:val="01BB38D1"/>
    <w:rsid w:val="01BC6AB7"/>
    <w:rsid w:val="01BD5B2E"/>
    <w:rsid w:val="01C765B1"/>
    <w:rsid w:val="01C774AC"/>
    <w:rsid w:val="01C9170D"/>
    <w:rsid w:val="01CA2C2F"/>
    <w:rsid w:val="01DA74FC"/>
    <w:rsid w:val="01DB3ABD"/>
    <w:rsid w:val="01DC4C12"/>
    <w:rsid w:val="01DD67AF"/>
    <w:rsid w:val="01DE5943"/>
    <w:rsid w:val="01DF07CF"/>
    <w:rsid w:val="01E2778B"/>
    <w:rsid w:val="01E34CF6"/>
    <w:rsid w:val="01E37851"/>
    <w:rsid w:val="01EF1517"/>
    <w:rsid w:val="01EF1C95"/>
    <w:rsid w:val="01EF370F"/>
    <w:rsid w:val="01F66111"/>
    <w:rsid w:val="01FD32A9"/>
    <w:rsid w:val="0200488A"/>
    <w:rsid w:val="02062EBE"/>
    <w:rsid w:val="0207529A"/>
    <w:rsid w:val="02083601"/>
    <w:rsid w:val="020B1CD5"/>
    <w:rsid w:val="020C43F1"/>
    <w:rsid w:val="021865A5"/>
    <w:rsid w:val="021C3ED2"/>
    <w:rsid w:val="021D79A6"/>
    <w:rsid w:val="021E429E"/>
    <w:rsid w:val="0223243D"/>
    <w:rsid w:val="022617BE"/>
    <w:rsid w:val="022745CE"/>
    <w:rsid w:val="02280640"/>
    <w:rsid w:val="02287AB3"/>
    <w:rsid w:val="022C7860"/>
    <w:rsid w:val="022D2064"/>
    <w:rsid w:val="022E536C"/>
    <w:rsid w:val="02300495"/>
    <w:rsid w:val="02300AC8"/>
    <w:rsid w:val="02330469"/>
    <w:rsid w:val="02333DF3"/>
    <w:rsid w:val="0234462A"/>
    <w:rsid w:val="023B3CF7"/>
    <w:rsid w:val="023C580B"/>
    <w:rsid w:val="02422E8A"/>
    <w:rsid w:val="02426C8A"/>
    <w:rsid w:val="024620D8"/>
    <w:rsid w:val="024656DC"/>
    <w:rsid w:val="02476C55"/>
    <w:rsid w:val="025F0574"/>
    <w:rsid w:val="025F790B"/>
    <w:rsid w:val="0267274E"/>
    <w:rsid w:val="026917B1"/>
    <w:rsid w:val="0269396D"/>
    <w:rsid w:val="026A1235"/>
    <w:rsid w:val="02720D2C"/>
    <w:rsid w:val="02721571"/>
    <w:rsid w:val="02735193"/>
    <w:rsid w:val="02746B71"/>
    <w:rsid w:val="02750490"/>
    <w:rsid w:val="02753ED9"/>
    <w:rsid w:val="0276609B"/>
    <w:rsid w:val="028B3DFF"/>
    <w:rsid w:val="028D3BDD"/>
    <w:rsid w:val="028F0537"/>
    <w:rsid w:val="028F53E0"/>
    <w:rsid w:val="029357C3"/>
    <w:rsid w:val="02970B0C"/>
    <w:rsid w:val="02973FE6"/>
    <w:rsid w:val="029A2742"/>
    <w:rsid w:val="02A03187"/>
    <w:rsid w:val="02A116A3"/>
    <w:rsid w:val="02A15FD6"/>
    <w:rsid w:val="02A24AE3"/>
    <w:rsid w:val="02A320F1"/>
    <w:rsid w:val="02A442B0"/>
    <w:rsid w:val="02A826FC"/>
    <w:rsid w:val="02A947C8"/>
    <w:rsid w:val="02AE736B"/>
    <w:rsid w:val="02AF472C"/>
    <w:rsid w:val="02B142B3"/>
    <w:rsid w:val="02B72242"/>
    <w:rsid w:val="02B9367D"/>
    <w:rsid w:val="02B947A8"/>
    <w:rsid w:val="02BA11C6"/>
    <w:rsid w:val="02BC4B8E"/>
    <w:rsid w:val="02BD414E"/>
    <w:rsid w:val="02BF2733"/>
    <w:rsid w:val="02C138BB"/>
    <w:rsid w:val="02C223C8"/>
    <w:rsid w:val="02C32A6F"/>
    <w:rsid w:val="02C667DF"/>
    <w:rsid w:val="02C722E8"/>
    <w:rsid w:val="02CA3613"/>
    <w:rsid w:val="02CE7D30"/>
    <w:rsid w:val="02D22572"/>
    <w:rsid w:val="02D623BF"/>
    <w:rsid w:val="02D9025B"/>
    <w:rsid w:val="02D9559B"/>
    <w:rsid w:val="02DA7A31"/>
    <w:rsid w:val="02DB2386"/>
    <w:rsid w:val="02DC7E78"/>
    <w:rsid w:val="02E51E8C"/>
    <w:rsid w:val="02E60630"/>
    <w:rsid w:val="02E61250"/>
    <w:rsid w:val="02E82D36"/>
    <w:rsid w:val="02EB0C3D"/>
    <w:rsid w:val="02ED5136"/>
    <w:rsid w:val="02ED787B"/>
    <w:rsid w:val="02F16AD0"/>
    <w:rsid w:val="02F43C1B"/>
    <w:rsid w:val="02F46A3A"/>
    <w:rsid w:val="02F746A2"/>
    <w:rsid w:val="030635F3"/>
    <w:rsid w:val="030E24D5"/>
    <w:rsid w:val="03140043"/>
    <w:rsid w:val="031537F9"/>
    <w:rsid w:val="031740AC"/>
    <w:rsid w:val="0319293A"/>
    <w:rsid w:val="031B2A57"/>
    <w:rsid w:val="031B3B64"/>
    <w:rsid w:val="031C6DD4"/>
    <w:rsid w:val="03210FB3"/>
    <w:rsid w:val="03226AB8"/>
    <w:rsid w:val="03230451"/>
    <w:rsid w:val="03233873"/>
    <w:rsid w:val="03296773"/>
    <w:rsid w:val="032A02D2"/>
    <w:rsid w:val="032F755F"/>
    <w:rsid w:val="03362F86"/>
    <w:rsid w:val="033721C5"/>
    <w:rsid w:val="033B6673"/>
    <w:rsid w:val="033C077A"/>
    <w:rsid w:val="033D20CB"/>
    <w:rsid w:val="033F0B1A"/>
    <w:rsid w:val="03405A08"/>
    <w:rsid w:val="03432DEC"/>
    <w:rsid w:val="03441BF8"/>
    <w:rsid w:val="034550D4"/>
    <w:rsid w:val="03484EA8"/>
    <w:rsid w:val="03494ABB"/>
    <w:rsid w:val="03507293"/>
    <w:rsid w:val="035075A8"/>
    <w:rsid w:val="035A01BC"/>
    <w:rsid w:val="035F4562"/>
    <w:rsid w:val="03616DF6"/>
    <w:rsid w:val="03622228"/>
    <w:rsid w:val="03641ED0"/>
    <w:rsid w:val="03654205"/>
    <w:rsid w:val="036B002F"/>
    <w:rsid w:val="037A338B"/>
    <w:rsid w:val="037C4E6B"/>
    <w:rsid w:val="037E174C"/>
    <w:rsid w:val="037F3D09"/>
    <w:rsid w:val="0384149C"/>
    <w:rsid w:val="03843643"/>
    <w:rsid w:val="03846122"/>
    <w:rsid w:val="038573E7"/>
    <w:rsid w:val="03927B69"/>
    <w:rsid w:val="03952BEB"/>
    <w:rsid w:val="039643FA"/>
    <w:rsid w:val="03970531"/>
    <w:rsid w:val="03973B7E"/>
    <w:rsid w:val="039C75DE"/>
    <w:rsid w:val="03A36C15"/>
    <w:rsid w:val="03A87488"/>
    <w:rsid w:val="03AA125A"/>
    <w:rsid w:val="03AC087C"/>
    <w:rsid w:val="03B6062A"/>
    <w:rsid w:val="03C1528D"/>
    <w:rsid w:val="03C433CC"/>
    <w:rsid w:val="03C51D8C"/>
    <w:rsid w:val="03C610AA"/>
    <w:rsid w:val="03C74953"/>
    <w:rsid w:val="03C84E6D"/>
    <w:rsid w:val="03CE5B40"/>
    <w:rsid w:val="03D12285"/>
    <w:rsid w:val="03D34ED3"/>
    <w:rsid w:val="03D677C0"/>
    <w:rsid w:val="03D80FFE"/>
    <w:rsid w:val="03D862AA"/>
    <w:rsid w:val="03DC23F8"/>
    <w:rsid w:val="03DF19BB"/>
    <w:rsid w:val="03DF6D2D"/>
    <w:rsid w:val="03E0372D"/>
    <w:rsid w:val="03E222AD"/>
    <w:rsid w:val="03E369A3"/>
    <w:rsid w:val="03E63269"/>
    <w:rsid w:val="03E87533"/>
    <w:rsid w:val="03EB0997"/>
    <w:rsid w:val="03F14573"/>
    <w:rsid w:val="03F63358"/>
    <w:rsid w:val="03F94075"/>
    <w:rsid w:val="03FA22A7"/>
    <w:rsid w:val="03FB1AF9"/>
    <w:rsid w:val="03FF1699"/>
    <w:rsid w:val="04024690"/>
    <w:rsid w:val="04047B86"/>
    <w:rsid w:val="04096441"/>
    <w:rsid w:val="04120ECE"/>
    <w:rsid w:val="04122FAB"/>
    <w:rsid w:val="0416072D"/>
    <w:rsid w:val="04183D7C"/>
    <w:rsid w:val="04194199"/>
    <w:rsid w:val="04205EED"/>
    <w:rsid w:val="04245E56"/>
    <w:rsid w:val="04252C12"/>
    <w:rsid w:val="04255D9D"/>
    <w:rsid w:val="042714B9"/>
    <w:rsid w:val="04294282"/>
    <w:rsid w:val="04296D1C"/>
    <w:rsid w:val="042A00DC"/>
    <w:rsid w:val="042D1C7F"/>
    <w:rsid w:val="042D3144"/>
    <w:rsid w:val="042F25F6"/>
    <w:rsid w:val="04330E24"/>
    <w:rsid w:val="04335AC3"/>
    <w:rsid w:val="0438305A"/>
    <w:rsid w:val="043C1A52"/>
    <w:rsid w:val="043F65DD"/>
    <w:rsid w:val="044013A0"/>
    <w:rsid w:val="044257F3"/>
    <w:rsid w:val="04497375"/>
    <w:rsid w:val="044A7E5B"/>
    <w:rsid w:val="04532FBF"/>
    <w:rsid w:val="04585B8B"/>
    <w:rsid w:val="04594A73"/>
    <w:rsid w:val="045B638D"/>
    <w:rsid w:val="045E2679"/>
    <w:rsid w:val="045F4A23"/>
    <w:rsid w:val="04616393"/>
    <w:rsid w:val="04683C46"/>
    <w:rsid w:val="046926B1"/>
    <w:rsid w:val="046B2C18"/>
    <w:rsid w:val="046D5C90"/>
    <w:rsid w:val="047C2A21"/>
    <w:rsid w:val="047E0CD5"/>
    <w:rsid w:val="04801147"/>
    <w:rsid w:val="0482638C"/>
    <w:rsid w:val="04827660"/>
    <w:rsid w:val="04855344"/>
    <w:rsid w:val="048851C6"/>
    <w:rsid w:val="04893A9F"/>
    <w:rsid w:val="048A00D5"/>
    <w:rsid w:val="04943B21"/>
    <w:rsid w:val="04972A01"/>
    <w:rsid w:val="049C6D85"/>
    <w:rsid w:val="049D4CFE"/>
    <w:rsid w:val="049E0C96"/>
    <w:rsid w:val="04A03234"/>
    <w:rsid w:val="04A43486"/>
    <w:rsid w:val="04A451FC"/>
    <w:rsid w:val="04A80412"/>
    <w:rsid w:val="04AC5639"/>
    <w:rsid w:val="04AF08EA"/>
    <w:rsid w:val="04B05D76"/>
    <w:rsid w:val="04B977BB"/>
    <w:rsid w:val="04BE48BE"/>
    <w:rsid w:val="04C06F0D"/>
    <w:rsid w:val="04C80175"/>
    <w:rsid w:val="04C81863"/>
    <w:rsid w:val="04CA295D"/>
    <w:rsid w:val="04CA418F"/>
    <w:rsid w:val="04CA6761"/>
    <w:rsid w:val="04CD0E0F"/>
    <w:rsid w:val="04D106CA"/>
    <w:rsid w:val="04D4175E"/>
    <w:rsid w:val="04D50048"/>
    <w:rsid w:val="04D67436"/>
    <w:rsid w:val="04D8277F"/>
    <w:rsid w:val="04DA50DB"/>
    <w:rsid w:val="04DA5E6E"/>
    <w:rsid w:val="04DD5F19"/>
    <w:rsid w:val="04E011DE"/>
    <w:rsid w:val="04EB2037"/>
    <w:rsid w:val="04F16938"/>
    <w:rsid w:val="04F62BE3"/>
    <w:rsid w:val="04F74D3A"/>
    <w:rsid w:val="04F877CC"/>
    <w:rsid w:val="04F912C0"/>
    <w:rsid w:val="04F950B6"/>
    <w:rsid w:val="04FB0BB6"/>
    <w:rsid w:val="04FE07C3"/>
    <w:rsid w:val="04FE680D"/>
    <w:rsid w:val="04FE7453"/>
    <w:rsid w:val="050253D5"/>
    <w:rsid w:val="05025E63"/>
    <w:rsid w:val="05082BD5"/>
    <w:rsid w:val="050E18E0"/>
    <w:rsid w:val="05164D2D"/>
    <w:rsid w:val="05184BB3"/>
    <w:rsid w:val="051B3364"/>
    <w:rsid w:val="051C36FE"/>
    <w:rsid w:val="051F41FD"/>
    <w:rsid w:val="051F4407"/>
    <w:rsid w:val="051F6E28"/>
    <w:rsid w:val="05201109"/>
    <w:rsid w:val="05204DC4"/>
    <w:rsid w:val="05231DFF"/>
    <w:rsid w:val="05247D17"/>
    <w:rsid w:val="05280AF0"/>
    <w:rsid w:val="05296A62"/>
    <w:rsid w:val="05333EBB"/>
    <w:rsid w:val="053419AC"/>
    <w:rsid w:val="05396A10"/>
    <w:rsid w:val="053B5209"/>
    <w:rsid w:val="053C0663"/>
    <w:rsid w:val="053E1761"/>
    <w:rsid w:val="053F2392"/>
    <w:rsid w:val="053F6DC4"/>
    <w:rsid w:val="054077E1"/>
    <w:rsid w:val="05437EAC"/>
    <w:rsid w:val="05445EBE"/>
    <w:rsid w:val="05480D9F"/>
    <w:rsid w:val="054C6705"/>
    <w:rsid w:val="054D7147"/>
    <w:rsid w:val="05505114"/>
    <w:rsid w:val="0556547E"/>
    <w:rsid w:val="05587B7A"/>
    <w:rsid w:val="055A587A"/>
    <w:rsid w:val="0561131B"/>
    <w:rsid w:val="05626FF1"/>
    <w:rsid w:val="05632212"/>
    <w:rsid w:val="0567416D"/>
    <w:rsid w:val="056808C6"/>
    <w:rsid w:val="05684780"/>
    <w:rsid w:val="056A4A7C"/>
    <w:rsid w:val="056C63D1"/>
    <w:rsid w:val="0577536C"/>
    <w:rsid w:val="057A4854"/>
    <w:rsid w:val="057A5611"/>
    <w:rsid w:val="057A5958"/>
    <w:rsid w:val="057A67E4"/>
    <w:rsid w:val="0581716D"/>
    <w:rsid w:val="05845AF4"/>
    <w:rsid w:val="05865A7C"/>
    <w:rsid w:val="058A4C9F"/>
    <w:rsid w:val="058C12CD"/>
    <w:rsid w:val="058D58FA"/>
    <w:rsid w:val="059230AD"/>
    <w:rsid w:val="059720EA"/>
    <w:rsid w:val="05980469"/>
    <w:rsid w:val="0598203A"/>
    <w:rsid w:val="059C521C"/>
    <w:rsid w:val="059E2E82"/>
    <w:rsid w:val="05A07407"/>
    <w:rsid w:val="05A4584B"/>
    <w:rsid w:val="05A57A58"/>
    <w:rsid w:val="05A65427"/>
    <w:rsid w:val="05A663DE"/>
    <w:rsid w:val="05A9211E"/>
    <w:rsid w:val="05AA0093"/>
    <w:rsid w:val="05AE2572"/>
    <w:rsid w:val="05B10436"/>
    <w:rsid w:val="05B41E6B"/>
    <w:rsid w:val="05B56B5F"/>
    <w:rsid w:val="05BA00AF"/>
    <w:rsid w:val="05C33A64"/>
    <w:rsid w:val="05C5103F"/>
    <w:rsid w:val="05C73AFF"/>
    <w:rsid w:val="05C85E59"/>
    <w:rsid w:val="05CC4BCE"/>
    <w:rsid w:val="05D244F2"/>
    <w:rsid w:val="05D3013B"/>
    <w:rsid w:val="05D348F3"/>
    <w:rsid w:val="05D830BB"/>
    <w:rsid w:val="05D8719B"/>
    <w:rsid w:val="05DA7B15"/>
    <w:rsid w:val="05DB272D"/>
    <w:rsid w:val="05DD2A69"/>
    <w:rsid w:val="05DF3D32"/>
    <w:rsid w:val="05DF4226"/>
    <w:rsid w:val="05E85BD2"/>
    <w:rsid w:val="05E90724"/>
    <w:rsid w:val="05EA4959"/>
    <w:rsid w:val="05EF34F9"/>
    <w:rsid w:val="05F21C2C"/>
    <w:rsid w:val="05F26932"/>
    <w:rsid w:val="05F33481"/>
    <w:rsid w:val="05FB0E9F"/>
    <w:rsid w:val="05FD3DCE"/>
    <w:rsid w:val="05FD59D7"/>
    <w:rsid w:val="05FD5F24"/>
    <w:rsid w:val="06023795"/>
    <w:rsid w:val="060250A2"/>
    <w:rsid w:val="06067B09"/>
    <w:rsid w:val="06086182"/>
    <w:rsid w:val="060C1CF1"/>
    <w:rsid w:val="060D3BBA"/>
    <w:rsid w:val="060D548E"/>
    <w:rsid w:val="060E0CD5"/>
    <w:rsid w:val="06100BD6"/>
    <w:rsid w:val="06146DD5"/>
    <w:rsid w:val="06194C67"/>
    <w:rsid w:val="061C35B5"/>
    <w:rsid w:val="061D0B13"/>
    <w:rsid w:val="061D6081"/>
    <w:rsid w:val="06200DAF"/>
    <w:rsid w:val="06222FB8"/>
    <w:rsid w:val="06244F3C"/>
    <w:rsid w:val="062B6680"/>
    <w:rsid w:val="062F3C78"/>
    <w:rsid w:val="06321A43"/>
    <w:rsid w:val="06321DB7"/>
    <w:rsid w:val="06376737"/>
    <w:rsid w:val="06381786"/>
    <w:rsid w:val="063E1A78"/>
    <w:rsid w:val="0641236B"/>
    <w:rsid w:val="064127B3"/>
    <w:rsid w:val="064A010A"/>
    <w:rsid w:val="064A799E"/>
    <w:rsid w:val="064C14F9"/>
    <w:rsid w:val="064D545D"/>
    <w:rsid w:val="06504541"/>
    <w:rsid w:val="06507078"/>
    <w:rsid w:val="06584DA3"/>
    <w:rsid w:val="06596E60"/>
    <w:rsid w:val="065C3CE3"/>
    <w:rsid w:val="065D335B"/>
    <w:rsid w:val="066308E4"/>
    <w:rsid w:val="066314B3"/>
    <w:rsid w:val="06670948"/>
    <w:rsid w:val="06691FE7"/>
    <w:rsid w:val="066C2AE3"/>
    <w:rsid w:val="066F7D94"/>
    <w:rsid w:val="06724321"/>
    <w:rsid w:val="067440A8"/>
    <w:rsid w:val="0674587F"/>
    <w:rsid w:val="06752C54"/>
    <w:rsid w:val="06786018"/>
    <w:rsid w:val="067A297C"/>
    <w:rsid w:val="067C5ADA"/>
    <w:rsid w:val="067F36CA"/>
    <w:rsid w:val="0682506B"/>
    <w:rsid w:val="0684319B"/>
    <w:rsid w:val="06852CC1"/>
    <w:rsid w:val="06912116"/>
    <w:rsid w:val="06940338"/>
    <w:rsid w:val="06943A89"/>
    <w:rsid w:val="069E0BEE"/>
    <w:rsid w:val="069F411B"/>
    <w:rsid w:val="06A24747"/>
    <w:rsid w:val="06A30D5A"/>
    <w:rsid w:val="06A741F1"/>
    <w:rsid w:val="06B27144"/>
    <w:rsid w:val="06B32F10"/>
    <w:rsid w:val="06B61DAD"/>
    <w:rsid w:val="06B7647A"/>
    <w:rsid w:val="06B84114"/>
    <w:rsid w:val="06B940F8"/>
    <w:rsid w:val="06BA20AC"/>
    <w:rsid w:val="06BF5F60"/>
    <w:rsid w:val="06BF7F0C"/>
    <w:rsid w:val="06C6451E"/>
    <w:rsid w:val="06CD2FA6"/>
    <w:rsid w:val="06CD3E91"/>
    <w:rsid w:val="06CD7F8C"/>
    <w:rsid w:val="06CF2281"/>
    <w:rsid w:val="06D23E47"/>
    <w:rsid w:val="06D432D1"/>
    <w:rsid w:val="06D765C6"/>
    <w:rsid w:val="06D77C15"/>
    <w:rsid w:val="06DB1C6E"/>
    <w:rsid w:val="06E015D1"/>
    <w:rsid w:val="06E170DD"/>
    <w:rsid w:val="06E34AC8"/>
    <w:rsid w:val="06E43F19"/>
    <w:rsid w:val="06E46619"/>
    <w:rsid w:val="06E84579"/>
    <w:rsid w:val="06E85530"/>
    <w:rsid w:val="06EA4EAD"/>
    <w:rsid w:val="06EC3815"/>
    <w:rsid w:val="06EC57E6"/>
    <w:rsid w:val="06ED4B72"/>
    <w:rsid w:val="06EF3B7D"/>
    <w:rsid w:val="06F20605"/>
    <w:rsid w:val="06FC379B"/>
    <w:rsid w:val="06FC60EB"/>
    <w:rsid w:val="070372A9"/>
    <w:rsid w:val="07134EB8"/>
    <w:rsid w:val="071A53ED"/>
    <w:rsid w:val="071A5549"/>
    <w:rsid w:val="071C7581"/>
    <w:rsid w:val="071E6DF8"/>
    <w:rsid w:val="072123BD"/>
    <w:rsid w:val="07247623"/>
    <w:rsid w:val="07291416"/>
    <w:rsid w:val="072A636A"/>
    <w:rsid w:val="07380CB3"/>
    <w:rsid w:val="073A2FD6"/>
    <w:rsid w:val="07440132"/>
    <w:rsid w:val="074715C6"/>
    <w:rsid w:val="07486702"/>
    <w:rsid w:val="07493089"/>
    <w:rsid w:val="074B397E"/>
    <w:rsid w:val="074B4C84"/>
    <w:rsid w:val="074D4AED"/>
    <w:rsid w:val="0755240F"/>
    <w:rsid w:val="075A6B09"/>
    <w:rsid w:val="076039B7"/>
    <w:rsid w:val="07645617"/>
    <w:rsid w:val="07663F56"/>
    <w:rsid w:val="076C45B1"/>
    <w:rsid w:val="076E512A"/>
    <w:rsid w:val="076E651E"/>
    <w:rsid w:val="07717E58"/>
    <w:rsid w:val="07730567"/>
    <w:rsid w:val="077D0A9B"/>
    <w:rsid w:val="077D67F3"/>
    <w:rsid w:val="07800094"/>
    <w:rsid w:val="07860CD6"/>
    <w:rsid w:val="07864D31"/>
    <w:rsid w:val="07870A58"/>
    <w:rsid w:val="078A0AB0"/>
    <w:rsid w:val="078B24C0"/>
    <w:rsid w:val="07906BE1"/>
    <w:rsid w:val="07907B59"/>
    <w:rsid w:val="079106D8"/>
    <w:rsid w:val="079362F1"/>
    <w:rsid w:val="079513B9"/>
    <w:rsid w:val="07977D1D"/>
    <w:rsid w:val="07987547"/>
    <w:rsid w:val="079A375D"/>
    <w:rsid w:val="079B567C"/>
    <w:rsid w:val="079E7565"/>
    <w:rsid w:val="079F631C"/>
    <w:rsid w:val="07A52747"/>
    <w:rsid w:val="07A96B46"/>
    <w:rsid w:val="07AC10AC"/>
    <w:rsid w:val="07B31A96"/>
    <w:rsid w:val="07B94354"/>
    <w:rsid w:val="07BA7F11"/>
    <w:rsid w:val="07BB216A"/>
    <w:rsid w:val="07C04E75"/>
    <w:rsid w:val="07C43CC8"/>
    <w:rsid w:val="07C44E96"/>
    <w:rsid w:val="07C50BDA"/>
    <w:rsid w:val="07C82B97"/>
    <w:rsid w:val="07C90C95"/>
    <w:rsid w:val="07CE3FFC"/>
    <w:rsid w:val="07CF0318"/>
    <w:rsid w:val="07D010A4"/>
    <w:rsid w:val="07D35A72"/>
    <w:rsid w:val="07D57B92"/>
    <w:rsid w:val="07D64C3B"/>
    <w:rsid w:val="07D71FE5"/>
    <w:rsid w:val="07D770D4"/>
    <w:rsid w:val="07DA3F7F"/>
    <w:rsid w:val="07DF1124"/>
    <w:rsid w:val="07E0713B"/>
    <w:rsid w:val="07E15498"/>
    <w:rsid w:val="07ED3623"/>
    <w:rsid w:val="07F340F0"/>
    <w:rsid w:val="07F62AFF"/>
    <w:rsid w:val="07F86408"/>
    <w:rsid w:val="07F96EFC"/>
    <w:rsid w:val="07FC1D83"/>
    <w:rsid w:val="08094F04"/>
    <w:rsid w:val="080A6051"/>
    <w:rsid w:val="080E66BA"/>
    <w:rsid w:val="08167B47"/>
    <w:rsid w:val="081D2754"/>
    <w:rsid w:val="081D2F40"/>
    <w:rsid w:val="081D500C"/>
    <w:rsid w:val="0820349C"/>
    <w:rsid w:val="08212EFE"/>
    <w:rsid w:val="08225E6F"/>
    <w:rsid w:val="08251C7F"/>
    <w:rsid w:val="08260BE0"/>
    <w:rsid w:val="082B2D35"/>
    <w:rsid w:val="082D7089"/>
    <w:rsid w:val="083014EB"/>
    <w:rsid w:val="08337D52"/>
    <w:rsid w:val="08367EBC"/>
    <w:rsid w:val="083930FD"/>
    <w:rsid w:val="083A1B93"/>
    <w:rsid w:val="083A2ED3"/>
    <w:rsid w:val="084343CB"/>
    <w:rsid w:val="08446E7C"/>
    <w:rsid w:val="084A687E"/>
    <w:rsid w:val="084C687D"/>
    <w:rsid w:val="084F0D94"/>
    <w:rsid w:val="085A53A5"/>
    <w:rsid w:val="085B2155"/>
    <w:rsid w:val="085B79EA"/>
    <w:rsid w:val="085E5CBC"/>
    <w:rsid w:val="085E7404"/>
    <w:rsid w:val="08636BF9"/>
    <w:rsid w:val="086543A2"/>
    <w:rsid w:val="086931D1"/>
    <w:rsid w:val="0869416A"/>
    <w:rsid w:val="086964FD"/>
    <w:rsid w:val="086B26BB"/>
    <w:rsid w:val="086C6A80"/>
    <w:rsid w:val="086F375E"/>
    <w:rsid w:val="0872538D"/>
    <w:rsid w:val="0879586B"/>
    <w:rsid w:val="087B1991"/>
    <w:rsid w:val="087C60DA"/>
    <w:rsid w:val="087D2CC5"/>
    <w:rsid w:val="08834D0B"/>
    <w:rsid w:val="08844833"/>
    <w:rsid w:val="08850D0F"/>
    <w:rsid w:val="088B430D"/>
    <w:rsid w:val="08910F66"/>
    <w:rsid w:val="08935683"/>
    <w:rsid w:val="089379A2"/>
    <w:rsid w:val="089C7564"/>
    <w:rsid w:val="089D1552"/>
    <w:rsid w:val="089F59AE"/>
    <w:rsid w:val="08A05ECC"/>
    <w:rsid w:val="08A112B3"/>
    <w:rsid w:val="08A73D82"/>
    <w:rsid w:val="08A74786"/>
    <w:rsid w:val="08A95CDF"/>
    <w:rsid w:val="08AC7CF3"/>
    <w:rsid w:val="08B03771"/>
    <w:rsid w:val="08B443DF"/>
    <w:rsid w:val="08B640DC"/>
    <w:rsid w:val="08B64F97"/>
    <w:rsid w:val="08B65EAF"/>
    <w:rsid w:val="08B85200"/>
    <w:rsid w:val="08BC513C"/>
    <w:rsid w:val="08BD4460"/>
    <w:rsid w:val="08BE3EB7"/>
    <w:rsid w:val="08BE6C6B"/>
    <w:rsid w:val="08C1071C"/>
    <w:rsid w:val="08C6035A"/>
    <w:rsid w:val="08C65BB8"/>
    <w:rsid w:val="08CD6E5B"/>
    <w:rsid w:val="08D03EEF"/>
    <w:rsid w:val="08D11909"/>
    <w:rsid w:val="08D226FF"/>
    <w:rsid w:val="08D26C76"/>
    <w:rsid w:val="08D27846"/>
    <w:rsid w:val="08D50798"/>
    <w:rsid w:val="08D74E42"/>
    <w:rsid w:val="08DA321D"/>
    <w:rsid w:val="08DE1D86"/>
    <w:rsid w:val="08DE3DCA"/>
    <w:rsid w:val="08E633E1"/>
    <w:rsid w:val="08E652CE"/>
    <w:rsid w:val="08ED1BFF"/>
    <w:rsid w:val="08ED68A9"/>
    <w:rsid w:val="08F04079"/>
    <w:rsid w:val="08F2683B"/>
    <w:rsid w:val="08F32115"/>
    <w:rsid w:val="08F3796B"/>
    <w:rsid w:val="08F43BD7"/>
    <w:rsid w:val="08F53D33"/>
    <w:rsid w:val="08F54E77"/>
    <w:rsid w:val="08F8135B"/>
    <w:rsid w:val="08F90F85"/>
    <w:rsid w:val="08FD5502"/>
    <w:rsid w:val="08FF30F0"/>
    <w:rsid w:val="08FF37E1"/>
    <w:rsid w:val="090168A0"/>
    <w:rsid w:val="090326DB"/>
    <w:rsid w:val="0905342B"/>
    <w:rsid w:val="09085B79"/>
    <w:rsid w:val="090C55E0"/>
    <w:rsid w:val="090D1384"/>
    <w:rsid w:val="09111851"/>
    <w:rsid w:val="091E701D"/>
    <w:rsid w:val="09204C08"/>
    <w:rsid w:val="092665EE"/>
    <w:rsid w:val="09273BD8"/>
    <w:rsid w:val="0929048C"/>
    <w:rsid w:val="092D01B3"/>
    <w:rsid w:val="09341A0E"/>
    <w:rsid w:val="09396B17"/>
    <w:rsid w:val="093C1D3F"/>
    <w:rsid w:val="093D3528"/>
    <w:rsid w:val="093D70D8"/>
    <w:rsid w:val="093E0CA8"/>
    <w:rsid w:val="093E2C4C"/>
    <w:rsid w:val="09422D49"/>
    <w:rsid w:val="09431E5A"/>
    <w:rsid w:val="0946206E"/>
    <w:rsid w:val="09463784"/>
    <w:rsid w:val="09480C4D"/>
    <w:rsid w:val="0948107A"/>
    <w:rsid w:val="09503519"/>
    <w:rsid w:val="095064F6"/>
    <w:rsid w:val="0950658F"/>
    <w:rsid w:val="09557F22"/>
    <w:rsid w:val="095A60F7"/>
    <w:rsid w:val="095D7FBB"/>
    <w:rsid w:val="09631704"/>
    <w:rsid w:val="09682963"/>
    <w:rsid w:val="096F0960"/>
    <w:rsid w:val="09705CFF"/>
    <w:rsid w:val="09756E8A"/>
    <w:rsid w:val="09775C0E"/>
    <w:rsid w:val="097B22A0"/>
    <w:rsid w:val="097D61F3"/>
    <w:rsid w:val="09837B65"/>
    <w:rsid w:val="09891067"/>
    <w:rsid w:val="09894D87"/>
    <w:rsid w:val="098B70DE"/>
    <w:rsid w:val="09922818"/>
    <w:rsid w:val="09926EE8"/>
    <w:rsid w:val="09927642"/>
    <w:rsid w:val="099C0AC2"/>
    <w:rsid w:val="09A56533"/>
    <w:rsid w:val="09A70577"/>
    <w:rsid w:val="09A841D5"/>
    <w:rsid w:val="09AB2DC7"/>
    <w:rsid w:val="09AC0193"/>
    <w:rsid w:val="09AD05B9"/>
    <w:rsid w:val="09B12D79"/>
    <w:rsid w:val="09B45320"/>
    <w:rsid w:val="09B6152C"/>
    <w:rsid w:val="09B94798"/>
    <w:rsid w:val="09BA303D"/>
    <w:rsid w:val="09BD640C"/>
    <w:rsid w:val="09BF3055"/>
    <w:rsid w:val="09C22536"/>
    <w:rsid w:val="09C5279C"/>
    <w:rsid w:val="09C75FB9"/>
    <w:rsid w:val="09CB5F3E"/>
    <w:rsid w:val="09D0385D"/>
    <w:rsid w:val="09D174B3"/>
    <w:rsid w:val="09D25FF0"/>
    <w:rsid w:val="09D865F1"/>
    <w:rsid w:val="09DC6251"/>
    <w:rsid w:val="09DE7D88"/>
    <w:rsid w:val="09E640BD"/>
    <w:rsid w:val="09E75880"/>
    <w:rsid w:val="09E86A24"/>
    <w:rsid w:val="09EB7C9D"/>
    <w:rsid w:val="09EE7713"/>
    <w:rsid w:val="09F23AF9"/>
    <w:rsid w:val="09F92986"/>
    <w:rsid w:val="09FD4135"/>
    <w:rsid w:val="0A03669E"/>
    <w:rsid w:val="0A084B5F"/>
    <w:rsid w:val="0A0D7192"/>
    <w:rsid w:val="0A0E2DCB"/>
    <w:rsid w:val="0A0E3507"/>
    <w:rsid w:val="0A0F648C"/>
    <w:rsid w:val="0A177F12"/>
    <w:rsid w:val="0A182676"/>
    <w:rsid w:val="0A1B2A5A"/>
    <w:rsid w:val="0A224885"/>
    <w:rsid w:val="0A244322"/>
    <w:rsid w:val="0A253912"/>
    <w:rsid w:val="0A2859F8"/>
    <w:rsid w:val="0A2A681E"/>
    <w:rsid w:val="0A2A6B53"/>
    <w:rsid w:val="0A2B09A3"/>
    <w:rsid w:val="0A346A9F"/>
    <w:rsid w:val="0A3B0F7B"/>
    <w:rsid w:val="0A4113AA"/>
    <w:rsid w:val="0A434277"/>
    <w:rsid w:val="0A4428FB"/>
    <w:rsid w:val="0A453CE8"/>
    <w:rsid w:val="0A4D1246"/>
    <w:rsid w:val="0A5664A0"/>
    <w:rsid w:val="0A582F45"/>
    <w:rsid w:val="0A592B49"/>
    <w:rsid w:val="0A5D64CE"/>
    <w:rsid w:val="0A6313E8"/>
    <w:rsid w:val="0A6514C4"/>
    <w:rsid w:val="0A666BDE"/>
    <w:rsid w:val="0A6A08C4"/>
    <w:rsid w:val="0A6A5B95"/>
    <w:rsid w:val="0A6B6377"/>
    <w:rsid w:val="0A71576E"/>
    <w:rsid w:val="0A774136"/>
    <w:rsid w:val="0A7813E5"/>
    <w:rsid w:val="0A7E1841"/>
    <w:rsid w:val="0A823642"/>
    <w:rsid w:val="0A8A7E1C"/>
    <w:rsid w:val="0A8D4D44"/>
    <w:rsid w:val="0A921B83"/>
    <w:rsid w:val="0A952777"/>
    <w:rsid w:val="0A96138D"/>
    <w:rsid w:val="0A9C6815"/>
    <w:rsid w:val="0A9D089B"/>
    <w:rsid w:val="0A9D41A7"/>
    <w:rsid w:val="0A9F6819"/>
    <w:rsid w:val="0AA26BD1"/>
    <w:rsid w:val="0AA84B81"/>
    <w:rsid w:val="0AA964B1"/>
    <w:rsid w:val="0AB13E46"/>
    <w:rsid w:val="0AB351A1"/>
    <w:rsid w:val="0AB41A79"/>
    <w:rsid w:val="0AB613E0"/>
    <w:rsid w:val="0AB61947"/>
    <w:rsid w:val="0AB653D9"/>
    <w:rsid w:val="0AB75729"/>
    <w:rsid w:val="0AB77DD2"/>
    <w:rsid w:val="0AB878F0"/>
    <w:rsid w:val="0ABE3BEB"/>
    <w:rsid w:val="0AC04F2A"/>
    <w:rsid w:val="0AC205FD"/>
    <w:rsid w:val="0AC3287E"/>
    <w:rsid w:val="0AC524E6"/>
    <w:rsid w:val="0AC57642"/>
    <w:rsid w:val="0ACF09A6"/>
    <w:rsid w:val="0AD049ED"/>
    <w:rsid w:val="0AD3128F"/>
    <w:rsid w:val="0AD52D5D"/>
    <w:rsid w:val="0AD8111B"/>
    <w:rsid w:val="0ADC21C5"/>
    <w:rsid w:val="0ADD6CCA"/>
    <w:rsid w:val="0AED6152"/>
    <w:rsid w:val="0AEF260D"/>
    <w:rsid w:val="0AF11BC0"/>
    <w:rsid w:val="0AF47936"/>
    <w:rsid w:val="0AF869C7"/>
    <w:rsid w:val="0AFB1D3D"/>
    <w:rsid w:val="0AFE60DB"/>
    <w:rsid w:val="0AFE7E3E"/>
    <w:rsid w:val="0B002BB1"/>
    <w:rsid w:val="0B012034"/>
    <w:rsid w:val="0B0A40AE"/>
    <w:rsid w:val="0B0B4E9E"/>
    <w:rsid w:val="0B167B8C"/>
    <w:rsid w:val="0B1843D6"/>
    <w:rsid w:val="0B202B29"/>
    <w:rsid w:val="0B240531"/>
    <w:rsid w:val="0B2606FB"/>
    <w:rsid w:val="0B2A32C0"/>
    <w:rsid w:val="0B3040E1"/>
    <w:rsid w:val="0B305749"/>
    <w:rsid w:val="0B3316C1"/>
    <w:rsid w:val="0B342ACC"/>
    <w:rsid w:val="0B353506"/>
    <w:rsid w:val="0B361C30"/>
    <w:rsid w:val="0B375228"/>
    <w:rsid w:val="0B376B01"/>
    <w:rsid w:val="0B4063CD"/>
    <w:rsid w:val="0B4342C3"/>
    <w:rsid w:val="0B434E2D"/>
    <w:rsid w:val="0B446038"/>
    <w:rsid w:val="0B4A75D5"/>
    <w:rsid w:val="0B4B12E2"/>
    <w:rsid w:val="0B500753"/>
    <w:rsid w:val="0B507ABB"/>
    <w:rsid w:val="0B5573B5"/>
    <w:rsid w:val="0B571A69"/>
    <w:rsid w:val="0B5D2907"/>
    <w:rsid w:val="0B6772E2"/>
    <w:rsid w:val="0B680270"/>
    <w:rsid w:val="0B680C30"/>
    <w:rsid w:val="0B6C7631"/>
    <w:rsid w:val="0B706537"/>
    <w:rsid w:val="0B7704F0"/>
    <w:rsid w:val="0B7A423D"/>
    <w:rsid w:val="0B7D5DEA"/>
    <w:rsid w:val="0B7E6D85"/>
    <w:rsid w:val="0B8150D9"/>
    <w:rsid w:val="0B886E5A"/>
    <w:rsid w:val="0B8E47CF"/>
    <w:rsid w:val="0B927A37"/>
    <w:rsid w:val="0B931B77"/>
    <w:rsid w:val="0B9B7576"/>
    <w:rsid w:val="0B9C56DA"/>
    <w:rsid w:val="0B9E5532"/>
    <w:rsid w:val="0BA30A3F"/>
    <w:rsid w:val="0BAB1644"/>
    <w:rsid w:val="0BAF78EB"/>
    <w:rsid w:val="0BB070C2"/>
    <w:rsid w:val="0BB137EA"/>
    <w:rsid w:val="0BB235E5"/>
    <w:rsid w:val="0BB44DDE"/>
    <w:rsid w:val="0BB90BE6"/>
    <w:rsid w:val="0BBB6208"/>
    <w:rsid w:val="0BBB6BFD"/>
    <w:rsid w:val="0BBC0A0D"/>
    <w:rsid w:val="0BBD3741"/>
    <w:rsid w:val="0BC17278"/>
    <w:rsid w:val="0BC5697D"/>
    <w:rsid w:val="0BC62A01"/>
    <w:rsid w:val="0BC677C8"/>
    <w:rsid w:val="0BC70642"/>
    <w:rsid w:val="0BC74DE4"/>
    <w:rsid w:val="0BCB6C25"/>
    <w:rsid w:val="0BD058ED"/>
    <w:rsid w:val="0BD17409"/>
    <w:rsid w:val="0BD21C18"/>
    <w:rsid w:val="0BD452BB"/>
    <w:rsid w:val="0BD7293D"/>
    <w:rsid w:val="0BDC2635"/>
    <w:rsid w:val="0BDC2E95"/>
    <w:rsid w:val="0BDE773C"/>
    <w:rsid w:val="0BDF09C5"/>
    <w:rsid w:val="0BDF164E"/>
    <w:rsid w:val="0BE1329A"/>
    <w:rsid w:val="0BE407B4"/>
    <w:rsid w:val="0BEA44D2"/>
    <w:rsid w:val="0BEE3A15"/>
    <w:rsid w:val="0BF02447"/>
    <w:rsid w:val="0BF1745B"/>
    <w:rsid w:val="0BF27CB6"/>
    <w:rsid w:val="0BF6654E"/>
    <w:rsid w:val="0BF70365"/>
    <w:rsid w:val="0BF91258"/>
    <w:rsid w:val="0C0323AC"/>
    <w:rsid w:val="0C05265D"/>
    <w:rsid w:val="0C0A7A67"/>
    <w:rsid w:val="0C0B6E9C"/>
    <w:rsid w:val="0C0B75DC"/>
    <w:rsid w:val="0C0D30C4"/>
    <w:rsid w:val="0C1204BB"/>
    <w:rsid w:val="0C125523"/>
    <w:rsid w:val="0C15737A"/>
    <w:rsid w:val="0C1A46D8"/>
    <w:rsid w:val="0C235844"/>
    <w:rsid w:val="0C262BBB"/>
    <w:rsid w:val="0C2654B0"/>
    <w:rsid w:val="0C2B18C0"/>
    <w:rsid w:val="0C2B6930"/>
    <w:rsid w:val="0C2C38E3"/>
    <w:rsid w:val="0C39660E"/>
    <w:rsid w:val="0C3B3DC2"/>
    <w:rsid w:val="0C400DA6"/>
    <w:rsid w:val="0C435E66"/>
    <w:rsid w:val="0C44142A"/>
    <w:rsid w:val="0C4A5DEE"/>
    <w:rsid w:val="0C4B6851"/>
    <w:rsid w:val="0C5126ED"/>
    <w:rsid w:val="0C527AFD"/>
    <w:rsid w:val="0C566DAE"/>
    <w:rsid w:val="0C582FE6"/>
    <w:rsid w:val="0C5A2A81"/>
    <w:rsid w:val="0C5C5181"/>
    <w:rsid w:val="0C5E76A5"/>
    <w:rsid w:val="0C631075"/>
    <w:rsid w:val="0C677F72"/>
    <w:rsid w:val="0C6B3115"/>
    <w:rsid w:val="0C6C397B"/>
    <w:rsid w:val="0C7105C0"/>
    <w:rsid w:val="0C724678"/>
    <w:rsid w:val="0C7645A0"/>
    <w:rsid w:val="0C7D63EE"/>
    <w:rsid w:val="0C885355"/>
    <w:rsid w:val="0C885A31"/>
    <w:rsid w:val="0C8C07B6"/>
    <w:rsid w:val="0C8E09C6"/>
    <w:rsid w:val="0C9004B6"/>
    <w:rsid w:val="0C961417"/>
    <w:rsid w:val="0C9D20CB"/>
    <w:rsid w:val="0CA50397"/>
    <w:rsid w:val="0CA5715E"/>
    <w:rsid w:val="0CA93BBA"/>
    <w:rsid w:val="0CAE5673"/>
    <w:rsid w:val="0CB179F3"/>
    <w:rsid w:val="0CB83C70"/>
    <w:rsid w:val="0CBC4791"/>
    <w:rsid w:val="0CBF2D7D"/>
    <w:rsid w:val="0CC26BDD"/>
    <w:rsid w:val="0CC341F2"/>
    <w:rsid w:val="0CC50DD6"/>
    <w:rsid w:val="0CC56C56"/>
    <w:rsid w:val="0CC5788F"/>
    <w:rsid w:val="0CC71A39"/>
    <w:rsid w:val="0CD141B8"/>
    <w:rsid w:val="0CD436E8"/>
    <w:rsid w:val="0CD668AD"/>
    <w:rsid w:val="0CD8454C"/>
    <w:rsid w:val="0CDD2DCA"/>
    <w:rsid w:val="0CDD4BD3"/>
    <w:rsid w:val="0CDE3FC1"/>
    <w:rsid w:val="0CE17B72"/>
    <w:rsid w:val="0CE31C22"/>
    <w:rsid w:val="0CE74C44"/>
    <w:rsid w:val="0CE75A7F"/>
    <w:rsid w:val="0CEE5E67"/>
    <w:rsid w:val="0CF11BDB"/>
    <w:rsid w:val="0CF37BCB"/>
    <w:rsid w:val="0CFA5E40"/>
    <w:rsid w:val="0CFF02E7"/>
    <w:rsid w:val="0D061368"/>
    <w:rsid w:val="0D065561"/>
    <w:rsid w:val="0D0803FE"/>
    <w:rsid w:val="0D0C7DB3"/>
    <w:rsid w:val="0D10356A"/>
    <w:rsid w:val="0D1177A7"/>
    <w:rsid w:val="0D1C3B90"/>
    <w:rsid w:val="0D1F0272"/>
    <w:rsid w:val="0D23774F"/>
    <w:rsid w:val="0D253722"/>
    <w:rsid w:val="0D272BCE"/>
    <w:rsid w:val="0D2A666E"/>
    <w:rsid w:val="0D2D7AEF"/>
    <w:rsid w:val="0D2E3625"/>
    <w:rsid w:val="0D2F1F09"/>
    <w:rsid w:val="0D2F4644"/>
    <w:rsid w:val="0D344DF5"/>
    <w:rsid w:val="0D3653C7"/>
    <w:rsid w:val="0D3869BF"/>
    <w:rsid w:val="0D3945CB"/>
    <w:rsid w:val="0D3D641B"/>
    <w:rsid w:val="0D3E0063"/>
    <w:rsid w:val="0D3E64E9"/>
    <w:rsid w:val="0D41284D"/>
    <w:rsid w:val="0D415039"/>
    <w:rsid w:val="0D427C4C"/>
    <w:rsid w:val="0D4842B0"/>
    <w:rsid w:val="0D4B5B50"/>
    <w:rsid w:val="0D516C11"/>
    <w:rsid w:val="0D530022"/>
    <w:rsid w:val="0D545E42"/>
    <w:rsid w:val="0D563D83"/>
    <w:rsid w:val="0D5651C8"/>
    <w:rsid w:val="0D572FBE"/>
    <w:rsid w:val="0D59512C"/>
    <w:rsid w:val="0D5C0B28"/>
    <w:rsid w:val="0D5E6C30"/>
    <w:rsid w:val="0D5F122B"/>
    <w:rsid w:val="0D5F59E1"/>
    <w:rsid w:val="0D5F73E5"/>
    <w:rsid w:val="0D616757"/>
    <w:rsid w:val="0D645E53"/>
    <w:rsid w:val="0D6737C3"/>
    <w:rsid w:val="0D676F01"/>
    <w:rsid w:val="0D6A394D"/>
    <w:rsid w:val="0D6B5D2C"/>
    <w:rsid w:val="0D6B7277"/>
    <w:rsid w:val="0D71049E"/>
    <w:rsid w:val="0D7143A4"/>
    <w:rsid w:val="0D71730E"/>
    <w:rsid w:val="0D724644"/>
    <w:rsid w:val="0D735892"/>
    <w:rsid w:val="0D754F99"/>
    <w:rsid w:val="0D79799F"/>
    <w:rsid w:val="0D7B28C7"/>
    <w:rsid w:val="0D813891"/>
    <w:rsid w:val="0D8650B3"/>
    <w:rsid w:val="0D8754CE"/>
    <w:rsid w:val="0D8A0C09"/>
    <w:rsid w:val="0D8B5B76"/>
    <w:rsid w:val="0D8C444C"/>
    <w:rsid w:val="0D904269"/>
    <w:rsid w:val="0D987391"/>
    <w:rsid w:val="0D9C771B"/>
    <w:rsid w:val="0D9E0E05"/>
    <w:rsid w:val="0DA9088E"/>
    <w:rsid w:val="0DAA31EF"/>
    <w:rsid w:val="0DAC195B"/>
    <w:rsid w:val="0DAD0DEC"/>
    <w:rsid w:val="0DAE6966"/>
    <w:rsid w:val="0DB434D5"/>
    <w:rsid w:val="0DB45EB9"/>
    <w:rsid w:val="0DB51B54"/>
    <w:rsid w:val="0DC059EA"/>
    <w:rsid w:val="0DC2609F"/>
    <w:rsid w:val="0DC4160A"/>
    <w:rsid w:val="0DC70AD3"/>
    <w:rsid w:val="0DC725BD"/>
    <w:rsid w:val="0DCD6D49"/>
    <w:rsid w:val="0DD1744F"/>
    <w:rsid w:val="0DD2304A"/>
    <w:rsid w:val="0DD23DE1"/>
    <w:rsid w:val="0DD27656"/>
    <w:rsid w:val="0DD66F45"/>
    <w:rsid w:val="0DDA1FE4"/>
    <w:rsid w:val="0DEB1A3D"/>
    <w:rsid w:val="0DF05441"/>
    <w:rsid w:val="0DF06D77"/>
    <w:rsid w:val="0DF6401D"/>
    <w:rsid w:val="0DFC3BC0"/>
    <w:rsid w:val="0E046BD7"/>
    <w:rsid w:val="0E052DA7"/>
    <w:rsid w:val="0E071EC3"/>
    <w:rsid w:val="0E0C0526"/>
    <w:rsid w:val="0E1000D7"/>
    <w:rsid w:val="0E146120"/>
    <w:rsid w:val="0E194665"/>
    <w:rsid w:val="0E1A1083"/>
    <w:rsid w:val="0E1C55DF"/>
    <w:rsid w:val="0E1E6E4D"/>
    <w:rsid w:val="0E217C31"/>
    <w:rsid w:val="0E2354B5"/>
    <w:rsid w:val="0E261586"/>
    <w:rsid w:val="0E270CB4"/>
    <w:rsid w:val="0E2C42FA"/>
    <w:rsid w:val="0E2C630B"/>
    <w:rsid w:val="0E3044F9"/>
    <w:rsid w:val="0E30490B"/>
    <w:rsid w:val="0E321307"/>
    <w:rsid w:val="0E336F00"/>
    <w:rsid w:val="0E352EBE"/>
    <w:rsid w:val="0E3815EB"/>
    <w:rsid w:val="0E3927AC"/>
    <w:rsid w:val="0E3A557C"/>
    <w:rsid w:val="0E405FB9"/>
    <w:rsid w:val="0E447897"/>
    <w:rsid w:val="0E474B8D"/>
    <w:rsid w:val="0E481B5F"/>
    <w:rsid w:val="0E526158"/>
    <w:rsid w:val="0E5313BB"/>
    <w:rsid w:val="0E5340E9"/>
    <w:rsid w:val="0E554F58"/>
    <w:rsid w:val="0E5D69BB"/>
    <w:rsid w:val="0E600E44"/>
    <w:rsid w:val="0E6438B5"/>
    <w:rsid w:val="0E6B6EA6"/>
    <w:rsid w:val="0E6D00FF"/>
    <w:rsid w:val="0E6E232D"/>
    <w:rsid w:val="0E6F18B1"/>
    <w:rsid w:val="0E7066DA"/>
    <w:rsid w:val="0E757F36"/>
    <w:rsid w:val="0E7A5EF2"/>
    <w:rsid w:val="0E7D0F59"/>
    <w:rsid w:val="0E826473"/>
    <w:rsid w:val="0E834410"/>
    <w:rsid w:val="0E8A1366"/>
    <w:rsid w:val="0E8B0753"/>
    <w:rsid w:val="0E927C8A"/>
    <w:rsid w:val="0E986371"/>
    <w:rsid w:val="0E9944AE"/>
    <w:rsid w:val="0E996973"/>
    <w:rsid w:val="0E9C21B8"/>
    <w:rsid w:val="0E9D5D0B"/>
    <w:rsid w:val="0E9F6484"/>
    <w:rsid w:val="0EA21F0E"/>
    <w:rsid w:val="0EA45D91"/>
    <w:rsid w:val="0EA538BE"/>
    <w:rsid w:val="0EAF2696"/>
    <w:rsid w:val="0EB23AAC"/>
    <w:rsid w:val="0EB304F6"/>
    <w:rsid w:val="0EB940A5"/>
    <w:rsid w:val="0EBE3B9A"/>
    <w:rsid w:val="0EBF75C3"/>
    <w:rsid w:val="0EC60FAB"/>
    <w:rsid w:val="0EC61362"/>
    <w:rsid w:val="0ECA46A3"/>
    <w:rsid w:val="0ED16A36"/>
    <w:rsid w:val="0ED508A4"/>
    <w:rsid w:val="0ED53F6F"/>
    <w:rsid w:val="0ED72BB1"/>
    <w:rsid w:val="0ED77425"/>
    <w:rsid w:val="0ED9462B"/>
    <w:rsid w:val="0EDC0D2C"/>
    <w:rsid w:val="0EDE6BF1"/>
    <w:rsid w:val="0EDF693A"/>
    <w:rsid w:val="0EE44E61"/>
    <w:rsid w:val="0EE6498D"/>
    <w:rsid w:val="0EE671EA"/>
    <w:rsid w:val="0EE75E86"/>
    <w:rsid w:val="0EEC1B8C"/>
    <w:rsid w:val="0EEC7244"/>
    <w:rsid w:val="0EED3F30"/>
    <w:rsid w:val="0EF35477"/>
    <w:rsid w:val="0EF35E3C"/>
    <w:rsid w:val="0EFC78AB"/>
    <w:rsid w:val="0EFD48A4"/>
    <w:rsid w:val="0EFF62A4"/>
    <w:rsid w:val="0F0101C4"/>
    <w:rsid w:val="0F01082F"/>
    <w:rsid w:val="0F014470"/>
    <w:rsid w:val="0F01726C"/>
    <w:rsid w:val="0F0617B2"/>
    <w:rsid w:val="0F0C04EE"/>
    <w:rsid w:val="0F0D41C9"/>
    <w:rsid w:val="0F133AA2"/>
    <w:rsid w:val="0F151EA7"/>
    <w:rsid w:val="0F1B7810"/>
    <w:rsid w:val="0F1F11E8"/>
    <w:rsid w:val="0F1F3C61"/>
    <w:rsid w:val="0F236C20"/>
    <w:rsid w:val="0F28414D"/>
    <w:rsid w:val="0F2F716D"/>
    <w:rsid w:val="0F31076D"/>
    <w:rsid w:val="0F322F61"/>
    <w:rsid w:val="0F3A5BF5"/>
    <w:rsid w:val="0F3A6C25"/>
    <w:rsid w:val="0F3F4CF6"/>
    <w:rsid w:val="0F420562"/>
    <w:rsid w:val="0F481DE3"/>
    <w:rsid w:val="0F4850F3"/>
    <w:rsid w:val="0F4A1A48"/>
    <w:rsid w:val="0F4C1A38"/>
    <w:rsid w:val="0F4C1A66"/>
    <w:rsid w:val="0F4C340A"/>
    <w:rsid w:val="0F550F20"/>
    <w:rsid w:val="0F56075C"/>
    <w:rsid w:val="0F5B3469"/>
    <w:rsid w:val="0F6B6818"/>
    <w:rsid w:val="0F726C3C"/>
    <w:rsid w:val="0F7350A1"/>
    <w:rsid w:val="0F7447ED"/>
    <w:rsid w:val="0F767536"/>
    <w:rsid w:val="0F7C290A"/>
    <w:rsid w:val="0F7C7E6E"/>
    <w:rsid w:val="0F7D4679"/>
    <w:rsid w:val="0F7F31CF"/>
    <w:rsid w:val="0F80265D"/>
    <w:rsid w:val="0F881794"/>
    <w:rsid w:val="0F8C0D66"/>
    <w:rsid w:val="0F8F4E09"/>
    <w:rsid w:val="0F954410"/>
    <w:rsid w:val="0F9B1687"/>
    <w:rsid w:val="0F9E73B8"/>
    <w:rsid w:val="0FA15141"/>
    <w:rsid w:val="0FA25A43"/>
    <w:rsid w:val="0FA34350"/>
    <w:rsid w:val="0FA611DA"/>
    <w:rsid w:val="0FA9238F"/>
    <w:rsid w:val="0FB904A7"/>
    <w:rsid w:val="0FBC5693"/>
    <w:rsid w:val="0FBD0824"/>
    <w:rsid w:val="0FC32678"/>
    <w:rsid w:val="0FC6455A"/>
    <w:rsid w:val="0FCF74A0"/>
    <w:rsid w:val="0FD36A44"/>
    <w:rsid w:val="0FD37A33"/>
    <w:rsid w:val="0FD43B45"/>
    <w:rsid w:val="0FD872E6"/>
    <w:rsid w:val="0FDA6B83"/>
    <w:rsid w:val="0FDB6822"/>
    <w:rsid w:val="0FDC2684"/>
    <w:rsid w:val="0FDD526A"/>
    <w:rsid w:val="0FDE20F4"/>
    <w:rsid w:val="0FE168E3"/>
    <w:rsid w:val="0FE53868"/>
    <w:rsid w:val="0FE75F5E"/>
    <w:rsid w:val="0FEC4594"/>
    <w:rsid w:val="0FEE54F9"/>
    <w:rsid w:val="0FF44A7A"/>
    <w:rsid w:val="0FF8221F"/>
    <w:rsid w:val="0FF92AFD"/>
    <w:rsid w:val="0FFB557B"/>
    <w:rsid w:val="0FFE3B2B"/>
    <w:rsid w:val="0FFF1672"/>
    <w:rsid w:val="100134E2"/>
    <w:rsid w:val="10041530"/>
    <w:rsid w:val="100512A3"/>
    <w:rsid w:val="10063845"/>
    <w:rsid w:val="1006644F"/>
    <w:rsid w:val="10084E0A"/>
    <w:rsid w:val="10181224"/>
    <w:rsid w:val="10195BA0"/>
    <w:rsid w:val="101B168F"/>
    <w:rsid w:val="101F41B9"/>
    <w:rsid w:val="10206B28"/>
    <w:rsid w:val="10252FC2"/>
    <w:rsid w:val="102618C1"/>
    <w:rsid w:val="10265E5A"/>
    <w:rsid w:val="102816B0"/>
    <w:rsid w:val="1029421E"/>
    <w:rsid w:val="102B04DB"/>
    <w:rsid w:val="102E303D"/>
    <w:rsid w:val="103400F2"/>
    <w:rsid w:val="1038679A"/>
    <w:rsid w:val="10395177"/>
    <w:rsid w:val="103B25F7"/>
    <w:rsid w:val="104142B8"/>
    <w:rsid w:val="10435CA0"/>
    <w:rsid w:val="104558C4"/>
    <w:rsid w:val="104843A1"/>
    <w:rsid w:val="10494066"/>
    <w:rsid w:val="104E6606"/>
    <w:rsid w:val="10564DB0"/>
    <w:rsid w:val="105F2459"/>
    <w:rsid w:val="10613D31"/>
    <w:rsid w:val="106362B3"/>
    <w:rsid w:val="106D1B99"/>
    <w:rsid w:val="107218CA"/>
    <w:rsid w:val="10745999"/>
    <w:rsid w:val="107C58EB"/>
    <w:rsid w:val="107D5DEA"/>
    <w:rsid w:val="107E32E6"/>
    <w:rsid w:val="107E7A2C"/>
    <w:rsid w:val="10847FB3"/>
    <w:rsid w:val="10854E3B"/>
    <w:rsid w:val="10865854"/>
    <w:rsid w:val="108814C2"/>
    <w:rsid w:val="10884D1A"/>
    <w:rsid w:val="108B556C"/>
    <w:rsid w:val="109A32C4"/>
    <w:rsid w:val="109C73F0"/>
    <w:rsid w:val="109F6E3F"/>
    <w:rsid w:val="10A16173"/>
    <w:rsid w:val="10A21A10"/>
    <w:rsid w:val="10A313AE"/>
    <w:rsid w:val="10A32237"/>
    <w:rsid w:val="10AF6704"/>
    <w:rsid w:val="10B73882"/>
    <w:rsid w:val="10BB2F92"/>
    <w:rsid w:val="10BC5EEA"/>
    <w:rsid w:val="10C1469D"/>
    <w:rsid w:val="10C21CB5"/>
    <w:rsid w:val="10C60645"/>
    <w:rsid w:val="10C9117D"/>
    <w:rsid w:val="10CB28B4"/>
    <w:rsid w:val="10D33890"/>
    <w:rsid w:val="10D5221F"/>
    <w:rsid w:val="10D55B0C"/>
    <w:rsid w:val="10D65264"/>
    <w:rsid w:val="10D729DF"/>
    <w:rsid w:val="10D80C91"/>
    <w:rsid w:val="10D8607F"/>
    <w:rsid w:val="10D96342"/>
    <w:rsid w:val="10DD0F9C"/>
    <w:rsid w:val="10DE66E8"/>
    <w:rsid w:val="10E9014D"/>
    <w:rsid w:val="10EB515E"/>
    <w:rsid w:val="10EE52E3"/>
    <w:rsid w:val="10F33170"/>
    <w:rsid w:val="10FA24B8"/>
    <w:rsid w:val="10FF5AE6"/>
    <w:rsid w:val="110252E0"/>
    <w:rsid w:val="1105076A"/>
    <w:rsid w:val="110553CA"/>
    <w:rsid w:val="11074805"/>
    <w:rsid w:val="11075D9A"/>
    <w:rsid w:val="110C2E0E"/>
    <w:rsid w:val="110F3C12"/>
    <w:rsid w:val="110F71F3"/>
    <w:rsid w:val="111443ED"/>
    <w:rsid w:val="11173F88"/>
    <w:rsid w:val="111768AA"/>
    <w:rsid w:val="11233110"/>
    <w:rsid w:val="11331C98"/>
    <w:rsid w:val="11343CDC"/>
    <w:rsid w:val="11354635"/>
    <w:rsid w:val="113B61AD"/>
    <w:rsid w:val="113F0C2F"/>
    <w:rsid w:val="113F3AA2"/>
    <w:rsid w:val="1142246A"/>
    <w:rsid w:val="114462D3"/>
    <w:rsid w:val="11451624"/>
    <w:rsid w:val="11473C31"/>
    <w:rsid w:val="114B7281"/>
    <w:rsid w:val="115615B0"/>
    <w:rsid w:val="115858F0"/>
    <w:rsid w:val="115A56A6"/>
    <w:rsid w:val="115D44B1"/>
    <w:rsid w:val="116A4804"/>
    <w:rsid w:val="116B3366"/>
    <w:rsid w:val="116B5A31"/>
    <w:rsid w:val="116C275D"/>
    <w:rsid w:val="116D2D80"/>
    <w:rsid w:val="11740DCA"/>
    <w:rsid w:val="11802F65"/>
    <w:rsid w:val="1183757E"/>
    <w:rsid w:val="1186405F"/>
    <w:rsid w:val="118D405A"/>
    <w:rsid w:val="11911328"/>
    <w:rsid w:val="11945406"/>
    <w:rsid w:val="11967790"/>
    <w:rsid w:val="11972450"/>
    <w:rsid w:val="119A4F36"/>
    <w:rsid w:val="11A06BFF"/>
    <w:rsid w:val="11A53463"/>
    <w:rsid w:val="11B019CC"/>
    <w:rsid w:val="11B27DBA"/>
    <w:rsid w:val="11B43CF8"/>
    <w:rsid w:val="11B47DBD"/>
    <w:rsid w:val="11B679BE"/>
    <w:rsid w:val="11B7226B"/>
    <w:rsid w:val="11B73993"/>
    <w:rsid w:val="11B766A9"/>
    <w:rsid w:val="11B87B81"/>
    <w:rsid w:val="11BD4D3E"/>
    <w:rsid w:val="11C26951"/>
    <w:rsid w:val="11C56B02"/>
    <w:rsid w:val="11C83396"/>
    <w:rsid w:val="11C86768"/>
    <w:rsid w:val="11CD6353"/>
    <w:rsid w:val="11CE7094"/>
    <w:rsid w:val="11D50613"/>
    <w:rsid w:val="11D92F3E"/>
    <w:rsid w:val="11DB7C02"/>
    <w:rsid w:val="11DC352B"/>
    <w:rsid w:val="11DF0178"/>
    <w:rsid w:val="11E16F4B"/>
    <w:rsid w:val="11E2560B"/>
    <w:rsid w:val="11E32EF8"/>
    <w:rsid w:val="11E54963"/>
    <w:rsid w:val="11E80033"/>
    <w:rsid w:val="11E92AD4"/>
    <w:rsid w:val="11EF5CBB"/>
    <w:rsid w:val="11EF7EF9"/>
    <w:rsid w:val="11F21A4A"/>
    <w:rsid w:val="11FC0795"/>
    <w:rsid w:val="11FC7E54"/>
    <w:rsid w:val="11FF0DF5"/>
    <w:rsid w:val="11FF439B"/>
    <w:rsid w:val="12002590"/>
    <w:rsid w:val="12020A68"/>
    <w:rsid w:val="1202281F"/>
    <w:rsid w:val="12076AEF"/>
    <w:rsid w:val="12087EF4"/>
    <w:rsid w:val="12094AC1"/>
    <w:rsid w:val="120B1A51"/>
    <w:rsid w:val="120B2B96"/>
    <w:rsid w:val="120B5262"/>
    <w:rsid w:val="12144AF9"/>
    <w:rsid w:val="12170B5E"/>
    <w:rsid w:val="12172BF5"/>
    <w:rsid w:val="12184242"/>
    <w:rsid w:val="121A2BF8"/>
    <w:rsid w:val="121C2DC6"/>
    <w:rsid w:val="121D2135"/>
    <w:rsid w:val="12220945"/>
    <w:rsid w:val="122269C4"/>
    <w:rsid w:val="12276A21"/>
    <w:rsid w:val="122D584D"/>
    <w:rsid w:val="122D641B"/>
    <w:rsid w:val="1230518B"/>
    <w:rsid w:val="12364A89"/>
    <w:rsid w:val="12382083"/>
    <w:rsid w:val="123A1F05"/>
    <w:rsid w:val="123C593D"/>
    <w:rsid w:val="1244762E"/>
    <w:rsid w:val="12453D95"/>
    <w:rsid w:val="124729C4"/>
    <w:rsid w:val="12484CC3"/>
    <w:rsid w:val="124A78C7"/>
    <w:rsid w:val="124C4C21"/>
    <w:rsid w:val="12520E55"/>
    <w:rsid w:val="125247FF"/>
    <w:rsid w:val="12542C23"/>
    <w:rsid w:val="12571F71"/>
    <w:rsid w:val="12582D66"/>
    <w:rsid w:val="12597631"/>
    <w:rsid w:val="125D4397"/>
    <w:rsid w:val="126020F5"/>
    <w:rsid w:val="12655206"/>
    <w:rsid w:val="1271003C"/>
    <w:rsid w:val="12723B3F"/>
    <w:rsid w:val="12774BEB"/>
    <w:rsid w:val="128311D6"/>
    <w:rsid w:val="128347E5"/>
    <w:rsid w:val="12866D7E"/>
    <w:rsid w:val="128A538B"/>
    <w:rsid w:val="128B5A91"/>
    <w:rsid w:val="128F0E28"/>
    <w:rsid w:val="129073E7"/>
    <w:rsid w:val="12922FCF"/>
    <w:rsid w:val="12926475"/>
    <w:rsid w:val="12987EB4"/>
    <w:rsid w:val="12991BBD"/>
    <w:rsid w:val="129A2B9E"/>
    <w:rsid w:val="129A612F"/>
    <w:rsid w:val="12A07DD2"/>
    <w:rsid w:val="12A30B3A"/>
    <w:rsid w:val="12A5059D"/>
    <w:rsid w:val="12A63A1B"/>
    <w:rsid w:val="12A64370"/>
    <w:rsid w:val="12AB2F6C"/>
    <w:rsid w:val="12AB350E"/>
    <w:rsid w:val="12B02FCD"/>
    <w:rsid w:val="12B11E10"/>
    <w:rsid w:val="12B34D25"/>
    <w:rsid w:val="12B45E5A"/>
    <w:rsid w:val="12B75018"/>
    <w:rsid w:val="12C461E9"/>
    <w:rsid w:val="12C8474F"/>
    <w:rsid w:val="12D5045C"/>
    <w:rsid w:val="12D60325"/>
    <w:rsid w:val="12D9297D"/>
    <w:rsid w:val="12DA44CB"/>
    <w:rsid w:val="12E1640C"/>
    <w:rsid w:val="12F1082E"/>
    <w:rsid w:val="12F730F3"/>
    <w:rsid w:val="12FD4610"/>
    <w:rsid w:val="13002616"/>
    <w:rsid w:val="13046FFF"/>
    <w:rsid w:val="13077FF5"/>
    <w:rsid w:val="130F1939"/>
    <w:rsid w:val="130F495F"/>
    <w:rsid w:val="1310580D"/>
    <w:rsid w:val="13110433"/>
    <w:rsid w:val="131713EB"/>
    <w:rsid w:val="131776DF"/>
    <w:rsid w:val="131910F2"/>
    <w:rsid w:val="131A6AB1"/>
    <w:rsid w:val="131E12CA"/>
    <w:rsid w:val="13235FE7"/>
    <w:rsid w:val="13273908"/>
    <w:rsid w:val="132778C5"/>
    <w:rsid w:val="132C5731"/>
    <w:rsid w:val="132F0947"/>
    <w:rsid w:val="1336410A"/>
    <w:rsid w:val="133C1906"/>
    <w:rsid w:val="1341099A"/>
    <w:rsid w:val="13417A5D"/>
    <w:rsid w:val="13417E44"/>
    <w:rsid w:val="13423CB4"/>
    <w:rsid w:val="13447A43"/>
    <w:rsid w:val="13450AA3"/>
    <w:rsid w:val="134667D6"/>
    <w:rsid w:val="134770EC"/>
    <w:rsid w:val="13500135"/>
    <w:rsid w:val="1353767F"/>
    <w:rsid w:val="135B3E9C"/>
    <w:rsid w:val="1360661A"/>
    <w:rsid w:val="136152A2"/>
    <w:rsid w:val="13620891"/>
    <w:rsid w:val="13706893"/>
    <w:rsid w:val="137405CE"/>
    <w:rsid w:val="137449F0"/>
    <w:rsid w:val="137772A3"/>
    <w:rsid w:val="137A31F0"/>
    <w:rsid w:val="137D2656"/>
    <w:rsid w:val="137F22AE"/>
    <w:rsid w:val="13883106"/>
    <w:rsid w:val="1388641D"/>
    <w:rsid w:val="138A0E46"/>
    <w:rsid w:val="1390400A"/>
    <w:rsid w:val="139437FB"/>
    <w:rsid w:val="13965670"/>
    <w:rsid w:val="139658BC"/>
    <w:rsid w:val="139B2DDC"/>
    <w:rsid w:val="13A17600"/>
    <w:rsid w:val="13A549F1"/>
    <w:rsid w:val="13A56237"/>
    <w:rsid w:val="13A979E4"/>
    <w:rsid w:val="13AC1962"/>
    <w:rsid w:val="13B31660"/>
    <w:rsid w:val="13B82AE4"/>
    <w:rsid w:val="13BE385C"/>
    <w:rsid w:val="13BF1E97"/>
    <w:rsid w:val="13BF2053"/>
    <w:rsid w:val="13C1714B"/>
    <w:rsid w:val="13C53010"/>
    <w:rsid w:val="13CF5F4D"/>
    <w:rsid w:val="13D5554F"/>
    <w:rsid w:val="13D71240"/>
    <w:rsid w:val="13D8013C"/>
    <w:rsid w:val="13D8700E"/>
    <w:rsid w:val="13DA1C7D"/>
    <w:rsid w:val="13DC3DBB"/>
    <w:rsid w:val="13DC4484"/>
    <w:rsid w:val="13E25E9F"/>
    <w:rsid w:val="13E2631A"/>
    <w:rsid w:val="13E35EAF"/>
    <w:rsid w:val="13EA27E6"/>
    <w:rsid w:val="13EA648C"/>
    <w:rsid w:val="13EB0E7E"/>
    <w:rsid w:val="13F1022A"/>
    <w:rsid w:val="13F3664E"/>
    <w:rsid w:val="13F75CFA"/>
    <w:rsid w:val="13FD3C78"/>
    <w:rsid w:val="13FD6647"/>
    <w:rsid w:val="13FD7637"/>
    <w:rsid w:val="1402055D"/>
    <w:rsid w:val="140312EF"/>
    <w:rsid w:val="14092F03"/>
    <w:rsid w:val="140C467F"/>
    <w:rsid w:val="14176C99"/>
    <w:rsid w:val="141C7145"/>
    <w:rsid w:val="141D013A"/>
    <w:rsid w:val="141F3ED5"/>
    <w:rsid w:val="14223118"/>
    <w:rsid w:val="14247C47"/>
    <w:rsid w:val="1432375F"/>
    <w:rsid w:val="143357B5"/>
    <w:rsid w:val="14395BB0"/>
    <w:rsid w:val="143D22CC"/>
    <w:rsid w:val="143D68F5"/>
    <w:rsid w:val="143F1B5F"/>
    <w:rsid w:val="14431172"/>
    <w:rsid w:val="14445A17"/>
    <w:rsid w:val="14471835"/>
    <w:rsid w:val="144753BE"/>
    <w:rsid w:val="144911A1"/>
    <w:rsid w:val="14544E27"/>
    <w:rsid w:val="14582F80"/>
    <w:rsid w:val="145C5906"/>
    <w:rsid w:val="145D418A"/>
    <w:rsid w:val="1463594E"/>
    <w:rsid w:val="14644336"/>
    <w:rsid w:val="14657CE9"/>
    <w:rsid w:val="14666439"/>
    <w:rsid w:val="14683375"/>
    <w:rsid w:val="146D0763"/>
    <w:rsid w:val="146D48F7"/>
    <w:rsid w:val="146F0C1D"/>
    <w:rsid w:val="14701E0E"/>
    <w:rsid w:val="1472540C"/>
    <w:rsid w:val="147618C8"/>
    <w:rsid w:val="14792ED5"/>
    <w:rsid w:val="147A0F85"/>
    <w:rsid w:val="147F298E"/>
    <w:rsid w:val="1483034D"/>
    <w:rsid w:val="148423E0"/>
    <w:rsid w:val="148659F0"/>
    <w:rsid w:val="1488209F"/>
    <w:rsid w:val="14886C65"/>
    <w:rsid w:val="148E42B7"/>
    <w:rsid w:val="148E5240"/>
    <w:rsid w:val="14931901"/>
    <w:rsid w:val="1496131A"/>
    <w:rsid w:val="14995B8B"/>
    <w:rsid w:val="149C5631"/>
    <w:rsid w:val="149D52F5"/>
    <w:rsid w:val="149E786E"/>
    <w:rsid w:val="14A17369"/>
    <w:rsid w:val="14A26722"/>
    <w:rsid w:val="14A94D63"/>
    <w:rsid w:val="14A9782B"/>
    <w:rsid w:val="14AB3D26"/>
    <w:rsid w:val="14B076F1"/>
    <w:rsid w:val="14B670C1"/>
    <w:rsid w:val="14B75351"/>
    <w:rsid w:val="14B75867"/>
    <w:rsid w:val="14B866A7"/>
    <w:rsid w:val="14BF7494"/>
    <w:rsid w:val="14C13EA1"/>
    <w:rsid w:val="14C77AA4"/>
    <w:rsid w:val="14C828FD"/>
    <w:rsid w:val="14CB2848"/>
    <w:rsid w:val="14CC43EA"/>
    <w:rsid w:val="14CD21D6"/>
    <w:rsid w:val="14D61EDD"/>
    <w:rsid w:val="14D66773"/>
    <w:rsid w:val="14DA2471"/>
    <w:rsid w:val="14E303B8"/>
    <w:rsid w:val="14E32C81"/>
    <w:rsid w:val="14E62F5D"/>
    <w:rsid w:val="14EF2BCA"/>
    <w:rsid w:val="14F020AA"/>
    <w:rsid w:val="14F218BF"/>
    <w:rsid w:val="14F32616"/>
    <w:rsid w:val="14F45200"/>
    <w:rsid w:val="14F943B0"/>
    <w:rsid w:val="14FE0A48"/>
    <w:rsid w:val="14FF1084"/>
    <w:rsid w:val="15010803"/>
    <w:rsid w:val="1501112A"/>
    <w:rsid w:val="15030D5B"/>
    <w:rsid w:val="15070ED4"/>
    <w:rsid w:val="150C48D8"/>
    <w:rsid w:val="15145704"/>
    <w:rsid w:val="151B278D"/>
    <w:rsid w:val="151B45BC"/>
    <w:rsid w:val="151B5E33"/>
    <w:rsid w:val="151F2566"/>
    <w:rsid w:val="152023E1"/>
    <w:rsid w:val="15241573"/>
    <w:rsid w:val="15267350"/>
    <w:rsid w:val="1527080E"/>
    <w:rsid w:val="15282535"/>
    <w:rsid w:val="152A5EC3"/>
    <w:rsid w:val="152B0F3C"/>
    <w:rsid w:val="152C5F07"/>
    <w:rsid w:val="15342171"/>
    <w:rsid w:val="15346DEF"/>
    <w:rsid w:val="15363288"/>
    <w:rsid w:val="15381E6C"/>
    <w:rsid w:val="153868D7"/>
    <w:rsid w:val="15387398"/>
    <w:rsid w:val="15390032"/>
    <w:rsid w:val="153A7276"/>
    <w:rsid w:val="153E044F"/>
    <w:rsid w:val="15450857"/>
    <w:rsid w:val="15470624"/>
    <w:rsid w:val="154779EF"/>
    <w:rsid w:val="1548274D"/>
    <w:rsid w:val="154954F0"/>
    <w:rsid w:val="154A44EC"/>
    <w:rsid w:val="154A620B"/>
    <w:rsid w:val="155249FC"/>
    <w:rsid w:val="155713BC"/>
    <w:rsid w:val="1558412F"/>
    <w:rsid w:val="15585A5B"/>
    <w:rsid w:val="155F4754"/>
    <w:rsid w:val="15645877"/>
    <w:rsid w:val="15651C3E"/>
    <w:rsid w:val="156F1FB7"/>
    <w:rsid w:val="156F55F6"/>
    <w:rsid w:val="15721BBA"/>
    <w:rsid w:val="15786691"/>
    <w:rsid w:val="15797B1C"/>
    <w:rsid w:val="157B6D51"/>
    <w:rsid w:val="157B7BE8"/>
    <w:rsid w:val="157C2CFF"/>
    <w:rsid w:val="157C3117"/>
    <w:rsid w:val="1586205F"/>
    <w:rsid w:val="15874C05"/>
    <w:rsid w:val="158E296B"/>
    <w:rsid w:val="158F0CD3"/>
    <w:rsid w:val="159069FE"/>
    <w:rsid w:val="15992048"/>
    <w:rsid w:val="159D58F5"/>
    <w:rsid w:val="159F70BF"/>
    <w:rsid w:val="15A503EA"/>
    <w:rsid w:val="15A66EB1"/>
    <w:rsid w:val="15A960F4"/>
    <w:rsid w:val="15AA3374"/>
    <w:rsid w:val="15AF2208"/>
    <w:rsid w:val="15B078C1"/>
    <w:rsid w:val="15B10BAA"/>
    <w:rsid w:val="15B95F61"/>
    <w:rsid w:val="15BF51F8"/>
    <w:rsid w:val="15C31AC1"/>
    <w:rsid w:val="15C5477D"/>
    <w:rsid w:val="15CC389F"/>
    <w:rsid w:val="15CE0385"/>
    <w:rsid w:val="15CE1954"/>
    <w:rsid w:val="15D01424"/>
    <w:rsid w:val="15D13EFF"/>
    <w:rsid w:val="15D3003D"/>
    <w:rsid w:val="15D43AAD"/>
    <w:rsid w:val="15D725D0"/>
    <w:rsid w:val="15D80863"/>
    <w:rsid w:val="15D96818"/>
    <w:rsid w:val="15DE63CB"/>
    <w:rsid w:val="15DF0290"/>
    <w:rsid w:val="15E0677D"/>
    <w:rsid w:val="15E309F3"/>
    <w:rsid w:val="15E451CD"/>
    <w:rsid w:val="15E61CA2"/>
    <w:rsid w:val="15EA37E9"/>
    <w:rsid w:val="15EB6BEC"/>
    <w:rsid w:val="15ED35AF"/>
    <w:rsid w:val="15EF747B"/>
    <w:rsid w:val="15F002C3"/>
    <w:rsid w:val="15F62DFF"/>
    <w:rsid w:val="15F632BE"/>
    <w:rsid w:val="15F9246A"/>
    <w:rsid w:val="15FA24A4"/>
    <w:rsid w:val="15FA2D61"/>
    <w:rsid w:val="15FD76BE"/>
    <w:rsid w:val="15FF23EB"/>
    <w:rsid w:val="160407FB"/>
    <w:rsid w:val="16056B97"/>
    <w:rsid w:val="160575A8"/>
    <w:rsid w:val="160678D0"/>
    <w:rsid w:val="160A6610"/>
    <w:rsid w:val="160D09C5"/>
    <w:rsid w:val="160E437A"/>
    <w:rsid w:val="16130D9B"/>
    <w:rsid w:val="161826F8"/>
    <w:rsid w:val="161B70A3"/>
    <w:rsid w:val="1621344D"/>
    <w:rsid w:val="162177F8"/>
    <w:rsid w:val="16291D82"/>
    <w:rsid w:val="162B48A1"/>
    <w:rsid w:val="162C0F68"/>
    <w:rsid w:val="16311DD8"/>
    <w:rsid w:val="16323E3B"/>
    <w:rsid w:val="16341951"/>
    <w:rsid w:val="16387842"/>
    <w:rsid w:val="163A77BC"/>
    <w:rsid w:val="163F1E44"/>
    <w:rsid w:val="1642546A"/>
    <w:rsid w:val="16436930"/>
    <w:rsid w:val="164421C5"/>
    <w:rsid w:val="16475386"/>
    <w:rsid w:val="16495AEB"/>
    <w:rsid w:val="164F4A7A"/>
    <w:rsid w:val="1651316A"/>
    <w:rsid w:val="16516FAE"/>
    <w:rsid w:val="165552E8"/>
    <w:rsid w:val="165C18D4"/>
    <w:rsid w:val="16606D21"/>
    <w:rsid w:val="1664364F"/>
    <w:rsid w:val="166D59C3"/>
    <w:rsid w:val="1675295D"/>
    <w:rsid w:val="167717A2"/>
    <w:rsid w:val="16775F20"/>
    <w:rsid w:val="167D09FB"/>
    <w:rsid w:val="167E0586"/>
    <w:rsid w:val="16842E92"/>
    <w:rsid w:val="168A16CF"/>
    <w:rsid w:val="168C1D5A"/>
    <w:rsid w:val="16900D8B"/>
    <w:rsid w:val="16911860"/>
    <w:rsid w:val="169861EE"/>
    <w:rsid w:val="169E456D"/>
    <w:rsid w:val="169F53C8"/>
    <w:rsid w:val="16A3028B"/>
    <w:rsid w:val="16A34E0A"/>
    <w:rsid w:val="16A54B45"/>
    <w:rsid w:val="16A6625E"/>
    <w:rsid w:val="16AC3F2E"/>
    <w:rsid w:val="16BF46C1"/>
    <w:rsid w:val="16C27D0B"/>
    <w:rsid w:val="16C37A2A"/>
    <w:rsid w:val="16C76EB6"/>
    <w:rsid w:val="16CD66AA"/>
    <w:rsid w:val="16D11337"/>
    <w:rsid w:val="16D34B85"/>
    <w:rsid w:val="16D406F4"/>
    <w:rsid w:val="16D61E72"/>
    <w:rsid w:val="16DA574C"/>
    <w:rsid w:val="16DB6699"/>
    <w:rsid w:val="16DB7C47"/>
    <w:rsid w:val="16DF77AC"/>
    <w:rsid w:val="16E446DF"/>
    <w:rsid w:val="16EB454E"/>
    <w:rsid w:val="16EF2D46"/>
    <w:rsid w:val="16F0089D"/>
    <w:rsid w:val="16F05868"/>
    <w:rsid w:val="16F31FAB"/>
    <w:rsid w:val="16F611FF"/>
    <w:rsid w:val="16F6662E"/>
    <w:rsid w:val="16F80E1D"/>
    <w:rsid w:val="16FA3A67"/>
    <w:rsid w:val="16FC62DB"/>
    <w:rsid w:val="16FD1112"/>
    <w:rsid w:val="17007DA4"/>
    <w:rsid w:val="1708105E"/>
    <w:rsid w:val="170940F1"/>
    <w:rsid w:val="17106F9A"/>
    <w:rsid w:val="171528CB"/>
    <w:rsid w:val="17173B08"/>
    <w:rsid w:val="171A3F50"/>
    <w:rsid w:val="171F034D"/>
    <w:rsid w:val="17243FDE"/>
    <w:rsid w:val="17275F5B"/>
    <w:rsid w:val="172B1990"/>
    <w:rsid w:val="17362507"/>
    <w:rsid w:val="173716D7"/>
    <w:rsid w:val="173730B6"/>
    <w:rsid w:val="1739172D"/>
    <w:rsid w:val="173E7FDE"/>
    <w:rsid w:val="17485228"/>
    <w:rsid w:val="174E7A81"/>
    <w:rsid w:val="174F3911"/>
    <w:rsid w:val="174F3975"/>
    <w:rsid w:val="174F6D8B"/>
    <w:rsid w:val="1750250D"/>
    <w:rsid w:val="1750790D"/>
    <w:rsid w:val="175139FE"/>
    <w:rsid w:val="175373CC"/>
    <w:rsid w:val="17556AC4"/>
    <w:rsid w:val="175E22E1"/>
    <w:rsid w:val="17633ADF"/>
    <w:rsid w:val="1765479C"/>
    <w:rsid w:val="176D2353"/>
    <w:rsid w:val="176D4137"/>
    <w:rsid w:val="177060A0"/>
    <w:rsid w:val="177478F8"/>
    <w:rsid w:val="177D65F9"/>
    <w:rsid w:val="177E7517"/>
    <w:rsid w:val="177F72D2"/>
    <w:rsid w:val="1785139D"/>
    <w:rsid w:val="178D4C91"/>
    <w:rsid w:val="17905A91"/>
    <w:rsid w:val="17922811"/>
    <w:rsid w:val="1793259B"/>
    <w:rsid w:val="17940C69"/>
    <w:rsid w:val="17964AA0"/>
    <w:rsid w:val="179A3C67"/>
    <w:rsid w:val="179A6CBE"/>
    <w:rsid w:val="179E08BA"/>
    <w:rsid w:val="179E7693"/>
    <w:rsid w:val="17AA3957"/>
    <w:rsid w:val="17B1347C"/>
    <w:rsid w:val="17B26BC4"/>
    <w:rsid w:val="17C01A5B"/>
    <w:rsid w:val="17C44C81"/>
    <w:rsid w:val="17C52A2D"/>
    <w:rsid w:val="17C95964"/>
    <w:rsid w:val="17CE6A43"/>
    <w:rsid w:val="17D4742C"/>
    <w:rsid w:val="17D66CCC"/>
    <w:rsid w:val="17D7791F"/>
    <w:rsid w:val="17D810E3"/>
    <w:rsid w:val="17D87C8E"/>
    <w:rsid w:val="17DA1695"/>
    <w:rsid w:val="17DB0E24"/>
    <w:rsid w:val="17DB7C6C"/>
    <w:rsid w:val="17E2356E"/>
    <w:rsid w:val="17E26DD3"/>
    <w:rsid w:val="17E52C1C"/>
    <w:rsid w:val="17E67917"/>
    <w:rsid w:val="17E70B76"/>
    <w:rsid w:val="17E73587"/>
    <w:rsid w:val="17ED4C69"/>
    <w:rsid w:val="17EE5300"/>
    <w:rsid w:val="17EF39E1"/>
    <w:rsid w:val="17F01D53"/>
    <w:rsid w:val="17F10F87"/>
    <w:rsid w:val="17F47DD7"/>
    <w:rsid w:val="17F64635"/>
    <w:rsid w:val="17F925A1"/>
    <w:rsid w:val="17F94275"/>
    <w:rsid w:val="17FB0B36"/>
    <w:rsid w:val="17FE06DE"/>
    <w:rsid w:val="17FE6E56"/>
    <w:rsid w:val="17FF7220"/>
    <w:rsid w:val="18015CCD"/>
    <w:rsid w:val="18043AE5"/>
    <w:rsid w:val="18074307"/>
    <w:rsid w:val="18097DF1"/>
    <w:rsid w:val="180A24EE"/>
    <w:rsid w:val="181D7DCE"/>
    <w:rsid w:val="181E33C1"/>
    <w:rsid w:val="181F6366"/>
    <w:rsid w:val="18266E8D"/>
    <w:rsid w:val="18283D15"/>
    <w:rsid w:val="182A0CA3"/>
    <w:rsid w:val="182E787D"/>
    <w:rsid w:val="182F77C5"/>
    <w:rsid w:val="1836256C"/>
    <w:rsid w:val="18370CA0"/>
    <w:rsid w:val="18396F26"/>
    <w:rsid w:val="18397095"/>
    <w:rsid w:val="183B67C6"/>
    <w:rsid w:val="183C1EFC"/>
    <w:rsid w:val="183F38F2"/>
    <w:rsid w:val="18401EA3"/>
    <w:rsid w:val="18452AED"/>
    <w:rsid w:val="184824AE"/>
    <w:rsid w:val="185370D7"/>
    <w:rsid w:val="185423C6"/>
    <w:rsid w:val="18563786"/>
    <w:rsid w:val="18583897"/>
    <w:rsid w:val="18587D79"/>
    <w:rsid w:val="185C0B43"/>
    <w:rsid w:val="185C7001"/>
    <w:rsid w:val="186317B4"/>
    <w:rsid w:val="1868368A"/>
    <w:rsid w:val="186B3756"/>
    <w:rsid w:val="186B44B9"/>
    <w:rsid w:val="186B74DE"/>
    <w:rsid w:val="18706ECF"/>
    <w:rsid w:val="18731474"/>
    <w:rsid w:val="18742A5E"/>
    <w:rsid w:val="18791A4B"/>
    <w:rsid w:val="187C0857"/>
    <w:rsid w:val="188101C7"/>
    <w:rsid w:val="1888178D"/>
    <w:rsid w:val="18895540"/>
    <w:rsid w:val="18960C13"/>
    <w:rsid w:val="189B09CA"/>
    <w:rsid w:val="18A90B64"/>
    <w:rsid w:val="18A9236C"/>
    <w:rsid w:val="18A952A7"/>
    <w:rsid w:val="18A97BE9"/>
    <w:rsid w:val="18AF2E51"/>
    <w:rsid w:val="18B00639"/>
    <w:rsid w:val="18B02FDD"/>
    <w:rsid w:val="18B170E5"/>
    <w:rsid w:val="18B5100C"/>
    <w:rsid w:val="18BB469F"/>
    <w:rsid w:val="18BC737A"/>
    <w:rsid w:val="18BF29F0"/>
    <w:rsid w:val="18BF338F"/>
    <w:rsid w:val="18C12BFB"/>
    <w:rsid w:val="18C5257E"/>
    <w:rsid w:val="18C7597B"/>
    <w:rsid w:val="18C77E27"/>
    <w:rsid w:val="18CC3B22"/>
    <w:rsid w:val="18D00783"/>
    <w:rsid w:val="18D109CC"/>
    <w:rsid w:val="18D536B5"/>
    <w:rsid w:val="18D566AB"/>
    <w:rsid w:val="18D61D06"/>
    <w:rsid w:val="18D826BA"/>
    <w:rsid w:val="18DB4EEA"/>
    <w:rsid w:val="18DD61E2"/>
    <w:rsid w:val="18E01010"/>
    <w:rsid w:val="18E2191D"/>
    <w:rsid w:val="18E460A2"/>
    <w:rsid w:val="18EA287D"/>
    <w:rsid w:val="18EB1680"/>
    <w:rsid w:val="18ED1BAB"/>
    <w:rsid w:val="18EE1E58"/>
    <w:rsid w:val="18F50DC8"/>
    <w:rsid w:val="18F93325"/>
    <w:rsid w:val="18FB2AE3"/>
    <w:rsid w:val="18FD197D"/>
    <w:rsid w:val="19023B10"/>
    <w:rsid w:val="19052DA2"/>
    <w:rsid w:val="19057270"/>
    <w:rsid w:val="190B01C3"/>
    <w:rsid w:val="190F0FAC"/>
    <w:rsid w:val="19124356"/>
    <w:rsid w:val="191579E6"/>
    <w:rsid w:val="19180778"/>
    <w:rsid w:val="191A1AA1"/>
    <w:rsid w:val="191C1855"/>
    <w:rsid w:val="191D0228"/>
    <w:rsid w:val="191E0A56"/>
    <w:rsid w:val="192065AA"/>
    <w:rsid w:val="19232BB6"/>
    <w:rsid w:val="192445E3"/>
    <w:rsid w:val="19263A6A"/>
    <w:rsid w:val="19264D78"/>
    <w:rsid w:val="1933438E"/>
    <w:rsid w:val="193D3B39"/>
    <w:rsid w:val="193F4A1A"/>
    <w:rsid w:val="193F4DE9"/>
    <w:rsid w:val="19416E02"/>
    <w:rsid w:val="19447F36"/>
    <w:rsid w:val="19454A67"/>
    <w:rsid w:val="19513E8C"/>
    <w:rsid w:val="19514622"/>
    <w:rsid w:val="195342D0"/>
    <w:rsid w:val="19573773"/>
    <w:rsid w:val="195C4FD1"/>
    <w:rsid w:val="195D02D8"/>
    <w:rsid w:val="195D1FC2"/>
    <w:rsid w:val="195E3EA4"/>
    <w:rsid w:val="195E67BD"/>
    <w:rsid w:val="19612A5C"/>
    <w:rsid w:val="1962251C"/>
    <w:rsid w:val="19664AA8"/>
    <w:rsid w:val="196B2819"/>
    <w:rsid w:val="196C06A8"/>
    <w:rsid w:val="196E6F5D"/>
    <w:rsid w:val="19747C33"/>
    <w:rsid w:val="19754D5C"/>
    <w:rsid w:val="197A5CF3"/>
    <w:rsid w:val="197A61A3"/>
    <w:rsid w:val="197F48D7"/>
    <w:rsid w:val="19803FF6"/>
    <w:rsid w:val="19805C5F"/>
    <w:rsid w:val="198612E6"/>
    <w:rsid w:val="19875DA8"/>
    <w:rsid w:val="198D5671"/>
    <w:rsid w:val="198E3B28"/>
    <w:rsid w:val="19905DFD"/>
    <w:rsid w:val="199131AD"/>
    <w:rsid w:val="19916A2C"/>
    <w:rsid w:val="19931A4D"/>
    <w:rsid w:val="19974B09"/>
    <w:rsid w:val="199765D9"/>
    <w:rsid w:val="19993355"/>
    <w:rsid w:val="199E16C7"/>
    <w:rsid w:val="19A71043"/>
    <w:rsid w:val="19A8195E"/>
    <w:rsid w:val="19A8214C"/>
    <w:rsid w:val="19AF7A2A"/>
    <w:rsid w:val="19B22D71"/>
    <w:rsid w:val="19B27FA7"/>
    <w:rsid w:val="19B321A7"/>
    <w:rsid w:val="19B90BB9"/>
    <w:rsid w:val="19BC52A1"/>
    <w:rsid w:val="19BF69CA"/>
    <w:rsid w:val="19C171D3"/>
    <w:rsid w:val="19C31986"/>
    <w:rsid w:val="19C41155"/>
    <w:rsid w:val="19C725C9"/>
    <w:rsid w:val="19CB4CCE"/>
    <w:rsid w:val="19CB5D4D"/>
    <w:rsid w:val="19CC43A4"/>
    <w:rsid w:val="19CD10BA"/>
    <w:rsid w:val="19D25F89"/>
    <w:rsid w:val="19D64817"/>
    <w:rsid w:val="19D71E60"/>
    <w:rsid w:val="19D72CF4"/>
    <w:rsid w:val="19D755F3"/>
    <w:rsid w:val="19D956F4"/>
    <w:rsid w:val="19DB3959"/>
    <w:rsid w:val="19DC58D4"/>
    <w:rsid w:val="19DF07F3"/>
    <w:rsid w:val="19E46A63"/>
    <w:rsid w:val="19E52B4E"/>
    <w:rsid w:val="19EB6F26"/>
    <w:rsid w:val="19F06BE8"/>
    <w:rsid w:val="19F550BF"/>
    <w:rsid w:val="19F75D2F"/>
    <w:rsid w:val="19F77376"/>
    <w:rsid w:val="19FA7BB6"/>
    <w:rsid w:val="19FD436D"/>
    <w:rsid w:val="1A0001E7"/>
    <w:rsid w:val="1A077D06"/>
    <w:rsid w:val="1A1038DA"/>
    <w:rsid w:val="1A155D5B"/>
    <w:rsid w:val="1A167F8B"/>
    <w:rsid w:val="1A245971"/>
    <w:rsid w:val="1A255E2B"/>
    <w:rsid w:val="1A2601E7"/>
    <w:rsid w:val="1A2A075B"/>
    <w:rsid w:val="1A31401E"/>
    <w:rsid w:val="1A3313E4"/>
    <w:rsid w:val="1A333589"/>
    <w:rsid w:val="1A360DF5"/>
    <w:rsid w:val="1A395422"/>
    <w:rsid w:val="1A3A1DEA"/>
    <w:rsid w:val="1A3B6CF6"/>
    <w:rsid w:val="1A3D2851"/>
    <w:rsid w:val="1A3E7C6B"/>
    <w:rsid w:val="1A41368A"/>
    <w:rsid w:val="1A43419F"/>
    <w:rsid w:val="1A441897"/>
    <w:rsid w:val="1A4459E5"/>
    <w:rsid w:val="1A487509"/>
    <w:rsid w:val="1A4C6F76"/>
    <w:rsid w:val="1A4E4E58"/>
    <w:rsid w:val="1A4E55DA"/>
    <w:rsid w:val="1A4F2B4E"/>
    <w:rsid w:val="1A584859"/>
    <w:rsid w:val="1A5B185D"/>
    <w:rsid w:val="1A5C11C0"/>
    <w:rsid w:val="1A5C3014"/>
    <w:rsid w:val="1A61354A"/>
    <w:rsid w:val="1A622CCB"/>
    <w:rsid w:val="1A666CEC"/>
    <w:rsid w:val="1A674FF4"/>
    <w:rsid w:val="1A692BC9"/>
    <w:rsid w:val="1A6E22F7"/>
    <w:rsid w:val="1A6F2549"/>
    <w:rsid w:val="1A703544"/>
    <w:rsid w:val="1A767B07"/>
    <w:rsid w:val="1A7739C5"/>
    <w:rsid w:val="1A8207B7"/>
    <w:rsid w:val="1A8348F6"/>
    <w:rsid w:val="1A852D62"/>
    <w:rsid w:val="1A862B26"/>
    <w:rsid w:val="1A871B80"/>
    <w:rsid w:val="1A8953B6"/>
    <w:rsid w:val="1A8B65B5"/>
    <w:rsid w:val="1A8F5E33"/>
    <w:rsid w:val="1A913053"/>
    <w:rsid w:val="1A975C23"/>
    <w:rsid w:val="1A9A3A4D"/>
    <w:rsid w:val="1A9E3C35"/>
    <w:rsid w:val="1AA60FFE"/>
    <w:rsid w:val="1AAD33EF"/>
    <w:rsid w:val="1AAF08D5"/>
    <w:rsid w:val="1AAF2B65"/>
    <w:rsid w:val="1AB902D9"/>
    <w:rsid w:val="1ABC3109"/>
    <w:rsid w:val="1ABC6848"/>
    <w:rsid w:val="1AC001A9"/>
    <w:rsid w:val="1AC070B0"/>
    <w:rsid w:val="1AC30DC4"/>
    <w:rsid w:val="1AC40B37"/>
    <w:rsid w:val="1AC42EE0"/>
    <w:rsid w:val="1AC874EE"/>
    <w:rsid w:val="1AD00A70"/>
    <w:rsid w:val="1AD16547"/>
    <w:rsid w:val="1AD229D0"/>
    <w:rsid w:val="1AD22B41"/>
    <w:rsid w:val="1AD44308"/>
    <w:rsid w:val="1AD60C36"/>
    <w:rsid w:val="1ADA40C0"/>
    <w:rsid w:val="1ADC6A65"/>
    <w:rsid w:val="1ADC70F1"/>
    <w:rsid w:val="1AE4776B"/>
    <w:rsid w:val="1AE9683E"/>
    <w:rsid w:val="1AE97F47"/>
    <w:rsid w:val="1AEB794B"/>
    <w:rsid w:val="1AEC3DE8"/>
    <w:rsid w:val="1AED33F7"/>
    <w:rsid w:val="1AF31BEF"/>
    <w:rsid w:val="1AF705B7"/>
    <w:rsid w:val="1AF75D1F"/>
    <w:rsid w:val="1AFA3A8A"/>
    <w:rsid w:val="1AFE209F"/>
    <w:rsid w:val="1B036F4A"/>
    <w:rsid w:val="1B0A2996"/>
    <w:rsid w:val="1B0A466B"/>
    <w:rsid w:val="1B0B121E"/>
    <w:rsid w:val="1B102D42"/>
    <w:rsid w:val="1B133038"/>
    <w:rsid w:val="1B162820"/>
    <w:rsid w:val="1B1B09F0"/>
    <w:rsid w:val="1B1C6E58"/>
    <w:rsid w:val="1B1E0864"/>
    <w:rsid w:val="1B205FD7"/>
    <w:rsid w:val="1B293BD0"/>
    <w:rsid w:val="1B2A25AF"/>
    <w:rsid w:val="1B2A71F9"/>
    <w:rsid w:val="1B2F1BD2"/>
    <w:rsid w:val="1B330453"/>
    <w:rsid w:val="1B3A6A20"/>
    <w:rsid w:val="1B437E1E"/>
    <w:rsid w:val="1B452531"/>
    <w:rsid w:val="1B455FE7"/>
    <w:rsid w:val="1B477576"/>
    <w:rsid w:val="1B4A143D"/>
    <w:rsid w:val="1B540592"/>
    <w:rsid w:val="1B5B11A1"/>
    <w:rsid w:val="1B5D7F3A"/>
    <w:rsid w:val="1B5F67A4"/>
    <w:rsid w:val="1B683511"/>
    <w:rsid w:val="1B6B1007"/>
    <w:rsid w:val="1B6E6030"/>
    <w:rsid w:val="1B6E749D"/>
    <w:rsid w:val="1B732B06"/>
    <w:rsid w:val="1B741CF4"/>
    <w:rsid w:val="1B7D1463"/>
    <w:rsid w:val="1B841B36"/>
    <w:rsid w:val="1B8C4587"/>
    <w:rsid w:val="1B8D65FA"/>
    <w:rsid w:val="1B8F6EF0"/>
    <w:rsid w:val="1B915694"/>
    <w:rsid w:val="1B935A07"/>
    <w:rsid w:val="1B940607"/>
    <w:rsid w:val="1B941FF2"/>
    <w:rsid w:val="1B944DCC"/>
    <w:rsid w:val="1B9B1196"/>
    <w:rsid w:val="1B9C324F"/>
    <w:rsid w:val="1B9D4B8E"/>
    <w:rsid w:val="1B9E4160"/>
    <w:rsid w:val="1BA23899"/>
    <w:rsid w:val="1BA61751"/>
    <w:rsid w:val="1BA84F98"/>
    <w:rsid w:val="1BAA1E01"/>
    <w:rsid w:val="1BAF6899"/>
    <w:rsid w:val="1BB27AE4"/>
    <w:rsid w:val="1BB451AA"/>
    <w:rsid w:val="1BB67A22"/>
    <w:rsid w:val="1BB908E3"/>
    <w:rsid w:val="1BB9468A"/>
    <w:rsid w:val="1BC578CD"/>
    <w:rsid w:val="1BD50212"/>
    <w:rsid w:val="1BD744C3"/>
    <w:rsid w:val="1BDE2A74"/>
    <w:rsid w:val="1BE507B3"/>
    <w:rsid w:val="1BE972CE"/>
    <w:rsid w:val="1BEB5353"/>
    <w:rsid w:val="1BEF063A"/>
    <w:rsid w:val="1BF41823"/>
    <w:rsid w:val="1BF51778"/>
    <w:rsid w:val="1BF57C3C"/>
    <w:rsid w:val="1BF71FF4"/>
    <w:rsid w:val="1BF80E22"/>
    <w:rsid w:val="1BF81F8C"/>
    <w:rsid w:val="1BFA674A"/>
    <w:rsid w:val="1BFF3EF7"/>
    <w:rsid w:val="1C0064CE"/>
    <w:rsid w:val="1C03533A"/>
    <w:rsid w:val="1C0C7CB5"/>
    <w:rsid w:val="1C0F5EFC"/>
    <w:rsid w:val="1C1313F8"/>
    <w:rsid w:val="1C19265C"/>
    <w:rsid w:val="1C197836"/>
    <w:rsid w:val="1C1B1529"/>
    <w:rsid w:val="1C1B4976"/>
    <w:rsid w:val="1C1D419F"/>
    <w:rsid w:val="1C24155F"/>
    <w:rsid w:val="1C2530C0"/>
    <w:rsid w:val="1C26460F"/>
    <w:rsid w:val="1C2A554B"/>
    <w:rsid w:val="1C2A6BE0"/>
    <w:rsid w:val="1C4073B4"/>
    <w:rsid w:val="1C435538"/>
    <w:rsid w:val="1C437698"/>
    <w:rsid w:val="1C444AC4"/>
    <w:rsid w:val="1C4500B8"/>
    <w:rsid w:val="1C450F62"/>
    <w:rsid w:val="1C46132D"/>
    <w:rsid w:val="1C471A00"/>
    <w:rsid w:val="1C4F1FC5"/>
    <w:rsid w:val="1C5644B3"/>
    <w:rsid w:val="1C5E2E3B"/>
    <w:rsid w:val="1C650D8E"/>
    <w:rsid w:val="1C677D0E"/>
    <w:rsid w:val="1C6E6B01"/>
    <w:rsid w:val="1C735C72"/>
    <w:rsid w:val="1C774D09"/>
    <w:rsid w:val="1C776E09"/>
    <w:rsid w:val="1C780948"/>
    <w:rsid w:val="1C7B1F42"/>
    <w:rsid w:val="1C7B2F72"/>
    <w:rsid w:val="1C7C0692"/>
    <w:rsid w:val="1C7C3D0F"/>
    <w:rsid w:val="1C8268DA"/>
    <w:rsid w:val="1C887A51"/>
    <w:rsid w:val="1C8B02C3"/>
    <w:rsid w:val="1C8D3364"/>
    <w:rsid w:val="1C904A8A"/>
    <w:rsid w:val="1C965235"/>
    <w:rsid w:val="1C965BD4"/>
    <w:rsid w:val="1C985575"/>
    <w:rsid w:val="1C991FE7"/>
    <w:rsid w:val="1C9B3DD8"/>
    <w:rsid w:val="1C9B712D"/>
    <w:rsid w:val="1C9E586D"/>
    <w:rsid w:val="1CA16095"/>
    <w:rsid w:val="1CA3175B"/>
    <w:rsid w:val="1CA40608"/>
    <w:rsid w:val="1CA46BAC"/>
    <w:rsid w:val="1CAF5D34"/>
    <w:rsid w:val="1CB05257"/>
    <w:rsid w:val="1CB21E0F"/>
    <w:rsid w:val="1CB85096"/>
    <w:rsid w:val="1CC073E3"/>
    <w:rsid w:val="1CC1204B"/>
    <w:rsid w:val="1CC31116"/>
    <w:rsid w:val="1CC435FC"/>
    <w:rsid w:val="1CC46EDF"/>
    <w:rsid w:val="1CC61FCF"/>
    <w:rsid w:val="1CC73220"/>
    <w:rsid w:val="1CD16D92"/>
    <w:rsid w:val="1CD65D1B"/>
    <w:rsid w:val="1CD7234D"/>
    <w:rsid w:val="1CD915A2"/>
    <w:rsid w:val="1CE25F1A"/>
    <w:rsid w:val="1CE26BF9"/>
    <w:rsid w:val="1CE27138"/>
    <w:rsid w:val="1CE42BD4"/>
    <w:rsid w:val="1CE74D41"/>
    <w:rsid w:val="1CE7610D"/>
    <w:rsid w:val="1CE90137"/>
    <w:rsid w:val="1CEC52FD"/>
    <w:rsid w:val="1CED1551"/>
    <w:rsid w:val="1CEE1F2C"/>
    <w:rsid w:val="1CEF272C"/>
    <w:rsid w:val="1CF0171F"/>
    <w:rsid w:val="1CF62007"/>
    <w:rsid w:val="1CF62026"/>
    <w:rsid w:val="1CF71DC3"/>
    <w:rsid w:val="1CF9120D"/>
    <w:rsid w:val="1CFC7255"/>
    <w:rsid w:val="1D126B8A"/>
    <w:rsid w:val="1D127AFC"/>
    <w:rsid w:val="1D16112F"/>
    <w:rsid w:val="1D1613AB"/>
    <w:rsid w:val="1D1A1DA1"/>
    <w:rsid w:val="1D1B2B6F"/>
    <w:rsid w:val="1D291546"/>
    <w:rsid w:val="1D2A4EDB"/>
    <w:rsid w:val="1D326430"/>
    <w:rsid w:val="1D3306CA"/>
    <w:rsid w:val="1D381A3E"/>
    <w:rsid w:val="1D3A27F1"/>
    <w:rsid w:val="1D510E22"/>
    <w:rsid w:val="1D5162AA"/>
    <w:rsid w:val="1D5D7217"/>
    <w:rsid w:val="1D5F7144"/>
    <w:rsid w:val="1D602AF6"/>
    <w:rsid w:val="1D611D48"/>
    <w:rsid w:val="1D637FB4"/>
    <w:rsid w:val="1D6762E7"/>
    <w:rsid w:val="1D6B189A"/>
    <w:rsid w:val="1D6D4169"/>
    <w:rsid w:val="1D7277FA"/>
    <w:rsid w:val="1D7B45E3"/>
    <w:rsid w:val="1D7C226B"/>
    <w:rsid w:val="1D7F2D11"/>
    <w:rsid w:val="1D8032D2"/>
    <w:rsid w:val="1D813D7C"/>
    <w:rsid w:val="1D904E45"/>
    <w:rsid w:val="1D924018"/>
    <w:rsid w:val="1D9849BC"/>
    <w:rsid w:val="1D9A4430"/>
    <w:rsid w:val="1D9E46DD"/>
    <w:rsid w:val="1DA12E68"/>
    <w:rsid w:val="1DA536D7"/>
    <w:rsid w:val="1DA633C3"/>
    <w:rsid w:val="1DA774A0"/>
    <w:rsid w:val="1DA97BB6"/>
    <w:rsid w:val="1DAB7A10"/>
    <w:rsid w:val="1DAE7623"/>
    <w:rsid w:val="1DB05C15"/>
    <w:rsid w:val="1DB31E5E"/>
    <w:rsid w:val="1DB37FE2"/>
    <w:rsid w:val="1DB72F4A"/>
    <w:rsid w:val="1DBA14C9"/>
    <w:rsid w:val="1DBB4003"/>
    <w:rsid w:val="1DBF1A07"/>
    <w:rsid w:val="1DC03069"/>
    <w:rsid w:val="1DC65633"/>
    <w:rsid w:val="1DC969A8"/>
    <w:rsid w:val="1DCC3449"/>
    <w:rsid w:val="1DCE0329"/>
    <w:rsid w:val="1DD52E60"/>
    <w:rsid w:val="1DDA255C"/>
    <w:rsid w:val="1DE01F35"/>
    <w:rsid w:val="1DEF213F"/>
    <w:rsid w:val="1DF238B4"/>
    <w:rsid w:val="1DF31C87"/>
    <w:rsid w:val="1DF418D8"/>
    <w:rsid w:val="1DFB4357"/>
    <w:rsid w:val="1DFF2357"/>
    <w:rsid w:val="1E0068D2"/>
    <w:rsid w:val="1E010B8B"/>
    <w:rsid w:val="1E020DD1"/>
    <w:rsid w:val="1E101806"/>
    <w:rsid w:val="1E1202CD"/>
    <w:rsid w:val="1E1612DB"/>
    <w:rsid w:val="1E161958"/>
    <w:rsid w:val="1E195AF2"/>
    <w:rsid w:val="1E1C1DAB"/>
    <w:rsid w:val="1E1D6BD2"/>
    <w:rsid w:val="1E223DFB"/>
    <w:rsid w:val="1E245BDE"/>
    <w:rsid w:val="1E2B18E5"/>
    <w:rsid w:val="1E2B40DE"/>
    <w:rsid w:val="1E2D7DCC"/>
    <w:rsid w:val="1E2E4153"/>
    <w:rsid w:val="1E3020E7"/>
    <w:rsid w:val="1E304809"/>
    <w:rsid w:val="1E322AF7"/>
    <w:rsid w:val="1E322EF4"/>
    <w:rsid w:val="1E3566C7"/>
    <w:rsid w:val="1E391109"/>
    <w:rsid w:val="1E41071F"/>
    <w:rsid w:val="1E415CA2"/>
    <w:rsid w:val="1E4452CC"/>
    <w:rsid w:val="1E4C5928"/>
    <w:rsid w:val="1E4F115F"/>
    <w:rsid w:val="1E502DB4"/>
    <w:rsid w:val="1E531388"/>
    <w:rsid w:val="1E543367"/>
    <w:rsid w:val="1E55060F"/>
    <w:rsid w:val="1E5E7193"/>
    <w:rsid w:val="1E5F23FC"/>
    <w:rsid w:val="1E611A2C"/>
    <w:rsid w:val="1E637318"/>
    <w:rsid w:val="1E6707E9"/>
    <w:rsid w:val="1E670980"/>
    <w:rsid w:val="1E676CE0"/>
    <w:rsid w:val="1E69334E"/>
    <w:rsid w:val="1E6A5C5E"/>
    <w:rsid w:val="1E6B4130"/>
    <w:rsid w:val="1E6E0B1E"/>
    <w:rsid w:val="1E6E471A"/>
    <w:rsid w:val="1E6F1206"/>
    <w:rsid w:val="1E6F1A74"/>
    <w:rsid w:val="1E6F3892"/>
    <w:rsid w:val="1E6F658A"/>
    <w:rsid w:val="1E730CF6"/>
    <w:rsid w:val="1E74512F"/>
    <w:rsid w:val="1E750A5B"/>
    <w:rsid w:val="1E757B8C"/>
    <w:rsid w:val="1E765E1C"/>
    <w:rsid w:val="1E831C7D"/>
    <w:rsid w:val="1E8618AD"/>
    <w:rsid w:val="1E8928CE"/>
    <w:rsid w:val="1E8B096E"/>
    <w:rsid w:val="1E8E70EE"/>
    <w:rsid w:val="1E9E2BBC"/>
    <w:rsid w:val="1EA046AF"/>
    <w:rsid w:val="1EA10C22"/>
    <w:rsid w:val="1EB06312"/>
    <w:rsid w:val="1EB46821"/>
    <w:rsid w:val="1EB606BF"/>
    <w:rsid w:val="1EBA04A8"/>
    <w:rsid w:val="1EC16B4C"/>
    <w:rsid w:val="1EC27D40"/>
    <w:rsid w:val="1EC62C98"/>
    <w:rsid w:val="1EC923CE"/>
    <w:rsid w:val="1ECC009B"/>
    <w:rsid w:val="1ECC7E18"/>
    <w:rsid w:val="1ECE41A1"/>
    <w:rsid w:val="1ED20636"/>
    <w:rsid w:val="1EDA0175"/>
    <w:rsid w:val="1EDA78DF"/>
    <w:rsid w:val="1EDE6D08"/>
    <w:rsid w:val="1EDF7569"/>
    <w:rsid w:val="1EE0081E"/>
    <w:rsid w:val="1EE0121F"/>
    <w:rsid w:val="1EE1201D"/>
    <w:rsid w:val="1EE5551E"/>
    <w:rsid w:val="1EE80BED"/>
    <w:rsid w:val="1EE96C14"/>
    <w:rsid w:val="1EEB2A8F"/>
    <w:rsid w:val="1EEB2FAD"/>
    <w:rsid w:val="1EF01999"/>
    <w:rsid w:val="1EF071BB"/>
    <w:rsid w:val="1EF1119A"/>
    <w:rsid w:val="1EF54794"/>
    <w:rsid w:val="1EF70E8D"/>
    <w:rsid w:val="1EF84007"/>
    <w:rsid w:val="1EFB6C80"/>
    <w:rsid w:val="1F024EC5"/>
    <w:rsid w:val="1F0A0A7A"/>
    <w:rsid w:val="1F0E4310"/>
    <w:rsid w:val="1F124A1A"/>
    <w:rsid w:val="1F16263B"/>
    <w:rsid w:val="1F1D2AA5"/>
    <w:rsid w:val="1F240FEB"/>
    <w:rsid w:val="1F2438CD"/>
    <w:rsid w:val="1F2479D1"/>
    <w:rsid w:val="1F272488"/>
    <w:rsid w:val="1F2770F8"/>
    <w:rsid w:val="1F281CEB"/>
    <w:rsid w:val="1F284039"/>
    <w:rsid w:val="1F29223C"/>
    <w:rsid w:val="1F2B3748"/>
    <w:rsid w:val="1F2C10E7"/>
    <w:rsid w:val="1F2C7171"/>
    <w:rsid w:val="1F300254"/>
    <w:rsid w:val="1F335099"/>
    <w:rsid w:val="1F36094A"/>
    <w:rsid w:val="1F380908"/>
    <w:rsid w:val="1F381748"/>
    <w:rsid w:val="1F387482"/>
    <w:rsid w:val="1F3A0D4A"/>
    <w:rsid w:val="1F3A7A5F"/>
    <w:rsid w:val="1F3B44BB"/>
    <w:rsid w:val="1F3C3F2A"/>
    <w:rsid w:val="1F3D4712"/>
    <w:rsid w:val="1F403742"/>
    <w:rsid w:val="1F4208D6"/>
    <w:rsid w:val="1F4327E2"/>
    <w:rsid w:val="1F46498E"/>
    <w:rsid w:val="1F4906DE"/>
    <w:rsid w:val="1F497122"/>
    <w:rsid w:val="1F4A3D60"/>
    <w:rsid w:val="1F50745F"/>
    <w:rsid w:val="1F530750"/>
    <w:rsid w:val="1F5C118F"/>
    <w:rsid w:val="1F5E0461"/>
    <w:rsid w:val="1F5E6BDF"/>
    <w:rsid w:val="1F5F2E77"/>
    <w:rsid w:val="1F665DA9"/>
    <w:rsid w:val="1F674562"/>
    <w:rsid w:val="1F6C3719"/>
    <w:rsid w:val="1F6F616A"/>
    <w:rsid w:val="1F721A13"/>
    <w:rsid w:val="1F755DEB"/>
    <w:rsid w:val="1F7B035C"/>
    <w:rsid w:val="1F7C1FF4"/>
    <w:rsid w:val="1F7D4559"/>
    <w:rsid w:val="1F7E7398"/>
    <w:rsid w:val="1F825F8E"/>
    <w:rsid w:val="1F8868BB"/>
    <w:rsid w:val="1F8A3400"/>
    <w:rsid w:val="1F8B78A2"/>
    <w:rsid w:val="1F8C7EE4"/>
    <w:rsid w:val="1F8D03B5"/>
    <w:rsid w:val="1F8D4952"/>
    <w:rsid w:val="1F913604"/>
    <w:rsid w:val="1F9208C5"/>
    <w:rsid w:val="1F967E7F"/>
    <w:rsid w:val="1F9B5CDE"/>
    <w:rsid w:val="1F9F0D98"/>
    <w:rsid w:val="1FA2182A"/>
    <w:rsid w:val="1FA229D2"/>
    <w:rsid w:val="1FA2655B"/>
    <w:rsid w:val="1FA72CE5"/>
    <w:rsid w:val="1FAB3E50"/>
    <w:rsid w:val="1FAE2696"/>
    <w:rsid w:val="1FB610E2"/>
    <w:rsid w:val="1FB767DB"/>
    <w:rsid w:val="1FB80FAB"/>
    <w:rsid w:val="1FB81574"/>
    <w:rsid w:val="1FB95781"/>
    <w:rsid w:val="1FBD21AB"/>
    <w:rsid w:val="1FC279F4"/>
    <w:rsid w:val="1FC51200"/>
    <w:rsid w:val="1FCA55E3"/>
    <w:rsid w:val="1FD04933"/>
    <w:rsid w:val="1FDA4DA9"/>
    <w:rsid w:val="1FDB611A"/>
    <w:rsid w:val="1FE126BE"/>
    <w:rsid w:val="1FE92615"/>
    <w:rsid w:val="1FED401A"/>
    <w:rsid w:val="1FF138F3"/>
    <w:rsid w:val="1FF507F6"/>
    <w:rsid w:val="1FF5102A"/>
    <w:rsid w:val="1FF962FF"/>
    <w:rsid w:val="1FFD008E"/>
    <w:rsid w:val="1FFD0E61"/>
    <w:rsid w:val="1FFD1920"/>
    <w:rsid w:val="1FFD464A"/>
    <w:rsid w:val="1FFE675E"/>
    <w:rsid w:val="1FFF1CD1"/>
    <w:rsid w:val="1FFF5614"/>
    <w:rsid w:val="200215A0"/>
    <w:rsid w:val="2002550A"/>
    <w:rsid w:val="20063B2F"/>
    <w:rsid w:val="20065B97"/>
    <w:rsid w:val="200B224E"/>
    <w:rsid w:val="200B34A8"/>
    <w:rsid w:val="200C2939"/>
    <w:rsid w:val="200D286A"/>
    <w:rsid w:val="200E0B86"/>
    <w:rsid w:val="200E0D8C"/>
    <w:rsid w:val="2014280D"/>
    <w:rsid w:val="201531CE"/>
    <w:rsid w:val="201C3528"/>
    <w:rsid w:val="20212A58"/>
    <w:rsid w:val="2021686B"/>
    <w:rsid w:val="20256F46"/>
    <w:rsid w:val="20260B68"/>
    <w:rsid w:val="20325467"/>
    <w:rsid w:val="20343888"/>
    <w:rsid w:val="20395504"/>
    <w:rsid w:val="203B45E1"/>
    <w:rsid w:val="203C4E63"/>
    <w:rsid w:val="203F0EA8"/>
    <w:rsid w:val="203F1C82"/>
    <w:rsid w:val="203F5882"/>
    <w:rsid w:val="20412082"/>
    <w:rsid w:val="20422842"/>
    <w:rsid w:val="204526A5"/>
    <w:rsid w:val="20481BE7"/>
    <w:rsid w:val="204868CD"/>
    <w:rsid w:val="20491AF1"/>
    <w:rsid w:val="204D4B83"/>
    <w:rsid w:val="204E0F70"/>
    <w:rsid w:val="204F0C6A"/>
    <w:rsid w:val="2051612A"/>
    <w:rsid w:val="20527EBF"/>
    <w:rsid w:val="20583545"/>
    <w:rsid w:val="2059002D"/>
    <w:rsid w:val="20615A67"/>
    <w:rsid w:val="2063622A"/>
    <w:rsid w:val="20690F18"/>
    <w:rsid w:val="20696376"/>
    <w:rsid w:val="206C099E"/>
    <w:rsid w:val="206C70EF"/>
    <w:rsid w:val="206E22D9"/>
    <w:rsid w:val="207130A2"/>
    <w:rsid w:val="20732871"/>
    <w:rsid w:val="20771CDD"/>
    <w:rsid w:val="20782E5D"/>
    <w:rsid w:val="207A1CE6"/>
    <w:rsid w:val="207B6EAF"/>
    <w:rsid w:val="207C63BD"/>
    <w:rsid w:val="20865AB8"/>
    <w:rsid w:val="20887BD1"/>
    <w:rsid w:val="208957DF"/>
    <w:rsid w:val="208C0B40"/>
    <w:rsid w:val="208E1BC0"/>
    <w:rsid w:val="209034FF"/>
    <w:rsid w:val="20930B5E"/>
    <w:rsid w:val="209349C9"/>
    <w:rsid w:val="20951663"/>
    <w:rsid w:val="209C12C0"/>
    <w:rsid w:val="209C3895"/>
    <w:rsid w:val="209D35F2"/>
    <w:rsid w:val="209D36FC"/>
    <w:rsid w:val="209D6468"/>
    <w:rsid w:val="20A3366B"/>
    <w:rsid w:val="20A77780"/>
    <w:rsid w:val="20A87B8A"/>
    <w:rsid w:val="20A90B05"/>
    <w:rsid w:val="20AA3F1D"/>
    <w:rsid w:val="20AA55E2"/>
    <w:rsid w:val="20AD3402"/>
    <w:rsid w:val="20B25EB1"/>
    <w:rsid w:val="20B656C6"/>
    <w:rsid w:val="20BC417B"/>
    <w:rsid w:val="20C13344"/>
    <w:rsid w:val="20C341D1"/>
    <w:rsid w:val="20C42B8E"/>
    <w:rsid w:val="20C53B8E"/>
    <w:rsid w:val="20C70396"/>
    <w:rsid w:val="20CE13D2"/>
    <w:rsid w:val="20CF444D"/>
    <w:rsid w:val="20D01478"/>
    <w:rsid w:val="20D20322"/>
    <w:rsid w:val="20D50C69"/>
    <w:rsid w:val="20DF6038"/>
    <w:rsid w:val="20DF7B9F"/>
    <w:rsid w:val="20E1461A"/>
    <w:rsid w:val="20ED2870"/>
    <w:rsid w:val="20ED3C03"/>
    <w:rsid w:val="20EF6215"/>
    <w:rsid w:val="20F25031"/>
    <w:rsid w:val="20FA0827"/>
    <w:rsid w:val="20FE78D1"/>
    <w:rsid w:val="210208DF"/>
    <w:rsid w:val="21034ED8"/>
    <w:rsid w:val="2104673A"/>
    <w:rsid w:val="210B62E1"/>
    <w:rsid w:val="210D11A4"/>
    <w:rsid w:val="210E766B"/>
    <w:rsid w:val="210F3A85"/>
    <w:rsid w:val="210F40E6"/>
    <w:rsid w:val="21113F38"/>
    <w:rsid w:val="2111517D"/>
    <w:rsid w:val="21127A29"/>
    <w:rsid w:val="21170C71"/>
    <w:rsid w:val="211750F2"/>
    <w:rsid w:val="211773AD"/>
    <w:rsid w:val="21185779"/>
    <w:rsid w:val="211870FA"/>
    <w:rsid w:val="211B1FCC"/>
    <w:rsid w:val="211B46DF"/>
    <w:rsid w:val="211D4361"/>
    <w:rsid w:val="212308D4"/>
    <w:rsid w:val="21253AC3"/>
    <w:rsid w:val="212C5E23"/>
    <w:rsid w:val="212C7CCC"/>
    <w:rsid w:val="212F2F07"/>
    <w:rsid w:val="21301978"/>
    <w:rsid w:val="21354C8D"/>
    <w:rsid w:val="213779CD"/>
    <w:rsid w:val="21392BAD"/>
    <w:rsid w:val="213A7A63"/>
    <w:rsid w:val="214028A8"/>
    <w:rsid w:val="21411450"/>
    <w:rsid w:val="21420E81"/>
    <w:rsid w:val="21537019"/>
    <w:rsid w:val="215842EE"/>
    <w:rsid w:val="215D3DB5"/>
    <w:rsid w:val="215F4751"/>
    <w:rsid w:val="21617AB1"/>
    <w:rsid w:val="21677E00"/>
    <w:rsid w:val="21697E31"/>
    <w:rsid w:val="216D13D2"/>
    <w:rsid w:val="216F2E64"/>
    <w:rsid w:val="21711E10"/>
    <w:rsid w:val="21714B30"/>
    <w:rsid w:val="217253E6"/>
    <w:rsid w:val="217906B8"/>
    <w:rsid w:val="217B21F6"/>
    <w:rsid w:val="218038BD"/>
    <w:rsid w:val="21813494"/>
    <w:rsid w:val="218279D9"/>
    <w:rsid w:val="2184598B"/>
    <w:rsid w:val="21852F9B"/>
    <w:rsid w:val="218821C1"/>
    <w:rsid w:val="2189314A"/>
    <w:rsid w:val="218B081D"/>
    <w:rsid w:val="218C3770"/>
    <w:rsid w:val="218E40F5"/>
    <w:rsid w:val="2191599B"/>
    <w:rsid w:val="219562C7"/>
    <w:rsid w:val="21961192"/>
    <w:rsid w:val="219D4329"/>
    <w:rsid w:val="21A04E95"/>
    <w:rsid w:val="21A24BA3"/>
    <w:rsid w:val="21A626E5"/>
    <w:rsid w:val="21A70AA4"/>
    <w:rsid w:val="21AA5022"/>
    <w:rsid w:val="21AC32FB"/>
    <w:rsid w:val="21AD5215"/>
    <w:rsid w:val="21AF2921"/>
    <w:rsid w:val="21AF2C58"/>
    <w:rsid w:val="21B61E72"/>
    <w:rsid w:val="21C019D0"/>
    <w:rsid w:val="21C2790F"/>
    <w:rsid w:val="21C30AAA"/>
    <w:rsid w:val="21C671D7"/>
    <w:rsid w:val="21C701AF"/>
    <w:rsid w:val="21C71652"/>
    <w:rsid w:val="21CB0172"/>
    <w:rsid w:val="21D00953"/>
    <w:rsid w:val="21D015C5"/>
    <w:rsid w:val="21D77879"/>
    <w:rsid w:val="21DA3A6D"/>
    <w:rsid w:val="21DB5180"/>
    <w:rsid w:val="21E17A10"/>
    <w:rsid w:val="21EB6360"/>
    <w:rsid w:val="21EF0BCC"/>
    <w:rsid w:val="21F320CA"/>
    <w:rsid w:val="21F5247A"/>
    <w:rsid w:val="21F55E1B"/>
    <w:rsid w:val="21F658D3"/>
    <w:rsid w:val="21F75E58"/>
    <w:rsid w:val="21FD3E15"/>
    <w:rsid w:val="21FD6D7D"/>
    <w:rsid w:val="21FE4BC8"/>
    <w:rsid w:val="22003466"/>
    <w:rsid w:val="22010B1C"/>
    <w:rsid w:val="22021DB4"/>
    <w:rsid w:val="22026EF3"/>
    <w:rsid w:val="220C1940"/>
    <w:rsid w:val="220D4F81"/>
    <w:rsid w:val="220E0814"/>
    <w:rsid w:val="221218A6"/>
    <w:rsid w:val="22130D18"/>
    <w:rsid w:val="22156CC6"/>
    <w:rsid w:val="22181828"/>
    <w:rsid w:val="22193A41"/>
    <w:rsid w:val="221B545B"/>
    <w:rsid w:val="221C495E"/>
    <w:rsid w:val="2222419C"/>
    <w:rsid w:val="22251AD9"/>
    <w:rsid w:val="222663F3"/>
    <w:rsid w:val="222859B9"/>
    <w:rsid w:val="222D01F0"/>
    <w:rsid w:val="222D3082"/>
    <w:rsid w:val="22302C57"/>
    <w:rsid w:val="22345FC4"/>
    <w:rsid w:val="22394BEB"/>
    <w:rsid w:val="223E2C76"/>
    <w:rsid w:val="22410A46"/>
    <w:rsid w:val="22435C95"/>
    <w:rsid w:val="22443E92"/>
    <w:rsid w:val="22447CAE"/>
    <w:rsid w:val="224B0B6A"/>
    <w:rsid w:val="2254495A"/>
    <w:rsid w:val="22595A1F"/>
    <w:rsid w:val="225A24F0"/>
    <w:rsid w:val="225F5E11"/>
    <w:rsid w:val="2261184D"/>
    <w:rsid w:val="22671F86"/>
    <w:rsid w:val="227307F8"/>
    <w:rsid w:val="227457BC"/>
    <w:rsid w:val="227503A2"/>
    <w:rsid w:val="22776AF8"/>
    <w:rsid w:val="227772AB"/>
    <w:rsid w:val="227B3DBB"/>
    <w:rsid w:val="227C3533"/>
    <w:rsid w:val="227D66FE"/>
    <w:rsid w:val="227F7162"/>
    <w:rsid w:val="22803E83"/>
    <w:rsid w:val="228F6A0D"/>
    <w:rsid w:val="2297116F"/>
    <w:rsid w:val="22A17B62"/>
    <w:rsid w:val="22A61EFF"/>
    <w:rsid w:val="22AC7863"/>
    <w:rsid w:val="22AD17F4"/>
    <w:rsid w:val="22AE1A61"/>
    <w:rsid w:val="22B14F7C"/>
    <w:rsid w:val="22BA683C"/>
    <w:rsid w:val="22C06C03"/>
    <w:rsid w:val="22C13394"/>
    <w:rsid w:val="22C2069B"/>
    <w:rsid w:val="22C7719F"/>
    <w:rsid w:val="22CA0B03"/>
    <w:rsid w:val="22CD3B43"/>
    <w:rsid w:val="22D07358"/>
    <w:rsid w:val="22D15F10"/>
    <w:rsid w:val="22D17F7C"/>
    <w:rsid w:val="22D26F13"/>
    <w:rsid w:val="22D408AE"/>
    <w:rsid w:val="22D96FC6"/>
    <w:rsid w:val="22E011F0"/>
    <w:rsid w:val="22E20492"/>
    <w:rsid w:val="22E3244D"/>
    <w:rsid w:val="22E42A24"/>
    <w:rsid w:val="22E74AE5"/>
    <w:rsid w:val="22E86DC8"/>
    <w:rsid w:val="22EC32E2"/>
    <w:rsid w:val="22EE4C10"/>
    <w:rsid w:val="22F110EF"/>
    <w:rsid w:val="22F22807"/>
    <w:rsid w:val="22F324E2"/>
    <w:rsid w:val="22F4035F"/>
    <w:rsid w:val="22F45328"/>
    <w:rsid w:val="22F63ACC"/>
    <w:rsid w:val="23052CDA"/>
    <w:rsid w:val="23094C2B"/>
    <w:rsid w:val="230C0BE3"/>
    <w:rsid w:val="230C21C3"/>
    <w:rsid w:val="230D71FD"/>
    <w:rsid w:val="2312662F"/>
    <w:rsid w:val="23182CE2"/>
    <w:rsid w:val="231A7622"/>
    <w:rsid w:val="231D025A"/>
    <w:rsid w:val="231E7EB2"/>
    <w:rsid w:val="2321398C"/>
    <w:rsid w:val="23234961"/>
    <w:rsid w:val="23256E61"/>
    <w:rsid w:val="2328453D"/>
    <w:rsid w:val="232877E0"/>
    <w:rsid w:val="232D4B5B"/>
    <w:rsid w:val="232E2E43"/>
    <w:rsid w:val="23322732"/>
    <w:rsid w:val="233A63E3"/>
    <w:rsid w:val="233D7243"/>
    <w:rsid w:val="233E7215"/>
    <w:rsid w:val="234008CB"/>
    <w:rsid w:val="234331CA"/>
    <w:rsid w:val="23476195"/>
    <w:rsid w:val="234A046F"/>
    <w:rsid w:val="234B121F"/>
    <w:rsid w:val="234B776E"/>
    <w:rsid w:val="2356684E"/>
    <w:rsid w:val="235752C1"/>
    <w:rsid w:val="235B2C4C"/>
    <w:rsid w:val="235F6BAB"/>
    <w:rsid w:val="23600082"/>
    <w:rsid w:val="2364298F"/>
    <w:rsid w:val="23660ACB"/>
    <w:rsid w:val="236D637D"/>
    <w:rsid w:val="236E6F18"/>
    <w:rsid w:val="23756566"/>
    <w:rsid w:val="23767908"/>
    <w:rsid w:val="237767A8"/>
    <w:rsid w:val="23787E04"/>
    <w:rsid w:val="237C7E3E"/>
    <w:rsid w:val="237E12EF"/>
    <w:rsid w:val="238411F2"/>
    <w:rsid w:val="23853D5E"/>
    <w:rsid w:val="23881703"/>
    <w:rsid w:val="239039D8"/>
    <w:rsid w:val="239322EB"/>
    <w:rsid w:val="2395520C"/>
    <w:rsid w:val="23964969"/>
    <w:rsid w:val="239B5CFE"/>
    <w:rsid w:val="239E46E3"/>
    <w:rsid w:val="239E69B4"/>
    <w:rsid w:val="23A6273F"/>
    <w:rsid w:val="23A748F5"/>
    <w:rsid w:val="23AC287A"/>
    <w:rsid w:val="23AE72B0"/>
    <w:rsid w:val="23B8530E"/>
    <w:rsid w:val="23BC15BB"/>
    <w:rsid w:val="23BF11B7"/>
    <w:rsid w:val="23C01ABA"/>
    <w:rsid w:val="23C12832"/>
    <w:rsid w:val="23C663E1"/>
    <w:rsid w:val="23D02354"/>
    <w:rsid w:val="23D11DCF"/>
    <w:rsid w:val="23D31A3B"/>
    <w:rsid w:val="23DB503B"/>
    <w:rsid w:val="23DB65D9"/>
    <w:rsid w:val="23DF4B4B"/>
    <w:rsid w:val="23EB55DD"/>
    <w:rsid w:val="23EF3FB3"/>
    <w:rsid w:val="23F2563C"/>
    <w:rsid w:val="23F61F2B"/>
    <w:rsid w:val="23F65018"/>
    <w:rsid w:val="23F7503A"/>
    <w:rsid w:val="23FB3C0E"/>
    <w:rsid w:val="23FC76CD"/>
    <w:rsid w:val="24016BB6"/>
    <w:rsid w:val="240172C5"/>
    <w:rsid w:val="24036A98"/>
    <w:rsid w:val="2404712B"/>
    <w:rsid w:val="240572A8"/>
    <w:rsid w:val="240731F4"/>
    <w:rsid w:val="2407332A"/>
    <w:rsid w:val="24086FAB"/>
    <w:rsid w:val="24091899"/>
    <w:rsid w:val="24135D5C"/>
    <w:rsid w:val="24150A85"/>
    <w:rsid w:val="24154489"/>
    <w:rsid w:val="241962E6"/>
    <w:rsid w:val="241C648B"/>
    <w:rsid w:val="241F0D9F"/>
    <w:rsid w:val="241F55FE"/>
    <w:rsid w:val="242451FC"/>
    <w:rsid w:val="24272058"/>
    <w:rsid w:val="242E15F5"/>
    <w:rsid w:val="242E254B"/>
    <w:rsid w:val="242E711E"/>
    <w:rsid w:val="242E7CB4"/>
    <w:rsid w:val="242F3609"/>
    <w:rsid w:val="243837E1"/>
    <w:rsid w:val="243E4D52"/>
    <w:rsid w:val="24444525"/>
    <w:rsid w:val="24456372"/>
    <w:rsid w:val="24456397"/>
    <w:rsid w:val="24485D63"/>
    <w:rsid w:val="24487FFC"/>
    <w:rsid w:val="24493A63"/>
    <w:rsid w:val="244E7C66"/>
    <w:rsid w:val="244E7D6D"/>
    <w:rsid w:val="2453085E"/>
    <w:rsid w:val="245325C4"/>
    <w:rsid w:val="24582711"/>
    <w:rsid w:val="24584196"/>
    <w:rsid w:val="245850A0"/>
    <w:rsid w:val="245E767F"/>
    <w:rsid w:val="245F194B"/>
    <w:rsid w:val="24611E58"/>
    <w:rsid w:val="246858BE"/>
    <w:rsid w:val="246B3795"/>
    <w:rsid w:val="246E6094"/>
    <w:rsid w:val="247034CD"/>
    <w:rsid w:val="2471009A"/>
    <w:rsid w:val="247150DB"/>
    <w:rsid w:val="247265E5"/>
    <w:rsid w:val="2474578A"/>
    <w:rsid w:val="247F2B17"/>
    <w:rsid w:val="24807E8B"/>
    <w:rsid w:val="24822926"/>
    <w:rsid w:val="248344D1"/>
    <w:rsid w:val="24864432"/>
    <w:rsid w:val="248910A9"/>
    <w:rsid w:val="24894FA9"/>
    <w:rsid w:val="24896487"/>
    <w:rsid w:val="248A7BBD"/>
    <w:rsid w:val="248B5FA3"/>
    <w:rsid w:val="24954588"/>
    <w:rsid w:val="249D50DB"/>
    <w:rsid w:val="249E2585"/>
    <w:rsid w:val="249E365B"/>
    <w:rsid w:val="249F6E82"/>
    <w:rsid w:val="24A22F60"/>
    <w:rsid w:val="24A6388A"/>
    <w:rsid w:val="24A967DC"/>
    <w:rsid w:val="24AA2870"/>
    <w:rsid w:val="24AD6088"/>
    <w:rsid w:val="24AF7D67"/>
    <w:rsid w:val="24B15CAB"/>
    <w:rsid w:val="24B83425"/>
    <w:rsid w:val="24BA6F3A"/>
    <w:rsid w:val="24BC538F"/>
    <w:rsid w:val="24BE2F01"/>
    <w:rsid w:val="24BF657B"/>
    <w:rsid w:val="24C16940"/>
    <w:rsid w:val="24C35A4A"/>
    <w:rsid w:val="24C92F26"/>
    <w:rsid w:val="24D22E0B"/>
    <w:rsid w:val="24D7101A"/>
    <w:rsid w:val="24D7348D"/>
    <w:rsid w:val="24D74E11"/>
    <w:rsid w:val="24DC52CD"/>
    <w:rsid w:val="24DE1D2A"/>
    <w:rsid w:val="24E47AA1"/>
    <w:rsid w:val="24E51384"/>
    <w:rsid w:val="24E90AE6"/>
    <w:rsid w:val="24EB1275"/>
    <w:rsid w:val="24F855CE"/>
    <w:rsid w:val="24F9776E"/>
    <w:rsid w:val="24FA306E"/>
    <w:rsid w:val="24FA3BB1"/>
    <w:rsid w:val="24FE1E2B"/>
    <w:rsid w:val="24FF56CA"/>
    <w:rsid w:val="25014480"/>
    <w:rsid w:val="2508285C"/>
    <w:rsid w:val="250950DC"/>
    <w:rsid w:val="250D274A"/>
    <w:rsid w:val="25112583"/>
    <w:rsid w:val="25193283"/>
    <w:rsid w:val="251A2CC4"/>
    <w:rsid w:val="251B1A3F"/>
    <w:rsid w:val="251D2594"/>
    <w:rsid w:val="251D5013"/>
    <w:rsid w:val="25317DDF"/>
    <w:rsid w:val="25384390"/>
    <w:rsid w:val="253C2859"/>
    <w:rsid w:val="253E3532"/>
    <w:rsid w:val="254544E1"/>
    <w:rsid w:val="2546048D"/>
    <w:rsid w:val="2546318F"/>
    <w:rsid w:val="254729D2"/>
    <w:rsid w:val="25487511"/>
    <w:rsid w:val="254A45C8"/>
    <w:rsid w:val="254A715A"/>
    <w:rsid w:val="255247A6"/>
    <w:rsid w:val="2555299E"/>
    <w:rsid w:val="25587FB0"/>
    <w:rsid w:val="255B06C1"/>
    <w:rsid w:val="255B07F8"/>
    <w:rsid w:val="256856C6"/>
    <w:rsid w:val="256E2422"/>
    <w:rsid w:val="257003A6"/>
    <w:rsid w:val="25733911"/>
    <w:rsid w:val="25745647"/>
    <w:rsid w:val="257726FC"/>
    <w:rsid w:val="2577700B"/>
    <w:rsid w:val="25797AE9"/>
    <w:rsid w:val="258408B7"/>
    <w:rsid w:val="258C17AC"/>
    <w:rsid w:val="258D6BB3"/>
    <w:rsid w:val="258F446F"/>
    <w:rsid w:val="259377A0"/>
    <w:rsid w:val="259B190D"/>
    <w:rsid w:val="259F7B42"/>
    <w:rsid w:val="25A0202E"/>
    <w:rsid w:val="25A07530"/>
    <w:rsid w:val="25A81DCF"/>
    <w:rsid w:val="25B21015"/>
    <w:rsid w:val="25B25B67"/>
    <w:rsid w:val="25B53688"/>
    <w:rsid w:val="25C54AA5"/>
    <w:rsid w:val="25C72183"/>
    <w:rsid w:val="25C81657"/>
    <w:rsid w:val="25C909F2"/>
    <w:rsid w:val="25CA1DC6"/>
    <w:rsid w:val="25CB47BE"/>
    <w:rsid w:val="25D34332"/>
    <w:rsid w:val="25D57761"/>
    <w:rsid w:val="25D71AAE"/>
    <w:rsid w:val="25D753C6"/>
    <w:rsid w:val="25D846BA"/>
    <w:rsid w:val="25DB419F"/>
    <w:rsid w:val="25DB75B8"/>
    <w:rsid w:val="25DD7499"/>
    <w:rsid w:val="25DE38AA"/>
    <w:rsid w:val="25DE4281"/>
    <w:rsid w:val="25DF3D06"/>
    <w:rsid w:val="25E37627"/>
    <w:rsid w:val="25E400C1"/>
    <w:rsid w:val="25E95630"/>
    <w:rsid w:val="25ED226E"/>
    <w:rsid w:val="25F07C74"/>
    <w:rsid w:val="25FA489A"/>
    <w:rsid w:val="26033F0A"/>
    <w:rsid w:val="26092647"/>
    <w:rsid w:val="260B5892"/>
    <w:rsid w:val="260E0547"/>
    <w:rsid w:val="260F36DC"/>
    <w:rsid w:val="260F46B4"/>
    <w:rsid w:val="26144DF4"/>
    <w:rsid w:val="26161A9B"/>
    <w:rsid w:val="261F3B1E"/>
    <w:rsid w:val="262D064B"/>
    <w:rsid w:val="262E7A40"/>
    <w:rsid w:val="262F2F14"/>
    <w:rsid w:val="26322E02"/>
    <w:rsid w:val="263302AB"/>
    <w:rsid w:val="26355285"/>
    <w:rsid w:val="263629BD"/>
    <w:rsid w:val="263A3F74"/>
    <w:rsid w:val="263D48C9"/>
    <w:rsid w:val="26476C0A"/>
    <w:rsid w:val="264856B3"/>
    <w:rsid w:val="264B3251"/>
    <w:rsid w:val="265324C7"/>
    <w:rsid w:val="26537969"/>
    <w:rsid w:val="265829FD"/>
    <w:rsid w:val="265E6C24"/>
    <w:rsid w:val="26625DA5"/>
    <w:rsid w:val="266353D7"/>
    <w:rsid w:val="26641863"/>
    <w:rsid w:val="26692C6E"/>
    <w:rsid w:val="26696E3E"/>
    <w:rsid w:val="266C1A48"/>
    <w:rsid w:val="266F5D1F"/>
    <w:rsid w:val="26702ADA"/>
    <w:rsid w:val="26777B4B"/>
    <w:rsid w:val="2678708C"/>
    <w:rsid w:val="267E7A27"/>
    <w:rsid w:val="268044D1"/>
    <w:rsid w:val="26804E73"/>
    <w:rsid w:val="26806335"/>
    <w:rsid w:val="26833EEE"/>
    <w:rsid w:val="26840F4C"/>
    <w:rsid w:val="268651A4"/>
    <w:rsid w:val="268A0D87"/>
    <w:rsid w:val="268C52FE"/>
    <w:rsid w:val="268E0500"/>
    <w:rsid w:val="26911F5C"/>
    <w:rsid w:val="26956ECF"/>
    <w:rsid w:val="269A4CC0"/>
    <w:rsid w:val="26A1608B"/>
    <w:rsid w:val="26A414EF"/>
    <w:rsid w:val="26A46FB9"/>
    <w:rsid w:val="26A52737"/>
    <w:rsid w:val="26A75125"/>
    <w:rsid w:val="26A762D2"/>
    <w:rsid w:val="26AB2A7B"/>
    <w:rsid w:val="26B61B2E"/>
    <w:rsid w:val="26BA74E5"/>
    <w:rsid w:val="26BB0EC8"/>
    <w:rsid w:val="26BB1060"/>
    <w:rsid w:val="26BD2F1B"/>
    <w:rsid w:val="26C23C6B"/>
    <w:rsid w:val="26C27317"/>
    <w:rsid w:val="26C35F2C"/>
    <w:rsid w:val="26C56153"/>
    <w:rsid w:val="26C74723"/>
    <w:rsid w:val="26CB0BE2"/>
    <w:rsid w:val="26CC5DF9"/>
    <w:rsid w:val="26D158F1"/>
    <w:rsid w:val="26D91D75"/>
    <w:rsid w:val="26DE0432"/>
    <w:rsid w:val="26E14D2A"/>
    <w:rsid w:val="26E360BE"/>
    <w:rsid w:val="26EB100A"/>
    <w:rsid w:val="26EF0188"/>
    <w:rsid w:val="26F4360E"/>
    <w:rsid w:val="26F90C7A"/>
    <w:rsid w:val="26FA7577"/>
    <w:rsid w:val="26FD2AAB"/>
    <w:rsid w:val="27055D1A"/>
    <w:rsid w:val="270A1C55"/>
    <w:rsid w:val="270A70C0"/>
    <w:rsid w:val="270B21C5"/>
    <w:rsid w:val="270B4237"/>
    <w:rsid w:val="270E48C5"/>
    <w:rsid w:val="271015A0"/>
    <w:rsid w:val="27120A93"/>
    <w:rsid w:val="27147E1C"/>
    <w:rsid w:val="27156FE3"/>
    <w:rsid w:val="27171822"/>
    <w:rsid w:val="271906BB"/>
    <w:rsid w:val="271E7E07"/>
    <w:rsid w:val="271F4C86"/>
    <w:rsid w:val="271F5843"/>
    <w:rsid w:val="27213AD8"/>
    <w:rsid w:val="272155CB"/>
    <w:rsid w:val="27230F4D"/>
    <w:rsid w:val="272F7913"/>
    <w:rsid w:val="273113E8"/>
    <w:rsid w:val="27341CB5"/>
    <w:rsid w:val="273634EE"/>
    <w:rsid w:val="27370D3A"/>
    <w:rsid w:val="27387CB7"/>
    <w:rsid w:val="273A6E51"/>
    <w:rsid w:val="273D351B"/>
    <w:rsid w:val="273D53A5"/>
    <w:rsid w:val="273D572F"/>
    <w:rsid w:val="273E1233"/>
    <w:rsid w:val="273E388E"/>
    <w:rsid w:val="274027E2"/>
    <w:rsid w:val="27496D5C"/>
    <w:rsid w:val="274A5CE0"/>
    <w:rsid w:val="274C758F"/>
    <w:rsid w:val="274F3D3B"/>
    <w:rsid w:val="2752618C"/>
    <w:rsid w:val="275B7838"/>
    <w:rsid w:val="275C48D7"/>
    <w:rsid w:val="27621C8B"/>
    <w:rsid w:val="27640C6A"/>
    <w:rsid w:val="276677FF"/>
    <w:rsid w:val="276C7CDC"/>
    <w:rsid w:val="276F574D"/>
    <w:rsid w:val="276F5B63"/>
    <w:rsid w:val="276F6F56"/>
    <w:rsid w:val="27776C4E"/>
    <w:rsid w:val="27791BEF"/>
    <w:rsid w:val="277A18FE"/>
    <w:rsid w:val="2780655D"/>
    <w:rsid w:val="27814F98"/>
    <w:rsid w:val="27832E12"/>
    <w:rsid w:val="27834049"/>
    <w:rsid w:val="2784215C"/>
    <w:rsid w:val="27854022"/>
    <w:rsid w:val="27867CB2"/>
    <w:rsid w:val="27881BE4"/>
    <w:rsid w:val="278B5E56"/>
    <w:rsid w:val="278B7B7C"/>
    <w:rsid w:val="278E2B64"/>
    <w:rsid w:val="278F3CE9"/>
    <w:rsid w:val="278F55BB"/>
    <w:rsid w:val="279F1B9E"/>
    <w:rsid w:val="27A0509C"/>
    <w:rsid w:val="27A15104"/>
    <w:rsid w:val="27A350E0"/>
    <w:rsid w:val="27A94ACA"/>
    <w:rsid w:val="27AB0790"/>
    <w:rsid w:val="27AC617B"/>
    <w:rsid w:val="27AD6CDF"/>
    <w:rsid w:val="27B572C0"/>
    <w:rsid w:val="27B6016B"/>
    <w:rsid w:val="27B916A8"/>
    <w:rsid w:val="27B92D8D"/>
    <w:rsid w:val="27BB45C4"/>
    <w:rsid w:val="27BC06BA"/>
    <w:rsid w:val="27BC433F"/>
    <w:rsid w:val="27C010A1"/>
    <w:rsid w:val="27C51449"/>
    <w:rsid w:val="27C66C21"/>
    <w:rsid w:val="27C8256C"/>
    <w:rsid w:val="27C91C0B"/>
    <w:rsid w:val="27CC0B4D"/>
    <w:rsid w:val="27CC1795"/>
    <w:rsid w:val="27D336A6"/>
    <w:rsid w:val="27D90524"/>
    <w:rsid w:val="27DA5A5C"/>
    <w:rsid w:val="27E227BA"/>
    <w:rsid w:val="27E3586C"/>
    <w:rsid w:val="27E72BD6"/>
    <w:rsid w:val="27EB09FD"/>
    <w:rsid w:val="27EE6C2B"/>
    <w:rsid w:val="27F120B5"/>
    <w:rsid w:val="27F42C5E"/>
    <w:rsid w:val="27F70AE4"/>
    <w:rsid w:val="27FB77E6"/>
    <w:rsid w:val="280128CF"/>
    <w:rsid w:val="28031D4A"/>
    <w:rsid w:val="280B457F"/>
    <w:rsid w:val="28140845"/>
    <w:rsid w:val="28156F48"/>
    <w:rsid w:val="28165DD7"/>
    <w:rsid w:val="28172927"/>
    <w:rsid w:val="28184B93"/>
    <w:rsid w:val="281A2EDE"/>
    <w:rsid w:val="281C22DC"/>
    <w:rsid w:val="281F0D28"/>
    <w:rsid w:val="2824207F"/>
    <w:rsid w:val="28251482"/>
    <w:rsid w:val="282532FA"/>
    <w:rsid w:val="282D2E83"/>
    <w:rsid w:val="28322BC6"/>
    <w:rsid w:val="28362364"/>
    <w:rsid w:val="283B3F51"/>
    <w:rsid w:val="283F124E"/>
    <w:rsid w:val="28434D65"/>
    <w:rsid w:val="28446617"/>
    <w:rsid w:val="28454175"/>
    <w:rsid w:val="28471549"/>
    <w:rsid w:val="28473B76"/>
    <w:rsid w:val="28475A1F"/>
    <w:rsid w:val="284938C2"/>
    <w:rsid w:val="284B18F9"/>
    <w:rsid w:val="284B1A7E"/>
    <w:rsid w:val="284B6FA4"/>
    <w:rsid w:val="285317F7"/>
    <w:rsid w:val="285507F8"/>
    <w:rsid w:val="28556241"/>
    <w:rsid w:val="28590B95"/>
    <w:rsid w:val="285D3BCE"/>
    <w:rsid w:val="285D3E0D"/>
    <w:rsid w:val="285E5A09"/>
    <w:rsid w:val="285E7CD4"/>
    <w:rsid w:val="286052A9"/>
    <w:rsid w:val="286454B9"/>
    <w:rsid w:val="286625B7"/>
    <w:rsid w:val="28674711"/>
    <w:rsid w:val="286A1C27"/>
    <w:rsid w:val="28725A5B"/>
    <w:rsid w:val="28757307"/>
    <w:rsid w:val="28782FB1"/>
    <w:rsid w:val="28785430"/>
    <w:rsid w:val="287C5617"/>
    <w:rsid w:val="2882290F"/>
    <w:rsid w:val="28830E4C"/>
    <w:rsid w:val="28833095"/>
    <w:rsid w:val="288331EB"/>
    <w:rsid w:val="28862FDB"/>
    <w:rsid w:val="288734D9"/>
    <w:rsid w:val="288B0749"/>
    <w:rsid w:val="28902CFE"/>
    <w:rsid w:val="28913AB8"/>
    <w:rsid w:val="289B15C4"/>
    <w:rsid w:val="28A67A3C"/>
    <w:rsid w:val="28A70DA6"/>
    <w:rsid w:val="28A75127"/>
    <w:rsid w:val="28A81E58"/>
    <w:rsid w:val="28AE3CFE"/>
    <w:rsid w:val="28AF5BBA"/>
    <w:rsid w:val="28B161C6"/>
    <w:rsid w:val="28B257FE"/>
    <w:rsid w:val="28B433B7"/>
    <w:rsid w:val="28B7788B"/>
    <w:rsid w:val="28B81105"/>
    <w:rsid w:val="28B94223"/>
    <w:rsid w:val="28BB5676"/>
    <w:rsid w:val="28BD4B4F"/>
    <w:rsid w:val="28C35841"/>
    <w:rsid w:val="28CB6C30"/>
    <w:rsid w:val="28CF746D"/>
    <w:rsid w:val="28D264F1"/>
    <w:rsid w:val="28DB7607"/>
    <w:rsid w:val="28DE4E64"/>
    <w:rsid w:val="28DF227D"/>
    <w:rsid w:val="28E104CE"/>
    <w:rsid w:val="28E3402F"/>
    <w:rsid w:val="28E56C7F"/>
    <w:rsid w:val="28E849B1"/>
    <w:rsid w:val="28EB5AB4"/>
    <w:rsid w:val="28F56A66"/>
    <w:rsid w:val="28F816D6"/>
    <w:rsid w:val="28FB1D89"/>
    <w:rsid w:val="28FB62E1"/>
    <w:rsid w:val="28FC63D0"/>
    <w:rsid w:val="28FD1DE0"/>
    <w:rsid w:val="28FD6E18"/>
    <w:rsid w:val="29044460"/>
    <w:rsid w:val="290C4D18"/>
    <w:rsid w:val="29110712"/>
    <w:rsid w:val="291531C8"/>
    <w:rsid w:val="29163E91"/>
    <w:rsid w:val="2918500E"/>
    <w:rsid w:val="291B1FBF"/>
    <w:rsid w:val="291C04C3"/>
    <w:rsid w:val="291C250D"/>
    <w:rsid w:val="291E7DD5"/>
    <w:rsid w:val="29204007"/>
    <w:rsid w:val="29223155"/>
    <w:rsid w:val="2926056F"/>
    <w:rsid w:val="29276586"/>
    <w:rsid w:val="292A0956"/>
    <w:rsid w:val="292B2702"/>
    <w:rsid w:val="292E4983"/>
    <w:rsid w:val="292F3DFC"/>
    <w:rsid w:val="29317AB5"/>
    <w:rsid w:val="29333EE9"/>
    <w:rsid w:val="29336E6D"/>
    <w:rsid w:val="293603F9"/>
    <w:rsid w:val="29395F9A"/>
    <w:rsid w:val="293E7F53"/>
    <w:rsid w:val="293F7DC1"/>
    <w:rsid w:val="29414A45"/>
    <w:rsid w:val="2945779F"/>
    <w:rsid w:val="29496540"/>
    <w:rsid w:val="294D0760"/>
    <w:rsid w:val="294E2A37"/>
    <w:rsid w:val="294E6343"/>
    <w:rsid w:val="295303F5"/>
    <w:rsid w:val="295336B6"/>
    <w:rsid w:val="29554D1A"/>
    <w:rsid w:val="2956202E"/>
    <w:rsid w:val="295663CF"/>
    <w:rsid w:val="295B73D9"/>
    <w:rsid w:val="295D6F39"/>
    <w:rsid w:val="29601D90"/>
    <w:rsid w:val="2964135E"/>
    <w:rsid w:val="296506C4"/>
    <w:rsid w:val="29650C4D"/>
    <w:rsid w:val="29657D8D"/>
    <w:rsid w:val="29684664"/>
    <w:rsid w:val="29702A80"/>
    <w:rsid w:val="297239D7"/>
    <w:rsid w:val="29785E23"/>
    <w:rsid w:val="297D28AF"/>
    <w:rsid w:val="297E3F46"/>
    <w:rsid w:val="297E778C"/>
    <w:rsid w:val="298366FB"/>
    <w:rsid w:val="2993636B"/>
    <w:rsid w:val="29965784"/>
    <w:rsid w:val="29993F21"/>
    <w:rsid w:val="299B2C8A"/>
    <w:rsid w:val="29A359AB"/>
    <w:rsid w:val="29A8040F"/>
    <w:rsid w:val="29AB007A"/>
    <w:rsid w:val="29AC4FDE"/>
    <w:rsid w:val="29AF3AF7"/>
    <w:rsid w:val="29B06C93"/>
    <w:rsid w:val="29B442FA"/>
    <w:rsid w:val="29BA003E"/>
    <w:rsid w:val="29BE7BF5"/>
    <w:rsid w:val="29BF6CC6"/>
    <w:rsid w:val="29C0752B"/>
    <w:rsid w:val="29C268DE"/>
    <w:rsid w:val="29C66967"/>
    <w:rsid w:val="29C66FA5"/>
    <w:rsid w:val="29C97BA7"/>
    <w:rsid w:val="29D34FAA"/>
    <w:rsid w:val="29D76E77"/>
    <w:rsid w:val="29D95419"/>
    <w:rsid w:val="29D95C61"/>
    <w:rsid w:val="29DB79AB"/>
    <w:rsid w:val="29DE40F9"/>
    <w:rsid w:val="29DF2573"/>
    <w:rsid w:val="29E13B91"/>
    <w:rsid w:val="29E635BF"/>
    <w:rsid w:val="29E96B6B"/>
    <w:rsid w:val="29EA09A9"/>
    <w:rsid w:val="29EA5933"/>
    <w:rsid w:val="29ED3E34"/>
    <w:rsid w:val="29F25C4A"/>
    <w:rsid w:val="29F60CA5"/>
    <w:rsid w:val="29F77ECE"/>
    <w:rsid w:val="29FD3BAA"/>
    <w:rsid w:val="2A026C55"/>
    <w:rsid w:val="2A037352"/>
    <w:rsid w:val="2A040CD0"/>
    <w:rsid w:val="2A0F596B"/>
    <w:rsid w:val="2A0F5D0A"/>
    <w:rsid w:val="2A1666D0"/>
    <w:rsid w:val="2A176A66"/>
    <w:rsid w:val="2A176EB6"/>
    <w:rsid w:val="2A196D02"/>
    <w:rsid w:val="2A1F0925"/>
    <w:rsid w:val="2A1F5272"/>
    <w:rsid w:val="2A282987"/>
    <w:rsid w:val="2A2F2F10"/>
    <w:rsid w:val="2A312D57"/>
    <w:rsid w:val="2A323189"/>
    <w:rsid w:val="2A361B4B"/>
    <w:rsid w:val="2A3663BE"/>
    <w:rsid w:val="2A3B6FAE"/>
    <w:rsid w:val="2A3B761C"/>
    <w:rsid w:val="2A4151CC"/>
    <w:rsid w:val="2A43061B"/>
    <w:rsid w:val="2A466AF2"/>
    <w:rsid w:val="2A466EEC"/>
    <w:rsid w:val="2A476BC0"/>
    <w:rsid w:val="2A497977"/>
    <w:rsid w:val="2A4A29ED"/>
    <w:rsid w:val="2A4B0388"/>
    <w:rsid w:val="2A5253DA"/>
    <w:rsid w:val="2A566157"/>
    <w:rsid w:val="2A57681D"/>
    <w:rsid w:val="2A5A7475"/>
    <w:rsid w:val="2A5D2027"/>
    <w:rsid w:val="2A5D356C"/>
    <w:rsid w:val="2A5E6D2D"/>
    <w:rsid w:val="2A6724C3"/>
    <w:rsid w:val="2A6C107E"/>
    <w:rsid w:val="2A7057F3"/>
    <w:rsid w:val="2A785738"/>
    <w:rsid w:val="2A7B6BFD"/>
    <w:rsid w:val="2A7D1146"/>
    <w:rsid w:val="2A7D26C0"/>
    <w:rsid w:val="2A845EF2"/>
    <w:rsid w:val="2A865F52"/>
    <w:rsid w:val="2A8720F3"/>
    <w:rsid w:val="2A8B3257"/>
    <w:rsid w:val="2A8C59C1"/>
    <w:rsid w:val="2A996529"/>
    <w:rsid w:val="2A9C6621"/>
    <w:rsid w:val="2A9D298F"/>
    <w:rsid w:val="2A9F116F"/>
    <w:rsid w:val="2AA42B7D"/>
    <w:rsid w:val="2AA5129D"/>
    <w:rsid w:val="2AA61748"/>
    <w:rsid w:val="2AA64A95"/>
    <w:rsid w:val="2AA76308"/>
    <w:rsid w:val="2AB71CB3"/>
    <w:rsid w:val="2ABC7D3D"/>
    <w:rsid w:val="2ABE5AEF"/>
    <w:rsid w:val="2AC31E02"/>
    <w:rsid w:val="2AC56B0C"/>
    <w:rsid w:val="2AC84CDF"/>
    <w:rsid w:val="2ACE5644"/>
    <w:rsid w:val="2ACF1476"/>
    <w:rsid w:val="2AD15D23"/>
    <w:rsid w:val="2AD25BE6"/>
    <w:rsid w:val="2ADA4959"/>
    <w:rsid w:val="2AE147B4"/>
    <w:rsid w:val="2AE655F4"/>
    <w:rsid w:val="2AE93B5B"/>
    <w:rsid w:val="2AED3307"/>
    <w:rsid w:val="2AF164C0"/>
    <w:rsid w:val="2AF24B46"/>
    <w:rsid w:val="2AF5652C"/>
    <w:rsid w:val="2AFC109B"/>
    <w:rsid w:val="2B022634"/>
    <w:rsid w:val="2B063BAF"/>
    <w:rsid w:val="2B071B59"/>
    <w:rsid w:val="2B0A637A"/>
    <w:rsid w:val="2B0B0A5C"/>
    <w:rsid w:val="2B0C4CD8"/>
    <w:rsid w:val="2B0E0EE3"/>
    <w:rsid w:val="2B100983"/>
    <w:rsid w:val="2B12731B"/>
    <w:rsid w:val="2B135D4D"/>
    <w:rsid w:val="2B171386"/>
    <w:rsid w:val="2B187EDF"/>
    <w:rsid w:val="2B1D5863"/>
    <w:rsid w:val="2B1F7430"/>
    <w:rsid w:val="2B200B6F"/>
    <w:rsid w:val="2B2100A9"/>
    <w:rsid w:val="2B2279EA"/>
    <w:rsid w:val="2B296192"/>
    <w:rsid w:val="2B2C477A"/>
    <w:rsid w:val="2B2D41BF"/>
    <w:rsid w:val="2B2E243C"/>
    <w:rsid w:val="2B33243C"/>
    <w:rsid w:val="2B340E22"/>
    <w:rsid w:val="2B3E3473"/>
    <w:rsid w:val="2B3F67AA"/>
    <w:rsid w:val="2B4271D8"/>
    <w:rsid w:val="2B4856F2"/>
    <w:rsid w:val="2B492828"/>
    <w:rsid w:val="2B505E89"/>
    <w:rsid w:val="2B5125D1"/>
    <w:rsid w:val="2B546F50"/>
    <w:rsid w:val="2B582947"/>
    <w:rsid w:val="2B5F22FA"/>
    <w:rsid w:val="2B61691C"/>
    <w:rsid w:val="2B617AFA"/>
    <w:rsid w:val="2B621A27"/>
    <w:rsid w:val="2B6406FD"/>
    <w:rsid w:val="2B657E01"/>
    <w:rsid w:val="2B6D0FE3"/>
    <w:rsid w:val="2B703997"/>
    <w:rsid w:val="2B76005E"/>
    <w:rsid w:val="2B790D90"/>
    <w:rsid w:val="2B7F4DAB"/>
    <w:rsid w:val="2B807932"/>
    <w:rsid w:val="2B840BBD"/>
    <w:rsid w:val="2B8638A7"/>
    <w:rsid w:val="2B877AD4"/>
    <w:rsid w:val="2B8C25B2"/>
    <w:rsid w:val="2B8E5154"/>
    <w:rsid w:val="2B8F24E6"/>
    <w:rsid w:val="2B906C7C"/>
    <w:rsid w:val="2B91470F"/>
    <w:rsid w:val="2B950198"/>
    <w:rsid w:val="2B976265"/>
    <w:rsid w:val="2B9954A6"/>
    <w:rsid w:val="2B9F48C5"/>
    <w:rsid w:val="2BA16411"/>
    <w:rsid w:val="2BA437DD"/>
    <w:rsid w:val="2BA54149"/>
    <w:rsid w:val="2BA9048A"/>
    <w:rsid w:val="2BAD259F"/>
    <w:rsid w:val="2BAD3F98"/>
    <w:rsid w:val="2BAF4404"/>
    <w:rsid w:val="2BB12C90"/>
    <w:rsid w:val="2BB260B4"/>
    <w:rsid w:val="2BB32854"/>
    <w:rsid w:val="2BBA487B"/>
    <w:rsid w:val="2BBC06EF"/>
    <w:rsid w:val="2BC02990"/>
    <w:rsid w:val="2BC27399"/>
    <w:rsid w:val="2BC37513"/>
    <w:rsid w:val="2BCA1288"/>
    <w:rsid w:val="2BCA3865"/>
    <w:rsid w:val="2BCE6B9B"/>
    <w:rsid w:val="2BD054A2"/>
    <w:rsid w:val="2BD0566B"/>
    <w:rsid w:val="2BD51743"/>
    <w:rsid w:val="2BD92618"/>
    <w:rsid w:val="2BDA1ED1"/>
    <w:rsid w:val="2BE42371"/>
    <w:rsid w:val="2BE423C3"/>
    <w:rsid w:val="2BEF1CCD"/>
    <w:rsid w:val="2BEF6EBE"/>
    <w:rsid w:val="2BF4270D"/>
    <w:rsid w:val="2BF43E28"/>
    <w:rsid w:val="2C022B25"/>
    <w:rsid w:val="2C082C80"/>
    <w:rsid w:val="2C0A55B7"/>
    <w:rsid w:val="2C103E19"/>
    <w:rsid w:val="2C1340DD"/>
    <w:rsid w:val="2C170525"/>
    <w:rsid w:val="2C1940CB"/>
    <w:rsid w:val="2C1B47F0"/>
    <w:rsid w:val="2C1D3E43"/>
    <w:rsid w:val="2C220B2C"/>
    <w:rsid w:val="2C225332"/>
    <w:rsid w:val="2C2511D3"/>
    <w:rsid w:val="2C264104"/>
    <w:rsid w:val="2C281593"/>
    <w:rsid w:val="2C294EDC"/>
    <w:rsid w:val="2C2A030F"/>
    <w:rsid w:val="2C2A4112"/>
    <w:rsid w:val="2C2B304C"/>
    <w:rsid w:val="2C2E0359"/>
    <w:rsid w:val="2C2E7572"/>
    <w:rsid w:val="2C325989"/>
    <w:rsid w:val="2C337F13"/>
    <w:rsid w:val="2C356E12"/>
    <w:rsid w:val="2C367051"/>
    <w:rsid w:val="2C381603"/>
    <w:rsid w:val="2C4A1137"/>
    <w:rsid w:val="2C4E16EA"/>
    <w:rsid w:val="2C4F60CA"/>
    <w:rsid w:val="2C4F7D0D"/>
    <w:rsid w:val="2C5015D6"/>
    <w:rsid w:val="2C527147"/>
    <w:rsid w:val="2C562D37"/>
    <w:rsid w:val="2C581E5E"/>
    <w:rsid w:val="2C5B3CA9"/>
    <w:rsid w:val="2C5B79A4"/>
    <w:rsid w:val="2C5C2DE7"/>
    <w:rsid w:val="2C625CE7"/>
    <w:rsid w:val="2C627C51"/>
    <w:rsid w:val="2C642FEC"/>
    <w:rsid w:val="2C69467B"/>
    <w:rsid w:val="2C6D0CA8"/>
    <w:rsid w:val="2C6E0557"/>
    <w:rsid w:val="2C6E2787"/>
    <w:rsid w:val="2C746FF6"/>
    <w:rsid w:val="2C765895"/>
    <w:rsid w:val="2C776BD2"/>
    <w:rsid w:val="2C7A74CF"/>
    <w:rsid w:val="2C7B2426"/>
    <w:rsid w:val="2C7D73D9"/>
    <w:rsid w:val="2C7F485E"/>
    <w:rsid w:val="2C7F4FBC"/>
    <w:rsid w:val="2C8133E8"/>
    <w:rsid w:val="2C836F1B"/>
    <w:rsid w:val="2C84040A"/>
    <w:rsid w:val="2C8435E0"/>
    <w:rsid w:val="2C865347"/>
    <w:rsid w:val="2C892E9C"/>
    <w:rsid w:val="2C8F71AC"/>
    <w:rsid w:val="2C907FB3"/>
    <w:rsid w:val="2C9411B4"/>
    <w:rsid w:val="2C981AA3"/>
    <w:rsid w:val="2CA50706"/>
    <w:rsid w:val="2CA87329"/>
    <w:rsid w:val="2CAF4DF1"/>
    <w:rsid w:val="2CB0570A"/>
    <w:rsid w:val="2CB15572"/>
    <w:rsid w:val="2CBD4F5E"/>
    <w:rsid w:val="2CC45DEC"/>
    <w:rsid w:val="2CC821AC"/>
    <w:rsid w:val="2CCB5FDA"/>
    <w:rsid w:val="2CCE2346"/>
    <w:rsid w:val="2CD61F96"/>
    <w:rsid w:val="2CD7040A"/>
    <w:rsid w:val="2CD93BCD"/>
    <w:rsid w:val="2CDB0C9B"/>
    <w:rsid w:val="2CE129E2"/>
    <w:rsid w:val="2CE238F3"/>
    <w:rsid w:val="2CE5012F"/>
    <w:rsid w:val="2CE75A2B"/>
    <w:rsid w:val="2CE96C95"/>
    <w:rsid w:val="2CE97B93"/>
    <w:rsid w:val="2CF35BD1"/>
    <w:rsid w:val="2CF64CF5"/>
    <w:rsid w:val="2CF84D62"/>
    <w:rsid w:val="2CF9586B"/>
    <w:rsid w:val="2CFD2271"/>
    <w:rsid w:val="2D01635F"/>
    <w:rsid w:val="2D026B09"/>
    <w:rsid w:val="2D0945C4"/>
    <w:rsid w:val="2D0B161A"/>
    <w:rsid w:val="2D0E0030"/>
    <w:rsid w:val="2D0E11DE"/>
    <w:rsid w:val="2D133937"/>
    <w:rsid w:val="2D160E21"/>
    <w:rsid w:val="2D182B95"/>
    <w:rsid w:val="2D196E23"/>
    <w:rsid w:val="2D214982"/>
    <w:rsid w:val="2D293AE8"/>
    <w:rsid w:val="2D31192E"/>
    <w:rsid w:val="2D342316"/>
    <w:rsid w:val="2D377284"/>
    <w:rsid w:val="2D396342"/>
    <w:rsid w:val="2D397F6C"/>
    <w:rsid w:val="2D3D3157"/>
    <w:rsid w:val="2D483FAF"/>
    <w:rsid w:val="2D4862A5"/>
    <w:rsid w:val="2D4E5AA9"/>
    <w:rsid w:val="2D58568B"/>
    <w:rsid w:val="2D5D1370"/>
    <w:rsid w:val="2D606429"/>
    <w:rsid w:val="2D607967"/>
    <w:rsid w:val="2D6133A4"/>
    <w:rsid w:val="2D6242B8"/>
    <w:rsid w:val="2D676577"/>
    <w:rsid w:val="2D6A552E"/>
    <w:rsid w:val="2D6A6FB1"/>
    <w:rsid w:val="2D6B322E"/>
    <w:rsid w:val="2D6B56F5"/>
    <w:rsid w:val="2D722629"/>
    <w:rsid w:val="2D7B2ACF"/>
    <w:rsid w:val="2D7C1EA5"/>
    <w:rsid w:val="2D7C6990"/>
    <w:rsid w:val="2D7E3ED9"/>
    <w:rsid w:val="2D8108DB"/>
    <w:rsid w:val="2D810C6F"/>
    <w:rsid w:val="2D811777"/>
    <w:rsid w:val="2D870A9F"/>
    <w:rsid w:val="2D8B0F6E"/>
    <w:rsid w:val="2D8B19FC"/>
    <w:rsid w:val="2D8C1C69"/>
    <w:rsid w:val="2D926308"/>
    <w:rsid w:val="2D992264"/>
    <w:rsid w:val="2D9A5970"/>
    <w:rsid w:val="2D9A61FF"/>
    <w:rsid w:val="2D9C7EE0"/>
    <w:rsid w:val="2DA42AA6"/>
    <w:rsid w:val="2DA60C3F"/>
    <w:rsid w:val="2DA71A6C"/>
    <w:rsid w:val="2DAD62D8"/>
    <w:rsid w:val="2DB00BF5"/>
    <w:rsid w:val="2DB363C0"/>
    <w:rsid w:val="2DB37031"/>
    <w:rsid w:val="2DB7246B"/>
    <w:rsid w:val="2DBD11E4"/>
    <w:rsid w:val="2DBF057D"/>
    <w:rsid w:val="2DBF06E3"/>
    <w:rsid w:val="2DBF0E9A"/>
    <w:rsid w:val="2DC17367"/>
    <w:rsid w:val="2DC34A96"/>
    <w:rsid w:val="2DC41DD5"/>
    <w:rsid w:val="2DC77BCF"/>
    <w:rsid w:val="2DC848D5"/>
    <w:rsid w:val="2DC85851"/>
    <w:rsid w:val="2DCC507E"/>
    <w:rsid w:val="2DCC71A8"/>
    <w:rsid w:val="2DCD3AB4"/>
    <w:rsid w:val="2DD64A32"/>
    <w:rsid w:val="2DDA6F07"/>
    <w:rsid w:val="2DDF0D82"/>
    <w:rsid w:val="2DE32116"/>
    <w:rsid w:val="2DE329D6"/>
    <w:rsid w:val="2DE35E66"/>
    <w:rsid w:val="2DE5709D"/>
    <w:rsid w:val="2DE84FF8"/>
    <w:rsid w:val="2DEA00E0"/>
    <w:rsid w:val="2DEA74F8"/>
    <w:rsid w:val="2DEC2F14"/>
    <w:rsid w:val="2DEC7FCB"/>
    <w:rsid w:val="2DEE1990"/>
    <w:rsid w:val="2DF1513F"/>
    <w:rsid w:val="2DF57C02"/>
    <w:rsid w:val="2DF61455"/>
    <w:rsid w:val="2DF73DDB"/>
    <w:rsid w:val="2DF907DA"/>
    <w:rsid w:val="2DF91440"/>
    <w:rsid w:val="2DFE224E"/>
    <w:rsid w:val="2DFF1574"/>
    <w:rsid w:val="2DFF457A"/>
    <w:rsid w:val="2E034BB0"/>
    <w:rsid w:val="2E062A7A"/>
    <w:rsid w:val="2E094E0F"/>
    <w:rsid w:val="2E0963C1"/>
    <w:rsid w:val="2E0A1BBE"/>
    <w:rsid w:val="2E0B6361"/>
    <w:rsid w:val="2E0C30BC"/>
    <w:rsid w:val="2E0D107B"/>
    <w:rsid w:val="2E0F19C7"/>
    <w:rsid w:val="2E111D83"/>
    <w:rsid w:val="2E132DEE"/>
    <w:rsid w:val="2E1478A2"/>
    <w:rsid w:val="2E16028D"/>
    <w:rsid w:val="2E1938A1"/>
    <w:rsid w:val="2E1949B8"/>
    <w:rsid w:val="2E196ED5"/>
    <w:rsid w:val="2E1A3881"/>
    <w:rsid w:val="2E1D0254"/>
    <w:rsid w:val="2E1F4D2A"/>
    <w:rsid w:val="2E221962"/>
    <w:rsid w:val="2E235520"/>
    <w:rsid w:val="2E24109B"/>
    <w:rsid w:val="2E252B19"/>
    <w:rsid w:val="2E27365E"/>
    <w:rsid w:val="2E2C3FB5"/>
    <w:rsid w:val="2E2D7E8A"/>
    <w:rsid w:val="2E30786A"/>
    <w:rsid w:val="2E3208CF"/>
    <w:rsid w:val="2E323E4E"/>
    <w:rsid w:val="2E36551E"/>
    <w:rsid w:val="2E395D0D"/>
    <w:rsid w:val="2E454434"/>
    <w:rsid w:val="2E4A4A57"/>
    <w:rsid w:val="2E4B67A1"/>
    <w:rsid w:val="2E4C0B9A"/>
    <w:rsid w:val="2E4D65D3"/>
    <w:rsid w:val="2E4D770A"/>
    <w:rsid w:val="2E4F324C"/>
    <w:rsid w:val="2E563BFE"/>
    <w:rsid w:val="2E591E08"/>
    <w:rsid w:val="2E594F70"/>
    <w:rsid w:val="2E5A1481"/>
    <w:rsid w:val="2E5C2862"/>
    <w:rsid w:val="2E5E0F63"/>
    <w:rsid w:val="2E622BE1"/>
    <w:rsid w:val="2E667CBA"/>
    <w:rsid w:val="2E681AC7"/>
    <w:rsid w:val="2E695F16"/>
    <w:rsid w:val="2E6B4C3A"/>
    <w:rsid w:val="2E6D23B1"/>
    <w:rsid w:val="2E734BE2"/>
    <w:rsid w:val="2E7455D8"/>
    <w:rsid w:val="2E7464D7"/>
    <w:rsid w:val="2E7537E6"/>
    <w:rsid w:val="2E7835B1"/>
    <w:rsid w:val="2E7A1854"/>
    <w:rsid w:val="2E7B531B"/>
    <w:rsid w:val="2E7C4B49"/>
    <w:rsid w:val="2E7F71BF"/>
    <w:rsid w:val="2E816397"/>
    <w:rsid w:val="2E825A20"/>
    <w:rsid w:val="2E887B85"/>
    <w:rsid w:val="2E8E2E4C"/>
    <w:rsid w:val="2E8F22F4"/>
    <w:rsid w:val="2E902742"/>
    <w:rsid w:val="2E954A98"/>
    <w:rsid w:val="2E9635DC"/>
    <w:rsid w:val="2E982255"/>
    <w:rsid w:val="2E99712B"/>
    <w:rsid w:val="2E9F3B27"/>
    <w:rsid w:val="2EAA5249"/>
    <w:rsid w:val="2EAC7B6B"/>
    <w:rsid w:val="2EAD1895"/>
    <w:rsid w:val="2EAD3B43"/>
    <w:rsid w:val="2EB61B4A"/>
    <w:rsid w:val="2EB71335"/>
    <w:rsid w:val="2EBF052F"/>
    <w:rsid w:val="2EBF1F5B"/>
    <w:rsid w:val="2EC55C6C"/>
    <w:rsid w:val="2EC93FAF"/>
    <w:rsid w:val="2ECB47D2"/>
    <w:rsid w:val="2ECD4DDB"/>
    <w:rsid w:val="2ED26A33"/>
    <w:rsid w:val="2ED5666F"/>
    <w:rsid w:val="2ED626FD"/>
    <w:rsid w:val="2ED664A9"/>
    <w:rsid w:val="2ED66DF1"/>
    <w:rsid w:val="2ED926D9"/>
    <w:rsid w:val="2EE17428"/>
    <w:rsid w:val="2EE578C6"/>
    <w:rsid w:val="2EE625E9"/>
    <w:rsid w:val="2EE85EC2"/>
    <w:rsid w:val="2EEB7EA0"/>
    <w:rsid w:val="2EEE21AD"/>
    <w:rsid w:val="2EF037E4"/>
    <w:rsid w:val="2EF51A45"/>
    <w:rsid w:val="2F014C37"/>
    <w:rsid w:val="2F0337A3"/>
    <w:rsid w:val="2F0950E7"/>
    <w:rsid w:val="2F0D0723"/>
    <w:rsid w:val="2F11030D"/>
    <w:rsid w:val="2F131CCE"/>
    <w:rsid w:val="2F1566DB"/>
    <w:rsid w:val="2F1C7751"/>
    <w:rsid w:val="2F2461A3"/>
    <w:rsid w:val="2F2614BC"/>
    <w:rsid w:val="2F2D20BD"/>
    <w:rsid w:val="2F2F51E5"/>
    <w:rsid w:val="2F326C2B"/>
    <w:rsid w:val="2F355C8A"/>
    <w:rsid w:val="2F3D4047"/>
    <w:rsid w:val="2F3D7B90"/>
    <w:rsid w:val="2F3E02C0"/>
    <w:rsid w:val="2F411A4D"/>
    <w:rsid w:val="2F420A03"/>
    <w:rsid w:val="2F422443"/>
    <w:rsid w:val="2F445D93"/>
    <w:rsid w:val="2F4872C3"/>
    <w:rsid w:val="2F4B088D"/>
    <w:rsid w:val="2F4B1EC9"/>
    <w:rsid w:val="2F50739D"/>
    <w:rsid w:val="2F515748"/>
    <w:rsid w:val="2F530958"/>
    <w:rsid w:val="2F54484E"/>
    <w:rsid w:val="2F562E5D"/>
    <w:rsid w:val="2F573110"/>
    <w:rsid w:val="2F5802EC"/>
    <w:rsid w:val="2F5B79D9"/>
    <w:rsid w:val="2F5D2C6A"/>
    <w:rsid w:val="2F61407B"/>
    <w:rsid w:val="2F631261"/>
    <w:rsid w:val="2F6405D5"/>
    <w:rsid w:val="2F6A4711"/>
    <w:rsid w:val="2F6C7740"/>
    <w:rsid w:val="2F6D44C4"/>
    <w:rsid w:val="2F714BEB"/>
    <w:rsid w:val="2F72720B"/>
    <w:rsid w:val="2F7502D6"/>
    <w:rsid w:val="2F7538BA"/>
    <w:rsid w:val="2F770A9C"/>
    <w:rsid w:val="2F7B6547"/>
    <w:rsid w:val="2F844CA7"/>
    <w:rsid w:val="2F86232A"/>
    <w:rsid w:val="2F8B1958"/>
    <w:rsid w:val="2F8B2FE3"/>
    <w:rsid w:val="2F8C7668"/>
    <w:rsid w:val="2F8D718E"/>
    <w:rsid w:val="2F963891"/>
    <w:rsid w:val="2F99543E"/>
    <w:rsid w:val="2F9A57B9"/>
    <w:rsid w:val="2F9B5817"/>
    <w:rsid w:val="2F9E5BDD"/>
    <w:rsid w:val="2FA21DA7"/>
    <w:rsid w:val="2FAC0D26"/>
    <w:rsid w:val="2FAF5003"/>
    <w:rsid w:val="2FAF651D"/>
    <w:rsid w:val="2FB273CD"/>
    <w:rsid w:val="2FB62FEA"/>
    <w:rsid w:val="2FB87BEA"/>
    <w:rsid w:val="2FBE2526"/>
    <w:rsid w:val="2FC055F1"/>
    <w:rsid w:val="2FC14329"/>
    <w:rsid w:val="2FC47B8A"/>
    <w:rsid w:val="2FC542C9"/>
    <w:rsid w:val="2FC8587C"/>
    <w:rsid w:val="2FC91C73"/>
    <w:rsid w:val="2FCA0E14"/>
    <w:rsid w:val="2FCC5013"/>
    <w:rsid w:val="2FCD6F05"/>
    <w:rsid w:val="2FCF1E5D"/>
    <w:rsid w:val="2FD0381E"/>
    <w:rsid w:val="2FD256D7"/>
    <w:rsid w:val="2FD62C5E"/>
    <w:rsid w:val="2FD7316F"/>
    <w:rsid w:val="2FDD361C"/>
    <w:rsid w:val="2FDF44DB"/>
    <w:rsid w:val="2FE252A1"/>
    <w:rsid w:val="2FE53341"/>
    <w:rsid w:val="2FE63BC9"/>
    <w:rsid w:val="2FE8262E"/>
    <w:rsid w:val="2FE85DAC"/>
    <w:rsid w:val="2FE94963"/>
    <w:rsid w:val="2FED17B8"/>
    <w:rsid w:val="2FED763F"/>
    <w:rsid w:val="2FF5328C"/>
    <w:rsid w:val="2FF53BC3"/>
    <w:rsid w:val="2FF97D98"/>
    <w:rsid w:val="2FFD77E1"/>
    <w:rsid w:val="30086101"/>
    <w:rsid w:val="30086836"/>
    <w:rsid w:val="300E5A4D"/>
    <w:rsid w:val="300E7C27"/>
    <w:rsid w:val="301739AF"/>
    <w:rsid w:val="301D168F"/>
    <w:rsid w:val="301E2667"/>
    <w:rsid w:val="301E3652"/>
    <w:rsid w:val="301F631B"/>
    <w:rsid w:val="302273FD"/>
    <w:rsid w:val="30241AFE"/>
    <w:rsid w:val="30257602"/>
    <w:rsid w:val="3026351D"/>
    <w:rsid w:val="302A7F61"/>
    <w:rsid w:val="302D08FE"/>
    <w:rsid w:val="302D3E95"/>
    <w:rsid w:val="302F6468"/>
    <w:rsid w:val="30310712"/>
    <w:rsid w:val="303137C0"/>
    <w:rsid w:val="30320139"/>
    <w:rsid w:val="303250DA"/>
    <w:rsid w:val="30333527"/>
    <w:rsid w:val="30350BDA"/>
    <w:rsid w:val="303D1F55"/>
    <w:rsid w:val="3045546F"/>
    <w:rsid w:val="30480744"/>
    <w:rsid w:val="304C10DB"/>
    <w:rsid w:val="304C7A2A"/>
    <w:rsid w:val="304F12BD"/>
    <w:rsid w:val="305139DD"/>
    <w:rsid w:val="30533A9E"/>
    <w:rsid w:val="305465A3"/>
    <w:rsid w:val="305D0CF4"/>
    <w:rsid w:val="30603133"/>
    <w:rsid w:val="30607267"/>
    <w:rsid w:val="306E1FE7"/>
    <w:rsid w:val="30711375"/>
    <w:rsid w:val="30730E2D"/>
    <w:rsid w:val="307658D7"/>
    <w:rsid w:val="30792717"/>
    <w:rsid w:val="307C4D18"/>
    <w:rsid w:val="30804A6C"/>
    <w:rsid w:val="308124E8"/>
    <w:rsid w:val="308A4A4E"/>
    <w:rsid w:val="309457D5"/>
    <w:rsid w:val="30972732"/>
    <w:rsid w:val="30975831"/>
    <w:rsid w:val="30992C55"/>
    <w:rsid w:val="309A0EAF"/>
    <w:rsid w:val="309B52DD"/>
    <w:rsid w:val="309E3C19"/>
    <w:rsid w:val="30A44CD8"/>
    <w:rsid w:val="30A943A0"/>
    <w:rsid w:val="30AA3CE1"/>
    <w:rsid w:val="30AE2FBC"/>
    <w:rsid w:val="30AF2255"/>
    <w:rsid w:val="30B12766"/>
    <w:rsid w:val="30B25EA3"/>
    <w:rsid w:val="30C72E86"/>
    <w:rsid w:val="30C73070"/>
    <w:rsid w:val="30CC4629"/>
    <w:rsid w:val="30CF23AB"/>
    <w:rsid w:val="30CF69D3"/>
    <w:rsid w:val="30D23A04"/>
    <w:rsid w:val="30D41D4F"/>
    <w:rsid w:val="30D451CA"/>
    <w:rsid w:val="30E00B7E"/>
    <w:rsid w:val="30E63978"/>
    <w:rsid w:val="30EB5685"/>
    <w:rsid w:val="30EF4C8E"/>
    <w:rsid w:val="30F0521D"/>
    <w:rsid w:val="30F10FAE"/>
    <w:rsid w:val="30F243D2"/>
    <w:rsid w:val="30F34BE8"/>
    <w:rsid w:val="30F41101"/>
    <w:rsid w:val="30F5556F"/>
    <w:rsid w:val="30F658B1"/>
    <w:rsid w:val="310305ED"/>
    <w:rsid w:val="31030803"/>
    <w:rsid w:val="3105665C"/>
    <w:rsid w:val="31056970"/>
    <w:rsid w:val="310E528C"/>
    <w:rsid w:val="31146E93"/>
    <w:rsid w:val="31177FCF"/>
    <w:rsid w:val="311959A3"/>
    <w:rsid w:val="311D45D7"/>
    <w:rsid w:val="312055EB"/>
    <w:rsid w:val="31246C07"/>
    <w:rsid w:val="312D4155"/>
    <w:rsid w:val="312E0B48"/>
    <w:rsid w:val="3136573C"/>
    <w:rsid w:val="31397005"/>
    <w:rsid w:val="313D0031"/>
    <w:rsid w:val="313D3C8D"/>
    <w:rsid w:val="313E2119"/>
    <w:rsid w:val="313E6DAD"/>
    <w:rsid w:val="314166D8"/>
    <w:rsid w:val="314343F6"/>
    <w:rsid w:val="31451D95"/>
    <w:rsid w:val="31470B64"/>
    <w:rsid w:val="314744ED"/>
    <w:rsid w:val="31503B7E"/>
    <w:rsid w:val="31505A90"/>
    <w:rsid w:val="31505BE7"/>
    <w:rsid w:val="315224D4"/>
    <w:rsid w:val="3152777A"/>
    <w:rsid w:val="31590AAB"/>
    <w:rsid w:val="315948EE"/>
    <w:rsid w:val="315A264B"/>
    <w:rsid w:val="315B20BE"/>
    <w:rsid w:val="315C6E61"/>
    <w:rsid w:val="31670914"/>
    <w:rsid w:val="31687094"/>
    <w:rsid w:val="316A5CFD"/>
    <w:rsid w:val="316C4B45"/>
    <w:rsid w:val="317376FF"/>
    <w:rsid w:val="31740E10"/>
    <w:rsid w:val="31784B99"/>
    <w:rsid w:val="31796EB8"/>
    <w:rsid w:val="317B4611"/>
    <w:rsid w:val="317E2499"/>
    <w:rsid w:val="317F15AA"/>
    <w:rsid w:val="31833A6E"/>
    <w:rsid w:val="3185232A"/>
    <w:rsid w:val="318E7E75"/>
    <w:rsid w:val="318F33C4"/>
    <w:rsid w:val="31915EDF"/>
    <w:rsid w:val="31996D4F"/>
    <w:rsid w:val="31997A78"/>
    <w:rsid w:val="319C5ACC"/>
    <w:rsid w:val="319D27D9"/>
    <w:rsid w:val="31A50B04"/>
    <w:rsid w:val="31A609CA"/>
    <w:rsid w:val="31A80083"/>
    <w:rsid w:val="31A81729"/>
    <w:rsid w:val="31A94B65"/>
    <w:rsid w:val="31AC197F"/>
    <w:rsid w:val="31AC2832"/>
    <w:rsid w:val="31B3547D"/>
    <w:rsid w:val="31B4390C"/>
    <w:rsid w:val="31B97BC9"/>
    <w:rsid w:val="31BB464D"/>
    <w:rsid w:val="31BE3353"/>
    <w:rsid w:val="31C20A83"/>
    <w:rsid w:val="31C613FC"/>
    <w:rsid w:val="31C85968"/>
    <w:rsid w:val="31CB6C12"/>
    <w:rsid w:val="31CD315F"/>
    <w:rsid w:val="31CF148F"/>
    <w:rsid w:val="31CF1AEE"/>
    <w:rsid w:val="31CF516E"/>
    <w:rsid w:val="31D427AA"/>
    <w:rsid w:val="31D46D87"/>
    <w:rsid w:val="31DA72DC"/>
    <w:rsid w:val="31DE0762"/>
    <w:rsid w:val="31E26408"/>
    <w:rsid w:val="31E45F70"/>
    <w:rsid w:val="31E8229E"/>
    <w:rsid w:val="31EA58A1"/>
    <w:rsid w:val="31EE3B2C"/>
    <w:rsid w:val="31F071DE"/>
    <w:rsid w:val="31F514FF"/>
    <w:rsid w:val="31F53B68"/>
    <w:rsid w:val="31F646D2"/>
    <w:rsid w:val="31F64C97"/>
    <w:rsid w:val="31F874EF"/>
    <w:rsid w:val="31FC5B85"/>
    <w:rsid w:val="31FE7B01"/>
    <w:rsid w:val="320637BB"/>
    <w:rsid w:val="320A32B8"/>
    <w:rsid w:val="320C1A87"/>
    <w:rsid w:val="320F2D45"/>
    <w:rsid w:val="321042A2"/>
    <w:rsid w:val="32142348"/>
    <w:rsid w:val="32177EC1"/>
    <w:rsid w:val="32192E8F"/>
    <w:rsid w:val="321C2932"/>
    <w:rsid w:val="321F62E9"/>
    <w:rsid w:val="32225400"/>
    <w:rsid w:val="32253661"/>
    <w:rsid w:val="322804DF"/>
    <w:rsid w:val="322F00AD"/>
    <w:rsid w:val="32320B27"/>
    <w:rsid w:val="323604EA"/>
    <w:rsid w:val="32363B75"/>
    <w:rsid w:val="32393ED2"/>
    <w:rsid w:val="323A123D"/>
    <w:rsid w:val="323C3385"/>
    <w:rsid w:val="323D6EC9"/>
    <w:rsid w:val="324148B8"/>
    <w:rsid w:val="32435BE7"/>
    <w:rsid w:val="324B36E7"/>
    <w:rsid w:val="324B38A4"/>
    <w:rsid w:val="324D4F4B"/>
    <w:rsid w:val="324E38F3"/>
    <w:rsid w:val="32554D8C"/>
    <w:rsid w:val="325724B6"/>
    <w:rsid w:val="32574774"/>
    <w:rsid w:val="32593E86"/>
    <w:rsid w:val="325C1E3C"/>
    <w:rsid w:val="325F75EE"/>
    <w:rsid w:val="32611F08"/>
    <w:rsid w:val="32630C01"/>
    <w:rsid w:val="32650E13"/>
    <w:rsid w:val="32655117"/>
    <w:rsid w:val="326C3376"/>
    <w:rsid w:val="326C76EC"/>
    <w:rsid w:val="326D65E5"/>
    <w:rsid w:val="326F5101"/>
    <w:rsid w:val="3274515C"/>
    <w:rsid w:val="327B627B"/>
    <w:rsid w:val="32891B8C"/>
    <w:rsid w:val="3289782B"/>
    <w:rsid w:val="328A0493"/>
    <w:rsid w:val="328E3671"/>
    <w:rsid w:val="329309E9"/>
    <w:rsid w:val="32934600"/>
    <w:rsid w:val="32935284"/>
    <w:rsid w:val="32943A5E"/>
    <w:rsid w:val="329578F0"/>
    <w:rsid w:val="329A5220"/>
    <w:rsid w:val="329B0F6E"/>
    <w:rsid w:val="329E4CBA"/>
    <w:rsid w:val="32A0733E"/>
    <w:rsid w:val="32A1631E"/>
    <w:rsid w:val="32A307C4"/>
    <w:rsid w:val="32AE6E6B"/>
    <w:rsid w:val="32B270FD"/>
    <w:rsid w:val="32B402A7"/>
    <w:rsid w:val="32B57E75"/>
    <w:rsid w:val="32C05368"/>
    <w:rsid w:val="32C23AF8"/>
    <w:rsid w:val="32C26588"/>
    <w:rsid w:val="32CA6E39"/>
    <w:rsid w:val="32CB3B5A"/>
    <w:rsid w:val="32CF6A80"/>
    <w:rsid w:val="32D0340B"/>
    <w:rsid w:val="32D15BBB"/>
    <w:rsid w:val="32D639CC"/>
    <w:rsid w:val="32D7613F"/>
    <w:rsid w:val="32D928D3"/>
    <w:rsid w:val="32D944A9"/>
    <w:rsid w:val="32D96301"/>
    <w:rsid w:val="32DC262A"/>
    <w:rsid w:val="32DF0EE5"/>
    <w:rsid w:val="32E0232B"/>
    <w:rsid w:val="32E21012"/>
    <w:rsid w:val="32E3686F"/>
    <w:rsid w:val="32E87E06"/>
    <w:rsid w:val="32EA6389"/>
    <w:rsid w:val="32EE2338"/>
    <w:rsid w:val="32EE562E"/>
    <w:rsid w:val="32F4519A"/>
    <w:rsid w:val="32FC144A"/>
    <w:rsid w:val="32FF7D23"/>
    <w:rsid w:val="3300704A"/>
    <w:rsid w:val="3305651F"/>
    <w:rsid w:val="330723E6"/>
    <w:rsid w:val="33084E61"/>
    <w:rsid w:val="33091E85"/>
    <w:rsid w:val="33092F2C"/>
    <w:rsid w:val="330B0DB0"/>
    <w:rsid w:val="330B705F"/>
    <w:rsid w:val="3315125A"/>
    <w:rsid w:val="33152D5A"/>
    <w:rsid w:val="3315425C"/>
    <w:rsid w:val="33182A2E"/>
    <w:rsid w:val="331B3FD4"/>
    <w:rsid w:val="331D0E81"/>
    <w:rsid w:val="331D7747"/>
    <w:rsid w:val="332A6D73"/>
    <w:rsid w:val="332B3D2D"/>
    <w:rsid w:val="332E1249"/>
    <w:rsid w:val="33322667"/>
    <w:rsid w:val="333F1C05"/>
    <w:rsid w:val="33405F3F"/>
    <w:rsid w:val="33407AC5"/>
    <w:rsid w:val="33415A66"/>
    <w:rsid w:val="33435887"/>
    <w:rsid w:val="33457C9C"/>
    <w:rsid w:val="33474C0D"/>
    <w:rsid w:val="334A0FC9"/>
    <w:rsid w:val="334C6F71"/>
    <w:rsid w:val="334F6FE7"/>
    <w:rsid w:val="33500B81"/>
    <w:rsid w:val="3353327A"/>
    <w:rsid w:val="33543943"/>
    <w:rsid w:val="33554232"/>
    <w:rsid w:val="335576BA"/>
    <w:rsid w:val="3358606E"/>
    <w:rsid w:val="335977D7"/>
    <w:rsid w:val="335A0611"/>
    <w:rsid w:val="335E5768"/>
    <w:rsid w:val="33641505"/>
    <w:rsid w:val="336603BA"/>
    <w:rsid w:val="336778CE"/>
    <w:rsid w:val="336946EB"/>
    <w:rsid w:val="336B230B"/>
    <w:rsid w:val="33784D83"/>
    <w:rsid w:val="33785ADC"/>
    <w:rsid w:val="337B7864"/>
    <w:rsid w:val="337C791A"/>
    <w:rsid w:val="33811B82"/>
    <w:rsid w:val="33837A64"/>
    <w:rsid w:val="33947ABA"/>
    <w:rsid w:val="339842A6"/>
    <w:rsid w:val="339B1B83"/>
    <w:rsid w:val="339D166D"/>
    <w:rsid w:val="33A015E6"/>
    <w:rsid w:val="33A46447"/>
    <w:rsid w:val="33A801E6"/>
    <w:rsid w:val="33A81790"/>
    <w:rsid w:val="33A843F0"/>
    <w:rsid w:val="33AE4A5F"/>
    <w:rsid w:val="33B431B0"/>
    <w:rsid w:val="33BC117F"/>
    <w:rsid w:val="33BC2DF9"/>
    <w:rsid w:val="33C07A20"/>
    <w:rsid w:val="33C61601"/>
    <w:rsid w:val="33C70DB2"/>
    <w:rsid w:val="33CB5DC8"/>
    <w:rsid w:val="33CC2C2B"/>
    <w:rsid w:val="33CC6AAE"/>
    <w:rsid w:val="33CD3E24"/>
    <w:rsid w:val="33CE64F5"/>
    <w:rsid w:val="33D52973"/>
    <w:rsid w:val="33DB070C"/>
    <w:rsid w:val="33DB7B15"/>
    <w:rsid w:val="33DF10F9"/>
    <w:rsid w:val="33E45736"/>
    <w:rsid w:val="33EA25DE"/>
    <w:rsid w:val="33F673E4"/>
    <w:rsid w:val="33FC5C6A"/>
    <w:rsid w:val="33FD7360"/>
    <w:rsid w:val="33FE4689"/>
    <w:rsid w:val="34024BCF"/>
    <w:rsid w:val="340316E7"/>
    <w:rsid w:val="34054017"/>
    <w:rsid w:val="34064590"/>
    <w:rsid w:val="340C4564"/>
    <w:rsid w:val="3410037F"/>
    <w:rsid w:val="3412196C"/>
    <w:rsid w:val="34194EBA"/>
    <w:rsid w:val="341A2D88"/>
    <w:rsid w:val="341D041B"/>
    <w:rsid w:val="341E7ABC"/>
    <w:rsid w:val="341F0E68"/>
    <w:rsid w:val="341F34D4"/>
    <w:rsid w:val="34200A6E"/>
    <w:rsid w:val="34211F1D"/>
    <w:rsid w:val="34214C70"/>
    <w:rsid w:val="342206EA"/>
    <w:rsid w:val="34253452"/>
    <w:rsid w:val="34345C2E"/>
    <w:rsid w:val="34365570"/>
    <w:rsid w:val="3438026D"/>
    <w:rsid w:val="343A0AF4"/>
    <w:rsid w:val="343F1BB2"/>
    <w:rsid w:val="3448291A"/>
    <w:rsid w:val="34587E9B"/>
    <w:rsid w:val="345A5AD1"/>
    <w:rsid w:val="345D2590"/>
    <w:rsid w:val="345F47F2"/>
    <w:rsid w:val="34647FD6"/>
    <w:rsid w:val="34684DBE"/>
    <w:rsid w:val="346A2F7C"/>
    <w:rsid w:val="346A36DC"/>
    <w:rsid w:val="346D366D"/>
    <w:rsid w:val="347D2504"/>
    <w:rsid w:val="347F0938"/>
    <w:rsid w:val="347F4DC6"/>
    <w:rsid w:val="34805FBB"/>
    <w:rsid w:val="348D4A59"/>
    <w:rsid w:val="348D71BB"/>
    <w:rsid w:val="348F3357"/>
    <w:rsid w:val="34935A59"/>
    <w:rsid w:val="349550E3"/>
    <w:rsid w:val="349C74BA"/>
    <w:rsid w:val="34A7119F"/>
    <w:rsid w:val="34A90709"/>
    <w:rsid w:val="34A93523"/>
    <w:rsid w:val="34AC3028"/>
    <w:rsid w:val="34B1768D"/>
    <w:rsid w:val="34B66022"/>
    <w:rsid w:val="34B91812"/>
    <w:rsid w:val="34B93BE4"/>
    <w:rsid w:val="34B95BDB"/>
    <w:rsid w:val="34C03BF2"/>
    <w:rsid w:val="34C50C47"/>
    <w:rsid w:val="34C73059"/>
    <w:rsid w:val="34C872C0"/>
    <w:rsid w:val="34C9782A"/>
    <w:rsid w:val="34CA54E5"/>
    <w:rsid w:val="34CC3660"/>
    <w:rsid w:val="34D37A6A"/>
    <w:rsid w:val="34DA08D2"/>
    <w:rsid w:val="34DD1F2C"/>
    <w:rsid w:val="34DE0914"/>
    <w:rsid w:val="34E03E2F"/>
    <w:rsid w:val="34E4217B"/>
    <w:rsid w:val="34EC7474"/>
    <w:rsid w:val="34ED41F5"/>
    <w:rsid w:val="34EF7E04"/>
    <w:rsid w:val="34F12534"/>
    <w:rsid w:val="34FA159B"/>
    <w:rsid w:val="35017BDF"/>
    <w:rsid w:val="35046B24"/>
    <w:rsid w:val="350507EC"/>
    <w:rsid w:val="35066756"/>
    <w:rsid w:val="35070B6C"/>
    <w:rsid w:val="350E3C96"/>
    <w:rsid w:val="35104D21"/>
    <w:rsid w:val="3512589E"/>
    <w:rsid w:val="35154878"/>
    <w:rsid w:val="35190D30"/>
    <w:rsid w:val="351A0586"/>
    <w:rsid w:val="35221F49"/>
    <w:rsid w:val="35244A26"/>
    <w:rsid w:val="3528499B"/>
    <w:rsid w:val="35302569"/>
    <w:rsid w:val="35325435"/>
    <w:rsid w:val="35396F4B"/>
    <w:rsid w:val="353A4389"/>
    <w:rsid w:val="353D383F"/>
    <w:rsid w:val="354149F2"/>
    <w:rsid w:val="3548664C"/>
    <w:rsid w:val="35491360"/>
    <w:rsid w:val="355712BF"/>
    <w:rsid w:val="355B55E4"/>
    <w:rsid w:val="355C02CA"/>
    <w:rsid w:val="355D5C7E"/>
    <w:rsid w:val="355F25EC"/>
    <w:rsid w:val="355F605F"/>
    <w:rsid w:val="356466DA"/>
    <w:rsid w:val="35675C16"/>
    <w:rsid w:val="35686E52"/>
    <w:rsid w:val="3569233D"/>
    <w:rsid w:val="356A7420"/>
    <w:rsid w:val="356C3BBC"/>
    <w:rsid w:val="35754541"/>
    <w:rsid w:val="35771EFA"/>
    <w:rsid w:val="35775858"/>
    <w:rsid w:val="35820766"/>
    <w:rsid w:val="35841D42"/>
    <w:rsid w:val="3584355C"/>
    <w:rsid w:val="358A7369"/>
    <w:rsid w:val="359079CD"/>
    <w:rsid w:val="359100DE"/>
    <w:rsid w:val="35913078"/>
    <w:rsid w:val="3592323C"/>
    <w:rsid w:val="35965B5F"/>
    <w:rsid w:val="35972CCC"/>
    <w:rsid w:val="35976C66"/>
    <w:rsid w:val="35986268"/>
    <w:rsid w:val="35A143FD"/>
    <w:rsid w:val="35A432D5"/>
    <w:rsid w:val="35A466EE"/>
    <w:rsid w:val="35A50708"/>
    <w:rsid w:val="35A870B4"/>
    <w:rsid w:val="35A87E73"/>
    <w:rsid w:val="35A929AF"/>
    <w:rsid w:val="35AA40BD"/>
    <w:rsid w:val="35B2109A"/>
    <w:rsid w:val="35B371F2"/>
    <w:rsid w:val="35B56EEC"/>
    <w:rsid w:val="35B86EC6"/>
    <w:rsid w:val="35C32A4F"/>
    <w:rsid w:val="35C90ACA"/>
    <w:rsid w:val="35CA3885"/>
    <w:rsid w:val="35CB5B56"/>
    <w:rsid w:val="35CF1316"/>
    <w:rsid w:val="35D937D8"/>
    <w:rsid w:val="35DC32E1"/>
    <w:rsid w:val="35DF602F"/>
    <w:rsid w:val="35E03456"/>
    <w:rsid w:val="35E06AB7"/>
    <w:rsid w:val="35E1049D"/>
    <w:rsid w:val="35E53519"/>
    <w:rsid w:val="35E81E40"/>
    <w:rsid w:val="35EA47CB"/>
    <w:rsid w:val="35EC7513"/>
    <w:rsid w:val="35EF1A7F"/>
    <w:rsid w:val="35F241F0"/>
    <w:rsid w:val="35F2708F"/>
    <w:rsid w:val="35F3377E"/>
    <w:rsid w:val="35F83799"/>
    <w:rsid w:val="35F90BDD"/>
    <w:rsid w:val="35FB648E"/>
    <w:rsid w:val="35FC483E"/>
    <w:rsid w:val="35FD161C"/>
    <w:rsid w:val="3600662A"/>
    <w:rsid w:val="3603547E"/>
    <w:rsid w:val="3604035A"/>
    <w:rsid w:val="360472CE"/>
    <w:rsid w:val="36080CF0"/>
    <w:rsid w:val="36094B9E"/>
    <w:rsid w:val="360E6845"/>
    <w:rsid w:val="36134FA7"/>
    <w:rsid w:val="36151C10"/>
    <w:rsid w:val="361873DE"/>
    <w:rsid w:val="36193C8B"/>
    <w:rsid w:val="3619427D"/>
    <w:rsid w:val="361A0907"/>
    <w:rsid w:val="361B0016"/>
    <w:rsid w:val="361F27FE"/>
    <w:rsid w:val="362404EA"/>
    <w:rsid w:val="36243C79"/>
    <w:rsid w:val="36293A3E"/>
    <w:rsid w:val="36296CF9"/>
    <w:rsid w:val="362F2EAA"/>
    <w:rsid w:val="363337B7"/>
    <w:rsid w:val="364674D7"/>
    <w:rsid w:val="364807C9"/>
    <w:rsid w:val="36484ACE"/>
    <w:rsid w:val="364959AB"/>
    <w:rsid w:val="364C59A7"/>
    <w:rsid w:val="36510AE1"/>
    <w:rsid w:val="36543980"/>
    <w:rsid w:val="365549A5"/>
    <w:rsid w:val="36562E99"/>
    <w:rsid w:val="365747ED"/>
    <w:rsid w:val="36580614"/>
    <w:rsid w:val="3658071F"/>
    <w:rsid w:val="365976BB"/>
    <w:rsid w:val="365E40C9"/>
    <w:rsid w:val="365E66D4"/>
    <w:rsid w:val="365F30A0"/>
    <w:rsid w:val="36603979"/>
    <w:rsid w:val="36625EF3"/>
    <w:rsid w:val="366F732E"/>
    <w:rsid w:val="36716877"/>
    <w:rsid w:val="367204B4"/>
    <w:rsid w:val="3672645E"/>
    <w:rsid w:val="367D762C"/>
    <w:rsid w:val="36881193"/>
    <w:rsid w:val="368E32D5"/>
    <w:rsid w:val="36A05361"/>
    <w:rsid w:val="36A136E7"/>
    <w:rsid w:val="36A230E6"/>
    <w:rsid w:val="36A66E5A"/>
    <w:rsid w:val="36AC6715"/>
    <w:rsid w:val="36AF5282"/>
    <w:rsid w:val="36B27023"/>
    <w:rsid w:val="36B503F5"/>
    <w:rsid w:val="36B626C8"/>
    <w:rsid w:val="36BC0B80"/>
    <w:rsid w:val="36C25923"/>
    <w:rsid w:val="36C57AFA"/>
    <w:rsid w:val="36CA0E53"/>
    <w:rsid w:val="36CC59D3"/>
    <w:rsid w:val="36D050BD"/>
    <w:rsid w:val="36DC1DEA"/>
    <w:rsid w:val="36E108F2"/>
    <w:rsid w:val="36EC3A2A"/>
    <w:rsid w:val="36FA48E4"/>
    <w:rsid w:val="36FB6DD6"/>
    <w:rsid w:val="36FD2319"/>
    <w:rsid w:val="37052705"/>
    <w:rsid w:val="37052A83"/>
    <w:rsid w:val="37065918"/>
    <w:rsid w:val="37095534"/>
    <w:rsid w:val="37176629"/>
    <w:rsid w:val="37197F37"/>
    <w:rsid w:val="371A7DA0"/>
    <w:rsid w:val="371C3394"/>
    <w:rsid w:val="371D44F0"/>
    <w:rsid w:val="37292BC5"/>
    <w:rsid w:val="372B23AA"/>
    <w:rsid w:val="372C4E39"/>
    <w:rsid w:val="3731574E"/>
    <w:rsid w:val="3732219D"/>
    <w:rsid w:val="37327B69"/>
    <w:rsid w:val="373541CD"/>
    <w:rsid w:val="373B2675"/>
    <w:rsid w:val="373B7BF4"/>
    <w:rsid w:val="373C613D"/>
    <w:rsid w:val="373D351D"/>
    <w:rsid w:val="373D3DDA"/>
    <w:rsid w:val="37405D79"/>
    <w:rsid w:val="37437BAF"/>
    <w:rsid w:val="37462C44"/>
    <w:rsid w:val="37484E04"/>
    <w:rsid w:val="374C6345"/>
    <w:rsid w:val="374C7F6F"/>
    <w:rsid w:val="374E5C88"/>
    <w:rsid w:val="374F2898"/>
    <w:rsid w:val="375719B8"/>
    <w:rsid w:val="37581B97"/>
    <w:rsid w:val="375E3489"/>
    <w:rsid w:val="37610F2A"/>
    <w:rsid w:val="376175A7"/>
    <w:rsid w:val="37625801"/>
    <w:rsid w:val="37633DFB"/>
    <w:rsid w:val="37640B94"/>
    <w:rsid w:val="3766125C"/>
    <w:rsid w:val="376E03AE"/>
    <w:rsid w:val="376F49A4"/>
    <w:rsid w:val="3770394E"/>
    <w:rsid w:val="37820961"/>
    <w:rsid w:val="37833053"/>
    <w:rsid w:val="37892554"/>
    <w:rsid w:val="378F0034"/>
    <w:rsid w:val="3791081A"/>
    <w:rsid w:val="37952366"/>
    <w:rsid w:val="3796730E"/>
    <w:rsid w:val="37A25E6A"/>
    <w:rsid w:val="37A3292E"/>
    <w:rsid w:val="37A42946"/>
    <w:rsid w:val="37A63B46"/>
    <w:rsid w:val="37A7024F"/>
    <w:rsid w:val="37A70B96"/>
    <w:rsid w:val="37AD52FB"/>
    <w:rsid w:val="37B02D57"/>
    <w:rsid w:val="37B157D7"/>
    <w:rsid w:val="37B35D65"/>
    <w:rsid w:val="37B72A5A"/>
    <w:rsid w:val="37B92D3C"/>
    <w:rsid w:val="37C042C8"/>
    <w:rsid w:val="37C11488"/>
    <w:rsid w:val="37C6669A"/>
    <w:rsid w:val="37CF5266"/>
    <w:rsid w:val="37D2173A"/>
    <w:rsid w:val="37D21923"/>
    <w:rsid w:val="37D944B9"/>
    <w:rsid w:val="37D96835"/>
    <w:rsid w:val="37DB7884"/>
    <w:rsid w:val="37E44077"/>
    <w:rsid w:val="37E5202B"/>
    <w:rsid w:val="37E7127E"/>
    <w:rsid w:val="37E8527E"/>
    <w:rsid w:val="37E86949"/>
    <w:rsid w:val="37EB270F"/>
    <w:rsid w:val="37EC16A4"/>
    <w:rsid w:val="37F33C2B"/>
    <w:rsid w:val="37F704B3"/>
    <w:rsid w:val="37F96BA9"/>
    <w:rsid w:val="37F97955"/>
    <w:rsid w:val="37FE0DBA"/>
    <w:rsid w:val="37FE191F"/>
    <w:rsid w:val="37FF44DA"/>
    <w:rsid w:val="38091D2D"/>
    <w:rsid w:val="380C7486"/>
    <w:rsid w:val="38133BBF"/>
    <w:rsid w:val="3814130F"/>
    <w:rsid w:val="38141F3E"/>
    <w:rsid w:val="381E3679"/>
    <w:rsid w:val="382A6324"/>
    <w:rsid w:val="382C0C10"/>
    <w:rsid w:val="382F51F3"/>
    <w:rsid w:val="38302CFE"/>
    <w:rsid w:val="38315FF0"/>
    <w:rsid w:val="38367200"/>
    <w:rsid w:val="384A4230"/>
    <w:rsid w:val="384D647B"/>
    <w:rsid w:val="385006CA"/>
    <w:rsid w:val="38512E0B"/>
    <w:rsid w:val="385869BD"/>
    <w:rsid w:val="38586DC8"/>
    <w:rsid w:val="386B4DE5"/>
    <w:rsid w:val="38712F76"/>
    <w:rsid w:val="38714303"/>
    <w:rsid w:val="38723905"/>
    <w:rsid w:val="38726103"/>
    <w:rsid w:val="38754C57"/>
    <w:rsid w:val="387900B7"/>
    <w:rsid w:val="387A2DB9"/>
    <w:rsid w:val="387C1EC0"/>
    <w:rsid w:val="387D17A5"/>
    <w:rsid w:val="38806B54"/>
    <w:rsid w:val="38811AE1"/>
    <w:rsid w:val="388457B2"/>
    <w:rsid w:val="38863231"/>
    <w:rsid w:val="38876660"/>
    <w:rsid w:val="38881523"/>
    <w:rsid w:val="3893768B"/>
    <w:rsid w:val="38942E41"/>
    <w:rsid w:val="38950E9C"/>
    <w:rsid w:val="389611E9"/>
    <w:rsid w:val="38963477"/>
    <w:rsid w:val="38964AC8"/>
    <w:rsid w:val="38977E05"/>
    <w:rsid w:val="3899704F"/>
    <w:rsid w:val="389D1550"/>
    <w:rsid w:val="38A72A8F"/>
    <w:rsid w:val="38A878F0"/>
    <w:rsid w:val="38AD3104"/>
    <w:rsid w:val="38B047E8"/>
    <w:rsid w:val="38B05063"/>
    <w:rsid w:val="38B07031"/>
    <w:rsid w:val="38B20442"/>
    <w:rsid w:val="38B42063"/>
    <w:rsid w:val="38B71B07"/>
    <w:rsid w:val="38B76185"/>
    <w:rsid w:val="38BC383C"/>
    <w:rsid w:val="38BC471B"/>
    <w:rsid w:val="38BD1688"/>
    <w:rsid w:val="38C203B8"/>
    <w:rsid w:val="38C27249"/>
    <w:rsid w:val="38C41DE5"/>
    <w:rsid w:val="38CE7DB8"/>
    <w:rsid w:val="38CF1A7D"/>
    <w:rsid w:val="38D14DA3"/>
    <w:rsid w:val="38D93788"/>
    <w:rsid w:val="38DD1E12"/>
    <w:rsid w:val="38DD7232"/>
    <w:rsid w:val="38DE0CFE"/>
    <w:rsid w:val="38E50EC8"/>
    <w:rsid w:val="38E57E8D"/>
    <w:rsid w:val="38E6219F"/>
    <w:rsid w:val="38EA0EE9"/>
    <w:rsid w:val="38EF5EE4"/>
    <w:rsid w:val="38F21DE5"/>
    <w:rsid w:val="38F232A4"/>
    <w:rsid w:val="38F46087"/>
    <w:rsid w:val="38F6381E"/>
    <w:rsid w:val="38F67EB9"/>
    <w:rsid w:val="38FA278D"/>
    <w:rsid w:val="38FD2DFA"/>
    <w:rsid w:val="39013A28"/>
    <w:rsid w:val="3902432B"/>
    <w:rsid w:val="39075BC9"/>
    <w:rsid w:val="3908583D"/>
    <w:rsid w:val="390A5F01"/>
    <w:rsid w:val="390B30FB"/>
    <w:rsid w:val="390C60A7"/>
    <w:rsid w:val="390E1887"/>
    <w:rsid w:val="39152CA0"/>
    <w:rsid w:val="391D76A3"/>
    <w:rsid w:val="3920695C"/>
    <w:rsid w:val="392147F1"/>
    <w:rsid w:val="3921503C"/>
    <w:rsid w:val="3927557D"/>
    <w:rsid w:val="39320EB1"/>
    <w:rsid w:val="39365F4A"/>
    <w:rsid w:val="39370AB4"/>
    <w:rsid w:val="39380B1E"/>
    <w:rsid w:val="393926A7"/>
    <w:rsid w:val="393B68F8"/>
    <w:rsid w:val="393E6A75"/>
    <w:rsid w:val="3940154E"/>
    <w:rsid w:val="39401CE9"/>
    <w:rsid w:val="394370A2"/>
    <w:rsid w:val="394510AE"/>
    <w:rsid w:val="39454A2B"/>
    <w:rsid w:val="394829BB"/>
    <w:rsid w:val="394B28A6"/>
    <w:rsid w:val="394C39A0"/>
    <w:rsid w:val="394D1135"/>
    <w:rsid w:val="39532AFF"/>
    <w:rsid w:val="3964651A"/>
    <w:rsid w:val="39675494"/>
    <w:rsid w:val="39677F06"/>
    <w:rsid w:val="396A762F"/>
    <w:rsid w:val="396F4792"/>
    <w:rsid w:val="39700D91"/>
    <w:rsid w:val="39771DC4"/>
    <w:rsid w:val="398451EF"/>
    <w:rsid w:val="39850196"/>
    <w:rsid w:val="39850B60"/>
    <w:rsid w:val="39896447"/>
    <w:rsid w:val="398C2B18"/>
    <w:rsid w:val="39903ED8"/>
    <w:rsid w:val="39937219"/>
    <w:rsid w:val="39943B0B"/>
    <w:rsid w:val="399E1B78"/>
    <w:rsid w:val="39A26B57"/>
    <w:rsid w:val="39A42567"/>
    <w:rsid w:val="39A64B2F"/>
    <w:rsid w:val="39A73232"/>
    <w:rsid w:val="39AA68B5"/>
    <w:rsid w:val="39AC6F49"/>
    <w:rsid w:val="39AE34B2"/>
    <w:rsid w:val="39B31E41"/>
    <w:rsid w:val="39B43C8B"/>
    <w:rsid w:val="39B47AE1"/>
    <w:rsid w:val="39B60D90"/>
    <w:rsid w:val="39B97A4D"/>
    <w:rsid w:val="39BF3B76"/>
    <w:rsid w:val="39C2251A"/>
    <w:rsid w:val="39C35052"/>
    <w:rsid w:val="39C55CE5"/>
    <w:rsid w:val="39C56991"/>
    <w:rsid w:val="39C90E01"/>
    <w:rsid w:val="39CA0153"/>
    <w:rsid w:val="39CC0228"/>
    <w:rsid w:val="39CC39DB"/>
    <w:rsid w:val="39D06CCB"/>
    <w:rsid w:val="39D529A4"/>
    <w:rsid w:val="39D64392"/>
    <w:rsid w:val="39D65305"/>
    <w:rsid w:val="39DC0B35"/>
    <w:rsid w:val="39DC6AA1"/>
    <w:rsid w:val="39DD1A33"/>
    <w:rsid w:val="39DD4035"/>
    <w:rsid w:val="39E07173"/>
    <w:rsid w:val="39E60744"/>
    <w:rsid w:val="39EB0B10"/>
    <w:rsid w:val="39F07C0F"/>
    <w:rsid w:val="39F16CF0"/>
    <w:rsid w:val="39F51694"/>
    <w:rsid w:val="39F73CF5"/>
    <w:rsid w:val="39F83E4B"/>
    <w:rsid w:val="39F90304"/>
    <w:rsid w:val="39FD2D1F"/>
    <w:rsid w:val="39FE6ABB"/>
    <w:rsid w:val="3A0215CB"/>
    <w:rsid w:val="3A053CBC"/>
    <w:rsid w:val="3A0613D7"/>
    <w:rsid w:val="3A077B97"/>
    <w:rsid w:val="3A0D1EB1"/>
    <w:rsid w:val="3A1706B1"/>
    <w:rsid w:val="3A1B39A0"/>
    <w:rsid w:val="3A1D06D7"/>
    <w:rsid w:val="3A2837BA"/>
    <w:rsid w:val="3A2A68B0"/>
    <w:rsid w:val="3A2B05B0"/>
    <w:rsid w:val="3A2C6CDD"/>
    <w:rsid w:val="3A347305"/>
    <w:rsid w:val="3A35610F"/>
    <w:rsid w:val="3A3730E7"/>
    <w:rsid w:val="3A3E1C0F"/>
    <w:rsid w:val="3A3E7F27"/>
    <w:rsid w:val="3A413F91"/>
    <w:rsid w:val="3A422A84"/>
    <w:rsid w:val="3A444BF6"/>
    <w:rsid w:val="3A490C3F"/>
    <w:rsid w:val="3A4931D9"/>
    <w:rsid w:val="3A4B4CED"/>
    <w:rsid w:val="3A501303"/>
    <w:rsid w:val="3A520B25"/>
    <w:rsid w:val="3A595990"/>
    <w:rsid w:val="3A5A66AA"/>
    <w:rsid w:val="3A5B08CA"/>
    <w:rsid w:val="3A60062F"/>
    <w:rsid w:val="3A6009D3"/>
    <w:rsid w:val="3A680B2D"/>
    <w:rsid w:val="3A695320"/>
    <w:rsid w:val="3A6C1768"/>
    <w:rsid w:val="3A70086E"/>
    <w:rsid w:val="3A764E2B"/>
    <w:rsid w:val="3A7A6695"/>
    <w:rsid w:val="3A7B1D56"/>
    <w:rsid w:val="3A801072"/>
    <w:rsid w:val="3A8115F9"/>
    <w:rsid w:val="3A8143DD"/>
    <w:rsid w:val="3A874B5D"/>
    <w:rsid w:val="3A8A19F5"/>
    <w:rsid w:val="3A8A29B4"/>
    <w:rsid w:val="3A8D38AB"/>
    <w:rsid w:val="3A8E1C1E"/>
    <w:rsid w:val="3A8E7668"/>
    <w:rsid w:val="3A9209D7"/>
    <w:rsid w:val="3A97309A"/>
    <w:rsid w:val="3A9B66D7"/>
    <w:rsid w:val="3AA06ED3"/>
    <w:rsid w:val="3AA135D7"/>
    <w:rsid w:val="3AA4533B"/>
    <w:rsid w:val="3AA644F0"/>
    <w:rsid w:val="3AA65FF0"/>
    <w:rsid w:val="3AAA38C4"/>
    <w:rsid w:val="3AAD7931"/>
    <w:rsid w:val="3AAF0725"/>
    <w:rsid w:val="3AAF7F6C"/>
    <w:rsid w:val="3AB34113"/>
    <w:rsid w:val="3AB50E65"/>
    <w:rsid w:val="3ABC242A"/>
    <w:rsid w:val="3ABD2722"/>
    <w:rsid w:val="3AC02E17"/>
    <w:rsid w:val="3AC16F30"/>
    <w:rsid w:val="3AC7765C"/>
    <w:rsid w:val="3ACB4E2D"/>
    <w:rsid w:val="3AD036D0"/>
    <w:rsid w:val="3AD04A87"/>
    <w:rsid w:val="3AD20656"/>
    <w:rsid w:val="3AD806E8"/>
    <w:rsid w:val="3AE115C9"/>
    <w:rsid w:val="3AE762FC"/>
    <w:rsid w:val="3AE90128"/>
    <w:rsid w:val="3AEA1C5C"/>
    <w:rsid w:val="3AEB082C"/>
    <w:rsid w:val="3AEE2F30"/>
    <w:rsid w:val="3AF06B6F"/>
    <w:rsid w:val="3AF324A6"/>
    <w:rsid w:val="3AF375EA"/>
    <w:rsid w:val="3AF66BF5"/>
    <w:rsid w:val="3AFE3FEB"/>
    <w:rsid w:val="3AFE4134"/>
    <w:rsid w:val="3B002240"/>
    <w:rsid w:val="3B010D0F"/>
    <w:rsid w:val="3B051D81"/>
    <w:rsid w:val="3B05404A"/>
    <w:rsid w:val="3B055A30"/>
    <w:rsid w:val="3B091982"/>
    <w:rsid w:val="3B0C3189"/>
    <w:rsid w:val="3B1015F5"/>
    <w:rsid w:val="3B104784"/>
    <w:rsid w:val="3B112F06"/>
    <w:rsid w:val="3B145BE6"/>
    <w:rsid w:val="3B153BC9"/>
    <w:rsid w:val="3B165590"/>
    <w:rsid w:val="3B1710F4"/>
    <w:rsid w:val="3B1808E1"/>
    <w:rsid w:val="3B185C13"/>
    <w:rsid w:val="3B192DD5"/>
    <w:rsid w:val="3B1D7A80"/>
    <w:rsid w:val="3B213C37"/>
    <w:rsid w:val="3B252414"/>
    <w:rsid w:val="3B2B16CE"/>
    <w:rsid w:val="3B314930"/>
    <w:rsid w:val="3B320689"/>
    <w:rsid w:val="3B322553"/>
    <w:rsid w:val="3B340EB4"/>
    <w:rsid w:val="3B34193A"/>
    <w:rsid w:val="3B3E05EF"/>
    <w:rsid w:val="3B4227E2"/>
    <w:rsid w:val="3B4273E4"/>
    <w:rsid w:val="3B427C5B"/>
    <w:rsid w:val="3B452235"/>
    <w:rsid w:val="3B460048"/>
    <w:rsid w:val="3B497B4B"/>
    <w:rsid w:val="3B4A7809"/>
    <w:rsid w:val="3B4D28A7"/>
    <w:rsid w:val="3B58371B"/>
    <w:rsid w:val="3B5E41FC"/>
    <w:rsid w:val="3B60176B"/>
    <w:rsid w:val="3B6122E6"/>
    <w:rsid w:val="3B68509A"/>
    <w:rsid w:val="3B6D5B2C"/>
    <w:rsid w:val="3B6E5B65"/>
    <w:rsid w:val="3B7010B9"/>
    <w:rsid w:val="3B714FA6"/>
    <w:rsid w:val="3B742414"/>
    <w:rsid w:val="3B7E1593"/>
    <w:rsid w:val="3B82021D"/>
    <w:rsid w:val="3B8435A3"/>
    <w:rsid w:val="3B85118F"/>
    <w:rsid w:val="3B8A0C71"/>
    <w:rsid w:val="3B8A3AFF"/>
    <w:rsid w:val="3B8B10F9"/>
    <w:rsid w:val="3B8C2396"/>
    <w:rsid w:val="3B8C6DF2"/>
    <w:rsid w:val="3B901119"/>
    <w:rsid w:val="3B966756"/>
    <w:rsid w:val="3B9C6441"/>
    <w:rsid w:val="3B9E4765"/>
    <w:rsid w:val="3BA11647"/>
    <w:rsid w:val="3BA14685"/>
    <w:rsid w:val="3BA21B12"/>
    <w:rsid w:val="3BA67C75"/>
    <w:rsid w:val="3BAC3D3A"/>
    <w:rsid w:val="3BAE13B6"/>
    <w:rsid w:val="3BAF2105"/>
    <w:rsid w:val="3BB1195D"/>
    <w:rsid w:val="3BB22665"/>
    <w:rsid w:val="3BB23C07"/>
    <w:rsid w:val="3BB632F5"/>
    <w:rsid w:val="3BC00C42"/>
    <w:rsid w:val="3BC22060"/>
    <w:rsid w:val="3BC57704"/>
    <w:rsid w:val="3BC7646C"/>
    <w:rsid w:val="3BC7755F"/>
    <w:rsid w:val="3BC918B6"/>
    <w:rsid w:val="3BCA574B"/>
    <w:rsid w:val="3BCB2933"/>
    <w:rsid w:val="3BCE6D4A"/>
    <w:rsid w:val="3BCE73B8"/>
    <w:rsid w:val="3BD073A6"/>
    <w:rsid w:val="3BD1031E"/>
    <w:rsid w:val="3BD212A5"/>
    <w:rsid w:val="3BD631CE"/>
    <w:rsid w:val="3BDC2D2B"/>
    <w:rsid w:val="3BDC4CA4"/>
    <w:rsid w:val="3BE2161E"/>
    <w:rsid w:val="3BE57180"/>
    <w:rsid w:val="3BE95656"/>
    <w:rsid w:val="3BE95CD8"/>
    <w:rsid w:val="3BE95DD2"/>
    <w:rsid w:val="3BEF7551"/>
    <w:rsid w:val="3BF037C4"/>
    <w:rsid w:val="3BF630E9"/>
    <w:rsid w:val="3BF834E0"/>
    <w:rsid w:val="3BFB0132"/>
    <w:rsid w:val="3BFC13E7"/>
    <w:rsid w:val="3BFE376A"/>
    <w:rsid w:val="3C0179E3"/>
    <w:rsid w:val="3C046F17"/>
    <w:rsid w:val="3C054234"/>
    <w:rsid w:val="3C0B1D96"/>
    <w:rsid w:val="3C0C07F1"/>
    <w:rsid w:val="3C0C4C91"/>
    <w:rsid w:val="3C131615"/>
    <w:rsid w:val="3C166AE6"/>
    <w:rsid w:val="3C1E19BE"/>
    <w:rsid w:val="3C1E591F"/>
    <w:rsid w:val="3C213BD5"/>
    <w:rsid w:val="3C24308B"/>
    <w:rsid w:val="3C273C8B"/>
    <w:rsid w:val="3C287054"/>
    <w:rsid w:val="3C2D4AC7"/>
    <w:rsid w:val="3C2D5E0D"/>
    <w:rsid w:val="3C321539"/>
    <w:rsid w:val="3C3955E5"/>
    <w:rsid w:val="3C3A091C"/>
    <w:rsid w:val="3C3B74F3"/>
    <w:rsid w:val="3C3E1EEA"/>
    <w:rsid w:val="3C3E2556"/>
    <w:rsid w:val="3C4017E0"/>
    <w:rsid w:val="3C4153C6"/>
    <w:rsid w:val="3C433FD5"/>
    <w:rsid w:val="3C440D08"/>
    <w:rsid w:val="3C4433AC"/>
    <w:rsid w:val="3C4F01B9"/>
    <w:rsid w:val="3C54449B"/>
    <w:rsid w:val="3C555F10"/>
    <w:rsid w:val="3C5922E7"/>
    <w:rsid w:val="3C5A1384"/>
    <w:rsid w:val="3C5A1463"/>
    <w:rsid w:val="3C5C2EBA"/>
    <w:rsid w:val="3C5E6619"/>
    <w:rsid w:val="3C620F39"/>
    <w:rsid w:val="3C65177A"/>
    <w:rsid w:val="3C6721CE"/>
    <w:rsid w:val="3C673D8C"/>
    <w:rsid w:val="3C6844D4"/>
    <w:rsid w:val="3C6C4840"/>
    <w:rsid w:val="3C6D2CD6"/>
    <w:rsid w:val="3C6E52ED"/>
    <w:rsid w:val="3C6F2F77"/>
    <w:rsid w:val="3C712415"/>
    <w:rsid w:val="3C734820"/>
    <w:rsid w:val="3C757C82"/>
    <w:rsid w:val="3C774888"/>
    <w:rsid w:val="3C7E35DC"/>
    <w:rsid w:val="3C7E74F5"/>
    <w:rsid w:val="3C7F2817"/>
    <w:rsid w:val="3C7F5435"/>
    <w:rsid w:val="3C86407A"/>
    <w:rsid w:val="3C891147"/>
    <w:rsid w:val="3C8D2420"/>
    <w:rsid w:val="3C8F3B2A"/>
    <w:rsid w:val="3C8F6CC2"/>
    <w:rsid w:val="3C902C37"/>
    <w:rsid w:val="3C904ABB"/>
    <w:rsid w:val="3C930F01"/>
    <w:rsid w:val="3C950803"/>
    <w:rsid w:val="3C9516C9"/>
    <w:rsid w:val="3C970AD8"/>
    <w:rsid w:val="3C99402B"/>
    <w:rsid w:val="3C9B011B"/>
    <w:rsid w:val="3CA00624"/>
    <w:rsid w:val="3CA126D4"/>
    <w:rsid w:val="3CA2443B"/>
    <w:rsid w:val="3CA724C0"/>
    <w:rsid w:val="3CB05426"/>
    <w:rsid w:val="3CB53C11"/>
    <w:rsid w:val="3CB74C34"/>
    <w:rsid w:val="3CB94835"/>
    <w:rsid w:val="3CBB4F06"/>
    <w:rsid w:val="3CBE26E6"/>
    <w:rsid w:val="3CC0306A"/>
    <w:rsid w:val="3CC20CF4"/>
    <w:rsid w:val="3CC30A07"/>
    <w:rsid w:val="3CC3188F"/>
    <w:rsid w:val="3CC3371D"/>
    <w:rsid w:val="3CC502E3"/>
    <w:rsid w:val="3CC53FCA"/>
    <w:rsid w:val="3CC91472"/>
    <w:rsid w:val="3CCB17A5"/>
    <w:rsid w:val="3CD36909"/>
    <w:rsid w:val="3CD5411B"/>
    <w:rsid w:val="3CD60DCA"/>
    <w:rsid w:val="3CDD7F4B"/>
    <w:rsid w:val="3CE20488"/>
    <w:rsid w:val="3CE70FB4"/>
    <w:rsid w:val="3CE80EF2"/>
    <w:rsid w:val="3CEA3A6A"/>
    <w:rsid w:val="3CEB0877"/>
    <w:rsid w:val="3CEC1DE7"/>
    <w:rsid w:val="3CF04C46"/>
    <w:rsid w:val="3CF764B4"/>
    <w:rsid w:val="3CF97EB1"/>
    <w:rsid w:val="3CFB340F"/>
    <w:rsid w:val="3CFD0624"/>
    <w:rsid w:val="3CFF2342"/>
    <w:rsid w:val="3D03464E"/>
    <w:rsid w:val="3D053092"/>
    <w:rsid w:val="3D0A236D"/>
    <w:rsid w:val="3D0C4502"/>
    <w:rsid w:val="3D120E16"/>
    <w:rsid w:val="3D13323A"/>
    <w:rsid w:val="3D1954D5"/>
    <w:rsid w:val="3D196C8E"/>
    <w:rsid w:val="3D1D4A64"/>
    <w:rsid w:val="3D20386F"/>
    <w:rsid w:val="3D204DB1"/>
    <w:rsid w:val="3D2343E1"/>
    <w:rsid w:val="3D260C30"/>
    <w:rsid w:val="3D2664EA"/>
    <w:rsid w:val="3D2D2ED6"/>
    <w:rsid w:val="3D2E1AC3"/>
    <w:rsid w:val="3D307665"/>
    <w:rsid w:val="3D3219AC"/>
    <w:rsid w:val="3D355B7E"/>
    <w:rsid w:val="3D45264E"/>
    <w:rsid w:val="3D4F2FD6"/>
    <w:rsid w:val="3D4F7EA5"/>
    <w:rsid w:val="3D504055"/>
    <w:rsid w:val="3D544E96"/>
    <w:rsid w:val="3D5478CE"/>
    <w:rsid w:val="3D56068A"/>
    <w:rsid w:val="3D593F08"/>
    <w:rsid w:val="3D5956AA"/>
    <w:rsid w:val="3D5E4312"/>
    <w:rsid w:val="3D5F60A4"/>
    <w:rsid w:val="3D602644"/>
    <w:rsid w:val="3D61650B"/>
    <w:rsid w:val="3D6A6380"/>
    <w:rsid w:val="3D6E077B"/>
    <w:rsid w:val="3D703E17"/>
    <w:rsid w:val="3D7A2EED"/>
    <w:rsid w:val="3D7B0D59"/>
    <w:rsid w:val="3D811D31"/>
    <w:rsid w:val="3D825432"/>
    <w:rsid w:val="3D8326E1"/>
    <w:rsid w:val="3D852847"/>
    <w:rsid w:val="3D860334"/>
    <w:rsid w:val="3D8E7D40"/>
    <w:rsid w:val="3D916A8D"/>
    <w:rsid w:val="3D99054C"/>
    <w:rsid w:val="3DA04B8B"/>
    <w:rsid w:val="3DA2020A"/>
    <w:rsid w:val="3DA31033"/>
    <w:rsid w:val="3DA52CB9"/>
    <w:rsid w:val="3DAC4963"/>
    <w:rsid w:val="3DAE41FD"/>
    <w:rsid w:val="3DB01115"/>
    <w:rsid w:val="3DB12513"/>
    <w:rsid w:val="3DB209AD"/>
    <w:rsid w:val="3DB25F05"/>
    <w:rsid w:val="3DB56CDF"/>
    <w:rsid w:val="3DB664E9"/>
    <w:rsid w:val="3DBB5D82"/>
    <w:rsid w:val="3DBC1ED6"/>
    <w:rsid w:val="3DBD75B6"/>
    <w:rsid w:val="3DBE5BE0"/>
    <w:rsid w:val="3DC14B58"/>
    <w:rsid w:val="3DC324A2"/>
    <w:rsid w:val="3DC93986"/>
    <w:rsid w:val="3DC95770"/>
    <w:rsid w:val="3DD073AB"/>
    <w:rsid w:val="3DD07F73"/>
    <w:rsid w:val="3DD16398"/>
    <w:rsid w:val="3DDE4A47"/>
    <w:rsid w:val="3DE236C5"/>
    <w:rsid w:val="3DE24F73"/>
    <w:rsid w:val="3DE354F0"/>
    <w:rsid w:val="3DE42E87"/>
    <w:rsid w:val="3DED2C29"/>
    <w:rsid w:val="3DEF5C6E"/>
    <w:rsid w:val="3DF01FFC"/>
    <w:rsid w:val="3DF17E01"/>
    <w:rsid w:val="3DF52FAE"/>
    <w:rsid w:val="3DF559E7"/>
    <w:rsid w:val="3DF7090F"/>
    <w:rsid w:val="3DF805CC"/>
    <w:rsid w:val="3DFB2219"/>
    <w:rsid w:val="3DFC12C2"/>
    <w:rsid w:val="3DFF1E4C"/>
    <w:rsid w:val="3DFF28EB"/>
    <w:rsid w:val="3E08797C"/>
    <w:rsid w:val="3E095BD7"/>
    <w:rsid w:val="3E0A61BA"/>
    <w:rsid w:val="3E10678E"/>
    <w:rsid w:val="3E134594"/>
    <w:rsid w:val="3E15118C"/>
    <w:rsid w:val="3E17241F"/>
    <w:rsid w:val="3E1C6D36"/>
    <w:rsid w:val="3E1D78BD"/>
    <w:rsid w:val="3E257F4D"/>
    <w:rsid w:val="3E280855"/>
    <w:rsid w:val="3E3A04EC"/>
    <w:rsid w:val="3E3C54CC"/>
    <w:rsid w:val="3E3F37D2"/>
    <w:rsid w:val="3E454B06"/>
    <w:rsid w:val="3E46157A"/>
    <w:rsid w:val="3E5634AE"/>
    <w:rsid w:val="3E571EB3"/>
    <w:rsid w:val="3E5A4CBB"/>
    <w:rsid w:val="3E5E4E5B"/>
    <w:rsid w:val="3E5F322A"/>
    <w:rsid w:val="3E604908"/>
    <w:rsid w:val="3E653CA4"/>
    <w:rsid w:val="3E6E7766"/>
    <w:rsid w:val="3E705B44"/>
    <w:rsid w:val="3E777984"/>
    <w:rsid w:val="3E7A0F28"/>
    <w:rsid w:val="3E7A58D9"/>
    <w:rsid w:val="3E7C0ED9"/>
    <w:rsid w:val="3E7C2C7F"/>
    <w:rsid w:val="3E7C363A"/>
    <w:rsid w:val="3E7D1800"/>
    <w:rsid w:val="3E7D4721"/>
    <w:rsid w:val="3E7E643F"/>
    <w:rsid w:val="3E807D72"/>
    <w:rsid w:val="3E8111C4"/>
    <w:rsid w:val="3E822B68"/>
    <w:rsid w:val="3E82720B"/>
    <w:rsid w:val="3E842629"/>
    <w:rsid w:val="3E882822"/>
    <w:rsid w:val="3E884D88"/>
    <w:rsid w:val="3E895DE1"/>
    <w:rsid w:val="3E8B53D5"/>
    <w:rsid w:val="3E904EF1"/>
    <w:rsid w:val="3E916C6C"/>
    <w:rsid w:val="3E922E35"/>
    <w:rsid w:val="3E924E47"/>
    <w:rsid w:val="3E932F27"/>
    <w:rsid w:val="3E9863DA"/>
    <w:rsid w:val="3E9878FD"/>
    <w:rsid w:val="3E9F743D"/>
    <w:rsid w:val="3EA95E36"/>
    <w:rsid w:val="3EAB1162"/>
    <w:rsid w:val="3EAB2733"/>
    <w:rsid w:val="3EB425AB"/>
    <w:rsid w:val="3EB465B2"/>
    <w:rsid w:val="3EB85E26"/>
    <w:rsid w:val="3EBD7A2D"/>
    <w:rsid w:val="3ECB2AAB"/>
    <w:rsid w:val="3ECC7FB7"/>
    <w:rsid w:val="3ED03EBE"/>
    <w:rsid w:val="3ED65516"/>
    <w:rsid w:val="3EE5176B"/>
    <w:rsid w:val="3EE51DB2"/>
    <w:rsid w:val="3EED4FA9"/>
    <w:rsid w:val="3EEE0634"/>
    <w:rsid w:val="3EF07800"/>
    <w:rsid w:val="3EF46BBC"/>
    <w:rsid w:val="3EF61345"/>
    <w:rsid w:val="3EF65536"/>
    <w:rsid w:val="3EFA750F"/>
    <w:rsid w:val="3EFE2490"/>
    <w:rsid w:val="3F023215"/>
    <w:rsid w:val="3F057D92"/>
    <w:rsid w:val="3F0821D8"/>
    <w:rsid w:val="3F0F38FF"/>
    <w:rsid w:val="3F113F16"/>
    <w:rsid w:val="3F12784B"/>
    <w:rsid w:val="3F132567"/>
    <w:rsid w:val="3F1670D6"/>
    <w:rsid w:val="3F174993"/>
    <w:rsid w:val="3F1A18ED"/>
    <w:rsid w:val="3F1B1E5D"/>
    <w:rsid w:val="3F1B3AB3"/>
    <w:rsid w:val="3F1E7CD1"/>
    <w:rsid w:val="3F1F48BD"/>
    <w:rsid w:val="3F202DED"/>
    <w:rsid w:val="3F2819E0"/>
    <w:rsid w:val="3F293D75"/>
    <w:rsid w:val="3F2A24FC"/>
    <w:rsid w:val="3F2E4520"/>
    <w:rsid w:val="3F2F187C"/>
    <w:rsid w:val="3F2F48E2"/>
    <w:rsid w:val="3F315EC2"/>
    <w:rsid w:val="3F330E28"/>
    <w:rsid w:val="3F36338C"/>
    <w:rsid w:val="3F387B80"/>
    <w:rsid w:val="3F3B74B5"/>
    <w:rsid w:val="3F3C4839"/>
    <w:rsid w:val="3F3E130C"/>
    <w:rsid w:val="3F467E33"/>
    <w:rsid w:val="3F484838"/>
    <w:rsid w:val="3F4A1635"/>
    <w:rsid w:val="3F4D3661"/>
    <w:rsid w:val="3F4F2F2E"/>
    <w:rsid w:val="3F500A43"/>
    <w:rsid w:val="3F502095"/>
    <w:rsid w:val="3F510A5D"/>
    <w:rsid w:val="3F53148F"/>
    <w:rsid w:val="3F5853C3"/>
    <w:rsid w:val="3F5A026A"/>
    <w:rsid w:val="3F5E7A22"/>
    <w:rsid w:val="3F5F0D20"/>
    <w:rsid w:val="3F606DC8"/>
    <w:rsid w:val="3F657CB8"/>
    <w:rsid w:val="3F6C64E1"/>
    <w:rsid w:val="3F766C5D"/>
    <w:rsid w:val="3F7D69B5"/>
    <w:rsid w:val="3F800E19"/>
    <w:rsid w:val="3F83229D"/>
    <w:rsid w:val="3F895499"/>
    <w:rsid w:val="3F897061"/>
    <w:rsid w:val="3F8E2694"/>
    <w:rsid w:val="3F8E3417"/>
    <w:rsid w:val="3F8F025B"/>
    <w:rsid w:val="3F8F6878"/>
    <w:rsid w:val="3F906A56"/>
    <w:rsid w:val="3F91607C"/>
    <w:rsid w:val="3F980208"/>
    <w:rsid w:val="3F9A2AC1"/>
    <w:rsid w:val="3F9A5FD2"/>
    <w:rsid w:val="3F9D0EA4"/>
    <w:rsid w:val="3F9F0650"/>
    <w:rsid w:val="3F9F4E6F"/>
    <w:rsid w:val="3F9F759E"/>
    <w:rsid w:val="3FA42D9C"/>
    <w:rsid w:val="3FA86EB6"/>
    <w:rsid w:val="3FA90CD1"/>
    <w:rsid w:val="3FB445A0"/>
    <w:rsid w:val="3FB9692A"/>
    <w:rsid w:val="3FC56AB4"/>
    <w:rsid w:val="3FC96119"/>
    <w:rsid w:val="3FCA2095"/>
    <w:rsid w:val="3FCC3E70"/>
    <w:rsid w:val="3FCD438D"/>
    <w:rsid w:val="3FCE5150"/>
    <w:rsid w:val="3FD34C15"/>
    <w:rsid w:val="3FD83707"/>
    <w:rsid w:val="3FD929A2"/>
    <w:rsid w:val="3FD963B5"/>
    <w:rsid w:val="3FDB5E4E"/>
    <w:rsid w:val="3FDC0AFF"/>
    <w:rsid w:val="3FDD627C"/>
    <w:rsid w:val="3FE563AD"/>
    <w:rsid w:val="3FF04288"/>
    <w:rsid w:val="3FFA0E5B"/>
    <w:rsid w:val="3FFA4CE4"/>
    <w:rsid w:val="4005187E"/>
    <w:rsid w:val="400523E9"/>
    <w:rsid w:val="40062F14"/>
    <w:rsid w:val="400769DE"/>
    <w:rsid w:val="400E5503"/>
    <w:rsid w:val="400F45D7"/>
    <w:rsid w:val="4012177B"/>
    <w:rsid w:val="40127009"/>
    <w:rsid w:val="40146E57"/>
    <w:rsid w:val="40175DC3"/>
    <w:rsid w:val="401906FC"/>
    <w:rsid w:val="401B6756"/>
    <w:rsid w:val="401E3F62"/>
    <w:rsid w:val="40205E32"/>
    <w:rsid w:val="402811F4"/>
    <w:rsid w:val="402D4C39"/>
    <w:rsid w:val="402E4DC0"/>
    <w:rsid w:val="40314E13"/>
    <w:rsid w:val="40330B0F"/>
    <w:rsid w:val="403547CC"/>
    <w:rsid w:val="40360A0A"/>
    <w:rsid w:val="40381B4F"/>
    <w:rsid w:val="40387DDC"/>
    <w:rsid w:val="403A34B3"/>
    <w:rsid w:val="404359F8"/>
    <w:rsid w:val="40453316"/>
    <w:rsid w:val="404A4FC2"/>
    <w:rsid w:val="404C3337"/>
    <w:rsid w:val="40503F1B"/>
    <w:rsid w:val="405103C6"/>
    <w:rsid w:val="405730D6"/>
    <w:rsid w:val="4059592D"/>
    <w:rsid w:val="405A1A27"/>
    <w:rsid w:val="4061336E"/>
    <w:rsid w:val="40634D1A"/>
    <w:rsid w:val="40693770"/>
    <w:rsid w:val="406A6D75"/>
    <w:rsid w:val="407118FE"/>
    <w:rsid w:val="40733E3E"/>
    <w:rsid w:val="407A6F20"/>
    <w:rsid w:val="407C4FD2"/>
    <w:rsid w:val="407D0727"/>
    <w:rsid w:val="407E5537"/>
    <w:rsid w:val="40810E6C"/>
    <w:rsid w:val="408124B0"/>
    <w:rsid w:val="40814265"/>
    <w:rsid w:val="40855E53"/>
    <w:rsid w:val="408742E7"/>
    <w:rsid w:val="40891CD9"/>
    <w:rsid w:val="408F53D1"/>
    <w:rsid w:val="40917EF0"/>
    <w:rsid w:val="40994715"/>
    <w:rsid w:val="40A330E7"/>
    <w:rsid w:val="40A73AE1"/>
    <w:rsid w:val="40A824CA"/>
    <w:rsid w:val="40A93A02"/>
    <w:rsid w:val="40A94123"/>
    <w:rsid w:val="40A9681B"/>
    <w:rsid w:val="40AC3951"/>
    <w:rsid w:val="40AD69D9"/>
    <w:rsid w:val="40AF2319"/>
    <w:rsid w:val="40B37E82"/>
    <w:rsid w:val="40B62DC3"/>
    <w:rsid w:val="40BB34E1"/>
    <w:rsid w:val="40C05E1A"/>
    <w:rsid w:val="40C14AB8"/>
    <w:rsid w:val="40C344DE"/>
    <w:rsid w:val="40C4400B"/>
    <w:rsid w:val="40C82DDB"/>
    <w:rsid w:val="40CD34F6"/>
    <w:rsid w:val="40D073A6"/>
    <w:rsid w:val="40D45F69"/>
    <w:rsid w:val="40D80E26"/>
    <w:rsid w:val="40DA4603"/>
    <w:rsid w:val="40DC07B2"/>
    <w:rsid w:val="40DE0287"/>
    <w:rsid w:val="40E02F3C"/>
    <w:rsid w:val="40E26F20"/>
    <w:rsid w:val="40E3505E"/>
    <w:rsid w:val="40E425AE"/>
    <w:rsid w:val="40E537C7"/>
    <w:rsid w:val="40E67E2A"/>
    <w:rsid w:val="40EA5979"/>
    <w:rsid w:val="40EC1027"/>
    <w:rsid w:val="40EC7330"/>
    <w:rsid w:val="40ED474E"/>
    <w:rsid w:val="40EE623F"/>
    <w:rsid w:val="40F52707"/>
    <w:rsid w:val="40F87BC2"/>
    <w:rsid w:val="40FB7DC6"/>
    <w:rsid w:val="40FC43B3"/>
    <w:rsid w:val="40FC4894"/>
    <w:rsid w:val="40FC551E"/>
    <w:rsid w:val="40FC7004"/>
    <w:rsid w:val="41034914"/>
    <w:rsid w:val="41065D37"/>
    <w:rsid w:val="41067D7D"/>
    <w:rsid w:val="410B7F70"/>
    <w:rsid w:val="410C5BB0"/>
    <w:rsid w:val="41130E46"/>
    <w:rsid w:val="41134B49"/>
    <w:rsid w:val="41143EDC"/>
    <w:rsid w:val="41163AEA"/>
    <w:rsid w:val="41197594"/>
    <w:rsid w:val="411B6C63"/>
    <w:rsid w:val="412D2EED"/>
    <w:rsid w:val="412F7923"/>
    <w:rsid w:val="41301C8D"/>
    <w:rsid w:val="413021BF"/>
    <w:rsid w:val="41320D2F"/>
    <w:rsid w:val="41322C7E"/>
    <w:rsid w:val="41372C81"/>
    <w:rsid w:val="413E236F"/>
    <w:rsid w:val="41406754"/>
    <w:rsid w:val="41432E76"/>
    <w:rsid w:val="4144579F"/>
    <w:rsid w:val="415215BE"/>
    <w:rsid w:val="41524EB1"/>
    <w:rsid w:val="41532115"/>
    <w:rsid w:val="41536D3C"/>
    <w:rsid w:val="4159567C"/>
    <w:rsid w:val="415A48F7"/>
    <w:rsid w:val="41606CA7"/>
    <w:rsid w:val="4162359D"/>
    <w:rsid w:val="416409A0"/>
    <w:rsid w:val="41641E39"/>
    <w:rsid w:val="41673E4B"/>
    <w:rsid w:val="41686ADE"/>
    <w:rsid w:val="416C244B"/>
    <w:rsid w:val="41741A97"/>
    <w:rsid w:val="41771839"/>
    <w:rsid w:val="417A316A"/>
    <w:rsid w:val="417C6EE0"/>
    <w:rsid w:val="41850F54"/>
    <w:rsid w:val="41854AE7"/>
    <w:rsid w:val="418558BC"/>
    <w:rsid w:val="41880694"/>
    <w:rsid w:val="418A6A84"/>
    <w:rsid w:val="418B34DB"/>
    <w:rsid w:val="419001A5"/>
    <w:rsid w:val="41924D51"/>
    <w:rsid w:val="41954816"/>
    <w:rsid w:val="41955AF1"/>
    <w:rsid w:val="41977344"/>
    <w:rsid w:val="419844CB"/>
    <w:rsid w:val="419B3B3F"/>
    <w:rsid w:val="419B6DAB"/>
    <w:rsid w:val="419E2A48"/>
    <w:rsid w:val="419E7C85"/>
    <w:rsid w:val="41A92AA8"/>
    <w:rsid w:val="41A95135"/>
    <w:rsid w:val="41AB48C6"/>
    <w:rsid w:val="41AC766A"/>
    <w:rsid w:val="41AE3003"/>
    <w:rsid w:val="41AE4653"/>
    <w:rsid w:val="41B01573"/>
    <w:rsid w:val="41B10202"/>
    <w:rsid w:val="41B17460"/>
    <w:rsid w:val="41B8623D"/>
    <w:rsid w:val="41B93A7C"/>
    <w:rsid w:val="41BC078B"/>
    <w:rsid w:val="41BE29E3"/>
    <w:rsid w:val="41C06F76"/>
    <w:rsid w:val="41C14B79"/>
    <w:rsid w:val="41C21BEC"/>
    <w:rsid w:val="41C26F2C"/>
    <w:rsid w:val="41C308A0"/>
    <w:rsid w:val="41C9331E"/>
    <w:rsid w:val="41CF0909"/>
    <w:rsid w:val="41D122C8"/>
    <w:rsid w:val="41D20C66"/>
    <w:rsid w:val="41D21736"/>
    <w:rsid w:val="41D270C3"/>
    <w:rsid w:val="41D62922"/>
    <w:rsid w:val="41D65943"/>
    <w:rsid w:val="41DF2BB9"/>
    <w:rsid w:val="41E16AC0"/>
    <w:rsid w:val="41E40338"/>
    <w:rsid w:val="41E44DBF"/>
    <w:rsid w:val="41EC61B2"/>
    <w:rsid w:val="41F41CE2"/>
    <w:rsid w:val="41FD599F"/>
    <w:rsid w:val="420025F1"/>
    <w:rsid w:val="4202158D"/>
    <w:rsid w:val="42045821"/>
    <w:rsid w:val="42053240"/>
    <w:rsid w:val="42105A7C"/>
    <w:rsid w:val="42112C44"/>
    <w:rsid w:val="42151B1E"/>
    <w:rsid w:val="42195026"/>
    <w:rsid w:val="421A34E7"/>
    <w:rsid w:val="421F4351"/>
    <w:rsid w:val="421F4713"/>
    <w:rsid w:val="42201E0B"/>
    <w:rsid w:val="42207CAC"/>
    <w:rsid w:val="42227E31"/>
    <w:rsid w:val="422A5CD1"/>
    <w:rsid w:val="422E1A2D"/>
    <w:rsid w:val="4233037B"/>
    <w:rsid w:val="423D39BE"/>
    <w:rsid w:val="42406BBD"/>
    <w:rsid w:val="4240740C"/>
    <w:rsid w:val="42462E4B"/>
    <w:rsid w:val="42497E83"/>
    <w:rsid w:val="424E2DCA"/>
    <w:rsid w:val="42507029"/>
    <w:rsid w:val="42526F7B"/>
    <w:rsid w:val="42553DFF"/>
    <w:rsid w:val="425E70FD"/>
    <w:rsid w:val="426305B5"/>
    <w:rsid w:val="426340B1"/>
    <w:rsid w:val="42671731"/>
    <w:rsid w:val="426A3947"/>
    <w:rsid w:val="426E1621"/>
    <w:rsid w:val="42755D41"/>
    <w:rsid w:val="427812DD"/>
    <w:rsid w:val="42797BE8"/>
    <w:rsid w:val="427C118B"/>
    <w:rsid w:val="427C4179"/>
    <w:rsid w:val="427D3525"/>
    <w:rsid w:val="427E0A1D"/>
    <w:rsid w:val="42812456"/>
    <w:rsid w:val="42841145"/>
    <w:rsid w:val="42872D56"/>
    <w:rsid w:val="428B0417"/>
    <w:rsid w:val="429072E2"/>
    <w:rsid w:val="42921CE9"/>
    <w:rsid w:val="42926B1E"/>
    <w:rsid w:val="429D1D89"/>
    <w:rsid w:val="429E5D2A"/>
    <w:rsid w:val="42A633FD"/>
    <w:rsid w:val="42AD06A8"/>
    <w:rsid w:val="42AD1479"/>
    <w:rsid w:val="42AF0121"/>
    <w:rsid w:val="42AF17CD"/>
    <w:rsid w:val="42B26A6D"/>
    <w:rsid w:val="42B94B9B"/>
    <w:rsid w:val="42BA6E18"/>
    <w:rsid w:val="42C278A2"/>
    <w:rsid w:val="42C93B57"/>
    <w:rsid w:val="42CD4A0A"/>
    <w:rsid w:val="42D2560A"/>
    <w:rsid w:val="42D265D3"/>
    <w:rsid w:val="42D36AB0"/>
    <w:rsid w:val="42D811E3"/>
    <w:rsid w:val="42DB1308"/>
    <w:rsid w:val="42DF66FE"/>
    <w:rsid w:val="42E0538C"/>
    <w:rsid w:val="42E14E64"/>
    <w:rsid w:val="42E1678F"/>
    <w:rsid w:val="42E22FE3"/>
    <w:rsid w:val="42E72357"/>
    <w:rsid w:val="42E94B1C"/>
    <w:rsid w:val="42EB4692"/>
    <w:rsid w:val="42EC2488"/>
    <w:rsid w:val="42F129A7"/>
    <w:rsid w:val="42F14594"/>
    <w:rsid w:val="42F324B7"/>
    <w:rsid w:val="42F938DF"/>
    <w:rsid w:val="42FA51A5"/>
    <w:rsid w:val="42FB5330"/>
    <w:rsid w:val="42FE6E19"/>
    <w:rsid w:val="42FF4CC8"/>
    <w:rsid w:val="4303207A"/>
    <w:rsid w:val="43070F0C"/>
    <w:rsid w:val="430778E9"/>
    <w:rsid w:val="430962F6"/>
    <w:rsid w:val="43130268"/>
    <w:rsid w:val="43140026"/>
    <w:rsid w:val="431936C5"/>
    <w:rsid w:val="431D7698"/>
    <w:rsid w:val="431D7DB8"/>
    <w:rsid w:val="43232EA3"/>
    <w:rsid w:val="432D3961"/>
    <w:rsid w:val="432F15D4"/>
    <w:rsid w:val="43316549"/>
    <w:rsid w:val="4332038B"/>
    <w:rsid w:val="43331783"/>
    <w:rsid w:val="433347D2"/>
    <w:rsid w:val="43347420"/>
    <w:rsid w:val="433D072F"/>
    <w:rsid w:val="433E14EE"/>
    <w:rsid w:val="433F18F1"/>
    <w:rsid w:val="434048FC"/>
    <w:rsid w:val="43427A8D"/>
    <w:rsid w:val="43462FBE"/>
    <w:rsid w:val="43465A58"/>
    <w:rsid w:val="4348643E"/>
    <w:rsid w:val="43486784"/>
    <w:rsid w:val="434A2199"/>
    <w:rsid w:val="434B6EE3"/>
    <w:rsid w:val="434E3121"/>
    <w:rsid w:val="43531760"/>
    <w:rsid w:val="43557E4E"/>
    <w:rsid w:val="435A2F38"/>
    <w:rsid w:val="435D3676"/>
    <w:rsid w:val="43615A06"/>
    <w:rsid w:val="43624B09"/>
    <w:rsid w:val="43647771"/>
    <w:rsid w:val="4365272E"/>
    <w:rsid w:val="436B3504"/>
    <w:rsid w:val="436B6932"/>
    <w:rsid w:val="436E7009"/>
    <w:rsid w:val="436F544E"/>
    <w:rsid w:val="43724F77"/>
    <w:rsid w:val="43730387"/>
    <w:rsid w:val="43750D12"/>
    <w:rsid w:val="43751209"/>
    <w:rsid w:val="438307E6"/>
    <w:rsid w:val="438350D3"/>
    <w:rsid w:val="43871231"/>
    <w:rsid w:val="43877953"/>
    <w:rsid w:val="4388678E"/>
    <w:rsid w:val="438961C4"/>
    <w:rsid w:val="438E06B9"/>
    <w:rsid w:val="439266B8"/>
    <w:rsid w:val="439539A7"/>
    <w:rsid w:val="43963776"/>
    <w:rsid w:val="439F20AA"/>
    <w:rsid w:val="43A17285"/>
    <w:rsid w:val="43A30166"/>
    <w:rsid w:val="43A308B4"/>
    <w:rsid w:val="43A57396"/>
    <w:rsid w:val="43A666FD"/>
    <w:rsid w:val="43A817DA"/>
    <w:rsid w:val="43AA577E"/>
    <w:rsid w:val="43AC5FD4"/>
    <w:rsid w:val="43AC66CE"/>
    <w:rsid w:val="43BC7E05"/>
    <w:rsid w:val="43BE3CB5"/>
    <w:rsid w:val="43C028D5"/>
    <w:rsid w:val="43C11CB4"/>
    <w:rsid w:val="43C12E50"/>
    <w:rsid w:val="43C205DF"/>
    <w:rsid w:val="43C21A94"/>
    <w:rsid w:val="43C304B7"/>
    <w:rsid w:val="43C34E39"/>
    <w:rsid w:val="43C419C9"/>
    <w:rsid w:val="43C90ACC"/>
    <w:rsid w:val="43CF0732"/>
    <w:rsid w:val="43CF5101"/>
    <w:rsid w:val="43D34D22"/>
    <w:rsid w:val="43D87CDC"/>
    <w:rsid w:val="43DD2F8E"/>
    <w:rsid w:val="43E06B65"/>
    <w:rsid w:val="43E1405A"/>
    <w:rsid w:val="43E65A64"/>
    <w:rsid w:val="43E84EAA"/>
    <w:rsid w:val="43E85105"/>
    <w:rsid w:val="43EE003C"/>
    <w:rsid w:val="43F06103"/>
    <w:rsid w:val="43F2228B"/>
    <w:rsid w:val="43F61940"/>
    <w:rsid w:val="43FA0F09"/>
    <w:rsid w:val="43FA11CD"/>
    <w:rsid w:val="43FB4F7A"/>
    <w:rsid w:val="43FB6B25"/>
    <w:rsid w:val="440646A9"/>
    <w:rsid w:val="440741F7"/>
    <w:rsid w:val="44083966"/>
    <w:rsid w:val="44097A64"/>
    <w:rsid w:val="440A0324"/>
    <w:rsid w:val="440A4B5F"/>
    <w:rsid w:val="4410103E"/>
    <w:rsid w:val="44102E16"/>
    <w:rsid w:val="44146A30"/>
    <w:rsid w:val="441A5541"/>
    <w:rsid w:val="441C2119"/>
    <w:rsid w:val="441D19E6"/>
    <w:rsid w:val="44204DAC"/>
    <w:rsid w:val="44245164"/>
    <w:rsid w:val="442A2300"/>
    <w:rsid w:val="442B205E"/>
    <w:rsid w:val="442B3B40"/>
    <w:rsid w:val="442E61AA"/>
    <w:rsid w:val="44326F58"/>
    <w:rsid w:val="44332680"/>
    <w:rsid w:val="44352817"/>
    <w:rsid w:val="443C2C52"/>
    <w:rsid w:val="443F4363"/>
    <w:rsid w:val="44413323"/>
    <w:rsid w:val="444418BF"/>
    <w:rsid w:val="44457597"/>
    <w:rsid w:val="44461CBF"/>
    <w:rsid w:val="44466E68"/>
    <w:rsid w:val="444C2D64"/>
    <w:rsid w:val="444D0FF9"/>
    <w:rsid w:val="44515FB0"/>
    <w:rsid w:val="445223FA"/>
    <w:rsid w:val="4458310A"/>
    <w:rsid w:val="445C22A3"/>
    <w:rsid w:val="445C4860"/>
    <w:rsid w:val="445F75F9"/>
    <w:rsid w:val="44615C66"/>
    <w:rsid w:val="44635D24"/>
    <w:rsid w:val="44657EE5"/>
    <w:rsid w:val="44677A01"/>
    <w:rsid w:val="4468231D"/>
    <w:rsid w:val="446B2877"/>
    <w:rsid w:val="446E7108"/>
    <w:rsid w:val="44717549"/>
    <w:rsid w:val="44761162"/>
    <w:rsid w:val="44796E03"/>
    <w:rsid w:val="44797B9B"/>
    <w:rsid w:val="447A5C1F"/>
    <w:rsid w:val="44823702"/>
    <w:rsid w:val="44863ED3"/>
    <w:rsid w:val="44892F0E"/>
    <w:rsid w:val="44897C59"/>
    <w:rsid w:val="448A2104"/>
    <w:rsid w:val="448A35A0"/>
    <w:rsid w:val="448E41DC"/>
    <w:rsid w:val="448F2C91"/>
    <w:rsid w:val="44917BDE"/>
    <w:rsid w:val="44925D7D"/>
    <w:rsid w:val="44935D67"/>
    <w:rsid w:val="44960EA2"/>
    <w:rsid w:val="44961722"/>
    <w:rsid w:val="449A4913"/>
    <w:rsid w:val="449C44C9"/>
    <w:rsid w:val="449E0FCA"/>
    <w:rsid w:val="44A030DA"/>
    <w:rsid w:val="44A1492F"/>
    <w:rsid w:val="44A41E11"/>
    <w:rsid w:val="44A62938"/>
    <w:rsid w:val="44A91538"/>
    <w:rsid w:val="44AB77A9"/>
    <w:rsid w:val="44AF3C4D"/>
    <w:rsid w:val="44B1107D"/>
    <w:rsid w:val="44B17755"/>
    <w:rsid w:val="44B67E0A"/>
    <w:rsid w:val="44B85AD3"/>
    <w:rsid w:val="44BB6840"/>
    <w:rsid w:val="44BB71B5"/>
    <w:rsid w:val="44BE44E9"/>
    <w:rsid w:val="44BF6047"/>
    <w:rsid w:val="44C708EA"/>
    <w:rsid w:val="44C804BC"/>
    <w:rsid w:val="44D5387E"/>
    <w:rsid w:val="44D71B24"/>
    <w:rsid w:val="44D7378B"/>
    <w:rsid w:val="44DC0B83"/>
    <w:rsid w:val="44DE6DBD"/>
    <w:rsid w:val="44DF4F03"/>
    <w:rsid w:val="44E10F2E"/>
    <w:rsid w:val="44E77D46"/>
    <w:rsid w:val="44E8110C"/>
    <w:rsid w:val="44EC45FF"/>
    <w:rsid w:val="44EE3891"/>
    <w:rsid w:val="44F048D1"/>
    <w:rsid w:val="44F158C0"/>
    <w:rsid w:val="44F63A12"/>
    <w:rsid w:val="44FA5EF6"/>
    <w:rsid w:val="44FC276E"/>
    <w:rsid w:val="44FE5234"/>
    <w:rsid w:val="45045886"/>
    <w:rsid w:val="450545A5"/>
    <w:rsid w:val="45075223"/>
    <w:rsid w:val="45103877"/>
    <w:rsid w:val="45124B2C"/>
    <w:rsid w:val="45131EAE"/>
    <w:rsid w:val="451A41E4"/>
    <w:rsid w:val="451A5B20"/>
    <w:rsid w:val="451B2123"/>
    <w:rsid w:val="451C62DE"/>
    <w:rsid w:val="45203161"/>
    <w:rsid w:val="4524000E"/>
    <w:rsid w:val="45285381"/>
    <w:rsid w:val="45291178"/>
    <w:rsid w:val="452E1093"/>
    <w:rsid w:val="45317FAE"/>
    <w:rsid w:val="45335547"/>
    <w:rsid w:val="453A189E"/>
    <w:rsid w:val="453E0D06"/>
    <w:rsid w:val="45431AAF"/>
    <w:rsid w:val="45481A99"/>
    <w:rsid w:val="454D7CC9"/>
    <w:rsid w:val="455D3D0A"/>
    <w:rsid w:val="455E3B80"/>
    <w:rsid w:val="4560575B"/>
    <w:rsid w:val="45640F4B"/>
    <w:rsid w:val="4564181F"/>
    <w:rsid w:val="45662DED"/>
    <w:rsid w:val="45693C3C"/>
    <w:rsid w:val="456B333E"/>
    <w:rsid w:val="45757CB5"/>
    <w:rsid w:val="457907BF"/>
    <w:rsid w:val="457A6B67"/>
    <w:rsid w:val="457E1993"/>
    <w:rsid w:val="4583012C"/>
    <w:rsid w:val="4586370C"/>
    <w:rsid w:val="4589627B"/>
    <w:rsid w:val="458F495C"/>
    <w:rsid w:val="4590355B"/>
    <w:rsid w:val="4592217C"/>
    <w:rsid w:val="45951EB2"/>
    <w:rsid w:val="45954DBA"/>
    <w:rsid w:val="459718E1"/>
    <w:rsid w:val="459B2B84"/>
    <w:rsid w:val="459F2D6E"/>
    <w:rsid w:val="45AB79DA"/>
    <w:rsid w:val="45AE447A"/>
    <w:rsid w:val="45AF21F0"/>
    <w:rsid w:val="45B158EA"/>
    <w:rsid w:val="45B41CF3"/>
    <w:rsid w:val="45B4658A"/>
    <w:rsid w:val="45B81971"/>
    <w:rsid w:val="45BF23DA"/>
    <w:rsid w:val="45C33316"/>
    <w:rsid w:val="45C602C8"/>
    <w:rsid w:val="45C733E2"/>
    <w:rsid w:val="45CB687D"/>
    <w:rsid w:val="45CD4B21"/>
    <w:rsid w:val="45D24D21"/>
    <w:rsid w:val="45D71616"/>
    <w:rsid w:val="45D76974"/>
    <w:rsid w:val="45D84216"/>
    <w:rsid w:val="45D93F79"/>
    <w:rsid w:val="45E20A4F"/>
    <w:rsid w:val="45E350CE"/>
    <w:rsid w:val="45E52053"/>
    <w:rsid w:val="45E80ACA"/>
    <w:rsid w:val="45E85ACA"/>
    <w:rsid w:val="45EF7D59"/>
    <w:rsid w:val="460166D7"/>
    <w:rsid w:val="46020737"/>
    <w:rsid w:val="46046010"/>
    <w:rsid w:val="460A656D"/>
    <w:rsid w:val="460D064A"/>
    <w:rsid w:val="460D5048"/>
    <w:rsid w:val="46111D2D"/>
    <w:rsid w:val="461710C5"/>
    <w:rsid w:val="461D5E11"/>
    <w:rsid w:val="46224F62"/>
    <w:rsid w:val="46261863"/>
    <w:rsid w:val="462B7143"/>
    <w:rsid w:val="462E7A1A"/>
    <w:rsid w:val="46314256"/>
    <w:rsid w:val="463471CA"/>
    <w:rsid w:val="46412CE1"/>
    <w:rsid w:val="46413765"/>
    <w:rsid w:val="46434AB5"/>
    <w:rsid w:val="46460814"/>
    <w:rsid w:val="46484E3B"/>
    <w:rsid w:val="46493663"/>
    <w:rsid w:val="464F4583"/>
    <w:rsid w:val="464F5EF3"/>
    <w:rsid w:val="46510D03"/>
    <w:rsid w:val="46512582"/>
    <w:rsid w:val="46512ED4"/>
    <w:rsid w:val="465317C3"/>
    <w:rsid w:val="46552E99"/>
    <w:rsid w:val="465670F6"/>
    <w:rsid w:val="46581154"/>
    <w:rsid w:val="465C6B50"/>
    <w:rsid w:val="46624A7F"/>
    <w:rsid w:val="46633BEF"/>
    <w:rsid w:val="466343A7"/>
    <w:rsid w:val="46641E8C"/>
    <w:rsid w:val="46647396"/>
    <w:rsid w:val="466607B6"/>
    <w:rsid w:val="46686225"/>
    <w:rsid w:val="466B53C4"/>
    <w:rsid w:val="466C53F3"/>
    <w:rsid w:val="466D008A"/>
    <w:rsid w:val="466D69DE"/>
    <w:rsid w:val="4672389F"/>
    <w:rsid w:val="46726CA7"/>
    <w:rsid w:val="46750BAE"/>
    <w:rsid w:val="4675355A"/>
    <w:rsid w:val="46771FCB"/>
    <w:rsid w:val="46782036"/>
    <w:rsid w:val="4678364C"/>
    <w:rsid w:val="467C76A5"/>
    <w:rsid w:val="467E6004"/>
    <w:rsid w:val="46811A23"/>
    <w:rsid w:val="468178C2"/>
    <w:rsid w:val="46831817"/>
    <w:rsid w:val="4694150F"/>
    <w:rsid w:val="46990F61"/>
    <w:rsid w:val="469938ED"/>
    <w:rsid w:val="469975E6"/>
    <w:rsid w:val="469C2B0D"/>
    <w:rsid w:val="469E4430"/>
    <w:rsid w:val="46A0442C"/>
    <w:rsid w:val="46A7531A"/>
    <w:rsid w:val="46B86DCB"/>
    <w:rsid w:val="46BD07B2"/>
    <w:rsid w:val="46BD19DA"/>
    <w:rsid w:val="46C1114F"/>
    <w:rsid w:val="46C452DB"/>
    <w:rsid w:val="46C56851"/>
    <w:rsid w:val="46C66DA4"/>
    <w:rsid w:val="46CB6984"/>
    <w:rsid w:val="46DA010D"/>
    <w:rsid w:val="46DA0BC6"/>
    <w:rsid w:val="46DC11F2"/>
    <w:rsid w:val="46DE1E68"/>
    <w:rsid w:val="46E33A4B"/>
    <w:rsid w:val="46E919C0"/>
    <w:rsid w:val="46ED0C4C"/>
    <w:rsid w:val="46F25CBF"/>
    <w:rsid w:val="46F4351D"/>
    <w:rsid w:val="46F62649"/>
    <w:rsid w:val="46F65988"/>
    <w:rsid w:val="46FC7A7D"/>
    <w:rsid w:val="46FD676A"/>
    <w:rsid w:val="47080D84"/>
    <w:rsid w:val="470C69A9"/>
    <w:rsid w:val="4711512E"/>
    <w:rsid w:val="471621CF"/>
    <w:rsid w:val="471A53D7"/>
    <w:rsid w:val="471B22A7"/>
    <w:rsid w:val="471C3655"/>
    <w:rsid w:val="47201AA5"/>
    <w:rsid w:val="472A37E5"/>
    <w:rsid w:val="472B7EEF"/>
    <w:rsid w:val="473F0381"/>
    <w:rsid w:val="473F5FFF"/>
    <w:rsid w:val="4741437C"/>
    <w:rsid w:val="4746621D"/>
    <w:rsid w:val="47467B70"/>
    <w:rsid w:val="47476095"/>
    <w:rsid w:val="474E45E9"/>
    <w:rsid w:val="474E7106"/>
    <w:rsid w:val="47514FFB"/>
    <w:rsid w:val="47557FB1"/>
    <w:rsid w:val="47597534"/>
    <w:rsid w:val="475C5615"/>
    <w:rsid w:val="475E3A0F"/>
    <w:rsid w:val="47651B5A"/>
    <w:rsid w:val="476D357C"/>
    <w:rsid w:val="477365CF"/>
    <w:rsid w:val="47762E8D"/>
    <w:rsid w:val="47763E04"/>
    <w:rsid w:val="477D1854"/>
    <w:rsid w:val="477D52F2"/>
    <w:rsid w:val="477E26ED"/>
    <w:rsid w:val="478070A6"/>
    <w:rsid w:val="478D0A6E"/>
    <w:rsid w:val="4793161A"/>
    <w:rsid w:val="47960706"/>
    <w:rsid w:val="47976CDF"/>
    <w:rsid w:val="479C032D"/>
    <w:rsid w:val="479E46A9"/>
    <w:rsid w:val="47A42385"/>
    <w:rsid w:val="47A4542E"/>
    <w:rsid w:val="47A47F3D"/>
    <w:rsid w:val="47AD68C5"/>
    <w:rsid w:val="47AE018A"/>
    <w:rsid w:val="47AE55E2"/>
    <w:rsid w:val="47B71B8D"/>
    <w:rsid w:val="47B875AF"/>
    <w:rsid w:val="47B90BA9"/>
    <w:rsid w:val="47BA3272"/>
    <w:rsid w:val="47BA6F44"/>
    <w:rsid w:val="47C226A2"/>
    <w:rsid w:val="47C240C4"/>
    <w:rsid w:val="47C264E8"/>
    <w:rsid w:val="47C33CB1"/>
    <w:rsid w:val="47C47EAE"/>
    <w:rsid w:val="47C940D0"/>
    <w:rsid w:val="47CA644D"/>
    <w:rsid w:val="47CC1E41"/>
    <w:rsid w:val="47CC693D"/>
    <w:rsid w:val="47CD14D7"/>
    <w:rsid w:val="47CD6802"/>
    <w:rsid w:val="47CF5C46"/>
    <w:rsid w:val="47D058BD"/>
    <w:rsid w:val="47D21B80"/>
    <w:rsid w:val="47D36110"/>
    <w:rsid w:val="47D75497"/>
    <w:rsid w:val="47E169DF"/>
    <w:rsid w:val="47E423D3"/>
    <w:rsid w:val="47E462AE"/>
    <w:rsid w:val="47E54196"/>
    <w:rsid w:val="47E8663B"/>
    <w:rsid w:val="47EF7824"/>
    <w:rsid w:val="47F16170"/>
    <w:rsid w:val="47F35B4B"/>
    <w:rsid w:val="47F81E93"/>
    <w:rsid w:val="47F95FD9"/>
    <w:rsid w:val="47FA6B3A"/>
    <w:rsid w:val="47FB75D8"/>
    <w:rsid w:val="47FC5039"/>
    <w:rsid w:val="47FC7363"/>
    <w:rsid w:val="47FD67F3"/>
    <w:rsid w:val="48020FBF"/>
    <w:rsid w:val="480546FE"/>
    <w:rsid w:val="48065B03"/>
    <w:rsid w:val="48083194"/>
    <w:rsid w:val="48112676"/>
    <w:rsid w:val="481224BC"/>
    <w:rsid w:val="48124FE1"/>
    <w:rsid w:val="481728B3"/>
    <w:rsid w:val="4818548D"/>
    <w:rsid w:val="48187AA4"/>
    <w:rsid w:val="481B1167"/>
    <w:rsid w:val="481C0A04"/>
    <w:rsid w:val="482436C7"/>
    <w:rsid w:val="482A0FB1"/>
    <w:rsid w:val="482A6CEA"/>
    <w:rsid w:val="482B202F"/>
    <w:rsid w:val="48383C9A"/>
    <w:rsid w:val="483B55AE"/>
    <w:rsid w:val="48465231"/>
    <w:rsid w:val="48470BAD"/>
    <w:rsid w:val="48477012"/>
    <w:rsid w:val="484978F7"/>
    <w:rsid w:val="484A0DB1"/>
    <w:rsid w:val="485144F5"/>
    <w:rsid w:val="485E04AA"/>
    <w:rsid w:val="48610EAF"/>
    <w:rsid w:val="486304DD"/>
    <w:rsid w:val="48641775"/>
    <w:rsid w:val="48650AF9"/>
    <w:rsid w:val="48663220"/>
    <w:rsid w:val="486754DF"/>
    <w:rsid w:val="48682B8D"/>
    <w:rsid w:val="486E2E74"/>
    <w:rsid w:val="486E3275"/>
    <w:rsid w:val="48751E8D"/>
    <w:rsid w:val="487945F8"/>
    <w:rsid w:val="487A180D"/>
    <w:rsid w:val="487A7D7A"/>
    <w:rsid w:val="48801FB0"/>
    <w:rsid w:val="488432E4"/>
    <w:rsid w:val="4889670F"/>
    <w:rsid w:val="488B53B0"/>
    <w:rsid w:val="488C1877"/>
    <w:rsid w:val="488D36D5"/>
    <w:rsid w:val="488E59FF"/>
    <w:rsid w:val="4894268A"/>
    <w:rsid w:val="48976699"/>
    <w:rsid w:val="489A5C82"/>
    <w:rsid w:val="489B2AA3"/>
    <w:rsid w:val="489C08E9"/>
    <w:rsid w:val="48A32408"/>
    <w:rsid w:val="48A3489F"/>
    <w:rsid w:val="48A4533C"/>
    <w:rsid w:val="48A60C32"/>
    <w:rsid w:val="48AB6DCA"/>
    <w:rsid w:val="48AE5D9F"/>
    <w:rsid w:val="48B5671F"/>
    <w:rsid w:val="48B639BC"/>
    <w:rsid w:val="48BA4237"/>
    <w:rsid w:val="48BC2697"/>
    <w:rsid w:val="48BC2849"/>
    <w:rsid w:val="48BE1220"/>
    <w:rsid w:val="48BE5E4A"/>
    <w:rsid w:val="48C02225"/>
    <w:rsid w:val="48C372E2"/>
    <w:rsid w:val="48C37590"/>
    <w:rsid w:val="48C476CD"/>
    <w:rsid w:val="48C703BD"/>
    <w:rsid w:val="48C73C90"/>
    <w:rsid w:val="48C929E1"/>
    <w:rsid w:val="48CA24CC"/>
    <w:rsid w:val="48CD1973"/>
    <w:rsid w:val="48CF1A03"/>
    <w:rsid w:val="48D45408"/>
    <w:rsid w:val="48DA4248"/>
    <w:rsid w:val="48DF68D3"/>
    <w:rsid w:val="48E065E2"/>
    <w:rsid w:val="48E76D66"/>
    <w:rsid w:val="48E8475A"/>
    <w:rsid w:val="48E90B2D"/>
    <w:rsid w:val="48E91CE9"/>
    <w:rsid w:val="48E95652"/>
    <w:rsid w:val="48EC4B0F"/>
    <w:rsid w:val="48ED31BA"/>
    <w:rsid w:val="48EE032B"/>
    <w:rsid w:val="48F52B49"/>
    <w:rsid w:val="48FC43CB"/>
    <w:rsid w:val="48FC5CF1"/>
    <w:rsid w:val="48FD3C9F"/>
    <w:rsid w:val="49025FE0"/>
    <w:rsid w:val="49043BBA"/>
    <w:rsid w:val="490E766F"/>
    <w:rsid w:val="491D05FC"/>
    <w:rsid w:val="491F79F2"/>
    <w:rsid w:val="492250EE"/>
    <w:rsid w:val="492B07C6"/>
    <w:rsid w:val="492B244A"/>
    <w:rsid w:val="492E5D81"/>
    <w:rsid w:val="49301DE2"/>
    <w:rsid w:val="4932633C"/>
    <w:rsid w:val="49364BFB"/>
    <w:rsid w:val="493818C2"/>
    <w:rsid w:val="49381DFC"/>
    <w:rsid w:val="49393093"/>
    <w:rsid w:val="493B5B2E"/>
    <w:rsid w:val="493F4B8A"/>
    <w:rsid w:val="49431413"/>
    <w:rsid w:val="494351FE"/>
    <w:rsid w:val="4946004C"/>
    <w:rsid w:val="49480AD7"/>
    <w:rsid w:val="494D184A"/>
    <w:rsid w:val="494F38C7"/>
    <w:rsid w:val="49502921"/>
    <w:rsid w:val="49531AB4"/>
    <w:rsid w:val="49596378"/>
    <w:rsid w:val="495D3912"/>
    <w:rsid w:val="495F732D"/>
    <w:rsid w:val="49621279"/>
    <w:rsid w:val="49656D33"/>
    <w:rsid w:val="49663773"/>
    <w:rsid w:val="49671777"/>
    <w:rsid w:val="49697969"/>
    <w:rsid w:val="496C5D81"/>
    <w:rsid w:val="49726F5C"/>
    <w:rsid w:val="49742587"/>
    <w:rsid w:val="49762643"/>
    <w:rsid w:val="497956EF"/>
    <w:rsid w:val="4982173A"/>
    <w:rsid w:val="498543C8"/>
    <w:rsid w:val="498A2A02"/>
    <w:rsid w:val="498C02BF"/>
    <w:rsid w:val="498D09B1"/>
    <w:rsid w:val="4998567B"/>
    <w:rsid w:val="499A5795"/>
    <w:rsid w:val="499A6B4B"/>
    <w:rsid w:val="499B2098"/>
    <w:rsid w:val="499B2EBE"/>
    <w:rsid w:val="499D4ACC"/>
    <w:rsid w:val="499E4E67"/>
    <w:rsid w:val="49A1505F"/>
    <w:rsid w:val="49A75038"/>
    <w:rsid w:val="49A95248"/>
    <w:rsid w:val="49B0691D"/>
    <w:rsid w:val="49B646A4"/>
    <w:rsid w:val="49BB02F2"/>
    <w:rsid w:val="49C223BF"/>
    <w:rsid w:val="49C332B0"/>
    <w:rsid w:val="49CB69D2"/>
    <w:rsid w:val="49CC0C2A"/>
    <w:rsid w:val="49D765C1"/>
    <w:rsid w:val="49D9345F"/>
    <w:rsid w:val="49DD628B"/>
    <w:rsid w:val="49DE1B63"/>
    <w:rsid w:val="49E21CA3"/>
    <w:rsid w:val="49E22D1F"/>
    <w:rsid w:val="49E23219"/>
    <w:rsid w:val="49E6663F"/>
    <w:rsid w:val="49EA5FE3"/>
    <w:rsid w:val="49ED7F9B"/>
    <w:rsid w:val="49F23CCD"/>
    <w:rsid w:val="49F26D60"/>
    <w:rsid w:val="49F27055"/>
    <w:rsid w:val="49F52F1E"/>
    <w:rsid w:val="49F6128E"/>
    <w:rsid w:val="49F85FE2"/>
    <w:rsid w:val="49FC750A"/>
    <w:rsid w:val="49FE08AE"/>
    <w:rsid w:val="4A0A565D"/>
    <w:rsid w:val="4A0A5AB7"/>
    <w:rsid w:val="4A0C1CAC"/>
    <w:rsid w:val="4A0C32C4"/>
    <w:rsid w:val="4A0D07B2"/>
    <w:rsid w:val="4A0D11DC"/>
    <w:rsid w:val="4A123892"/>
    <w:rsid w:val="4A142C32"/>
    <w:rsid w:val="4A143676"/>
    <w:rsid w:val="4A156E8D"/>
    <w:rsid w:val="4A18456E"/>
    <w:rsid w:val="4A1C1B71"/>
    <w:rsid w:val="4A1C30E3"/>
    <w:rsid w:val="4A1E419E"/>
    <w:rsid w:val="4A1F664D"/>
    <w:rsid w:val="4A2B59EC"/>
    <w:rsid w:val="4A2B69D1"/>
    <w:rsid w:val="4A2C681E"/>
    <w:rsid w:val="4A312E46"/>
    <w:rsid w:val="4A3403C4"/>
    <w:rsid w:val="4A361AAD"/>
    <w:rsid w:val="4A381B5C"/>
    <w:rsid w:val="4A3C6A9B"/>
    <w:rsid w:val="4A3C6FE6"/>
    <w:rsid w:val="4A3D0879"/>
    <w:rsid w:val="4A460223"/>
    <w:rsid w:val="4A4E496D"/>
    <w:rsid w:val="4A503283"/>
    <w:rsid w:val="4A554749"/>
    <w:rsid w:val="4A616B76"/>
    <w:rsid w:val="4A694643"/>
    <w:rsid w:val="4A6D1A83"/>
    <w:rsid w:val="4A6D3E3C"/>
    <w:rsid w:val="4A73690E"/>
    <w:rsid w:val="4A794095"/>
    <w:rsid w:val="4A7B5F4B"/>
    <w:rsid w:val="4A7C2706"/>
    <w:rsid w:val="4A8207DF"/>
    <w:rsid w:val="4A833364"/>
    <w:rsid w:val="4A8361E9"/>
    <w:rsid w:val="4A8462BE"/>
    <w:rsid w:val="4A8F3A03"/>
    <w:rsid w:val="4A90021E"/>
    <w:rsid w:val="4A914943"/>
    <w:rsid w:val="4A914F83"/>
    <w:rsid w:val="4A924F22"/>
    <w:rsid w:val="4A9A16DC"/>
    <w:rsid w:val="4A9B3298"/>
    <w:rsid w:val="4A9E3494"/>
    <w:rsid w:val="4AB0351F"/>
    <w:rsid w:val="4AB40DD1"/>
    <w:rsid w:val="4AB43D9C"/>
    <w:rsid w:val="4AB576D8"/>
    <w:rsid w:val="4AB57F32"/>
    <w:rsid w:val="4AB71CDB"/>
    <w:rsid w:val="4ABA5B89"/>
    <w:rsid w:val="4ABB3BF8"/>
    <w:rsid w:val="4ABD13C6"/>
    <w:rsid w:val="4ABE2A02"/>
    <w:rsid w:val="4ABF1235"/>
    <w:rsid w:val="4ABF4696"/>
    <w:rsid w:val="4AC00114"/>
    <w:rsid w:val="4AC115E4"/>
    <w:rsid w:val="4AC12556"/>
    <w:rsid w:val="4AC553B1"/>
    <w:rsid w:val="4AC74240"/>
    <w:rsid w:val="4AD525E5"/>
    <w:rsid w:val="4AD64949"/>
    <w:rsid w:val="4ADA74CE"/>
    <w:rsid w:val="4AE67479"/>
    <w:rsid w:val="4AE75351"/>
    <w:rsid w:val="4AED359E"/>
    <w:rsid w:val="4AF759CE"/>
    <w:rsid w:val="4AF811AB"/>
    <w:rsid w:val="4AFA5A7B"/>
    <w:rsid w:val="4AFE2117"/>
    <w:rsid w:val="4B015264"/>
    <w:rsid w:val="4B04115E"/>
    <w:rsid w:val="4B0B2E85"/>
    <w:rsid w:val="4B0E6B6F"/>
    <w:rsid w:val="4B1330C5"/>
    <w:rsid w:val="4B145C6E"/>
    <w:rsid w:val="4B182E4A"/>
    <w:rsid w:val="4B1970A8"/>
    <w:rsid w:val="4B1B7275"/>
    <w:rsid w:val="4B2117C0"/>
    <w:rsid w:val="4B282474"/>
    <w:rsid w:val="4B284C8E"/>
    <w:rsid w:val="4B2A0D6F"/>
    <w:rsid w:val="4B2B62B4"/>
    <w:rsid w:val="4B33240A"/>
    <w:rsid w:val="4B395DB3"/>
    <w:rsid w:val="4B3D3EFA"/>
    <w:rsid w:val="4B401397"/>
    <w:rsid w:val="4B4144EA"/>
    <w:rsid w:val="4B4554CC"/>
    <w:rsid w:val="4B467B8D"/>
    <w:rsid w:val="4B473542"/>
    <w:rsid w:val="4B487C8E"/>
    <w:rsid w:val="4B4B07BB"/>
    <w:rsid w:val="4B531D79"/>
    <w:rsid w:val="4B5430DE"/>
    <w:rsid w:val="4B572E6B"/>
    <w:rsid w:val="4B573402"/>
    <w:rsid w:val="4B58276A"/>
    <w:rsid w:val="4B5B2A0C"/>
    <w:rsid w:val="4B5B4D7E"/>
    <w:rsid w:val="4B5E324E"/>
    <w:rsid w:val="4B5F44B2"/>
    <w:rsid w:val="4B617BF7"/>
    <w:rsid w:val="4B66792C"/>
    <w:rsid w:val="4B6853E5"/>
    <w:rsid w:val="4B6A562A"/>
    <w:rsid w:val="4B6B53BC"/>
    <w:rsid w:val="4B6D6387"/>
    <w:rsid w:val="4B860B13"/>
    <w:rsid w:val="4B864A62"/>
    <w:rsid w:val="4B870FB0"/>
    <w:rsid w:val="4B8B069B"/>
    <w:rsid w:val="4B8D7D1F"/>
    <w:rsid w:val="4B911C78"/>
    <w:rsid w:val="4B9560F4"/>
    <w:rsid w:val="4B9751E3"/>
    <w:rsid w:val="4B9B5493"/>
    <w:rsid w:val="4BAA0A68"/>
    <w:rsid w:val="4BAC4040"/>
    <w:rsid w:val="4BAD4C7F"/>
    <w:rsid w:val="4BAD7EEA"/>
    <w:rsid w:val="4BAF4BE8"/>
    <w:rsid w:val="4BB074DE"/>
    <w:rsid w:val="4BB17AC5"/>
    <w:rsid w:val="4BB2544F"/>
    <w:rsid w:val="4BB30D58"/>
    <w:rsid w:val="4BB84A03"/>
    <w:rsid w:val="4BBA2F2D"/>
    <w:rsid w:val="4BBA6436"/>
    <w:rsid w:val="4BBF10FA"/>
    <w:rsid w:val="4BC45D30"/>
    <w:rsid w:val="4BCE35A9"/>
    <w:rsid w:val="4BCF0C16"/>
    <w:rsid w:val="4BCF291D"/>
    <w:rsid w:val="4BD31926"/>
    <w:rsid w:val="4BDA417D"/>
    <w:rsid w:val="4BDB7AEF"/>
    <w:rsid w:val="4BDD48DE"/>
    <w:rsid w:val="4BDE0454"/>
    <w:rsid w:val="4BDF5028"/>
    <w:rsid w:val="4BF216B8"/>
    <w:rsid w:val="4BFC202F"/>
    <w:rsid w:val="4BFF3714"/>
    <w:rsid w:val="4C0022E6"/>
    <w:rsid w:val="4C0528F9"/>
    <w:rsid w:val="4C066F9C"/>
    <w:rsid w:val="4C0C6F1C"/>
    <w:rsid w:val="4C1163D2"/>
    <w:rsid w:val="4C14339A"/>
    <w:rsid w:val="4C152A02"/>
    <w:rsid w:val="4C164F8C"/>
    <w:rsid w:val="4C221A16"/>
    <w:rsid w:val="4C307DB7"/>
    <w:rsid w:val="4C3757EC"/>
    <w:rsid w:val="4C38218B"/>
    <w:rsid w:val="4C3866A9"/>
    <w:rsid w:val="4C393BEF"/>
    <w:rsid w:val="4C483B12"/>
    <w:rsid w:val="4C4904C2"/>
    <w:rsid w:val="4C4931FE"/>
    <w:rsid w:val="4C49546B"/>
    <w:rsid w:val="4C4C74EC"/>
    <w:rsid w:val="4C5155E7"/>
    <w:rsid w:val="4C532E67"/>
    <w:rsid w:val="4C5D229F"/>
    <w:rsid w:val="4C616E3D"/>
    <w:rsid w:val="4C635C23"/>
    <w:rsid w:val="4C636EF9"/>
    <w:rsid w:val="4C641421"/>
    <w:rsid w:val="4C64279A"/>
    <w:rsid w:val="4C6A1CE8"/>
    <w:rsid w:val="4C6D209D"/>
    <w:rsid w:val="4C6E2DF2"/>
    <w:rsid w:val="4C71425D"/>
    <w:rsid w:val="4C7905C3"/>
    <w:rsid w:val="4C825DA6"/>
    <w:rsid w:val="4C887E0A"/>
    <w:rsid w:val="4C8B4089"/>
    <w:rsid w:val="4C904163"/>
    <w:rsid w:val="4C932082"/>
    <w:rsid w:val="4C9410D3"/>
    <w:rsid w:val="4C971BD3"/>
    <w:rsid w:val="4C9D0891"/>
    <w:rsid w:val="4C9D284A"/>
    <w:rsid w:val="4C9D588C"/>
    <w:rsid w:val="4CA06F3C"/>
    <w:rsid w:val="4CA54CCC"/>
    <w:rsid w:val="4CA821B5"/>
    <w:rsid w:val="4CA86753"/>
    <w:rsid w:val="4CAD61B3"/>
    <w:rsid w:val="4CAF5C75"/>
    <w:rsid w:val="4CB05EB0"/>
    <w:rsid w:val="4CB07E2C"/>
    <w:rsid w:val="4CB1160D"/>
    <w:rsid w:val="4CB218D3"/>
    <w:rsid w:val="4CB52728"/>
    <w:rsid w:val="4CB55E10"/>
    <w:rsid w:val="4CB87DC8"/>
    <w:rsid w:val="4CBB169F"/>
    <w:rsid w:val="4CBF61C7"/>
    <w:rsid w:val="4CC37FFE"/>
    <w:rsid w:val="4CC44668"/>
    <w:rsid w:val="4CC54671"/>
    <w:rsid w:val="4CC822DF"/>
    <w:rsid w:val="4CC94B18"/>
    <w:rsid w:val="4CD00FF8"/>
    <w:rsid w:val="4CD30A7C"/>
    <w:rsid w:val="4CD41AC3"/>
    <w:rsid w:val="4CD84339"/>
    <w:rsid w:val="4CDB22F6"/>
    <w:rsid w:val="4CDC3DE9"/>
    <w:rsid w:val="4CDF7BA1"/>
    <w:rsid w:val="4CE21A1E"/>
    <w:rsid w:val="4CE23759"/>
    <w:rsid w:val="4CEB05DB"/>
    <w:rsid w:val="4CEF6675"/>
    <w:rsid w:val="4CF118A5"/>
    <w:rsid w:val="4CF651BC"/>
    <w:rsid w:val="4CF67178"/>
    <w:rsid w:val="4CF743A3"/>
    <w:rsid w:val="4CF85DEB"/>
    <w:rsid w:val="4CF86BF1"/>
    <w:rsid w:val="4CFB2D29"/>
    <w:rsid w:val="4CFC4BBE"/>
    <w:rsid w:val="4CFE70DC"/>
    <w:rsid w:val="4D0208D5"/>
    <w:rsid w:val="4D045033"/>
    <w:rsid w:val="4D05281C"/>
    <w:rsid w:val="4D077714"/>
    <w:rsid w:val="4D0B4A0D"/>
    <w:rsid w:val="4D10627D"/>
    <w:rsid w:val="4D166689"/>
    <w:rsid w:val="4D1D299E"/>
    <w:rsid w:val="4D21320D"/>
    <w:rsid w:val="4D2715DA"/>
    <w:rsid w:val="4D2778A8"/>
    <w:rsid w:val="4D2E3FDE"/>
    <w:rsid w:val="4D357842"/>
    <w:rsid w:val="4D3D05F9"/>
    <w:rsid w:val="4D3D58D6"/>
    <w:rsid w:val="4D4319B8"/>
    <w:rsid w:val="4D453EEC"/>
    <w:rsid w:val="4D505B63"/>
    <w:rsid w:val="4D516021"/>
    <w:rsid w:val="4D530E7B"/>
    <w:rsid w:val="4D5452E7"/>
    <w:rsid w:val="4D587478"/>
    <w:rsid w:val="4D611712"/>
    <w:rsid w:val="4D6227E1"/>
    <w:rsid w:val="4D633985"/>
    <w:rsid w:val="4D725877"/>
    <w:rsid w:val="4D7B5F31"/>
    <w:rsid w:val="4D7D7D67"/>
    <w:rsid w:val="4D807AF5"/>
    <w:rsid w:val="4D81508F"/>
    <w:rsid w:val="4D8575C5"/>
    <w:rsid w:val="4D863F5F"/>
    <w:rsid w:val="4D8E7186"/>
    <w:rsid w:val="4D8F4B1E"/>
    <w:rsid w:val="4D901F51"/>
    <w:rsid w:val="4D911A96"/>
    <w:rsid w:val="4D9179A2"/>
    <w:rsid w:val="4D94097A"/>
    <w:rsid w:val="4D975942"/>
    <w:rsid w:val="4D976F10"/>
    <w:rsid w:val="4D9955FA"/>
    <w:rsid w:val="4D9C0E59"/>
    <w:rsid w:val="4D9E7C8B"/>
    <w:rsid w:val="4D9F7F7F"/>
    <w:rsid w:val="4DA437D7"/>
    <w:rsid w:val="4DAE0E61"/>
    <w:rsid w:val="4DB22953"/>
    <w:rsid w:val="4DB23494"/>
    <w:rsid w:val="4DB35DB9"/>
    <w:rsid w:val="4DB66E4B"/>
    <w:rsid w:val="4DB822B9"/>
    <w:rsid w:val="4DBA0FFA"/>
    <w:rsid w:val="4DBB755A"/>
    <w:rsid w:val="4DBF604F"/>
    <w:rsid w:val="4DC12999"/>
    <w:rsid w:val="4DC162F5"/>
    <w:rsid w:val="4DC7147D"/>
    <w:rsid w:val="4DCC2C8A"/>
    <w:rsid w:val="4DD00053"/>
    <w:rsid w:val="4DD4575D"/>
    <w:rsid w:val="4DD52CF3"/>
    <w:rsid w:val="4DD92CC7"/>
    <w:rsid w:val="4DDE7DED"/>
    <w:rsid w:val="4DE318B3"/>
    <w:rsid w:val="4DE65EAE"/>
    <w:rsid w:val="4DE936C2"/>
    <w:rsid w:val="4DEA6416"/>
    <w:rsid w:val="4DEF279B"/>
    <w:rsid w:val="4DEF5CF2"/>
    <w:rsid w:val="4DF75604"/>
    <w:rsid w:val="4DF75C81"/>
    <w:rsid w:val="4DF906AE"/>
    <w:rsid w:val="4DFC7433"/>
    <w:rsid w:val="4DFD1B62"/>
    <w:rsid w:val="4E0065D7"/>
    <w:rsid w:val="4E063624"/>
    <w:rsid w:val="4E063C2B"/>
    <w:rsid w:val="4E0C6CE3"/>
    <w:rsid w:val="4E0D086C"/>
    <w:rsid w:val="4E0F7FBB"/>
    <w:rsid w:val="4E180692"/>
    <w:rsid w:val="4E1A742D"/>
    <w:rsid w:val="4E1E0542"/>
    <w:rsid w:val="4E231CE5"/>
    <w:rsid w:val="4E2410C3"/>
    <w:rsid w:val="4E2545E5"/>
    <w:rsid w:val="4E2C1DCF"/>
    <w:rsid w:val="4E2F4DC4"/>
    <w:rsid w:val="4E311522"/>
    <w:rsid w:val="4E311FCC"/>
    <w:rsid w:val="4E3A5F09"/>
    <w:rsid w:val="4E3C7BBC"/>
    <w:rsid w:val="4E44008A"/>
    <w:rsid w:val="4E4C1A29"/>
    <w:rsid w:val="4E572C17"/>
    <w:rsid w:val="4E583B7C"/>
    <w:rsid w:val="4E59657D"/>
    <w:rsid w:val="4E5A14B9"/>
    <w:rsid w:val="4E5A7130"/>
    <w:rsid w:val="4E5D4C26"/>
    <w:rsid w:val="4E6062BE"/>
    <w:rsid w:val="4E6116C7"/>
    <w:rsid w:val="4E6E3EF1"/>
    <w:rsid w:val="4E72529D"/>
    <w:rsid w:val="4E777966"/>
    <w:rsid w:val="4E78303B"/>
    <w:rsid w:val="4E793D7C"/>
    <w:rsid w:val="4E7E237F"/>
    <w:rsid w:val="4E7E6251"/>
    <w:rsid w:val="4E8032FA"/>
    <w:rsid w:val="4E811DFD"/>
    <w:rsid w:val="4E866302"/>
    <w:rsid w:val="4E872C83"/>
    <w:rsid w:val="4E886CF7"/>
    <w:rsid w:val="4E8E1B2C"/>
    <w:rsid w:val="4E911D4D"/>
    <w:rsid w:val="4E927C30"/>
    <w:rsid w:val="4E9627F7"/>
    <w:rsid w:val="4E99055D"/>
    <w:rsid w:val="4E990C01"/>
    <w:rsid w:val="4E9F614B"/>
    <w:rsid w:val="4EA42D7D"/>
    <w:rsid w:val="4EA62BF9"/>
    <w:rsid w:val="4EA84E61"/>
    <w:rsid w:val="4EAD2764"/>
    <w:rsid w:val="4EB04A28"/>
    <w:rsid w:val="4EB05843"/>
    <w:rsid w:val="4EB431DF"/>
    <w:rsid w:val="4EB82B2B"/>
    <w:rsid w:val="4EBA18FD"/>
    <w:rsid w:val="4EBF684C"/>
    <w:rsid w:val="4EC0321D"/>
    <w:rsid w:val="4EC86A2E"/>
    <w:rsid w:val="4ED37601"/>
    <w:rsid w:val="4ED87418"/>
    <w:rsid w:val="4EDA3027"/>
    <w:rsid w:val="4EDD0C48"/>
    <w:rsid w:val="4EE57EB4"/>
    <w:rsid w:val="4EE75788"/>
    <w:rsid w:val="4EEC18C1"/>
    <w:rsid w:val="4EEC1BE3"/>
    <w:rsid w:val="4EF14750"/>
    <w:rsid w:val="4EF522FF"/>
    <w:rsid w:val="4EF5339C"/>
    <w:rsid w:val="4EF878E5"/>
    <w:rsid w:val="4F023BBA"/>
    <w:rsid w:val="4F053BC1"/>
    <w:rsid w:val="4F094DFA"/>
    <w:rsid w:val="4F0B5EF2"/>
    <w:rsid w:val="4F0C1282"/>
    <w:rsid w:val="4F0C7045"/>
    <w:rsid w:val="4F0D06B0"/>
    <w:rsid w:val="4F101C1C"/>
    <w:rsid w:val="4F132FE3"/>
    <w:rsid w:val="4F16408B"/>
    <w:rsid w:val="4F214F91"/>
    <w:rsid w:val="4F2355AA"/>
    <w:rsid w:val="4F281995"/>
    <w:rsid w:val="4F2A4480"/>
    <w:rsid w:val="4F2F4963"/>
    <w:rsid w:val="4F324A96"/>
    <w:rsid w:val="4F343450"/>
    <w:rsid w:val="4F3733C2"/>
    <w:rsid w:val="4F396326"/>
    <w:rsid w:val="4F42786B"/>
    <w:rsid w:val="4F440DBE"/>
    <w:rsid w:val="4F4748BE"/>
    <w:rsid w:val="4F4756CD"/>
    <w:rsid w:val="4F4B564E"/>
    <w:rsid w:val="4F4C1394"/>
    <w:rsid w:val="4F4C5643"/>
    <w:rsid w:val="4F4D29DB"/>
    <w:rsid w:val="4F4F3B42"/>
    <w:rsid w:val="4F4F77CF"/>
    <w:rsid w:val="4F5002DC"/>
    <w:rsid w:val="4F524EDC"/>
    <w:rsid w:val="4F531676"/>
    <w:rsid w:val="4F5D1CA8"/>
    <w:rsid w:val="4F5D6BCF"/>
    <w:rsid w:val="4F5E3D7C"/>
    <w:rsid w:val="4F600712"/>
    <w:rsid w:val="4F614B46"/>
    <w:rsid w:val="4F6158BD"/>
    <w:rsid w:val="4F634E1C"/>
    <w:rsid w:val="4F6678F7"/>
    <w:rsid w:val="4F693B7E"/>
    <w:rsid w:val="4F6B652A"/>
    <w:rsid w:val="4F6F0952"/>
    <w:rsid w:val="4F782587"/>
    <w:rsid w:val="4F7D3CF0"/>
    <w:rsid w:val="4F853CD9"/>
    <w:rsid w:val="4F872AB3"/>
    <w:rsid w:val="4F8C2B82"/>
    <w:rsid w:val="4F8C7F95"/>
    <w:rsid w:val="4F911691"/>
    <w:rsid w:val="4F9807D1"/>
    <w:rsid w:val="4F9A0726"/>
    <w:rsid w:val="4F9E3E42"/>
    <w:rsid w:val="4FA06E90"/>
    <w:rsid w:val="4FA55A68"/>
    <w:rsid w:val="4FA82ADE"/>
    <w:rsid w:val="4FA9312F"/>
    <w:rsid w:val="4FB10D26"/>
    <w:rsid w:val="4FB17B79"/>
    <w:rsid w:val="4FB602C8"/>
    <w:rsid w:val="4FB8048B"/>
    <w:rsid w:val="4FB814E0"/>
    <w:rsid w:val="4FB83612"/>
    <w:rsid w:val="4FB91893"/>
    <w:rsid w:val="4FB92615"/>
    <w:rsid w:val="4FB927D1"/>
    <w:rsid w:val="4FB93BEA"/>
    <w:rsid w:val="4FBB3D69"/>
    <w:rsid w:val="4FBC19C0"/>
    <w:rsid w:val="4FBD6EAF"/>
    <w:rsid w:val="4FC3067E"/>
    <w:rsid w:val="4FC531A9"/>
    <w:rsid w:val="4FC5407A"/>
    <w:rsid w:val="4FC901BC"/>
    <w:rsid w:val="4FD00FC3"/>
    <w:rsid w:val="4FD36FC4"/>
    <w:rsid w:val="4FD545E5"/>
    <w:rsid w:val="4FD82441"/>
    <w:rsid w:val="4FD83B69"/>
    <w:rsid w:val="4FE054B4"/>
    <w:rsid w:val="4FE16DD0"/>
    <w:rsid w:val="4FE30647"/>
    <w:rsid w:val="4FE474AF"/>
    <w:rsid w:val="4FE75E57"/>
    <w:rsid w:val="4FEB21EC"/>
    <w:rsid w:val="4FEC1CDC"/>
    <w:rsid w:val="4FEC3402"/>
    <w:rsid w:val="4FEC4BD5"/>
    <w:rsid w:val="4FEF4EC8"/>
    <w:rsid w:val="4FF02C77"/>
    <w:rsid w:val="4FF30B37"/>
    <w:rsid w:val="4FF7710B"/>
    <w:rsid w:val="4FF97A2A"/>
    <w:rsid w:val="4FFB5446"/>
    <w:rsid w:val="4FFF1A4D"/>
    <w:rsid w:val="50020F3A"/>
    <w:rsid w:val="50050F4C"/>
    <w:rsid w:val="500603B7"/>
    <w:rsid w:val="500912E7"/>
    <w:rsid w:val="500E4EDF"/>
    <w:rsid w:val="500E6DE1"/>
    <w:rsid w:val="50121B5E"/>
    <w:rsid w:val="50155FED"/>
    <w:rsid w:val="501811D6"/>
    <w:rsid w:val="501B44C7"/>
    <w:rsid w:val="501C7DC5"/>
    <w:rsid w:val="501D1123"/>
    <w:rsid w:val="501F17CF"/>
    <w:rsid w:val="501F2EA7"/>
    <w:rsid w:val="50262FB0"/>
    <w:rsid w:val="50281041"/>
    <w:rsid w:val="50284356"/>
    <w:rsid w:val="50293904"/>
    <w:rsid w:val="502C1AD1"/>
    <w:rsid w:val="502F2A3B"/>
    <w:rsid w:val="502F57E0"/>
    <w:rsid w:val="50325C41"/>
    <w:rsid w:val="50343DFC"/>
    <w:rsid w:val="5035137F"/>
    <w:rsid w:val="50351E51"/>
    <w:rsid w:val="5036629A"/>
    <w:rsid w:val="503724BB"/>
    <w:rsid w:val="5037348E"/>
    <w:rsid w:val="503822D4"/>
    <w:rsid w:val="5038245D"/>
    <w:rsid w:val="50432709"/>
    <w:rsid w:val="504725A8"/>
    <w:rsid w:val="504F316B"/>
    <w:rsid w:val="50501B6C"/>
    <w:rsid w:val="50502A4D"/>
    <w:rsid w:val="5052016A"/>
    <w:rsid w:val="505B26E7"/>
    <w:rsid w:val="505C25A6"/>
    <w:rsid w:val="50623EB8"/>
    <w:rsid w:val="506A37F3"/>
    <w:rsid w:val="506A4371"/>
    <w:rsid w:val="506D66BE"/>
    <w:rsid w:val="506E4C38"/>
    <w:rsid w:val="506F03B3"/>
    <w:rsid w:val="50727A9B"/>
    <w:rsid w:val="507419DE"/>
    <w:rsid w:val="507B6CEC"/>
    <w:rsid w:val="508B7CF8"/>
    <w:rsid w:val="5094497A"/>
    <w:rsid w:val="509B007B"/>
    <w:rsid w:val="50A246D7"/>
    <w:rsid w:val="50A83263"/>
    <w:rsid w:val="50AA256A"/>
    <w:rsid w:val="50AA3E5D"/>
    <w:rsid w:val="50AE1AAC"/>
    <w:rsid w:val="50B14F46"/>
    <w:rsid w:val="50B30459"/>
    <w:rsid w:val="50B51BFF"/>
    <w:rsid w:val="50B5634E"/>
    <w:rsid w:val="50B9436C"/>
    <w:rsid w:val="50C11B09"/>
    <w:rsid w:val="50C2037F"/>
    <w:rsid w:val="50C24878"/>
    <w:rsid w:val="50C3494A"/>
    <w:rsid w:val="50C76DDE"/>
    <w:rsid w:val="50CD4630"/>
    <w:rsid w:val="50D15942"/>
    <w:rsid w:val="50D219AD"/>
    <w:rsid w:val="50D56A3E"/>
    <w:rsid w:val="50DB4B63"/>
    <w:rsid w:val="50DF7FC7"/>
    <w:rsid w:val="50E04C58"/>
    <w:rsid w:val="50E0583D"/>
    <w:rsid w:val="50E1215F"/>
    <w:rsid w:val="50E5174E"/>
    <w:rsid w:val="50E65169"/>
    <w:rsid w:val="50E70341"/>
    <w:rsid w:val="50ED5E94"/>
    <w:rsid w:val="50F04A91"/>
    <w:rsid w:val="50FF0404"/>
    <w:rsid w:val="51002365"/>
    <w:rsid w:val="510100B3"/>
    <w:rsid w:val="51046800"/>
    <w:rsid w:val="510468BE"/>
    <w:rsid w:val="51076359"/>
    <w:rsid w:val="510C6FAA"/>
    <w:rsid w:val="510F02FD"/>
    <w:rsid w:val="51101422"/>
    <w:rsid w:val="5110451B"/>
    <w:rsid w:val="51143B73"/>
    <w:rsid w:val="51144B65"/>
    <w:rsid w:val="51171423"/>
    <w:rsid w:val="51184CA9"/>
    <w:rsid w:val="51207148"/>
    <w:rsid w:val="512416FF"/>
    <w:rsid w:val="51273634"/>
    <w:rsid w:val="512759AA"/>
    <w:rsid w:val="512E54C2"/>
    <w:rsid w:val="513431F3"/>
    <w:rsid w:val="513533DE"/>
    <w:rsid w:val="51354B36"/>
    <w:rsid w:val="513627C3"/>
    <w:rsid w:val="51381D9D"/>
    <w:rsid w:val="514259BE"/>
    <w:rsid w:val="51484896"/>
    <w:rsid w:val="514940A7"/>
    <w:rsid w:val="514A3A94"/>
    <w:rsid w:val="514B5DBD"/>
    <w:rsid w:val="514C5E71"/>
    <w:rsid w:val="514D7E57"/>
    <w:rsid w:val="515167F6"/>
    <w:rsid w:val="51520863"/>
    <w:rsid w:val="5153253F"/>
    <w:rsid w:val="51543FFB"/>
    <w:rsid w:val="51564730"/>
    <w:rsid w:val="515A05D0"/>
    <w:rsid w:val="515E0963"/>
    <w:rsid w:val="515E43E6"/>
    <w:rsid w:val="5164562D"/>
    <w:rsid w:val="51646209"/>
    <w:rsid w:val="51646E1D"/>
    <w:rsid w:val="51671B48"/>
    <w:rsid w:val="516D33CC"/>
    <w:rsid w:val="516E3CBC"/>
    <w:rsid w:val="516F3786"/>
    <w:rsid w:val="51712360"/>
    <w:rsid w:val="51724E07"/>
    <w:rsid w:val="51762E92"/>
    <w:rsid w:val="517A7A8E"/>
    <w:rsid w:val="517C4848"/>
    <w:rsid w:val="517D741C"/>
    <w:rsid w:val="518078A0"/>
    <w:rsid w:val="518146E8"/>
    <w:rsid w:val="51894DA8"/>
    <w:rsid w:val="518E4D3C"/>
    <w:rsid w:val="51905018"/>
    <w:rsid w:val="51911E34"/>
    <w:rsid w:val="51972CF0"/>
    <w:rsid w:val="5197653F"/>
    <w:rsid w:val="519A40C8"/>
    <w:rsid w:val="51A21310"/>
    <w:rsid w:val="51A310F9"/>
    <w:rsid w:val="51AB261E"/>
    <w:rsid w:val="51AC24B7"/>
    <w:rsid w:val="51AF6138"/>
    <w:rsid w:val="51B04DFC"/>
    <w:rsid w:val="51BC0981"/>
    <w:rsid w:val="51C62565"/>
    <w:rsid w:val="51C73080"/>
    <w:rsid w:val="51C73F0C"/>
    <w:rsid w:val="51CA05CF"/>
    <w:rsid w:val="51D06AED"/>
    <w:rsid w:val="51D12578"/>
    <w:rsid w:val="51D267B0"/>
    <w:rsid w:val="51DC3923"/>
    <w:rsid w:val="51DC43C7"/>
    <w:rsid w:val="51DD6573"/>
    <w:rsid w:val="51ED3261"/>
    <w:rsid w:val="51F051AB"/>
    <w:rsid w:val="51F46BCD"/>
    <w:rsid w:val="51FA34C8"/>
    <w:rsid w:val="51FB54A3"/>
    <w:rsid w:val="51FC6845"/>
    <w:rsid w:val="51FF18A5"/>
    <w:rsid w:val="51FF605D"/>
    <w:rsid w:val="52027918"/>
    <w:rsid w:val="52062F53"/>
    <w:rsid w:val="520D64F3"/>
    <w:rsid w:val="520E4DB7"/>
    <w:rsid w:val="520F1725"/>
    <w:rsid w:val="520F2325"/>
    <w:rsid w:val="520F34C3"/>
    <w:rsid w:val="521209D1"/>
    <w:rsid w:val="52141D09"/>
    <w:rsid w:val="52166CC1"/>
    <w:rsid w:val="52176261"/>
    <w:rsid w:val="521A3CE7"/>
    <w:rsid w:val="521C032A"/>
    <w:rsid w:val="52204BCC"/>
    <w:rsid w:val="52270C8D"/>
    <w:rsid w:val="522A1B2B"/>
    <w:rsid w:val="522A540A"/>
    <w:rsid w:val="522D5BF7"/>
    <w:rsid w:val="522D5E85"/>
    <w:rsid w:val="52307505"/>
    <w:rsid w:val="523B7360"/>
    <w:rsid w:val="524406F4"/>
    <w:rsid w:val="524D16D8"/>
    <w:rsid w:val="524D7C54"/>
    <w:rsid w:val="524E5307"/>
    <w:rsid w:val="52507B55"/>
    <w:rsid w:val="525148AA"/>
    <w:rsid w:val="52543DB7"/>
    <w:rsid w:val="52596E0B"/>
    <w:rsid w:val="525F45C6"/>
    <w:rsid w:val="52606B02"/>
    <w:rsid w:val="52610282"/>
    <w:rsid w:val="52611CC6"/>
    <w:rsid w:val="52617816"/>
    <w:rsid w:val="52633DA8"/>
    <w:rsid w:val="52640A4F"/>
    <w:rsid w:val="52642060"/>
    <w:rsid w:val="526A2353"/>
    <w:rsid w:val="526B5264"/>
    <w:rsid w:val="52701A9C"/>
    <w:rsid w:val="527A6D5D"/>
    <w:rsid w:val="527B4111"/>
    <w:rsid w:val="527C7516"/>
    <w:rsid w:val="527C7B3E"/>
    <w:rsid w:val="528A4D93"/>
    <w:rsid w:val="528B2C64"/>
    <w:rsid w:val="528E1CC8"/>
    <w:rsid w:val="52911C14"/>
    <w:rsid w:val="52980F6C"/>
    <w:rsid w:val="529A16CC"/>
    <w:rsid w:val="52A00F46"/>
    <w:rsid w:val="52A27744"/>
    <w:rsid w:val="52A63601"/>
    <w:rsid w:val="52A946EE"/>
    <w:rsid w:val="52AA4D06"/>
    <w:rsid w:val="52AD3CD6"/>
    <w:rsid w:val="52AD3DA4"/>
    <w:rsid w:val="52AF0E20"/>
    <w:rsid w:val="52B57ACE"/>
    <w:rsid w:val="52BE354A"/>
    <w:rsid w:val="52BF730A"/>
    <w:rsid w:val="52C0797E"/>
    <w:rsid w:val="52C40D9F"/>
    <w:rsid w:val="52C51F08"/>
    <w:rsid w:val="52C60CB4"/>
    <w:rsid w:val="52C6725E"/>
    <w:rsid w:val="52C9747A"/>
    <w:rsid w:val="52CD4FC7"/>
    <w:rsid w:val="52CF3255"/>
    <w:rsid w:val="52D27DF3"/>
    <w:rsid w:val="52D37BD1"/>
    <w:rsid w:val="52D4156F"/>
    <w:rsid w:val="52D74290"/>
    <w:rsid w:val="52DA2FF3"/>
    <w:rsid w:val="52DB1968"/>
    <w:rsid w:val="52DB242C"/>
    <w:rsid w:val="52DB4834"/>
    <w:rsid w:val="52DE3C3B"/>
    <w:rsid w:val="52E0453D"/>
    <w:rsid w:val="52E53BBD"/>
    <w:rsid w:val="52F147BE"/>
    <w:rsid w:val="52F23E88"/>
    <w:rsid w:val="52F52CD6"/>
    <w:rsid w:val="52F93A85"/>
    <w:rsid w:val="52F9441D"/>
    <w:rsid w:val="52F97B9D"/>
    <w:rsid w:val="52FB7BED"/>
    <w:rsid w:val="52FB7DA0"/>
    <w:rsid w:val="53033A7C"/>
    <w:rsid w:val="5305452D"/>
    <w:rsid w:val="530722D3"/>
    <w:rsid w:val="53077E39"/>
    <w:rsid w:val="53107AD0"/>
    <w:rsid w:val="531251CD"/>
    <w:rsid w:val="53132C52"/>
    <w:rsid w:val="53154436"/>
    <w:rsid w:val="53181C47"/>
    <w:rsid w:val="531A2B44"/>
    <w:rsid w:val="531A5111"/>
    <w:rsid w:val="532D37CF"/>
    <w:rsid w:val="532F09A1"/>
    <w:rsid w:val="532F110A"/>
    <w:rsid w:val="532F1178"/>
    <w:rsid w:val="53356596"/>
    <w:rsid w:val="53361E3C"/>
    <w:rsid w:val="533E57BF"/>
    <w:rsid w:val="53405EFB"/>
    <w:rsid w:val="53493841"/>
    <w:rsid w:val="534C1EE0"/>
    <w:rsid w:val="534D5BA2"/>
    <w:rsid w:val="53505F12"/>
    <w:rsid w:val="5351739C"/>
    <w:rsid w:val="53540C23"/>
    <w:rsid w:val="535B0FDC"/>
    <w:rsid w:val="535D5FDE"/>
    <w:rsid w:val="535E1C5E"/>
    <w:rsid w:val="535E4CA7"/>
    <w:rsid w:val="53607951"/>
    <w:rsid w:val="53633841"/>
    <w:rsid w:val="536339CD"/>
    <w:rsid w:val="53682BDF"/>
    <w:rsid w:val="53742C75"/>
    <w:rsid w:val="53750119"/>
    <w:rsid w:val="537730AB"/>
    <w:rsid w:val="537846D1"/>
    <w:rsid w:val="537B12D2"/>
    <w:rsid w:val="537B230B"/>
    <w:rsid w:val="537D4545"/>
    <w:rsid w:val="537E5B9A"/>
    <w:rsid w:val="537F6D51"/>
    <w:rsid w:val="5385544C"/>
    <w:rsid w:val="53872F1C"/>
    <w:rsid w:val="53926BE3"/>
    <w:rsid w:val="53973753"/>
    <w:rsid w:val="539D1DC5"/>
    <w:rsid w:val="539E5D51"/>
    <w:rsid w:val="53A157C0"/>
    <w:rsid w:val="53A245E6"/>
    <w:rsid w:val="53A433FD"/>
    <w:rsid w:val="53AC39D9"/>
    <w:rsid w:val="53AE4956"/>
    <w:rsid w:val="53AE7FF8"/>
    <w:rsid w:val="53AF52FA"/>
    <w:rsid w:val="53B46691"/>
    <w:rsid w:val="53BA5843"/>
    <w:rsid w:val="53BA6B70"/>
    <w:rsid w:val="53BC29C0"/>
    <w:rsid w:val="53BD3E93"/>
    <w:rsid w:val="53C54582"/>
    <w:rsid w:val="53CA540F"/>
    <w:rsid w:val="53CA6EE3"/>
    <w:rsid w:val="53CC0204"/>
    <w:rsid w:val="53CC3DA1"/>
    <w:rsid w:val="53D46B64"/>
    <w:rsid w:val="53D602F3"/>
    <w:rsid w:val="53DA7576"/>
    <w:rsid w:val="53DD0E6D"/>
    <w:rsid w:val="53E2021C"/>
    <w:rsid w:val="53E72B12"/>
    <w:rsid w:val="53E81BA6"/>
    <w:rsid w:val="53E944A4"/>
    <w:rsid w:val="53F9291D"/>
    <w:rsid w:val="53FD3E71"/>
    <w:rsid w:val="54013DB9"/>
    <w:rsid w:val="540571F5"/>
    <w:rsid w:val="54063AE8"/>
    <w:rsid w:val="54075A22"/>
    <w:rsid w:val="540E6AB4"/>
    <w:rsid w:val="54126763"/>
    <w:rsid w:val="5413432D"/>
    <w:rsid w:val="541456A0"/>
    <w:rsid w:val="541B7BFD"/>
    <w:rsid w:val="541D4D57"/>
    <w:rsid w:val="541D5E77"/>
    <w:rsid w:val="541E74E7"/>
    <w:rsid w:val="54242B99"/>
    <w:rsid w:val="542435D0"/>
    <w:rsid w:val="54281B37"/>
    <w:rsid w:val="54292FE4"/>
    <w:rsid w:val="542A7F09"/>
    <w:rsid w:val="54313848"/>
    <w:rsid w:val="543417CE"/>
    <w:rsid w:val="54376761"/>
    <w:rsid w:val="543C50C1"/>
    <w:rsid w:val="543D6720"/>
    <w:rsid w:val="543E6B50"/>
    <w:rsid w:val="54407DD3"/>
    <w:rsid w:val="544266C6"/>
    <w:rsid w:val="54453B84"/>
    <w:rsid w:val="544555F7"/>
    <w:rsid w:val="544C454C"/>
    <w:rsid w:val="544E14B4"/>
    <w:rsid w:val="54532D6A"/>
    <w:rsid w:val="54553D9E"/>
    <w:rsid w:val="54564CE2"/>
    <w:rsid w:val="545C0EC5"/>
    <w:rsid w:val="546346F8"/>
    <w:rsid w:val="546359C0"/>
    <w:rsid w:val="54685AC3"/>
    <w:rsid w:val="54692AAE"/>
    <w:rsid w:val="54713C87"/>
    <w:rsid w:val="5475531F"/>
    <w:rsid w:val="547B6D01"/>
    <w:rsid w:val="547C3A6F"/>
    <w:rsid w:val="547D1AA3"/>
    <w:rsid w:val="54802CBC"/>
    <w:rsid w:val="54826DAD"/>
    <w:rsid w:val="54842B40"/>
    <w:rsid w:val="54871E3B"/>
    <w:rsid w:val="548B7AAC"/>
    <w:rsid w:val="548D533C"/>
    <w:rsid w:val="548E2CED"/>
    <w:rsid w:val="54962F21"/>
    <w:rsid w:val="54981F6F"/>
    <w:rsid w:val="54996AA1"/>
    <w:rsid w:val="549A44C5"/>
    <w:rsid w:val="549C693A"/>
    <w:rsid w:val="549D0E30"/>
    <w:rsid w:val="549E3347"/>
    <w:rsid w:val="54A27BE3"/>
    <w:rsid w:val="54A5189A"/>
    <w:rsid w:val="54AA20ED"/>
    <w:rsid w:val="54AA5BC5"/>
    <w:rsid w:val="54AB0959"/>
    <w:rsid w:val="54AF3C51"/>
    <w:rsid w:val="54AF70E6"/>
    <w:rsid w:val="54B041EF"/>
    <w:rsid w:val="54B04B1E"/>
    <w:rsid w:val="54B42D92"/>
    <w:rsid w:val="54B620E4"/>
    <w:rsid w:val="54B645C4"/>
    <w:rsid w:val="54B96DBE"/>
    <w:rsid w:val="54BD1BCF"/>
    <w:rsid w:val="54C15B5D"/>
    <w:rsid w:val="54C26614"/>
    <w:rsid w:val="54C4598F"/>
    <w:rsid w:val="54C62494"/>
    <w:rsid w:val="54C9536E"/>
    <w:rsid w:val="54CB11D9"/>
    <w:rsid w:val="54CC1069"/>
    <w:rsid w:val="54CE6045"/>
    <w:rsid w:val="54D13F29"/>
    <w:rsid w:val="54D16911"/>
    <w:rsid w:val="54D35B0E"/>
    <w:rsid w:val="54D36948"/>
    <w:rsid w:val="54D602A5"/>
    <w:rsid w:val="54D67278"/>
    <w:rsid w:val="54D81CB7"/>
    <w:rsid w:val="54D871A1"/>
    <w:rsid w:val="54DA760A"/>
    <w:rsid w:val="54DE2026"/>
    <w:rsid w:val="54E01181"/>
    <w:rsid w:val="54E27F4A"/>
    <w:rsid w:val="54E773CB"/>
    <w:rsid w:val="54E911DE"/>
    <w:rsid w:val="54E94F0E"/>
    <w:rsid w:val="54EA72CF"/>
    <w:rsid w:val="54EE1325"/>
    <w:rsid w:val="54EF1FBD"/>
    <w:rsid w:val="54EF65F7"/>
    <w:rsid w:val="54F01FAB"/>
    <w:rsid w:val="54FA4818"/>
    <w:rsid w:val="54FC61DA"/>
    <w:rsid w:val="55002F02"/>
    <w:rsid w:val="55006F0C"/>
    <w:rsid w:val="550257DF"/>
    <w:rsid w:val="55027903"/>
    <w:rsid w:val="550427FA"/>
    <w:rsid w:val="550653E0"/>
    <w:rsid w:val="550B3300"/>
    <w:rsid w:val="550D7300"/>
    <w:rsid w:val="55120D3F"/>
    <w:rsid w:val="55125BD2"/>
    <w:rsid w:val="55127BE2"/>
    <w:rsid w:val="55155977"/>
    <w:rsid w:val="551D71A6"/>
    <w:rsid w:val="551E3FEF"/>
    <w:rsid w:val="5523265F"/>
    <w:rsid w:val="552F59E7"/>
    <w:rsid w:val="553065F6"/>
    <w:rsid w:val="55312F1E"/>
    <w:rsid w:val="55320847"/>
    <w:rsid w:val="55351C08"/>
    <w:rsid w:val="5537162F"/>
    <w:rsid w:val="5537324E"/>
    <w:rsid w:val="553E302B"/>
    <w:rsid w:val="553E3DBB"/>
    <w:rsid w:val="55406B81"/>
    <w:rsid w:val="55442140"/>
    <w:rsid w:val="55483E1B"/>
    <w:rsid w:val="554E6D7D"/>
    <w:rsid w:val="55572C70"/>
    <w:rsid w:val="555921B9"/>
    <w:rsid w:val="555A7462"/>
    <w:rsid w:val="555F6031"/>
    <w:rsid w:val="556311E9"/>
    <w:rsid w:val="55676C34"/>
    <w:rsid w:val="55777B2F"/>
    <w:rsid w:val="557949FD"/>
    <w:rsid w:val="557A28D5"/>
    <w:rsid w:val="557F4FE9"/>
    <w:rsid w:val="55827A06"/>
    <w:rsid w:val="5583671A"/>
    <w:rsid w:val="558378DB"/>
    <w:rsid w:val="55867DF7"/>
    <w:rsid w:val="55884FB1"/>
    <w:rsid w:val="55895852"/>
    <w:rsid w:val="558D37CA"/>
    <w:rsid w:val="558E073F"/>
    <w:rsid w:val="55941F8F"/>
    <w:rsid w:val="559D029D"/>
    <w:rsid w:val="55A10334"/>
    <w:rsid w:val="55A13ED8"/>
    <w:rsid w:val="55A3075B"/>
    <w:rsid w:val="55A67F15"/>
    <w:rsid w:val="55AA2B78"/>
    <w:rsid w:val="55AB7534"/>
    <w:rsid w:val="55AC41F7"/>
    <w:rsid w:val="55AD2B73"/>
    <w:rsid w:val="55B0166A"/>
    <w:rsid w:val="55B76591"/>
    <w:rsid w:val="55BB28A5"/>
    <w:rsid w:val="55BD6158"/>
    <w:rsid w:val="55BE70B3"/>
    <w:rsid w:val="55C507E4"/>
    <w:rsid w:val="55C70D65"/>
    <w:rsid w:val="55C81D99"/>
    <w:rsid w:val="55C8779D"/>
    <w:rsid w:val="55C97C51"/>
    <w:rsid w:val="55CB3196"/>
    <w:rsid w:val="55D14ACB"/>
    <w:rsid w:val="55D21F47"/>
    <w:rsid w:val="55D240BC"/>
    <w:rsid w:val="55D44DAF"/>
    <w:rsid w:val="55D56650"/>
    <w:rsid w:val="55D61F9B"/>
    <w:rsid w:val="55D63B5F"/>
    <w:rsid w:val="55D86F93"/>
    <w:rsid w:val="55D94B72"/>
    <w:rsid w:val="55DB5941"/>
    <w:rsid w:val="55DC294C"/>
    <w:rsid w:val="55DD3E91"/>
    <w:rsid w:val="55DE5B4E"/>
    <w:rsid w:val="55E052F0"/>
    <w:rsid w:val="55E151F2"/>
    <w:rsid w:val="55E26199"/>
    <w:rsid w:val="55E27177"/>
    <w:rsid w:val="55EA17F9"/>
    <w:rsid w:val="55F0005F"/>
    <w:rsid w:val="55F007CD"/>
    <w:rsid w:val="55F04ED9"/>
    <w:rsid w:val="55F07337"/>
    <w:rsid w:val="55F14AEB"/>
    <w:rsid w:val="55F272F7"/>
    <w:rsid w:val="55F31036"/>
    <w:rsid w:val="55F606A9"/>
    <w:rsid w:val="55F80DE1"/>
    <w:rsid w:val="55F81007"/>
    <w:rsid w:val="55F97301"/>
    <w:rsid w:val="55FB2E58"/>
    <w:rsid w:val="55FB3B1C"/>
    <w:rsid w:val="55FD6ED7"/>
    <w:rsid w:val="56003E0A"/>
    <w:rsid w:val="5606508C"/>
    <w:rsid w:val="560D03F7"/>
    <w:rsid w:val="560D4843"/>
    <w:rsid w:val="560E303B"/>
    <w:rsid w:val="561453E4"/>
    <w:rsid w:val="5614751E"/>
    <w:rsid w:val="56183675"/>
    <w:rsid w:val="561E43F4"/>
    <w:rsid w:val="562719DE"/>
    <w:rsid w:val="562A1472"/>
    <w:rsid w:val="56350077"/>
    <w:rsid w:val="563C15E8"/>
    <w:rsid w:val="563C55EE"/>
    <w:rsid w:val="563D1893"/>
    <w:rsid w:val="563F4E2E"/>
    <w:rsid w:val="564A08A6"/>
    <w:rsid w:val="564B6761"/>
    <w:rsid w:val="564C2083"/>
    <w:rsid w:val="56510A58"/>
    <w:rsid w:val="565558F4"/>
    <w:rsid w:val="565826FE"/>
    <w:rsid w:val="565E52F5"/>
    <w:rsid w:val="565F6BD7"/>
    <w:rsid w:val="56625553"/>
    <w:rsid w:val="5667797E"/>
    <w:rsid w:val="56685A1F"/>
    <w:rsid w:val="566B5B88"/>
    <w:rsid w:val="566F4609"/>
    <w:rsid w:val="56702864"/>
    <w:rsid w:val="567035A0"/>
    <w:rsid w:val="56733719"/>
    <w:rsid w:val="567560E5"/>
    <w:rsid w:val="567647C1"/>
    <w:rsid w:val="56773130"/>
    <w:rsid w:val="56775803"/>
    <w:rsid w:val="568000C4"/>
    <w:rsid w:val="56804BA2"/>
    <w:rsid w:val="568137BF"/>
    <w:rsid w:val="56834905"/>
    <w:rsid w:val="568446AA"/>
    <w:rsid w:val="56863A31"/>
    <w:rsid w:val="56877BD1"/>
    <w:rsid w:val="56935E7D"/>
    <w:rsid w:val="569542C3"/>
    <w:rsid w:val="569551CA"/>
    <w:rsid w:val="56985699"/>
    <w:rsid w:val="56A00B69"/>
    <w:rsid w:val="56A73579"/>
    <w:rsid w:val="56A95173"/>
    <w:rsid w:val="56AC7E63"/>
    <w:rsid w:val="56B275B8"/>
    <w:rsid w:val="56B66A10"/>
    <w:rsid w:val="56B9226F"/>
    <w:rsid w:val="56B976A0"/>
    <w:rsid w:val="56BD6067"/>
    <w:rsid w:val="56BE4D6E"/>
    <w:rsid w:val="56BE5B27"/>
    <w:rsid w:val="56BE711F"/>
    <w:rsid w:val="56C25DDF"/>
    <w:rsid w:val="56C61D8C"/>
    <w:rsid w:val="56C75AC5"/>
    <w:rsid w:val="56CA5BFB"/>
    <w:rsid w:val="56CC46E0"/>
    <w:rsid w:val="56CD4B82"/>
    <w:rsid w:val="56CE3F72"/>
    <w:rsid w:val="56D32133"/>
    <w:rsid w:val="56D32D8D"/>
    <w:rsid w:val="56D73467"/>
    <w:rsid w:val="56D97B44"/>
    <w:rsid w:val="56DA48C3"/>
    <w:rsid w:val="56DB514F"/>
    <w:rsid w:val="56DD188D"/>
    <w:rsid w:val="56DE5B34"/>
    <w:rsid w:val="56DE6B56"/>
    <w:rsid w:val="56E13A28"/>
    <w:rsid w:val="56E42DD6"/>
    <w:rsid w:val="56E64ABB"/>
    <w:rsid w:val="56E71B1D"/>
    <w:rsid w:val="56E73889"/>
    <w:rsid w:val="56E86376"/>
    <w:rsid w:val="56EB6FF7"/>
    <w:rsid w:val="56EC2DC9"/>
    <w:rsid w:val="56ED2235"/>
    <w:rsid w:val="56ED26C8"/>
    <w:rsid w:val="56EE7CFB"/>
    <w:rsid w:val="56F76539"/>
    <w:rsid w:val="56F77882"/>
    <w:rsid w:val="56F95F6D"/>
    <w:rsid w:val="56FC1888"/>
    <w:rsid w:val="56FC26CA"/>
    <w:rsid w:val="56FD0710"/>
    <w:rsid w:val="56FF6F5B"/>
    <w:rsid w:val="57000E14"/>
    <w:rsid w:val="57001A47"/>
    <w:rsid w:val="57011E5C"/>
    <w:rsid w:val="57016B4E"/>
    <w:rsid w:val="570A4118"/>
    <w:rsid w:val="570F0CBF"/>
    <w:rsid w:val="5714683C"/>
    <w:rsid w:val="571B08E5"/>
    <w:rsid w:val="571E448A"/>
    <w:rsid w:val="571F1441"/>
    <w:rsid w:val="57241BE7"/>
    <w:rsid w:val="572C08A7"/>
    <w:rsid w:val="57316331"/>
    <w:rsid w:val="57352DE4"/>
    <w:rsid w:val="573D39FC"/>
    <w:rsid w:val="57410D94"/>
    <w:rsid w:val="574208F9"/>
    <w:rsid w:val="5745560A"/>
    <w:rsid w:val="5745795E"/>
    <w:rsid w:val="57463BB8"/>
    <w:rsid w:val="5746576E"/>
    <w:rsid w:val="57490175"/>
    <w:rsid w:val="574B5739"/>
    <w:rsid w:val="574C5A2F"/>
    <w:rsid w:val="574D5CDE"/>
    <w:rsid w:val="5751602C"/>
    <w:rsid w:val="57563956"/>
    <w:rsid w:val="5759552D"/>
    <w:rsid w:val="575B125D"/>
    <w:rsid w:val="575E3D69"/>
    <w:rsid w:val="575F0A76"/>
    <w:rsid w:val="575F4201"/>
    <w:rsid w:val="575F640F"/>
    <w:rsid w:val="57651421"/>
    <w:rsid w:val="57681F3F"/>
    <w:rsid w:val="576B3FAF"/>
    <w:rsid w:val="576E6458"/>
    <w:rsid w:val="577072F4"/>
    <w:rsid w:val="57761776"/>
    <w:rsid w:val="5780697F"/>
    <w:rsid w:val="57807C49"/>
    <w:rsid w:val="57824C9C"/>
    <w:rsid w:val="57897EBA"/>
    <w:rsid w:val="578A59C4"/>
    <w:rsid w:val="578A6BC7"/>
    <w:rsid w:val="578C6A8B"/>
    <w:rsid w:val="578E675F"/>
    <w:rsid w:val="578F2115"/>
    <w:rsid w:val="57902B29"/>
    <w:rsid w:val="5792119F"/>
    <w:rsid w:val="57933047"/>
    <w:rsid w:val="57952086"/>
    <w:rsid w:val="579611DA"/>
    <w:rsid w:val="57967BCC"/>
    <w:rsid w:val="579B1AB1"/>
    <w:rsid w:val="579E6A38"/>
    <w:rsid w:val="579F3511"/>
    <w:rsid w:val="57A261E7"/>
    <w:rsid w:val="57A76E01"/>
    <w:rsid w:val="57AB00BC"/>
    <w:rsid w:val="57AB4941"/>
    <w:rsid w:val="57AC1D68"/>
    <w:rsid w:val="57AD1818"/>
    <w:rsid w:val="57AE581F"/>
    <w:rsid w:val="57B0494F"/>
    <w:rsid w:val="57B25ECE"/>
    <w:rsid w:val="57B51BF1"/>
    <w:rsid w:val="57B5574C"/>
    <w:rsid w:val="57B90F49"/>
    <w:rsid w:val="57BA7AA9"/>
    <w:rsid w:val="57BB1C88"/>
    <w:rsid w:val="57BE3345"/>
    <w:rsid w:val="57C35CF9"/>
    <w:rsid w:val="57C86C6D"/>
    <w:rsid w:val="57C95B5F"/>
    <w:rsid w:val="57CA406B"/>
    <w:rsid w:val="57CC0659"/>
    <w:rsid w:val="57CE1D74"/>
    <w:rsid w:val="57CE57C8"/>
    <w:rsid w:val="57CF725A"/>
    <w:rsid w:val="57DB0FF0"/>
    <w:rsid w:val="57E31ACC"/>
    <w:rsid w:val="57E35A53"/>
    <w:rsid w:val="57E43F28"/>
    <w:rsid w:val="57E5653C"/>
    <w:rsid w:val="57EE2FC0"/>
    <w:rsid w:val="5801783B"/>
    <w:rsid w:val="58062493"/>
    <w:rsid w:val="580A2701"/>
    <w:rsid w:val="580A377F"/>
    <w:rsid w:val="58174606"/>
    <w:rsid w:val="581B19E5"/>
    <w:rsid w:val="581C363A"/>
    <w:rsid w:val="581C68E4"/>
    <w:rsid w:val="581F63F6"/>
    <w:rsid w:val="58271796"/>
    <w:rsid w:val="58277FA4"/>
    <w:rsid w:val="582B174D"/>
    <w:rsid w:val="58335EC1"/>
    <w:rsid w:val="5833792F"/>
    <w:rsid w:val="58366C14"/>
    <w:rsid w:val="583940F1"/>
    <w:rsid w:val="583B7D54"/>
    <w:rsid w:val="583C04A3"/>
    <w:rsid w:val="583D6EA3"/>
    <w:rsid w:val="583E0F2A"/>
    <w:rsid w:val="58454207"/>
    <w:rsid w:val="58472BF3"/>
    <w:rsid w:val="58475AB4"/>
    <w:rsid w:val="58492F4B"/>
    <w:rsid w:val="584A5EAB"/>
    <w:rsid w:val="584F0DC0"/>
    <w:rsid w:val="584F2BFD"/>
    <w:rsid w:val="584F2E57"/>
    <w:rsid w:val="58562259"/>
    <w:rsid w:val="585633B4"/>
    <w:rsid w:val="58564654"/>
    <w:rsid w:val="58566CDF"/>
    <w:rsid w:val="585B2B24"/>
    <w:rsid w:val="585C01D9"/>
    <w:rsid w:val="585C52F7"/>
    <w:rsid w:val="585F2228"/>
    <w:rsid w:val="58602072"/>
    <w:rsid w:val="58617492"/>
    <w:rsid w:val="58617D24"/>
    <w:rsid w:val="586310AC"/>
    <w:rsid w:val="58652BEE"/>
    <w:rsid w:val="58653F50"/>
    <w:rsid w:val="58662D25"/>
    <w:rsid w:val="586A637A"/>
    <w:rsid w:val="58716252"/>
    <w:rsid w:val="5872103F"/>
    <w:rsid w:val="58753EE5"/>
    <w:rsid w:val="58773BA2"/>
    <w:rsid w:val="587C75D0"/>
    <w:rsid w:val="587E04CF"/>
    <w:rsid w:val="58813342"/>
    <w:rsid w:val="588210D5"/>
    <w:rsid w:val="58896F50"/>
    <w:rsid w:val="588A4DD7"/>
    <w:rsid w:val="58910C80"/>
    <w:rsid w:val="58915B13"/>
    <w:rsid w:val="58961039"/>
    <w:rsid w:val="5898075B"/>
    <w:rsid w:val="589B4006"/>
    <w:rsid w:val="589E604E"/>
    <w:rsid w:val="58A1778D"/>
    <w:rsid w:val="58A63FF3"/>
    <w:rsid w:val="58AA7CE2"/>
    <w:rsid w:val="58AB0E0C"/>
    <w:rsid w:val="58AB1777"/>
    <w:rsid w:val="58AB6F27"/>
    <w:rsid w:val="58B672E4"/>
    <w:rsid w:val="58B83058"/>
    <w:rsid w:val="58BA50E1"/>
    <w:rsid w:val="58BE2AD1"/>
    <w:rsid w:val="58BE6E2D"/>
    <w:rsid w:val="58C57107"/>
    <w:rsid w:val="58CF461A"/>
    <w:rsid w:val="58D145C3"/>
    <w:rsid w:val="58D94597"/>
    <w:rsid w:val="58DB565C"/>
    <w:rsid w:val="58DD3178"/>
    <w:rsid w:val="58DF57A1"/>
    <w:rsid w:val="58E1716A"/>
    <w:rsid w:val="58E43051"/>
    <w:rsid w:val="58E606AE"/>
    <w:rsid w:val="58EB23FC"/>
    <w:rsid w:val="58F10626"/>
    <w:rsid w:val="58FE403D"/>
    <w:rsid w:val="58FE49BB"/>
    <w:rsid w:val="58FF13BD"/>
    <w:rsid w:val="58FF4B3A"/>
    <w:rsid w:val="59030E7D"/>
    <w:rsid w:val="59043A6A"/>
    <w:rsid w:val="590543E7"/>
    <w:rsid w:val="590B4F0F"/>
    <w:rsid w:val="590F5542"/>
    <w:rsid w:val="5912416D"/>
    <w:rsid w:val="591269D8"/>
    <w:rsid w:val="591571D7"/>
    <w:rsid w:val="59161E9C"/>
    <w:rsid w:val="592378AC"/>
    <w:rsid w:val="592B63C2"/>
    <w:rsid w:val="593202B1"/>
    <w:rsid w:val="593472BF"/>
    <w:rsid w:val="593640E9"/>
    <w:rsid w:val="59373EAD"/>
    <w:rsid w:val="59375D31"/>
    <w:rsid w:val="59392311"/>
    <w:rsid w:val="593A2424"/>
    <w:rsid w:val="593B448C"/>
    <w:rsid w:val="593E088D"/>
    <w:rsid w:val="5940628E"/>
    <w:rsid w:val="59477084"/>
    <w:rsid w:val="594A64FA"/>
    <w:rsid w:val="594A6CA2"/>
    <w:rsid w:val="594C0A59"/>
    <w:rsid w:val="595B0F6A"/>
    <w:rsid w:val="595C38B0"/>
    <w:rsid w:val="595E7D00"/>
    <w:rsid w:val="59624E15"/>
    <w:rsid w:val="59645F7E"/>
    <w:rsid w:val="5968325F"/>
    <w:rsid w:val="596A4AC6"/>
    <w:rsid w:val="596A5971"/>
    <w:rsid w:val="596B2DC1"/>
    <w:rsid w:val="596D6D84"/>
    <w:rsid w:val="59742A14"/>
    <w:rsid w:val="59747CD9"/>
    <w:rsid w:val="598071BE"/>
    <w:rsid w:val="598128D7"/>
    <w:rsid w:val="59836613"/>
    <w:rsid w:val="59837E05"/>
    <w:rsid w:val="59854227"/>
    <w:rsid w:val="598E7ECE"/>
    <w:rsid w:val="59917004"/>
    <w:rsid w:val="59972C45"/>
    <w:rsid w:val="599F6C12"/>
    <w:rsid w:val="59A059C9"/>
    <w:rsid w:val="59A9390D"/>
    <w:rsid w:val="59AD7B48"/>
    <w:rsid w:val="59AF4518"/>
    <w:rsid w:val="59B3772A"/>
    <w:rsid w:val="59B473DC"/>
    <w:rsid w:val="59B5465D"/>
    <w:rsid w:val="59B71259"/>
    <w:rsid w:val="59B721DF"/>
    <w:rsid w:val="59B75BCE"/>
    <w:rsid w:val="59B9193A"/>
    <w:rsid w:val="59BA18B9"/>
    <w:rsid w:val="59BF58AD"/>
    <w:rsid w:val="59C05BE2"/>
    <w:rsid w:val="59C14DAA"/>
    <w:rsid w:val="59C673F4"/>
    <w:rsid w:val="59CA512C"/>
    <w:rsid w:val="59CD778B"/>
    <w:rsid w:val="59CE3C3A"/>
    <w:rsid w:val="59D37709"/>
    <w:rsid w:val="59D66F61"/>
    <w:rsid w:val="59D67202"/>
    <w:rsid w:val="59DA2094"/>
    <w:rsid w:val="59DC6611"/>
    <w:rsid w:val="59DC7EA3"/>
    <w:rsid w:val="59DD67E7"/>
    <w:rsid w:val="59E0661D"/>
    <w:rsid w:val="59E67ED5"/>
    <w:rsid w:val="59E776F7"/>
    <w:rsid w:val="59E829A0"/>
    <w:rsid w:val="59EB2625"/>
    <w:rsid w:val="59EF206C"/>
    <w:rsid w:val="59F146B2"/>
    <w:rsid w:val="59F34E96"/>
    <w:rsid w:val="59F600D2"/>
    <w:rsid w:val="59F74DDC"/>
    <w:rsid w:val="59F7761B"/>
    <w:rsid w:val="59F80955"/>
    <w:rsid w:val="59F82C61"/>
    <w:rsid w:val="5A02245F"/>
    <w:rsid w:val="5A0415FC"/>
    <w:rsid w:val="5A05168E"/>
    <w:rsid w:val="5A092ECE"/>
    <w:rsid w:val="5A0B185A"/>
    <w:rsid w:val="5A0B2A1C"/>
    <w:rsid w:val="5A0E4B1A"/>
    <w:rsid w:val="5A116992"/>
    <w:rsid w:val="5A1401B7"/>
    <w:rsid w:val="5A142FBA"/>
    <w:rsid w:val="5A173741"/>
    <w:rsid w:val="5A1822E3"/>
    <w:rsid w:val="5A1B2D33"/>
    <w:rsid w:val="5A1D1439"/>
    <w:rsid w:val="5A207D2A"/>
    <w:rsid w:val="5A2B1C25"/>
    <w:rsid w:val="5A2B444E"/>
    <w:rsid w:val="5A3038FA"/>
    <w:rsid w:val="5A343471"/>
    <w:rsid w:val="5A44674C"/>
    <w:rsid w:val="5A4657C0"/>
    <w:rsid w:val="5A466590"/>
    <w:rsid w:val="5A471B1B"/>
    <w:rsid w:val="5A4D5173"/>
    <w:rsid w:val="5A507B0B"/>
    <w:rsid w:val="5A575AEE"/>
    <w:rsid w:val="5A580806"/>
    <w:rsid w:val="5A5B7B35"/>
    <w:rsid w:val="5A621699"/>
    <w:rsid w:val="5A670547"/>
    <w:rsid w:val="5A6C62B6"/>
    <w:rsid w:val="5A6F3DF0"/>
    <w:rsid w:val="5A791926"/>
    <w:rsid w:val="5A79357F"/>
    <w:rsid w:val="5A7B08F2"/>
    <w:rsid w:val="5A7B69E4"/>
    <w:rsid w:val="5A7C7979"/>
    <w:rsid w:val="5A7F07F4"/>
    <w:rsid w:val="5A807590"/>
    <w:rsid w:val="5A8231D0"/>
    <w:rsid w:val="5A844889"/>
    <w:rsid w:val="5A8523B9"/>
    <w:rsid w:val="5A867466"/>
    <w:rsid w:val="5A8F3EF9"/>
    <w:rsid w:val="5A93003E"/>
    <w:rsid w:val="5A963C2F"/>
    <w:rsid w:val="5A9A07E3"/>
    <w:rsid w:val="5A9B1EB3"/>
    <w:rsid w:val="5AA13FD3"/>
    <w:rsid w:val="5AA422A8"/>
    <w:rsid w:val="5AA43459"/>
    <w:rsid w:val="5AA71715"/>
    <w:rsid w:val="5AA72424"/>
    <w:rsid w:val="5AAC7EF7"/>
    <w:rsid w:val="5AB4717A"/>
    <w:rsid w:val="5AB54347"/>
    <w:rsid w:val="5ABD055B"/>
    <w:rsid w:val="5ABD5084"/>
    <w:rsid w:val="5ABF4ABE"/>
    <w:rsid w:val="5AC42966"/>
    <w:rsid w:val="5AC500A0"/>
    <w:rsid w:val="5AC9271D"/>
    <w:rsid w:val="5ACB37C7"/>
    <w:rsid w:val="5ACE3850"/>
    <w:rsid w:val="5AD233E7"/>
    <w:rsid w:val="5AD26AEE"/>
    <w:rsid w:val="5AD433B8"/>
    <w:rsid w:val="5AD51422"/>
    <w:rsid w:val="5AD93C0B"/>
    <w:rsid w:val="5ADA2AD7"/>
    <w:rsid w:val="5AE046A7"/>
    <w:rsid w:val="5AE71CAB"/>
    <w:rsid w:val="5AE97432"/>
    <w:rsid w:val="5AEA0181"/>
    <w:rsid w:val="5AEB1E55"/>
    <w:rsid w:val="5AED67AD"/>
    <w:rsid w:val="5AF00F55"/>
    <w:rsid w:val="5AF059BA"/>
    <w:rsid w:val="5AF46D9C"/>
    <w:rsid w:val="5AF57717"/>
    <w:rsid w:val="5AF73C92"/>
    <w:rsid w:val="5AF93E2A"/>
    <w:rsid w:val="5AFD2BD4"/>
    <w:rsid w:val="5AFE1BC1"/>
    <w:rsid w:val="5AFF76EA"/>
    <w:rsid w:val="5B042ED3"/>
    <w:rsid w:val="5B0F42D2"/>
    <w:rsid w:val="5B105BB0"/>
    <w:rsid w:val="5B120C25"/>
    <w:rsid w:val="5B1262B7"/>
    <w:rsid w:val="5B18081F"/>
    <w:rsid w:val="5B1A73EA"/>
    <w:rsid w:val="5B1A7FBF"/>
    <w:rsid w:val="5B1B4A94"/>
    <w:rsid w:val="5B1B5211"/>
    <w:rsid w:val="5B1C5461"/>
    <w:rsid w:val="5B1F253A"/>
    <w:rsid w:val="5B2308A9"/>
    <w:rsid w:val="5B293C30"/>
    <w:rsid w:val="5B2A2A61"/>
    <w:rsid w:val="5B2A7ACA"/>
    <w:rsid w:val="5B2D1707"/>
    <w:rsid w:val="5B2D7F5A"/>
    <w:rsid w:val="5B335FE6"/>
    <w:rsid w:val="5B3813F8"/>
    <w:rsid w:val="5B38578A"/>
    <w:rsid w:val="5B3D426A"/>
    <w:rsid w:val="5B42771F"/>
    <w:rsid w:val="5B4A4F61"/>
    <w:rsid w:val="5B5353FC"/>
    <w:rsid w:val="5B554952"/>
    <w:rsid w:val="5B5752AF"/>
    <w:rsid w:val="5B5E076D"/>
    <w:rsid w:val="5B6048E6"/>
    <w:rsid w:val="5B657880"/>
    <w:rsid w:val="5B677E9D"/>
    <w:rsid w:val="5B6C7883"/>
    <w:rsid w:val="5B6D532B"/>
    <w:rsid w:val="5B702B30"/>
    <w:rsid w:val="5B7410AA"/>
    <w:rsid w:val="5B754FC5"/>
    <w:rsid w:val="5B762986"/>
    <w:rsid w:val="5B762E7B"/>
    <w:rsid w:val="5B771309"/>
    <w:rsid w:val="5B785CF0"/>
    <w:rsid w:val="5B7933B4"/>
    <w:rsid w:val="5B7B14A6"/>
    <w:rsid w:val="5B7B3E04"/>
    <w:rsid w:val="5B7C4259"/>
    <w:rsid w:val="5B7C4C19"/>
    <w:rsid w:val="5B7C53E5"/>
    <w:rsid w:val="5B8426EE"/>
    <w:rsid w:val="5B86742B"/>
    <w:rsid w:val="5B8731F8"/>
    <w:rsid w:val="5B880BC7"/>
    <w:rsid w:val="5B8B018C"/>
    <w:rsid w:val="5B936156"/>
    <w:rsid w:val="5B972450"/>
    <w:rsid w:val="5B993F99"/>
    <w:rsid w:val="5B995664"/>
    <w:rsid w:val="5B9B6320"/>
    <w:rsid w:val="5B9C1193"/>
    <w:rsid w:val="5B9D76A7"/>
    <w:rsid w:val="5BA05EAD"/>
    <w:rsid w:val="5BA16FEE"/>
    <w:rsid w:val="5BA27929"/>
    <w:rsid w:val="5BA540DC"/>
    <w:rsid w:val="5BA57D13"/>
    <w:rsid w:val="5BA82296"/>
    <w:rsid w:val="5BA8274A"/>
    <w:rsid w:val="5BAE1B2D"/>
    <w:rsid w:val="5BAF46ED"/>
    <w:rsid w:val="5BB310F8"/>
    <w:rsid w:val="5BB46667"/>
    <w:rsid w:val="5BB94286"/>
    <w:rsid w:val="5BBD3D0C"/>
    <w:rsid w:val="5BC21D92"/>
    <w:rsid w:val="5BC36D7A"/>
    <w:rsid w:val="5BC718FA"/>
    <w:rsid w:val="5BC80883"/>
    <w:rsid w:val="5BCE1BF7"/>
    <w:rsid w:val="5BD0722D"/>
    <w:rsid w:val="5BD449AC"/>
    <w:rsid w:val="5BD646DC"/>
    <w:rsid w:val="5BD67D03"/>
    <w:rsid w:val="5BD73CC7"/>
    <w:rsid w:val="5BD76C99"/>
    <w:rsid w:val="5BDC1E04"/>
    <w:rsid w:val="5BDD4042"/>
    <w:rsid w:val="5BDD54CA"/>
    <w:rsid w:val="5BE42997"/>
    <w:rsid w:val="5BE93412"/>
    <w:rsid w:val="5BED7B68"/>
    <w:rsid w:val="5BEF0392"/>
    <w:rsid w:val="5BF63706"/>
    <w:rsid w:val="5BF72EAF"/>
    <w:rsid w:val="5BF75788"/>
    <w:rsid w:val="5BF95906"/>
    <w:rsid w:val="5BFB2001"/>
    <w:rsid w:val="5BFD3F6B"/>
    <w:rsid w:val="5BFD4158"/>
    <w:rsid w:val="5BFE5564"/>
    <w:rsid w:val="5C011B65"/>
    <w:rsid w:val="5C016049"/>
    <w:rsid w:val="5C020BFA"/>
    <w:rsid w:val="5C054165"/>
    <w:rsid w:val="5C057BAC"/>
    <w:rsid w:val="5C06725F"/>
    <w:rsid w:val="5C085A2A"/>
    <w:rsid w:val="5C0B4842"/>
    <w:rsid w:val="5C0C77EA"/>
    <w:rsid w:val="5C0D2737"/>
    <w:rsid w:val="5C1E456B"/>
    <w:rsid w:val="5C1F6804"/>
    <w:rsid w:val="5C212DC9"/>
    <w:rsid w:val="5C216CCD"/>
    <w:rsid w:val="5C21785C"/>
    <w:rsid w:val="5C233975"/>
    <w:rsid w:val="5C256852"/>
    <w:rsid w:val="5C276705"/>
    <w:rsid w:val="5C281491"/>
    <w:rsid w:val="5C2A3946"/>
    <w:rsid w:val="5C3029DB"/>
    <w:rsid w:val="5C3521D8"/>
    <w:rsid w:val="5C362AF6"/>
    <w:rsid w:val="5C366A14"/>
    <w:rsid w:val="5C37510C"/>
    <w:rsid w:val="5C3B324B"/>
    <w:rsid w:val="5C3B3DE0"/>
    <w:rsid w:val="5C3C0E77"/>
    <w:rsid w:val="5C404E2D"/>
    <w:rsid w:val="5C41419E"/>
    <w:rsid w:val="5C445BB6"/>
    <w:rsid w:val="5C4915AF"/>
    <w:rsid w:val="5C4B3883"/>
    <w:rsid w:val="5C4B3DD1"/>
    <w:rsid w:val="5C4C52A3"/>
    <w:rsid w:val="5C4E1068"/>
    <w:rsid w:val="5C501F73"/>
    <w:rsid w:val="5C5452FB"/>
    <w:rsid w:val="5C556105"/>
    <w:rsid w:val="5C586D57"/>
    <w:rsid w:val="5C5872CA"/>
    <w:rsid w:val="5C5D21D4"/>
    <w:rsid w:val="5C5E6C1D"/>
    <w:rsid w:val="5C612599"/>
    <w:rsid w:val="5C6172BA"/>
    <w:rsid w:val="5C640BCC"/>
    <w:rsid w:val="5C642704"/>
    <w:rsid w:val="5C696C97"/>
    <w:rsid w:val="5C72198F"/>
    <w:rsid w:val="5C7226DD"/>
    <w:rsid w:val="5C727327"/>
    <w:rsid w:val="5C771BCE"/>
    <w:rsid w:val="5C7922E5"/>
    <w:rsid w:val="5C8244EF"/>
    <w:rsid w:val="5C833287"/>
    <w:rsid w:val="5C844A50"/>
    <w:rsid w:val="5C8723D7"/>
    <w:rsid w:val="5C887CE7"/>
    <w:rsid w:val="5C8A19F4"/>
    <w:rsid w:val="5C8A56E2"/>
    <w:rsid w:val="5C8C5650"/>
    <w:rsid w:val="5C8E631B"/>
    <w:rsid w:val="5C921BA4"/>
    <w:rsid w:val="5C9430FB"/>
    <w:rsid w:val="5C971C23"/>
    <w:rsid w:val="5C977D52"/>
    <w:rsid w:val="5C993403"/>
    <w:rsid w:val="5C9B073B"/>
    <w:rsid w:val="5C9F1DAB"/>
    <w:rsid w:val="5C9F3E97"/>
    <w:rsid w:val="5CA22074"/>
    <w:rsid w:val="5CAE248A"/>
    <w:rsid w:val="5CB05FE2"/>
    <w:rsid w:val="5CB1692D"/>
    <w:rsid w:val="5CB314D0"/>
    <w:rsid w:val="5CB32479"/>
    <w:rsid w:val="5CB3404B"/>
    <w:rsid w:val="5CB731D8"/>
    <w:rsid w:val="5CB77D1C"/>
    <w:rsid w:val="5CB83670"/>
    <w:rsid w:val="5CBA764A"/>
    <w:rsid w:val="5CC04D33"/>
    <w:rsid w:val="5CC36C76"/>
    <w:rsid w:val="5CC676B6"/>
    <w:rsid w:val="5CCA74AF"/>
    <w:rsid w:val="5CCB15A2"/>
    <w:rsid w:val="5CCB2ED6"/>
    <w:rsid w:val="5CCD3B74"/>
    <w:rsid w:val="5CCE03A9"/>
    <w:rsid w:val="5CCF442E"/>
    <w:rsid w:val="5CD0120E"/>
    <w:rsid w:val="5CD20112"/>
    <w:rsid w:val="5CD30A05"/>
    <w:rsid w:val="5CD679AD"/>
    <w:rsid w:val="5CDE05AD"/>
    <w:rsid w:val="5CDE2685"/>
    <w:rsid w:val="5CE43413"/>
    <w:rsid w:val="5CE67701"/>
    <w:rsid w:val="5CE803C1"/>
    <w:rsid w:val="5CEC4F45"/>
    <w:rsid w:val="5CEF2CA8"/>
    <w:rsid w:val="5CF15DEC"/>
    <w:rsid w:val="5CF302E3"/>
    <w:rsid w:val="5CF35064"/>
    <w:rsid w:val="5CF609DD"/>
    <w:rsid w:val="5CF65143"/>
    <w:rsid w:val="5CF868E3"/>
    <w:rsid w:val="5CFC6EF5"/>
    <w:rsid w:val="5D004B5A"/>
    <w:rsid w:val="5D041F98"/>
    <w:rsid w:val="5D080B5B"/>
    <w:rsid w:val="5D0C11CC"/>
    <w:rsid w:val="5D1055DB"/>
    <w:rsid w:val="5D114850"/>
    <w:rsid w:val="5D1610F0"/>
    <w:rsid w:val="5D1A2EEE"/>
    <w:rsid w:val="5D1B2D93"/>
    <w:rsid w:val="5D1C693C"/>
    <w:rsid w:val="5D247861"/>
    <w:rsid w:val="5D265F8B"/>
    <w:rsid w:val="5D270C20"/>
    <w:rsid w:val="5D28490B"/>
    <w:rsid w:val="5D294192"/>
    <w:rsid w:val="5D2F6FA4"/>
    <w:rsid w:val="5D2F7B6A"/>
    <w:rsid w:val="5D3404DE"/>
    <w:rsid w:val="5D347F25"/>
    <w:rsid w:val="5D376517"/>
    <w:rsid w:val="5D3B2528"/>
    <w:rsid w:val="5D3E737C"/>
    <w:rsid w:val="5D3F6D82"/>
    <w:rsid w:val="5D414759"/>
    <w:rsid w:val="5D433888"/>
    <w:rsid w:val="5D454ED9"/>
    <w:rsid w:val="5D471070"/>
    <w:rsid w:val="5D485E2D"/>
    <w:rsid w:val="5D495B34"/>
    <w:rsid w:val="5D4D0943"/>
    <w:rsid w:val="5D4D3B62"/>
    <w:rsid w:val="5D55545B"/>
    <w:rsid w:val="5D555638"/>
    <w:rsid w:val="5D612E66"/>
    <w:rsid w:val="5D63470C"/>
    <w:rsid w:val="5D650099"/>
    <w:rsid w:val="5D6C1959"/>
    <w:rsid w:val="5D6C24EB"/>
    <w:rsid w:val="5D715348"/>
    <w:rsid w:val="5D7C6B81"/>
    <w:rsid w:val="5D7E0EF3"/>
    <w:rsid w:val="5D7F235B"/>
    <w:rsid w:val="5D84687C"/>
    <w:rsid w:val="5D85071D"/>
    <w:rsid w:val="5D864D84"/>
    <w:rsid w:val="5D8713B6"/>
    <w:rsid w:val="5D8E7BF6"/>
    <w:rsid w:val="5D8F5742"/>
    <w:rsid w:val="5D941406"/>
    <w:rsid w:val="5D9A0125"/>
    <w:rsid w:val="5D9B1BCD"/>
    <w:rsid w:val="5D9C6049"/>
    <w:rsid w:val="5D9D2F82"/>
    <w:rsid w:val="5D9E7EEA"/>
    <w:rsid w:val="5DA96FF0"/>
    <w:rsid w:val="5DAA3FAE"/>
    <w:rsid w:val="5DAF3275"/>
    <w:rsid w:val="5DAF5C0F"/>
    <w:rsid w:val="5DB41E33"/>
    <w:rsid w:val="5DB432A9"/>
    <w:rsid w:val="5DB43A09"/>
    <w:rsid w:val="5DB60437"/>
    <w:rsid w:val="5DBA6875"/>
    <w:rsid w:val="5DBD6789"/>
    <w:rsid w:val="5DC42CA9"/>
    <w:rsid w:val="5DC71ECB"/>
    <w:rsid w:val="5DCA4D08"/>
    <w:rsid w:val="5DCD264D"/>
    <w:rsid w:val="5DCF4104"/>
    <w:rsid w:val="5DE140F8"/>
    <w:rsid w:val="5DE23806"/>
    <w:rsid w:val="5DE73A56"/>
    <w:rsid w:val="5DE917C6"/>
    <w:rsid w:val="5DED30B2"/>
    <w:rsid w:val="5DF01E1F"/>
    <w:rsid w:val="5DF40000"/>
    <w:rsid w:val="5DF47DE0"/>
    <w:rsid w:val="5DF5455E"/>
    <w:rsid w:val="5DFB42A5"/>
    <w:rsid w:val="5DFF3841"/>
    <w:rsid w:val="5E007690"/>
    <w:rsid w:val="5E031566"/>
    <w:rsid w:val="5E04053D"/>
    <w:rsid w:val="5E0A1AFE"/>
    <w:rsid w:val="5E0C0E32"/>
    <w:rsid w:val="5E0C389F"/>
    <w:rsid w:val="5E0F11E4"/>
    <w:rsid w:val="5E21148D"/>
    <w:rsid w:val="5E215D33"/>
    <w:rsid w:val="5E2217DF"/>
    <w:rsid w:val="5E245CFE"/>
    <w:rsid w:val="5E2D55F7"/>
    <w:rsid w:val="5E2D7DA6"/>
    <w:rsid w:val="5E381358"/>
    <w:rsid w:val="5E3E3D47"/>
    <w:rsid w:val="5E4010E7"/>
    <w:rsid w:val="5E40462F"/>
    <w:rsid w:val="5E42433E"/>
    <w:rsid w:val="5E43075F"/>
    <w:rsid w:val="5E45026F"/>
    <w:rsid w:val="5E5272F6"/>
    <w:rsid w:val="5E6040CF"/>
    <w:rsid w:val="5E616E95"/>
    <w:rsid w:val="5E65283B"/>
    <w:rsid w:val="5E6C321F"/>
    <w:rsid w:val="5E6F305F"/>
    <w:rsid w:val="5E7110A7"/>
    <w:rsid w:val="5E745C93"/>
    <w:rsid w:val="5E7508CC"/>
    <w:rsid w:val="5E791B06"/>
    <w:rsid w:val="5E7D5287"/>
    <w:rsid w:val="5E7F00F0"/>
    <w:rsid w:val="5E8821A7"/>
    <w:rsid w:val="5E902C9E"/>
    <w:rsid w:val="5E9A4BED"/>
    <w:rsid w:val="5E9E3C42"/>
    <w:rsid w:val="5E9F0770"/>
    <w:rsid w:val="5EA3241E"/>
    <w:rsid w:val="5EA46C80"/>
    <w:rsid w:val="5EA57230"/>
    <w:rsid w:val="5EB23341"/>
    <w:rsid w:val="5EB36BAC"/>
    <w:rsid w:val="5EB90E14"/>
    <w:rsid w:val="5EBF1559"/>
    <w:rsid w:val="5EC1490A"/>
    <w:rsid w:val="5EC2109F"/>
    <w:rsid w:val="5EC26517"/>
    <w:rsid w:val="5EC456EB"/>
    <w:rsid w:val="5EC668D5"/>
    <w:rsid w:val="5EC97506"/>
    <w:rsid w:val="5ECC0241"/>
    <w:rsid w:val="5ECD35AD"/>
    <w:rsid w:val="5ED12AB9"/>
    <w:rsid w:val="5ED41F4B"/>
    <w:rsid w:val="5ED67C26"/>
    <w:rsid w:val="5EE34854"/>
    <w:rsid w:val="5EE6771E"/>
    <w:rsid w:val="5EEA41B4"/>
    <w:rsid w:val="5EEB7774"/>
    <w:rsid w:val="5EF17AE3"/>
    <w:rsid w:val="5EF46FEC"/>
    <w:rsid w:val="5EF65C9C"/>
    <w:rsid w:val="5EFC6188"/>
    <w:rsid w:val="5EFF2F29"/>
    <w:rsid w:val="5F0261D3"/>
    <w:rsid w:val="5F034E30"/>
    <w:rsid w:val="5F073EAC"/>
    <w:rsid w:val="5F080AB7"/>
    <w:rsid w:val="5F083FA6"/>
    <w:rsid w:val="5F093BE4"/>
    <w:rsid w:val="5F0B25CD"/>
    <w:rsid w:val="5F0E16C6"/>
    <w:rsid w:val="5F117AF6"/>
    <w:rsid w:val="5F136D3D"/>
    <w:rsid w:val="5F137C08"/>
    <w:rsid w:val="5F166862"/>
    <w:rsid w:val="5F1673A8"/>
    <w:rsid w:val="5F180D35"/>
    <w:rsid w:val="5F1B564C"/>
    <w:rsid w:val="5F1B61C5"/>
    <w:rsid w:val="5F2461D1"/>
    <w:rsid w:val="5F2B127C"/>
    <w:rsid w:val="5F2C6B37"/>
    <w:rsid w:val="5F2F34EC"/>
    <w:rsid w:val="5F30066A"/>
    <w:rsid w:val="5F3B61F5"/>
    <w:rsid w:val="5F3C1858"/>
    <w:rsid w:val="5F3C3540"/>
    <w:rsid w:val="5F3E355A"/>
    <w:rsid w:val="5F4541C8"/>
    <w:rsid w:val="5F4C59DF"/>
    <w:rsid w:val="5F51554D"/>
    <w:rsid w:val="5F516B90"/>
    <w:rsid w:val="5F5316D2"/>
    <w:rsid w:val="5F5649BC"/>
    <w:rsid w:val="5F5B084E"/>
    <w:rsid w:val="5F5D16AA"/>
    <w:rsid w:val="5F5F4FCF"/>
    <w:rsid w:val="5F627DF0"/>
    <w:rsid w:val="5F66440E"/>
    <w:rsid w:val="5F687A02"/>
    <w:rsid w:val="5F6A1380"/>
    <w:rsid w:val="5F6C27DA"/>
    <w:rsid w:val="5F752655"/>
    <w:rsid w:val="5F78044D"/>
    <w:rsid w:val="5F7D584B"/>
    <w:rsid w:val="5F7E15AF"/>
    <w:rsid w:val="5F826CF0"/>
    <w:rsid w:val="5F8775B1"/>
    <w:rsid w:val="5F896CDA"/>
    <w:rsid w:val="5F8A6CBE"/>
    <w:rsid w:val="5F8C7179"/>
    <w:rsid w:val="5F8D2CC4"/>
    <w:rsid w:val="5F93785E"/>
    <w:rsid w:val="5F965A46"/>
    <w:rsid w:val="5F9743F7"/>
    <w:rsid w:val="5F993D69"/>
    <w:rsid w:val="5FA414E5"/>
    <w:rsid w:val="5FA420F1"/>
    <w:rsid w:val="5FA425BF"/>
    <w:rsid w:val="5FA45208"/>
    <w:rsid w:val="5FA572D1"/>
    <w:rsid w:val="5FA76AD1"/>
    <w:rsid w:val="5FAC5C31"/>
    <w:rsid w:val="5FB3160B"/>
    <w:rsid w:val="5FB54050"/>
    <w:rsid w:val="5FBA60F2"/>
    <w:rsid w:val="5FBC2982"/>
    <w:rsid w:val="5FBC4725"/>
    <w:rsid w:val="5FBF0556"/>
    <w:rsid w:val="5FBF1BED"/>
    <w:rsid w:val="5FC04457"/>
    <w:rsid w:val="5FC14838"/>
    <w:rsid w:val="5FC52F48"/>
    <w:rsid w:val="5FC80ECC"/>
    <w:rsid w:val="5FCB6738"/>
    <w:rsid w:val="5FCC366E"/>
    <w:rsid w:val="5FD32524"/>
    <w:rsid w:val="5FD32935"/>
    <w:rsid w:val="5FD5270A"/>
    <w:rsid w:val="5FD91CC5"/>
    <w:rsid w:val="5FE839AA"/>
    <w:rsid w:val="5FE95423"/>
    <w:rsid w:val="5FEA3D92"/>
    <w:rsid w:val="5FEC7725"/>
    <w:rsid w:val="5FF01994"/>
    <w:rsid w:val="5FF12615"/>
    <w:rsid w:val="5FF44BDA"/>
    <w:rsid w:val="5FF66EE4"/>
    <w:rsid w:val="5FF92531"/>
    <w:rsid w:val="5FFD7EC0"/>
    <w:rsid w:val="60026A7F"/>
    <w:rsid w:val="60071C6C"/>
    <w:rsid w:val="600A112F"/>
    <w:rsid w:val="600A14B7"/>
    <w:rsid w:val="600A4920"/>
    <w:rsid w:val="600C70AF"/>
    <w:rsid w:val="60111F65"/>
    <w:rsid w:val="60114200"/>
    <w:rsid w:val="60177679"/>
    <w:rsid w:val="60193DA1"/>
    <w:rsid w:val="601A4110"/>
    <w:rsid w:val="601A503B"/>
    <w:rsid w:val="6020199B"/>
    <w:rsid w:val="602111AF"/>
    <w:rsid w:val="602177E4"/>
    <w:rsid w:val="602D16F8"/>
    <w:rsid w:val="60310850"/>
    <w:rsid w:val="60344556"/>
    <w:rsid w:val="603E1A70"/>
    <w:rsid w:val="603F580F"/>
    <w:rsid w:val="603F75ED"/>
    <w:rsid w:val="6044783F"/>
    <w:rsid w:val="60476801"/>
    <w:rsid w:val="604E3BDE"/>
    <w:rsid w:val="605008DC"/>
    <w:rsid w:val="605068B0"/>
    <w:rsid w:val="605656CD"/>
    <w:rsid w:val="605A3176"/>
    <w:rsid w:val="605B3CFF"/>
    <w:rsid w:val="60632049"/>
    <w:rsid w:val="606F33C3"/>
    <w:rsid w:val="60713CD0"/>
    <w:rsid w:val="60722C4F"/>
    <w:rsid w:val="60724C3B"/>
    <w:rsid w:val="6074404D"/>
    <w:rsid w:val="607440DF"/>
    <w:rsid w:val="60781CDA"/>
    <w:rsid w:val="607A1BD6"/>
    <w:rsid w:val="607B69A1"/>
    <w:rsid w:val="607F3F21"/>
    <w:rsid w:val="60802D03"/>
    <w:rsid w:val="60830F85"/>
    <w:rsid w:val="60865365"/>
    <w:rsid w:val="60897BA1"/>
    <w:rsid w:val="608B7355"/>
    <w:rsid w:val="608D0CBE"/>
    <w:rsid w:val="608D2686"/>
    <w:rsid w:val="60913A76"/>
    <w:rsid w:val="60925852"/>
    <w:rsid w:val="6092590F"/>
    <w:rsid w:val="60990513"/>
    <w:rsid w:val="609A6A4B"/>
    <w:rsid w:val="609F4316"/>
    <w:rsid w:val="60A24E4C"/>
    <w:rsid w:val="60A3021D"/>
    <w:rsid w:val="60A811FD"/>
    <w:rsid w:val="60AE0881"/>
    <w:rsid w:val="60AE50C8"/>
    <w:rsid w:val="60B23C20"/>
    <w:rsid w:val="60B42C7C"/>
    <w:rsid w:val="60B86BCB"/>
    <w:rsid w:val="60B9345E"/>
    <w:rsid w:val="60BA6E54"/>
    <w:rsid w:val="60BE632F"/>
    <w:rsid w:val="60C05073"/>
    <w:rsid w:val="60C10790"/>
    <w:rsid w:val="60C277CE"/>
    <w:rsid w:val="60C55C33"/>
    <w:rsid w:val="60C56435"/>
    <w:rsid w:val="60C8747E"/>
    <w:rsid w:val="60C97838"/>
    <w:rsid w:val="60CC0588"/>
    <w:rsid w:val="60CD0D63"/>
    <w:rsid w:val="60CE6089"/>
    <w:rsid w:val="60D16DC2"/>
    <w:rsid w:val="60D37CAD"/>
    <w:rsid w:val="60D62963"/>
    <w:rsid w:val="60DC16BC"/>
    <w:rsid w:val="60DF4220"/>
    <w:rsid w:val="60E40E39"/>
    <w:rsid w:val="60E44912"/>
    <w:rsid w:val="60E4778E"/>
    <w:rsid w:val="60E82100"/>
    <w:rsid w:val="60EE3A18"/>
    <w:rsid w:val="60F0672A"/>
    <w:rsid w:val="60F2214D"/>
    <w:rsid w:val="60F627F0"/>
    <w:rsid w:val="60F81081"/>
    <w:rsid w:val="60FA1ABC"/>
    <w:rsid w:val="60FB040D"/>
    <w:rsid w:val="61000C69"/>
    <w:rsid w:val="61060BC9"/>
    <w:rsid w:val="610920B2"/>
    <w:rsid w:val="610D0405"/>
    <w:rsid w:val="610D7139"/>
    <w:rsid w:val="611A4B9B"/>
    <w:rsid w:val="611D3106"/>
    <w:rsid w:val="61234CD3"/>
    <w:rsid w:val="61282E12"/>
    <w:rsid w:val="612A0C84"/>
    <w:rsid w:val="612D4820"/>
    <w:rsid w:val="61322D9B"/>
    <w:rsid w:val="61383EBB"/>
    <w:rsid w:val="613B0894"/>
    <w:rsid w:val="613C0024"/>
    <w:rsid w:val="613F2684"/>
    <w:rsid w:val="614C654F"/>
    <w:rsid w:val="61542C36"/>
    <w:rsid w:val="61545171"/>
    <w:rsid w:val="615A501A"/>
    <w:rsid w:val="615D3E78"/>
    <w:rsid w:val="6163505F"/>
    <w:rsid w:val="616433D9"/>
    <w:rsid w:val="61656CFA"/>
    <w:rsid w:val="616836C3"/>
    <w:rsid w:val="616D4627"/>
    <w:rsid w:val="61765F66"/>
    <w:rsid w:val="61786B2C"/>
    <w:rsid w:val="617D0CBA"/>
    <w:rsid w:val="61804FB1"/>
    <w:rsid w:val="618114B3"/>
    <w:rsid w:val="61824CB0"/>
    <w:rsid w:val="61841954"/>
    <w:rsid w:val="618D070E"/>
    <w:rsid w:val="618D12A7"/>
    <w:rsid w:val="619A57D3"/>
    <w:rsid w:val="619C05C0"/>
    <w:rsid w:val="619D5420"/>
    <w:rsid w:val="61A37179"/>
    <w:rsid w:val="61A5434A"/>
    <w:rsid w:val="61B14069"/>
    <w:rsid w:val="61B21256"/>
    <w:rsid w:val="61B4119E"/>
    <w:rsid w:val="61B451BC"/>
    <w:rsid w:val="61BB2AF5"/>
    <w:rsid w:val="61BE1264"/>
    <w:rsid w:val="61BF2DB6"/>
    <w:rsid w:val="61C25A20"/>
    <w:rsid w:val="61C312B7"/>
    <w:rsid w:val="61C6524F"/>
    <w:rsid w:val="61C76AC2"/>
    <w:rsid w:val="61C92D88"/>
    <w:rsid w:val="61D27D80"/>
    <w:rsid w:val="61DA7831"/>
    <w:rsid w:val="61DC01C1"/>
    <w:rsid w:val="61E15B17"/>
    <w:rsid w:val="61E54220"/>
    <w:rsid w:val="61E57B7F"/>
    <w:rsid w:val="61E74E7B"/>
    <w:rsid w:val="61EA233D"/>
    <w:rsid w:val="61EE3CA2"/>
    <w:rsid w:val="61F3772F"/>
    <w:rsid w:val="61F62B2D"/>
    <w:rsid w:val="61FC709F"/>
    <w:rsid w:val="620106EE"/>
    <w:rsid w:val="6204611A"/>
    <w:rsid w:val="62053E15"/>
    <w:rsid w:val="62064772"/>
    <w:rsid w:val="6207013B"/>
    <w:rsid w:val="6218673E"/>
    <w:rsid w:val="621B0625"/>
    <w:rsid w:val="621C7C48"/>
    <w:rsid w:val="6220296C"/>
    <w:rsid w:val="62207F80"/>
    <w:rsid w:val="622A59D0"/>
    <w:rsid w:val="622C2768"/>
    <w:rsid w:val="622E0D55"/>
    <w:rsid w:val="622F06B2"/>
    <w:rsid w:val="622F7A64"/>
    <w:rsid w:val="62304C8F"/>
    <w:rsid w:val="6231715E"/>
    <w:rsid w:val="62366FEE"/>
    <w:rsid w:val="62384555"/>
    <w:rsid w:val="6238484B"/>
    <w:rsid w:val="623A6E3D"/>
    <w:rsid w:val="62410246"/>
    <w:rsid w:val="624C0D14"/>
    <w:rsid w:val="624C43BB"/>
    <w:rsid w:val="6252261C"/>
    <w:rsid w:val="62533BF6"/>
    <w:rsid w:val="6256442C"/>
    <w:rsid w:val="62572999"/>
    <w:rsid w:val="62585714"/>
    <w:rsid w:val="625915BA"/>
    <w:rsid w:val="625B66A0"/>
    <w:rsid w:val="62610954"/>
    <w:rsid w:val="626479B7"/>
    <w:rsid w:val="6266178C"/>
    <w:rsid w:val="6267061A"/>
    <w:rsid w:val="62675018"/>
    <w:rsid w:val="626B5495"/>
    <w:rsid w:val="6270183D"/>
    <w:rsid w:val="62702202"/>
    <w:rsid w:val="627334B4"/>
    <w:rsid w:val="62743032"/>
    <w:rsid w:val="627636D4"/>
    <w:rsid w:val="627955F6"/>
    <w:rsid w:val="627B6418"/>
    <w:rsid w:val="627D4C5C"/>
    <w:rsid w:val="627E5715"/>
    <w:rsid w:val="628122CB"/>
    <w:rsid w:val="628302E5"/>
    <w:rsid w:val="62842425"/>
    <w:rsid w:val="6286489A"/>
    <w:rsid w:val="62881BA0"/>
    <w:rsid w:val="62895FE1"/>
    <w:rsid w:val="628A683D"/>
    <w:rsid w:val="628A6D39"/>
    <w:rsid w:val="628B4BAC"/>
    <w:rsid w:val="628E63CB"/>
    <w:rsid w:val="628F3689"/>
    <w:rsid w:val="62907152"/>
    <w:rsid w:val="6291612E"/>
    <w:rsid w:val="629169B8"/>
    <w:rsid w:val="629558A2"/>
    <w:rsid w:val="629B28B5"/>
    <w:rsid w:val="629F61FB"/>
    <w:rsid w:val="62A11CC0"/>
    <w:rsid w:val="62A50790"/>
    <w:rsid w:val="62A65A7B"/>
    <w:rsid w:val="62A96986"/>
    <w:rsid w:val="62B01CDD"/>
    <w:rsid w:val="62B15421"/>
    <w:rsid w:val="62B3453F"/>
    <w:rsid w:val="62B43785"/>
    <w:rsid w:val="62BB215B"/>
    <w:rsid w:val="62BC3B38"/>
    <w:rsid w:val="62BD42CA"/>
    <w:rsid w:val="62BE2A0B"/>
    <w:rsid w:val="62BE6EFD"/>
    <w:rsid w:val="62C26A67"/>
    <w:rsid w:val="62C4189C"/>
    <w:rsid w:val="62C96DEC"/>
    <w:rsid w:val="62CE0355"/>
    <w:rsid w:val="62CF66C5"/>
    <w:rsid w:val="62CF6A5E"/>
    <w:rsid w:val="62D30EE8"/>
    <w:rsid w:val="62D33D44"/>
    <w:rsid w:val="62D457D4"/>
    <w:rsid w:val="62D67AA9"/>
    <w:rsid w:val="62D84503"/>
    <w:rsid w:val="62DD4424"/>
    <w:rsid w:val="62EB347E"/>
    <w:rsid w:val="62EE5DCA"/>
    <w:rsid w:val="62F20CAC"/>
    <w:rsid w:val="62F71F92"/>
    <w:rsid w:val="62F87F18"/>
    <w:rsid w:val="63027171"/>
    <w:rsid w:val="63062642"/>
    <w:rsid w:val="63073D67"/>
    <w:rsid w:val="630A4B8E"/>
    <w:rsid w:val="630B42F4"/>
    <w:rsid w:val="63107771"/>
    <w:rsid w:val="63113F26"/>
    <w:rsid w:val="63115521"/>
    <w:rsid w:val="631171D5"/>
    <w:rsid w:val="63167A91"/>
    <w:rsid w:val="63174947"/>
    <w:rsid w:val="63182FD3"/>
    <w:rsid w:val="6319292D"/>
    <w:rsid w:val="63195FB7"/>
    <w:rsid w:val="631A70F9"/>
    <w:rsid w:val="631B055C"/>
    <w:rsid w:val="631B4FD5"/>
    <w:rsid w:val="632038EF"/>
    <w:rsid w:val="63207702"/>
    <w:rsid w:val="63222124"/>
    <w:rsid w:val="632B6873"/>
    <w:rsid w:val="632E4686"/>
    <w:rsid w:val="63303CA5"/>
    <w:rsid w:val="633126C4"/>
    <w:rsid w:val="633605E1"/>
    <w:rsid w:val="633C1935"/>
    <w:rsid w:val="633C750A"/>
    <w:rsid w:val="633D42AD"/>
    <w:rsid w:val="633D7316"/>
    <w:rsid w:val="634001B2"/>
    <w:rsid w:val="634204BC"/>
    <w:rsid w:val="634211EB"/>
    <w:rsid w:val="634411FB"/>
    <w:rsid w:val="63457B7E"/>
    <w:rsid w:val="63526222"/>
    <w:rsid w:val="63530DD8"/>
    <w:rsid w:val="635603A5"/>
    <w:rsid w:val="63561C37"/>
    <w:rsid w:val="63565C12"/>
    <w:rsid w:val="63581BEF"/>
    <w:rsid w:val="635D1060"/>
    <w:rsid w:val="635D4FDA"/>
    <w:rsid w:val="635E671E"/>
    <w:rsid w:val="635F3694"/>
    <w:rsid w:val="63601164"/>
    <w:rsid w:val="6360751A"/>
    <w:rsid w:val="636704B4"/>
    <w:rsid w:val="636A0577"/>
    <w:rsid w:val="636D079E"/>
    <w:rsid w:val="636D726A"/>
    <w:rsid w:val="637667B0"/>
    <w:rsid w:val="63777E40"/>
    <w:rsid w:val="6379168E"/>
    <w:rsid w:val="637B0068"/>
    <w:rsid w:val="637D7575"/>
    <w:rsid w:val="638245FC"/>
    <w:rsid w:val="638447B0"/>
    <w:rsid w:val="6385544A"/>
    <w:rsid w:val="638935A7"/>
    <w:rsid w:val="638A3EE2"/>
    <w:rsid w:val="638C0F6E"/>
    <w:rsid w:val="6390385D"/>
    <w:rsid w:val="639631FD"/>
    <w:rsid w:val="639A282F"/>
    <w:rsid w:val="639D22F9"/>
    <w:rsid w:val="63A01761"/>
    <w:rsid w:val="63A1200A"/>
    <w:rsid w:val="63A24C4A"/>
    <w:rsid w:val="63A46D64"/>
    <w:rsid w:val="63A56B03"/>
    <w:rsid w:val="63AE1E75"/>
    <w:rsid w:val="63AE5106"/>
    <w:rsid w:val="63AF2EA6"/>
    <w:rsid w:val="63B54A04"/>
    <w:rsid w:val="63B576F2"/>
    <w:rsid w:val="63BA34A5"/>
    <w:rsid w:val="63C34EF3"/>
    <w:rsid w:val="63C36AEA"/>
    <w:rsid w:val="63D17591"/>
    <w:rsid w:val="63D1786D"/>
    <w:rsid w:val="63D40479"/>
    <w:rsid w:val="63D56F08"/>
    <w:rsid w:val="63D86342"/>
    <w:rsid w:val="63DC5BCA"/>
    <w:rsid w:val="63DF755D"/>
    <w:rsid w:val="63E17C46"/>
    <w:rsid w:val="63E53962"/>
    <w:rsid w:val="63E938B7"/>
    <w:rsid w:val="63E9570E"/>
    <w:rsid w:val="63EA3FD2"/>
    <w:rsid w:val="63ED4AED"/>
    <w:rsid w:val="63EE7B3D"/>
    <w:rsid w:val="63EF1950"/>
    <w:rsid w:val="63F000BE"/>
    <w:rsid w:val="63F0235D"/>
    <w:rsid w:val="63F61399"/>
    <w:rsid w:val="63F65E9C"/>
    <w:rsid w:val="64053178"/>
    <w:rsid w:val="64085667"/>
    <w:rsid w:val="640B6DDC"/>
    <w:rsid w:val="641031FB"/>
    <w:rsid w:val="64116A15"/>
    <w:rsid w:val="64120B98"/>
    <w:rsid w:val="641537B2"/>
    <w:rsid w:val="64165D83"/>
    <w:rsid w:val="64173DA1"/>
    <w:rsid w:val="641A2099"/>
    <w:rsid w:val="641B47AA"/>
    <w:rsid w:val="641C2432"/>
    <w:rsid w:val="641C5AEC"/>
    <w:rsid w:val="641E0873"/>
    <w:rsid w:val="642131FB"/>
    <w:rsid w:val="64263E53"/>
    <w:rsid w:val="64275651"/>
    <w:rsid w:val="64277098"/>
    <w:rsid w:val="642C3F3C"/>
    <w:rsid w:val="642D27E8"/>
    <w:rsid w:val="642E4AD8"/>
    <w:rsid w:val="6430486D"/>
    <w:rsid w:val="6435241F"/>
    <w:rsid w:val="643F0C92"/>
    <w:rsid w:val="64405FB0"/>
    <w:rsid w:val="64457A9A"/>
    <w:rsid w:val="644616C6"/>
    <w:rsid w:val="64465693"/>
    <w:rsid w:val="64473196"/>
    <w:rsid w:val="64474999"/>
    <w:rsid w:val="644B0513"/>
    <w:rsid w:val="644D09DF"/>
    <w:rsid w:val="644D2574"/>
    <w:rsid w:val="644E16C4"/>
    <w:rsid w:val="64513351"/>
    <w:rsid w:val="64546991"/>
    <w:rsid w:val="64564180"/>
    <w:rsid w:val="645A1BDD"/>
    <w:rsid w:val="645E319E"/>
    <w:rsid w:val="6460014F"/>
    <w:rsid w:val="6461234C"/>
    <w:rsid w:val="6467010D"/>
    <w:rsid w:val="646714A8"/>
    <w:rsid w:val="646A1790"/>
    <w:rsid w:val="64726B9D"/>
    <w:rsid w:val="64750675"/>
    <w:rsid w:val="64772985"/>
    <w:rsid w:val="648062AE"/>
    <w:rsid w:val="64807E9D"/>
    <w:rsid w:val="648416D2"/>
    <w:rsid w:val="648E6F90"/>
    <w:rsid w:val="648F2789"/>
    <w:rsid w:val="648F4C0D"/>
    <w:rsid w:val="64911149"/>
    <w:rsid w:val="649115FA"/>
    <w:rsid w:val="64933678"/>
    <w:rsid w:val="649554A1"/>
    <w:rsid w:val="649A438F"/>
    <w:rsid w:val="649C060D"/>
    <w:rsid w:val="64A3186C"/>
    <w:rsid w:val="64A32113"/>
    <w:rsid w:val="64A41288"/>
    <w:rsid w:val="64A523DA"/>
    <w:rsid w:val="64A774D9"/>
    <w:rsid w:val="64A944A9"/>
    <w:rsid w:val="64AA3C02"/>
    <w:rsid w:val="64AB27BA"/>
    <w:rsid w:val="64AE290C"/>
    <w:rsid w:val="64AF5205"/>
    <w:rsid w:val="64B0328E"/>
    <w:rsid w:val="64B44C93"/>
    <w:rsid w:val="64B90B47"/>
    <w:rsid w:val="64C13CE2"/>
    <w:rsid w:val="64C57F0B"/>
    <w:rsid w:val="64C65CBA"/>
    <w:rsid w:val="64C80BAD"/>
    <w:rsid w:val="64C9467B"/>
    <w:rsid w:val="64CF4B01"/>
    <w:rsid w:val="64D50103"/>
    <w:rsid w:val="64D93DE5"/>
    <w:rsid w:val="64E066C4"/>
    <w:rsid w:val="64E52956"/>
    <w:rsid w:val="64E625CC"/>
    <w:rsid w:val="64E67FFB"/>
    <w:rsid w:val="64ED239C"/>
    <w:rsid w:val="64EF6B85"/>
    <w:rsid w:val="64F770EB"/>
    <w:rsid w:val="64FF448F"/>
    <w:rsid w:val="65022100"/>
    <w:rsid w:val="650345B8"/>
    <w:rsid w:val="65034951"/>
    <w:rsid w:val="650A633C"/>
    <w:rsid w:val="650E2AC2"/>
    <w:rsid w:val="650E6473"/>
    <w:rsid w:val="650F3144"/>
    <w:rsid w:val="6519053A"/>
    <w:rsid w:val="65234AD7"/>
    <w:rsid w:val="652360D2"/>
    <w:rsid w:val="65250245"/>
    <w:rsid w:val="652B4B81"/>
    <w:rsid w:val="652E440C"/>
    <w:rsid w:val="652F4564"/>
    <w:rsid w:val="6536617E"/>
    <w:rsid w:val="6538119D"/>
    <w:rsid w:val="653E74F3"/>
    <w:rsid w:val="65407A10"/>
    <w:rsid w:val="65422A34"/>
    <w:rsid w:val="654A78B9"/>
    <w:rsid w:val="65523590"/>
    <w:rsid w:val="65525F56"/>
    <w:rsid w:val="655C182D"/>
    <w:rsid w:val="655E2F68"/>
    <w:rsid w:val="655F115D"/>
    <w:rsid w:val="6562397F"/>
    <w:rsid w:val="656970A5"/>
    <w:rsid w:val="656A3581"/>
    <w:rsid w:val="656C18B6"/>
    <w:rsid w:val="656C5C1E"/>
    <w:rsid w:val="656D28E2"/>
    <w:rsid w:val="65757807"/>
    <w:rsid w:val="657C44DC"/>
    <w:rsid w:val="65863FF5"/>
    <w:rsid w:val="658B2DCC"/>
    <w:rsid w:val="658C1E85"/>
    <w:rsid w:val="658C34E1"/>
    <w:rsid w:val="659074F3"/>
    <w:rsid w:val="65936968"/>
    <w:rsid w:val="65994C78"/>
    <w:rsid w:val="659E0A24"/>
    <w:rsid w:val="65A20868"/>
    <w:rsid w:val="65A442A3"/>
    <w:rsid w:val="65A53330"/>
    <w:rsid w:val="65AA190D"/>
    <w:rsid w:val="65AA4B83"/>
    <w:rsid w:val="65AD0EED"/>
    <w:rsid w:val="65AD2909"/>
    <w:rsid w:val="65AE159D"/>
    <w:rsid w:val="65B22175"/>
    <w:rsid w:val="65B50744"/>
    <w:rsid w:val="65BA29E4"/>
    <w:rsid w:val="65C270A3"/>
    <w:rsid w:val="65C3135A"/>
    <w:rsid w:val="65C60F10"/>
    <w:rsid w:val="65C8748E"/>
    <w:rsid w:val="65C953B4"/>
    <w:rsid w:val="65CB4CBB"/>
    <w:rsid w:val="65CF6467"/>
    <w:rsid w:val="65D05087"/>
    <w:rsid w:val="65D10499"/>
    <w:rsid w:val="65D37B75"/>
    <w:rsid w:val="65EA3A67"/>
    <w:rsid w:val="65EA652D"/>
    <w:rsid w:val="65EA67CB"/>
    <w:rsid w:val="65EA7694"/>
    <w:rsid w:val="65EB1B7A"/>
    <w:rsid w:val="65EC684F"/>
    <w:rsid w:val="65EE071C"/>
    <w:rsid w:val="65F10450"/>
    <w:rsid w:val="65F1305A"/>
    <w:rsid w:val="65F8064A"/>
    <w:rsid w:val="65FA0385"/>
    <w:rsid w:val="65FA4996"/>
    <w:rsid w:val="65FD2137"/>
    <w:rsid w:val="65FD26DD"/>
    <w:rsid w:val="65FD7081"/>
    <w:rsid w:val="66035BE0"/>
    <w:rsid w:val="66043699"/>
    <w:rsid w:val="66076C97"/>
    <w:rsid w:val="660C501B"/>
    <w:rsid w:val="660E353A"/>
    <w:rsid w:val="660F2A2D"/>
    <w:rsid w:val="66103B1A"/>
    <w:rsid w:val="6613342F"/>
    <w:rsid w:val="661353B8"/>
    <w:rsid w:val="66151C7D"/>
    <w:rsid w:val="66176B32"/>
    <w:rsid w:val="66185964"/>
    <w:rsid w:val="66191333"/>
    <w:rsid w:val="661A6113"/>
    <w:rsid w:val="66216AA4"/>
    <w:rsid w:val="6624590B"/>
    <w:rsid w:val="662F5101"/>
    <w:rsid w:val="6630275F"/>
    <w:rsid w:val="66317AE7"/>
    <w:rsid w:val="663854BC"/>
    <w:rsid w:val="663A39FF"/>
    <w:rsid w:val="663F2175"/>
    <w:rsid w:val="66455B09"/>
    <w:rsid w:val="6648624A"/>
    <w:rsid w:val="664C0CDE"/>
    <w:rsid w:val="664C2A5D"/>
    <w:rsid w:val="66580FFA"/>
    <w:rsid w:val="66596468"/>
    <w:rsid w:val="665B7FEC"/>
    <w:rsid w:val="665E1851"/>
    <w:rsid w:val="665F3B7A"/>
    <w:rsid w:val="66620B97"/>
    <w:rsid w:val="66623F55"/>
    <w:rsid w:val="666468AA"/>
    <w:rsid w:val="666652CC"/>
    <w:rsid w:val="666B64E1"/>
    <w:rsid w:val="667162F6"/>
    <w:rsid w:val="66721BC8"/>
    <w:rsid w:val="66735447"/>
    <w:rsid w:val="66743F8E"/>
    <w:rsid w:val="66754BF4"/>
    <w:rsid w:val="66795559"/>
    <w:rsid w:val="667A10FB"/>
    <w:rsid w:val="6681001F"/>
    <w:rsid w:val="668E63B3"/>
    <w:rsid w:val="66932C87"/>
    <w:rsid w:val="66932DD1"/>
    <w:rsid w:val="66993516"/>
    <w:rsid w:val="669D6060"/>
    <w:rsid w:val="66A03BF3"/>
    <w:rsid w:val="66A04C8E"/>
    <w:rsid w:val="66A647BA"/>
    <w:rsid w:val="66AB7D24"/>
    <w:rsid w:val="66B652BE"/>
    <w:rsid w:val="66BA4236"/>
    <w:rsid w:val="66BB0F82"/>
    <w:rsid w:val="66BC3756"/>
    <w:rsid w:val="66BC5577"/>
    <w:rsid w:val="66BF781F"/>
    <w:rsid w:val="66C47D3F"/>
    <w:rsid w:val="66C9265B"/>
    <w:rsid w:val="66CF7C78"/>
    <w:rsid w:val="66D569EF"/>
    <w:rsid w:val="66D7474B"/>
    <w:rsid w:val="66E42C53"/>
    <w:rsid w:val="66E44483"/>
    <w:rsid w:val="66EB55F6"/>
    <w:rsid w:val="66EE2BDA"/>
    <w:rsid w:val="66EF55A9"/>
    <w:rsid w:val="66F356DD"/>
    <w:rsid w:val="66F637CD"/>
    <w:rsid w:val="66F678FD"/>
    <w:rsid w:val="66F83B37"/>
    <w:rsid w:val="66F964DB"/>
    <w:rsid w:val="66FB49A8"/>
    <w:rsid w:val="66FB76D6"/>
    <w:rsid w:val="670134C0"/>
    <w:rsid w:val="67034D91"/>
    <w:rsid w:val="67046EB4"/>
    <w:rsid w:val="670669E7"/>
    <w:rsid w:val="67095BB1"/>
    <w:rsid w:val="670B28DF"/>
    <w:rsid w:val="67121920"/>
    <w:rsid w:val="67123416"/>
    <w:rsid w:val="671254FF"/>
    <w:rsid w:val="67200298"/>
    <w:rsid w:val="672208C7"/>
    <w:rsid w:val="672319B8"/>
    <w:rsid w:val="672656BA"/>
    <w:rsid w:val="67294DC4"/>
    <w:rsid w:val="672A0DCC"/>
    <w:rsid w:val="672C40B3"/>
    <w:rsid w:val="67316C74"/>
    <w:rsid w:val="67351344"/>
    <w:rsid w:val="67363E44"/>
    <w:rsid w:val="6736451C"/>
    <w:rsid w:val="67371718"/>
    <w:rsid w:val="67386954"/>
    <w:rsid w:val="674142CD"/>
    <w:rsid w:val="674179FE"/>
    <w:rsid w:val="67435F41"/>
    <w:rsid w:val="674846BA"/>
    <w:rsid w:val="674C5FC6"/>
    <w:rsid w:val="674D17E3"/>
    <w:rsid w:val="674D2297"/>
    <w:rsid w:val="674F1179"/>
    <w:rsid w:val="675171FC"/>
    <w:rsid w:val="675556BC"/>
    <w:rsid w:val="67575237"/>
    <w:rsid w:val="67596F6B"/>
    <w:rsid w:val="675A03C1"/>
    <w:rsid w:val="675A0E08"/>
    <w:rsid w:val="675A55C9"/>
    <w:rsid w:val="675B2AFF"/>
    <w:rsid w:val="6768724C"/>
    <w:rsid w:val="67690AF5"/>
    <w:rsid w:val="676A01FC"/>
    <w:rsid w:val="676A6DE8"/>
    <w:rsid w:val="676B1085"/>
    <w:rsid w:val="676C4533"/>
    <w:rsid w:val="676D16BE"/>
    <w:rsid w:val="676F25EE"/>
    <w:rsid w:val="6771221E"/>
    <w:rsid w:val="677E2B98"/>
    <w:rsid w:val="67802246"/>
    <w:rsid w:val="678910AF"/>
    <w:rsid w:val="678D13B8"/>
    <w:rsid w:val="678E32C5"/>
    <w:rsid w:val="67911F0D"/>
    <w:rsid w:val="67915696"/>
    <w:rsid w:val="67921AB3"/>
    <w:rsid w:val="679261DB"/>
    <w:rsid w:val="679951AD"/>
    <w:rsid w:val="67A10A61"/>
    <w:rsid w:val="67A13184"/>
    <w:rsid w:val="67A3796F"/>
    <w:rsid w:val="67A463A8"/>
    <w:rsid w:val="67A504DA"/>
    <w:rsid w:val="67AE039B"/>
    <w:rsid w:val="67B55809"/>
    <w:rsid w:val="67BC1161"/>
    <w:rsid w:val="67BC5DC9"/>
    <w:rsid w:val="67BD0E60"/>
    <w:rsid w:val="67BF47D9"/>
    <w:rsid w:val="67C572F3"/>
    <w:rsid w:val="67C60CEB"/>
    <w:rsid w:val="67C70890"/>
    <w:rsid w:val="67D16B6A"/>
    <w:rsid w:val="67D20B98"/>
    <w:rsid w:val="67D2460C"/>
    <w:rsid w:val="67D41A78"/>
    <w:rsid w:val="67D46B09"/>
    <w:rsid w:val="67D82F37"/>
    <w:rsid w:val="67D83A8E"/>
    <w:rsid w:val="67D83CC4"/>
    <w:rsid w:val="67DA2495"/>
    <w:rsid w:val="67DC1A63"/>
    <w:rsid w:val="67DF4829"/>
    <w:rsid w:val="67E06FCA"/>
    <w:rsid w:val="67E14278"/>
    <w:rsid w:val="67E34984"/>
    <w:rsid w:val="67E41553"/>
    <w:rsid w:val="67E53267"/>
    <w:rsid w:val="67E534E7"/>
    <w:rsid w:val="67E70A64"/>
    <w:rsid w:val="67E852C2"/>
    <w:rsid w:val="67EB1A95"/>
    <w:rsid w:val="67EE0872"/>
    <w:rsid w:val="67EE28DE"/>
    <w:rsid w:val="67EE64BB"/>
    <w:rsid w:val="67EE7391"/>
    <w:rsid w:val="67F10F82"/>
    <w:rsid w:val="67F62ED3"/>
    <w:rsid w:val="67FA6C87"/>
    <w:rsid w:val="67FC0F24"/>
    <w:rsid w:val="67FC54B2"/>
    <w:rsid w:val="67FF27CE"/>
    <w:rsid w:val="680100B1"/>
    <w:rsid w:val="680851FE"/>
    <w:rsid w:val="680A0447"/>
    <w:rsid w:val="680C0367"/>
    <w:rsid w:val="680C692F"/>
    <w:rsid w:val="68105D65"/>
    <w:rsid w:val="68105D83"/>
    <w:rsid w:val="68106BBE"/>
    <w:rsid w:val="6816019A"/>
    <w:rsid w:val="681A7339"/>
    <w:rsid w:val="681E4CC5"/>
    <w:rsid w:val="681F5DB0"/>
    <w:rsid w:val="68266BA2"/>
    <w:rsid w:val="682B736A"/>
    <w:rsid w:val="682C2E0C"/>
    <w:rsid w:val="682D27C4"/>
    <w:rsid w:val="682D3021"/>
    <w:rsid w:val="68311A08"/>
    <w:rsid w:val="68335DFC"/>
    <w:rsid w:val="683E5E53"/>
    <w:rsid w:val="68427960"/>
    <w:rsid w:val="68481FB5"/>
    <w:rsid w:val="684A00C2"/>
    <w:rsid w:val="685001B1"/>
    <w:rsid w:val="68520CA2"/>
    <w:rsid w:val="685379A4"/>
    <w:rsid w:val="685B3C54"/>
    <w:rsid w:val="685D779D"/>
    <w:rsid w:val="6860384C"/>
    <w:rsid w:val="68644CFC"/>
    <w:rsid w:val="68672E70"/>
    <w:rsid w:val="6867550A"/>
    <w:rsid w:val="686810CC"/>
    <w:rsid w:val="686D7838"/>
    <w:rsid w:val="6871262A"/>
    <w:rsid w:val="687562C2"/>
    <w:rsid w:val="68792AA4"/>
    <w:rsid w:val="68795644"/>
    <w:rsid w:val="687979F8"/>
    <w:rsid w:val="687A3328"/>
    <w:rsid w:val="687C13F8"/>
    <w:rsid w:val="687E329A"/>
    <w:rsid w:val="68825012"/>
    <w:rsid w:val="68857666"/>
    <w:rsid w:val="6889191F"/>
    <w:rsid w:val="688B74E2"/>
    <w:rsid w:val="68905BD9"/>
    <w:rsid w:val="68992E1C"/>
    <w:rsid w:val="689B4135"/>
    <w:rsid w:val="689C381E"/>
    <w:rsid w:val="689E5FA2"/>
    <w:rsid w:val="689F3AC4"/>
    <w:rsid w:val="68A2530F"/>
    <w:rsid w:val="68A271B7"/>
    <w:rsid w:val="68A379F6"/>
    <w:rsid w:val="68A41530"/>
    <w:rsid w:val="68A5220F"/>
    <w:rsid w:val="68A63638"/>
    <w:rsid w:val="68B31442"/>
    <w:rsid w:val="68B3350B"/>
    <w:rsid w:val="68B35A1D"/>
    <w:rsid w:val="68B401DD"/>
    <w:rsid w:val="68BE24B0"/>
    <w:rsid w:val="68BF048F"/>
    <w:rsid w:val="68CA00E8"/>
    <w:rsid w:val="68CA1534"/>
    <w:rsid w:val="68CD25CA"/>
    <w:rsid w:val="68D12908"/>
    <w:rsid w:val="68D14389"/>
    <w:rsid w:val="68D5763A"/>
    <w:rsid w:val="68D634C2"/>
    <w:rsid w:val="68D7433B"/>
    <w:rsid w:val="68D76D51"/>
    <w:rsid w:val="68D803CE"/>
    <w:rsid w:val="68DA2A99"/>
    <w:rsid w:val="68DB64C2"/>
    <w:rsid w:val="68DE59B0"/>
    <w:rsid w:val="68DE6FEF"/>
    <w:rsid w:val="68E75010"/>
    <w:rsid w:val="68E919A3"/>
    <w:rsid w:val="68EA4C41"/>
    <w:rsid w:val="68EB508B"/>
    <w:rsid w:val="68EB5CB6"/>
    <w:rsid w:val="68F21F9C"/>
    <w:rsid w:val="68FB5048"/>
    <w:rsid w:val="68FE2CD6"/>
    <w:rsid w:val="69043668"/>
    <w:rsid w:val="690C3435"/>
    <w:rsid w:val="6915099A"/>
    <w:rsid w:val="691860D6"/>
    <w:rsid w:val="69187915"/>
    <w:rsid w:val="691B1572"/>
    <w:rsid w:val="691B5BCE"/>
    <w:rsid w:val="691C43B4"/>
    <w:rsid w:val="691D6278"/>
    <w:rsid w:val="69222D6E"/>
    <w:rsid w:val="6925449C"/>
    <w:rsid w:val="692648C9"/>
    <w:rsid w:val="6926554F"/>
    <w:rsid w:val="69270753"/>
    <w:rsid w:val="692C603D"/>
    <w:rsid w:val="692D7F62"/>
    <w:rsid w:val="692F1491"/>
    <w:rsid w:val="69306153"/>
    <w:rsid w:val="69320029"/>
    <w:rsid w:val="69325588"/>
    <w:rsid w:val="694103A7"/>
    <w:rsid w:val="694325D9"/>
    <w:rsid w:val="694437CA"/>
    <w:rsid w:val="694940B5"/>
    <w:rsid w:val="69506F3E"/>
    <w:rsid w:val="69513D0F"/>
    <w:rsid w:val="69553962"/>
    <w:rsid w:val="69570230"/>
    <w:rsid w:val="69595874"/>
    <w:rsid w:val="69595B60"/>
    <w:rsid w:val="695F64D9"/>
    <w:rsid w:val="69676B90"/>
    <w:rsid w:val="696B71D1"/>
    <w:rsid w:val="696D276E"/>
    <w:rsid w:val="6970344D"/>
    <w:rsid w:val="69742998"/>
    <w:rsid w:val="69765083"/>
    <w:rsid w:val="69765970"/>
    <w:rsid w:val="697B27C2"/>
    <w:rsid w:val="697C4FC8"/>
    <w:rsid w:val="697D3BC2"/>
    <w:rsid w:val="6985251C"/>
    <w:rsid w:val="69871F75"/>
    <w:rsid w:val="69886F0B"/>
    <w:rsid w:val="698B64FC"/>
    <w:rsid w:val="698C0D80"/>
    <w:rsid w:val="69932716"/>
    <w:rsid w:val="69981611"/>
    <w:rsid w:val="699C3BCB"/>
    <w:rsid w:val="699D7E9E"/>
    <w:rsid w:val="699F6F79"/>
    <w:rsid w:val="69A23FBC"/>
    <w:rsid w:val="69A54521"/>
    <w:rsid w:val="69B11707"/>
    <w:rsid w:val="69B26DC3"/>
    <w:rsid w:val="69B768B5"/>
    <w:rsid w:val="69BA025C"/>
    <w:rsid w:val="69BC48AB"/>
    <w:rsid w:val="69BD4197"/>
    <w:rsid w:val="69C8244E"/>
    <w:rsid w:val="69CB04A5"/>
    <w:rsid w:val="69CE56CD"/>
    <w:rsid w:val="69D2249D"/>
    <w:rsid w:val="69D41860"/>
    <w:rsid w:val="69D6646B"/>
    <w:rsid w:val="69D84CBF"/>
    <w:rsid w:val="69DA17B4"/>
    <w:rsid w:val="69DE35B7"/>
    <w:rsid w:val="69DE53C7"/>
    <w:rsid w:val="69E02416"/>
    <w:rsid w:val="69E039AE"/>
    <w:rsid w:val="69E565AA"/>
    <w:rsid w:val="69E87667"/>
    <w:rsid w:val="69EB0ACF"/>
    <w:rsid w:val="69F23D18"/>
    <w:rsid w:val="69F41000"/>
    <w:rsid w:val="69F6659B"/>
    <w:rsid w:val="69F805A3"/>
    <w:rsid w:val="69FD4471"/>
    <w:rsid w:val="69FE5768"/>
    <w:rsid w:val="6A0F6BAA"/>
    <w:rsid w:val="6A104F4B"/>
    <w:rsid w:val="6A12481F"/>
    <w:rsid w:val="6A1352C9"/>
    <w:rsid w:val="6A147616"/>
    <w:rsid w:val="6A152054"/>
    <w:rsid w:val="6A153779"/>
    <w:rsid w:val="6A167D8A"/>
    <w:rsid w:val="6A196CB1"/>
    <w:rsid w:val="6A270AC6"/>
    <w:rsid w:val="6A2A6254"/>
    <w:rsid w:val="6A2C78C5"/>
    <w:rsid w:val="6A313C97"/>
    <w:rsid w:val="6A333DD4"/>
    <w:rsid w:val="6A3B4C95"/>
    <w:rsid w:val="6A3C3462"/>
    <w:rsid w:val="6A444B1C"/>
    <w:rsid w:val="6A473921"/>
    <w:rsid w:val="6A4F5E97"/>
    <w:rsid w:val="6A503016"/>
    <w:rsid w:val="6A52430F"/>
    <w:rsid w:val="6A596448"/>
    <w:rsid w:val="6A597D1D"/>
    <w:rsid w:val="6A5B1FED"/>
    <w:rsid w:val="6A6642D8"/>
    <w:rsid w:val="6A67175F"/>
    <w:rsid w:val="6A682734"/>
    <w:rsid w:val="6A6D5F1F"/>
    <w:rsid w:val="6A6E553A"/>
    <w:rsid w:val="6A70026B"/>
    <w:rsid w:val="6A71363B"/>
    <w:rsid w:val="6A72315C"/>
    <w:rsid w:val="6A756A4E"/>
    <w:rsid w:val="6A7A2A5C"/>
    <w:rsid w:val="6A7E780E"/>
    <w:rsid w:val="6A7F0FC7"/>
    <w:rsid w:val="6A7F7C1A"/>
    <w:rsid w:val="6A8019E1"/>
    <w:rsid w:val="6A853A33"/>
    <w:rsid w:val="6A872ED8"/>
    <w:rsid w:val="6A890EE3"/>
    <w:rsid w:val="6A894CB1"/>
    <w:rsid w:val="6A8957DC"/>
    <w:rsid w:val="6A8F6426"/>
    <w:rsid w:val="6A97094F"/>
    <w:rsid w:val="6A9977F1"/>
    <w:rsid w:val="6A9A7E71"/>
    <w:rsid w:val="6A9C30DE"/>
    <w:rsid w:val="6A9F0143"/>
    <w:rsid w:val="6AA13CB8"/>
    <w:rsid w:val="6AA310AC"/>
    <w:rsid w:val="6AA36206"/>
    <w:rsid w:val="6AA713BE"/>
    <w:rsid w:val="6AA75D89"/>
    <w:rsid w:val="6AAB747F"/>
    <w:rsid w:val="6AAF585E"/>
    <w:rsid w:val="6AB00481"/>
    <w:rsid w:val="6AB12D36"/>
    <w:rsid w:val="6AB61840"/>
    <w:rsid w:val="6AB92658"/>
    <w:rsid w:val="6AB943F9"/>
    <w:rsid w:val="6AC0655B"/>
    <w:rsid w:val="6AC15CC9"/>
    <w:rsid w:val="6AC87475"/>
    <w:rsid w:val="6AD60C5C"/>
    <w:rsid w:val="6AD70803"/>
    <w:rsid w:val="6AD8263E"/>
    <w:rsid w:val="6ADE5F16"/>
    <w:rsid w:val="6ADF38C2"/>
    <w:rsid w:val="6ADF433E"/>
    <w:rsid w:val="6AE03E19"/>
    <w:rsid w:val="6AE1133E"/>
    <w:rsid w:val="6AE24FCB"/>
    <w:rsid w:val="6AE34F1B"/>
    <w:rsid w:val="6AE66D39"/>
    <w:rsid w:val="6AE717B2"/>
    <w:rsid w:val="6AEB6635"/>
    <w:rsid w:val="6AEE4A59"/>
    <w:rsid w:val="6AF05122"/>
    <w:rsid w:val="6AF056F6"/>
    <w:rsid w:val="6AF21F8B"/>
    <w:rsid w:val="6AFE4063"/>
    <w:rsid w:val="6AFF5DEF"/>
    <w:rsid w:val="6B006519"/>
    <w:rsid w:val="6B0338E6"/>
    <w:rsid w:val="6B07646A"/>
    <w:rsid w:val="6B084957"/>
    <w:rsid w:val="6B087BD6"/>
    <w:rsid w:val="6B10662B"/>
    <w:rsid w:val="6B1531BD"/>
    <w:rsid w:val="6B197F55"/>
    <w:rsid w:val="6B1A48BD"/>
    <w:rsid w:val="6B1B1CE5"/>
    <w:rsid w:val="6B2171B7"/>
    <w:rsid w:val="6B222723"/>
    <w:rsid w:val="6B222C82"/>
    <w:rsid w:val="6B257437"/>
    <w:rsid w:val="6B280238"/>
    <w:rsid w:val="6B2C12F4"/>
    <w:rsid w:val="6B322AE3"/>
    <w:rsid w:val="6B357A4C"/>
    <w:rsid w:val="6B361D7B"/>
    <w:rsid w:val="6B3C0541"/>
    <w:rsid w:val="6B3E0A96"/>
    <w:rsid w:val="6B3E12F9"/>
    <w:rsid w:val="6B407F24"/>
    <w:rsid w:val="6B454D58"/>
    <w:rsid w:val="6B457E2F"/>
    <w:rsid w:val="6B4D61B4"/>
    <w:rsid w:val="6B4D7624"/>
    <w:rsid w:val="6B50113A"/>
    <w:rsid w:val="6B511760"/>
    <w:rsid w:val="6B5127A7"/>
    <w:rsid w:val="6B5359E8"/>
    <w:rsid w:val="6B582237"/>
    <w:rsid w:val="6B5A5A0F"/>
    <w:rsid w:val="6B5C1D39"/>
    <w:rsid w:val="6B5D2CE7"/>
    <w:rsid w:val="6B6713F0"/>
    <w:rsid w:val="6B6A0E36"/>
    <w:rsid w:val="6B6A7871"/>
    <w:rsid w:val="6B6C15A0"/>
    <w:rsid w:val="6B6E52D6"/>
    <w:rsid w:val="6B704506"/>
    <w:rsid w:val="6B7309F9"/>
    <w:rsid w:val="6B77059F"/>
    <w:rsid w:val="6B7934F5"/>
    <w:rsid w:val="6B79553D"/>
    <w:rsid w:val="6B7B1570"/>
    <w:rsid w:val="6B7F035E"/>
    <w:rsid w:val="6B83008A"/>
    <w:rsid w:val="6B8C3A90"/>
    <w:rsid w:val="6B9421B7"/>
    <w:rsid w:val="6B9B4C6A"/>
    <w:rsid w:val="6BA1078B"/>
    <w:rsid w:val="6BA23C34"/>
    <w:rsid w:val="6BA57CB2"/>
    <w:rsid w:val="6BA92252"/>
    <w:rsid w:val="6BAB02B9"/>
    <w:rsid w:val="6BB548B8"/>
    <w:rsid w:val="6BBF511B"/>
    <w:rsid w:val="6BC058DA"/>
    <w:rsid w:val="6BC23B78"/>
    <w:rsid w:val="6BC27676"/>
    <w:rsid w:val="6BC82C54"/>
    <w:rsid w:val="6BCE4B84"/>
    <w:rsid w:val="6BD35BEB"/>
    <w:rsid w:val="6BD63497"/>
    <w:rsid w:val="6BD65C64"/>
    <w:rsid w:val="6BD7729B"/>
    <w:rsid w:val="6BDE15C9"/>
    <w:rsid w:val="6BDE6E4C"/>
    <w:rsid w:val="6BE055B7"/>
    <w:rsid w:val="6BE701E4"/>
    <w:rsid w:val="6BEE0638"/>
    <w:rsid w:val="6BF100CD"/>
    <w:rsid w:val="6BF121DD"/>
    <w:rsid w:val="6BF40786"/>
    <w:rsid w:val="6BF7106C"/>
    <w:rsid w:val="6BF761B7"/>
    <w:rsid w:val="6BF85BB6"/>
    <w:rsid w:val="6BFA20C7"/>
    <w:rsid w:val="6BFD6C18"/>
    <w:rsid w:val="6C011D19"/>
    <w:rsid w:val="6C016462"/>
    <w:rsid w:val="6C050D1B"/>
    <w:rsid w:val="6C0554D9"/>
    <w:rsid w:val="6C0636BB"/>
    <w:rsid w:val="6C0A6AF5"/>
    <w:rsid w:val="6C116838"/>
    <w:rsid w:val="6C142536"/>
    <w:rsid w:val="6C1A3A04"/>
    <w:rsid w:val="6C1F2AED"/>
    <w:rsid w:val="6C201AAF"/>
    <w:rsid w:val="6C215AAB"/>
    <w:rsid w:val="6C241E4B"/>
    <w:rsid w:val="6C2532BE"/>
    <w:rsid w:val="6C2D6B53"/>
    <w:rsid w:val="6C356776"/>
    <w:rsid w:val="6C3956EE"/>
    <w:rsid w:val="6C3D507F"/>
    <w:rsid w:val="6C4404E1"/>
    <w:rsid w:val="6C4838A2"/>
    <w:rsid w:val="6C4D0A95"/>
    <w:rsid w:val="6C5110C9"/>
    <w:rsid w:val="6C5607F4"/>
    <w:rsid w:val="6C561CE8"/>
    <w:rsid w:val="6C564DF9"/>
    <w:rsid w:val="6C570F2B"/>
    <w:rsid w:val="6C581669"/>
    <w:rsid w:val="6C584609"/>
    <w:rsid w:val="6C5B2A46"/>
    <w:rsid w:val="6C611358"/>
    <w:rsid w:val="6C62116E"/>
    <w:rsid w:val="6C62515E"/>
    <w:rsid w:val="6C642168"/>
    <w:rsid w:val="6C643980"/>
    <w:rsid w:val="6C677327"/>
    <w:rsid w:val="6C6F2ED4"/>
    <w:rsid w:val="6C6F5B35"/>
    <w:rsid w:val="6C7101C9"/>
    <w:rsid w:val="6C711FB4"/>
    <w:rsid w:val="6C712365"/>
    <w:rsid w:val="6C7156E9"/>
    <w:rsid w:val="6C763A04"/>
    <w:rsid w:val="6C791F1E"/>
    <w:rsid w:val="6C8004C5"/>
    <w:rsid w:val="6C805F61"/>
    <w:rsid w:val="6C811AB8"/>
    <w:rsid w:val="6C812742"/>
    <w:rsid w:val="6C840D6E"/>
    <w:rsid w:val="6C85644A"/>
    <w:rsid w:val="6C873A73"/>
    <w:rsid w:val="6C894B92"/>
    <w:rsid w:val="6C8A08B0"/>
    <w:rsid w:val="6C8D7E8C"/>
    <w:rsid w:val="6C9507F8"/>
    <w:rsid w:val="6C9555D9"/>
    <w:rsid w:val="6C9A23AF"/>
    <w:rsid w:val="6C9A353E"/>
    <w:rsid w:val="6CA02ED3"/>
    <w:rsid w:val="6CA67BE1"/>
    <w:rsid w:val="6CAB17A2"/>
    <w:rsid w:val="6CAF2CEA"/>
    <w:rsid w:val="6CB0313E"/>
    <w:rsid w:val="6CB32BB8"/>
    <w:rsid w:val="6CB41D55"/>
    <w:rsid w:val="6CB54600"/>
    <w:rsid w:val="6CBF3375"/>
    <w:rsid w:val="6CC21D3F"/>
    <w:rsid w:val="6CC312EF"/>
    <w:rsid w:val="6CC6715F"/>
    <w:rsid w:val="6CC6777C"/>
    <w:rsid w:val="6CC67B7B"/>
    <w:rsid w:val="6CC91C1E"/>
    <w:rsid w:val="6CCC27C3"/>
    <w:rsid w:val="6CD02971"/>
    <w:rsid w:val="6CD02F17"/>
    <w:rsid w:val="6CD3588F"/>
    <w:rsid w:val="6CDB62F4"/>
    <w:rsid w:val="6CE93606"/>
    <w:rsid w:val="6CEC210A"/>
    <w:rsid w:val="6CED626F"/>
    <w:rsid w:val="6CF1605E"/>
    <w:rsid w:val="6CF352DF"/>
    <w:rsid w:val="6CF72166"/>
    <w:rsid w:val="6CFB5DEB"/>
    <w:rsid w:val="6CFD102C"/>
    <w:rsid w:val="6D0B7AFC"/>
    <w:rsid w:val="6D1157AA"/>
    <w:rsid w:val="6D187044"/>
    <w:rsid w:val="6D2040A9"/>
    <w:rsid w:val="6D215F74"/>
    <w:rsid w:val="6D224E92"/>
    <w:rsid w:val="6D240AF6"/>
    <w:rsid w:val="6D252644"/>
    <w:rsid w:val="6D26278D"/>
    <w:rsid w:val="6D26598E"/>
    <w:rsid w:val="6D2725D5"/>
    <w:rsid w:val="6D2A2820"/>
    <w:rsid w:val="6D337D7A"/>
    <w:rsid w:val="6D35435A"/>
    <w:rsid w:val="6D362CF2"/>
    <w:rsid w:val="6D413EAF"/>
    <w:rsid w:val="6D462769"/>
    <w:rsid w:val="6D5427E7"/>
    <w:rsid w:val="6D5912F7"/>
    <w:rsid w:val="6D5A74BE"/>
    <w:rsid w:val="6D5C2653"/>
    <w:rsid w:val="6D655F48"/>
    <w:rsid w:val="6D6619A8"/>
    <w:rsid w:val="6D6776A3"/>
    <w:rsid w:val="6D692305"/>
    <w:rsid w:val="6D6C4A02"/>
    <w:rsid w:val="6D6E571C"/>
    <w:rsid w:val="6D6F077D"/>
    <w:rsid w:val="6D766C2D"/>
    <w:rsid w:val="6D7675C6"/>
    <w:rsid w:val="6D7B14C3"/>
    <w:rsid w:val="6D7B1BEF"/>
    <w:rsid w:val="6D800742"/>
    <w:rsid w:val="6D843371"/>
    <w:rsid w:val="6D850CDF"/>
    <w:rsid w:val="6D8725E1"/>
    <w:rsid w:val="6D8A18E8"/>
    <w:rsid w:val="6D8C59CA"/>
    <w:rsid w:val="6D8C5EBC"/>
    <w:rsid w:val="6D96667F"/>
    <w:rsid w:val="6D9A64F0"/>
    <w:rsid w:val="6D9E2348"/>
    <w:rsid w:val="6D9F0110"/>
    <w:rsid w:val="6DA1030A"/>
    <w:rsid w:val="6DA14CBF"/>
    <w:rsid w:val="6DA27079"/>
    <w:rsid w:val="6DA44BE2"/>
    <w:rsid w:val="6DA5417F"/>
    <w:rsid w:val="6DAF48AD"/>
    <w:rsid w:val="6DAF57C4"/>
    <w:rsid w:val="6DB01CD3"/>
    <w:rsid w:val="6DB325FF"/>
    <w:rsid w:val="6DB57284"/>
    <w:rsid w:val="6DBE0B4C"/>
    <w:rsid w:val="6DC04EF4"/>
    <w:rsid w:val="6DC3563C"/>
    <w:rsid w:val="6DC66DA2"/>
    <w:rsid w:val="6DC84699"/>
    <w:rsid w:val="6DC90826"/>
    <w:rsid w:val="6DCA1CA7"/>
    <w:rsid w:val="6DCB19B4"/>
    <w:rsid w:val="6DCC0925"/>
    <w:rsid w:val="6DCC79D6"/>
    <w:rsid w:val="6DD32178"/>
    <w:rsid w:val="6DD745F8"/>
    <w:rsid w:val="6DDD2CF3"/>
    <w:rsid w:val="6DDE0DA6"/>
    <w:rsid w:val="6DDF0506"/>
    <w:rsid w:val="6DE205D7"/>
    <w:rsid w:val="6DE26785"/>
    <w:rsid w:val="6DE5063B"/>
    <w:rsid w:val="6DE5092B"/>
    <w:rsid w:val="6DE83416"/>
    <w:rsid w:val="6DEB20EA"/>
    <w:rsid w:val="6DF6140E"/>
    <w:rsid w:val="6DFA5398"/>
    <w:rsid w:val="6DFA7C6D"/>
    <w:rsid w:val="6DFF0E4F"/>
    <w:rsid w:val="6E0015AA"/>
    <w:rsid w:val="6E0034B2"/>
    <w:rsid w:val="6E055677"/>
    <w:rsid w:val="6E0C0286"/>
    <w:rsid w:val="6E10751C"/>
    <w:rsid w:val="6E111382"/>
    <w:rsid w:val="6E153FC8"/>
    <w:rsid w:val="6E1543FB"/>
    <w:rsid w:val="6E185294"/>
    <w:rsid w:val="6E222419"/>
    <w:rsid w:val="6E24055C"/>
    <w:rsid w:val="6E247CCF"/>
    <w:rsid w:val="6E250418"/>
    <w:rsid w:val="6E250A70"/>
    <w:rsid w:val="6E2546AC"/>
    <w:rsid w:val="6E256090"/>
    <w:rsid w:val="6E277C13"/>
    <w:rsid w:val="6E281F57"/>
    <w:rsid w:val="6E286E60"/>
    <w:rsid w:val="6E34110B"/>
    <w:rsid w:val="6E347BD1"/>
    <w:rsid w:val="6E35171A"/>
    <w:rsid w:val="6E3A30C3"/>
    <w:rsid w:val="6E402F87"/>
    <w:rsid w:val="6E4677DE"/>
    <w:rsid w:val="6E4831D7"/>
    <w:rsid w:val="6E4906D8"/>
    <w:rsid w:val="6E4F4403"/>
    <w:rsid w:val="6E554903"/>
    <w:rsid w:val="6E587C56"/>
    <w:rsid w:val="6E5C218C"/>
    <w:rsid w:val="6E5D4D3B"/>
    <w:rsid w:val="6E5E493E"/>
    <w:rsid w:val="6E5F7E43"/>
    <w:rsid w:val="6E657DA5"/>
    <w:rsid w:val="6E671DE4"/>
    <w:rsid w:val="6E6A31A5"/>
    <w:rsid w:val="6E6C10D5"/>
    <w:rsid w:val="6E716EC8"/>
    <w:rsid w:val="6E742F18"/>
    <w:rsid w:val="6E807EFB"/>
    <w:rsid w:val="6E83528D"/>
    <w:rsid w:val="6E856F9D"/>
    <w:rsid w:val="6E9763D9"/>
    <w:rsid w:val="6E9B32E2"/>
    <w:rsid w:val="6E9E5218"/>
    <w:rsid w:val="6E9F3988"/>
    <w:rsid w:val="6EA050F9"/>
    <w:rsid w:val="6EA05817"/>
    <w:rsid w:val="6EA05E76"/>
    <w:rsid w:val="6EA104A9"/>
    <w:rsid w:val="6EAD0DEB"/>
    <w:rsid w:val="6EB110F7"/>
    <w:rsid w:val="6EB9395C"/>
    <w:rsid w:val="6EBB46AD"/>
    <w:rsid w:val="6EBC1CBD"/>
    <w:rsid w:val="6EC172DA"/>
    <w:rsid w:val="6EC734E5"/>
    <w:rsid w:val="6EC872B8"/>
    <w:rsid w:val="6ECD3F5F"/>
    <w:rsid w:val="6ED02A4F"/>
    <w:rsid w:val="6ED24A8B"/>
    <w:rsid w:val="6ED34F34"/>
    <w:rsid w:val="6ED40C1F"/>
    <w:rsid w:val="6ED41800"/>
    <w:rsid w:val="6ED7050F"/>
    <w:rsid w:val="6EDF44ED"/>
    <w:rsid w:val="6EE45AFE"/>
    <w:rsid w:val="6EEA6C20"/>
    <w:rsid w:val="6EEB38E5"/>
    <w:rsid w:val="6EEB60DF"/>
    <w:rsid w:val="6EEC56CA"/>
    <w:rsid w:val="6EED234B"/>
    <w:rsid w:val="6EF06139"/>
    <w:rsid w:val="6EF20F4E"/>
    <w:rsid w:val="6EF21A50"/>
    <w:rsid w:val="6EF64329"/>
    <w:rsid w:val="6EF8053F"/>
    <w:rsid w:val="6F010C35"/>
    <w:rsid w:val="6F0174D3"/>
    <w:rsid w:val="6F025F87"/>
    <w:rsid w:val="6F054B93"/>
    <w:rsid w:val="6F0852A5"/>
    <w:rsid w:val="6F090CFC"/>
    <w:rsid w:val="6F0C13FA"/>
    <w:rsid w:val="6F0E07CB"/>
    <w:rsid w:val="6F17038B"/>
    <w:rsid w:val="6F1D1FE3"/>
    <w:rsid w:val="6F2526BD"/>
    <w:rsid w:val="6F2568CE"/>
    <w:rsid w:val="6F2B4F8B"/>
    <w:rsid w:val="6F2B5871"/>
    <w:rsid w:val="6F2C6914"/>
    <w:rsid w:val="6F2D7B51"/>
    <w:rsid w:val="6F2E5F7A"/>
    <w:rsid w:val="6F340765"/>
    <w:rsid w:val="6F342199"/>
    <w:rsid w:val="6F387239"/>
    <w:rsid w:val="6F3A1BD9"/>
    <w:rsid w:val="6F3F064B"/>
    <w:rsid w:val="6F3F32E1"/>
    <w:rsid w:val="6F411596"/>
    <w:rsid w:val="6F4127C5"/>
    <w:rsid w:val="6F452CED"/>
    <w:rsid w:val="6F4716A2"/>
    <w:rsid w:val="6F473205"/>
    <w:rsid w:val="6F496DDF"/>
    <w:rsid w:val="6F516E69"/>
    <w:rsid w:val="6F52374C"/>
    <w:rsid w:val="6F535B18"/>
    <w:rsid w:val="6F5804E8"/>
    <w:rsid w:val="6F5E1EE0"/>
    <w:rsid w:val="6F627554"/>
    <w:rsid w:val="6F670D44"/>
    <w:rsid w:val="6F692BB3"/>
    <w:rsid w:val="6F6B4810"/>
    <w:rsid w:val="6F6B5560"/>
    <w:rsid w:val="6F7162D6"/>
    <w:rsid w:val="6F735371"/>
    <w:rsid w:val="6F774482"/>
    <w:rsid w:val="6F7C3DED"/>
    <w:rsid w:val="6F7E4B64"/>
    <w:rsid w:val="6F820FAC"/>
    <w:rsid w:val="6F834446"/>
    <w:rsid w:val="6F853EC3"/>
    <w:rsid w:val="6F8E74F9"/>
    <w:rsid w:val="6F927808"/>
    <w:rsid w:val="6F94208B"/>
    <w:rsid w:val="6F957616"/>
    <w:rsid w:val="6F9A2DA4"/>
    <w:rsid w:val="6F9C44C3"/>
    <w:rsid w:val="6FA24159"/>
    <w:rsid w:val="6FA34F22"/>
    <w:rsid w:val="6FA77621"/>
    <w:rsid w:val="6FAE450A"/>
    <w:rsid w:val="6FAF5C90"/>
    <w:rsid w:val="6FB37C6F"/>
    <w:rsid w:val="6FBA455B"/>
    <w:rsid w:val="6FBC651F"/>
    <w:rsid w:val="6FBE283D"/>
    <w:rsid w:val="6FBF495E"/>
    <w:rsid w:val="6FC27CD7"/>
    <w:rsid w:val="6FC5420F"/>
    <w:rsid w:val="6FC947A6"/>
    <w:rsid w:val="6FCD5F33"/>
    <w:rsid w:val="6FD47B23"/>
    <w:rsid w:val="6FD47C7F"/>
    <w:rsid w:val="6FD97948"/>
    <w:rsid w:val="6FDB2761"/>
    <w:rsid w:val="6FE54630"/>
    <w:rsid w:val="6FF04234"/>
    <w:rsid w:val="6FF52521"/>
    <w:rsid w:val="6FF60511"/>
    <w:rsid w:val="6FF62FF6"/>
    <w:rsid w:val="6FF6447C"/>
    <w:rsid w:val="6FF76F77"/>
    <w:rsid w:val="6FFD2F2B"/>
    <w:rsid w:val="7005328B"/>
    <w:rsid w:val="700A6CA0"/>
    <w:rsid w:val="700B156D"/>
    <w:rsid w:val="70116967"/>
    <w:rsid w:val="70135E2A"/>
    <w:rsid w:val="70167ED0"/>
    <w:rsid w:val="701C7920"/>
    <w:rsid w:val="701D13F3"/>
    <w:rsid w:val="701E77E1"/>
    <w:rsid w:val="70232CED"/>
    <w:rsid w:val="70255EF0"/>
    <w:rsid w:val="702705FD"/>
    <w:rsid w:val="70270B6B"/>
    <w:rsid w:val="70272060"/>
    <w:rsid w:val="70273F16"/>
    <w:rsid w:val="7036499D"/>
    <w:rsid w:val="70365F49"/>
    <w:rsid w:val="7036707D"/>
    <w:rsid w:val="703A3EDD"/>
    <w:rsid w:val="703C6A83"/>
    <w:rsid w:val="703D7BCE"/>
    <w:rsid w:val="703E0F05"/>
    <w:rsid w:val="703E77D6"/>
    <w:rsid w:val="703F4433"/>
    <w:rsid w:val="70444848"/>
    <w:rsid w:val="70451A8D"/>
    <w:rsid w:val="704A7684"/>
    <w:rsid w:val="704B2CCD"/>
    <w:rsid w:val="704E4060"/>
    <w:rsid w:val="70512E7C"/>
    <w:rsid w:val="7054640C"/>
    <w:rsid w:val="70646877"/>
    <w:rsid w:val="70680073"/>
    <w:rsid w:val="706817A8"/>
    <w:rsid w:val="706A3ECA"/>
    <w:rsid w:val="706A61C3"/>
    <w:rsid w:val="70712D73"/>
    <w:rsid w:val="70737E78"/>
    <w:rsid w:val="707A3F9B"/>
    <w:rsid w:val="707C53EF"/>
    <w:rsid w:val="70850B2F"/>
    <w:rsid w:val="70864050"/>
    <w:rsid w:val="7088129D"/>
    <w:rsid w:val="708E770F"/>
    <w:rsid w:val="70921B6D"/>
    <w:rsid w:val="709244B0"/>
    <w:rsid w:val="70963700"/>
    <w:rsid w:val="70965498"/>
    <w:rsid w:val="70977264"/>
    <w:rsid w:val="70991D77"/>
    <w:rsid w:val="709C260D"/>
    <w:rsid w:val="709E0A78"/>
    <w:rsid w:val="709E15BC"/>
    <w:rsid w:val="709E64BE"/>
    <w:rsid w:val="70A162A7"/>
    <w:rsid w:val="70A51EFE"/>
    <w:rsid w:val="70A7584B"/>
    <w:rsid w:val="70A97102"/>
    <w:rsid w:val="70B033DB"/>
    <w:rsid w:val="70B5743F"/>
    <w:rsid w:val="70B60953"/>
    <w:rsid w:val="70B627BE"/>
    <w:rsid w:val="70BF4D99"/>
    <w:rsid w:val="70BF6863"/>
    <w:rsid w:val="70C44F63"/>
    <w:rsid w:val="70CC7763"/>
    <w:rsid w:val="70CE097F"/>
    <w:rsid w:val="70DB2889"/>
    <w:rsid w:val="70DC1F52"/>
    <w:rsid w:val="70DD0151"/>
    <w:rsid w:val="70DD62F5"/>
    <w:rsid w:val="70E159E4"/>
    <w:rsid w:val="70E60839"/>
    <w:rsid w:val="70EA4E71"/>
    <w:rsid w:val="70EB1C5E"/>
    <w:rsid w:val="70EC150A"/>
    <w:rsid w:val="70EC6C6A"/>
    <w:rsid w:val="70ED3B5C"/>
    <w:rsid w:val="70ED4CF0"/>
    <w:rsid w:val="70F27CAC"/>
    <w:rsid w:val="70F31218"/>
    <w:rsid w:val="70F40BCA"/>
    <w:rsid w:val="70F87E3B"/>
    <w:rsid w:val="70FF2496"/>
    <w:rsid w:val="71025EE8"/>
    <w:rsid w:val="71042C89"/>
    <w:rsid w:val="71087DE1"/>
    <w:rsid w:val="71095105"/>
    <w:rsid w:val="71095B6C"/>
    <w:rsid w:val="71116911"/>
    <w:rsid w:val="71130131"/>
    <w:rsid w:val="711466C5"/>
    <w:rsid w:val="71181366"/>
    <w:rsid w:val="71182949"/>
    <w:rsid w:val="711C0DCB"/>
    <w:rsid w:val="711F478D"/>
    <w:rsid w:val="712803C2"/>
    <w:rsid w:val="712832BA"/>
    <w:rsid w:val="712B6208"/>
    <w:rsid w:val="712E729B"/>
    <w:rsid w:val="71310B5E"/>
    <w:rsid w:val="71316484"/>
    <w:rsid w:val="713262A9"/>
    <w:rsid w:val="7132651E"/>
    <w:rsid w:val="71360D15"/>
    <w:rsid w:val="71371232"/>
    <w:rsid w:val="71384518"/>
    <w:rsid w:val="713875B7"/>
    <w:rsid w:val="714001DA"/>
    <w:rsid w:val="714217BA"/>
    <w:rsid w:val="71426DF4"/>
    <w:rsid w:val="7145639E"/>
    <w:rsid w:val="714722C1"/>
    <w:rsid w:val="71476E80"/>
    <w:rsid w:val="714777E5"/>
    <w:rsid w:val="714C5D74"/>
    <w:rsid w:val="715009BC"/>
    <w:rsid w:val="7155371A"/>
    <w:rsid w:val="715623D5"/>
    <w:rsid w:val="7157004E"/>
    <w:rsid w:val="71584408"/>
    <w:rsid w:val="715B47E0"/>
    <w:rsid w:val="71692D0C"/>
    <w:rsid w:val="71694E15"/>
    <w:rsid w:val="716A19A2"/>
    <w:rsid w:val="716B0E27"/>
    <w:rsid w:val="716C68F0"/>
    <w:rsid w:val="716D0904"/>
    <w:rsid w:val="716E3949"/>
    <w:rsid w:val="71723A9D"/>
    <w:rsid w:val="71747E68"/>
    <w:rsid w:val="717736AC"/>
    <w:rsid w:val="717B7D6B"/>
    <w:rsid w:val="717C10E7"/>
    <w:rsid w:val="717D35F3"/>
    <w:rsid w:val="71833F49"/>
    <w:rsid w:val="718518AA"/>
    <w:rsid w:val="71852DAE"/>
    <w:rsid w:val="71870BC6"/>
    <w:rsid w:val="718B6A04"/>
    <w:rsid w:val="71913B77"/>
    <w:rsid w:val="719424FF"/>
    <w:rsid w:val="719A08D3"/>
    <w:rsid w:val="719B0171"/>
    <w:rsid w:val="719B29B0"/>
    <w:rsid w:val="719C4BC2"/>
    <w:rsid w:val="71A549D9"/>
    <w:rsid w:val="71A8334B"/>
    <w:rsid w:val="71A96982"/>
    <w:rsid w:val="71AA755F"/>
    <w:rsid w:val="71AD0F8F"/>
    <w:rsid w:val="71AD31B2"/>
    <w:rsid w:val="71B06D88"/>
    <w:rsid w:val="71B07588"/>
    <w:rsid w:val="71B312DF"/>
    <w:rsid w:val="71B526E3"/>
    <w:rsid w:val="71B66E9C"/>
    <w:rsid w:val="71BD0193"/>
    <w:rsid w:val="71BE4157"/>
    <w:rsid w:val="71C146F8"/>
    <w:rsid w:val="71C25606"/>
    <w:rsid w:val="71C6370C"/>
    <w:rsid w:val="71C75331"/>
    <w:rsid w:val="71C965C9"/>
    <w:rsid w:val="71CB4EFF"/>
    <w:rsid w:val="71CC4CB0"/>
    <w:rsid w:val="71D05005"/>
    <w:rsid w:val="71D158DD"/>
    <w:rsid w:val="71D316BA"/>
    <w:rsid w:val="71D70AEF"/>
    <w:rsid w:val="71D74E00"/>
    <w:rsid w:val="71D83CDF"/>
    <w:rsid w:val="71D9681C"/>
    <w:rsid w:val="71DA2322"/>
    <w:rsid w:val="71DB4114"/>
    <w:rsid w:val="71DF5E7D"/>
    <w:rsid w:val="71DF6957"/>
    <w:rsid w:val="71E31CB1"/>
    <w:rsid w:val="71E52D73"/>
    <w:rsid w:val="71E615B8"/>
    <w:rsid w:val="71EA5771"/>
    <w:rsid w:val="71F078CD"/>
    <w:rsid w:val="71F25CBA"/>
    <w:rsid w:val="71F46997"/>
    <w:rsid w:val="71F51E09"/>
    <w:rsid w:val="71FC21FF"/>
    <w:rsid w:val="71FD22F8"/>
    <w:rsid w:val="71FD41FD"/>
    <w:rsid w:val="71FD7440"/>
    <w:rsid w:val="71FE01FC"/>
    <w:rsid w:val="720337DC"/>
    <w:rsid w:val="72034503"/>
    <w:rsid w:val="7205271C"/>
    <w:rsid w:val="720A743E"/>
    <w:rsid w:val="720B4ACD"/>
    <w:rsid w:val="720D3B3E"/>
    <w:rsid w:val="72115FE2"/>
    <w:rsid w:val="721249C5"/>
    <w:rsid w:val="721263E0"/>
    <w:rsid w:val="721715AB"/>
    <w:rsid w:val="721C4A21"/>
    <w:rsid w:val="721D0BCD"/>
    <w:rsid w:val="721E333A"/>
    <w:rsid w:val="72201F0D"/>
    <w:rsid w:val="722864E2"/>
    <w:rsid w:val="72292B60"/>
    <w:rsid w:val="722D7405"/>
    <w:rsid w:val="722F1D8E"/>
    <w:rsid w:val="72345042"/>
    <w:rsid w:val="72353187"/>
    <w:rsid w:val="723A392F"/>
    <w:rsid w:val="723A4886"/>
    <w:rsid w:val="72411D79"/>
    <w:rsid w:val="72423C5A"/>
    <w:rsid w:val="724432A9"/>
    <w:rsid w:val="72445372"/>
    <w:rsid w:val="724D57DD"/>
    <w:rsid w:val="724E0E01"/>
    <w:rsid w:val="7258419B"/>
    <w:rsid w:val="725A4431"/>
    <w:rsid w:val="72623929"/>
    <w:rsid w:val="72635BFE"/>
    <w:rsid w:val="72640678"/>
    <w:rsid w:val="72670CD3"/>
    <w:rsid w:val="726E3BBA"/>
    <w:rsid w:val="727B4B6D"/>
    <w:rsid w:val="7281052F"/>
    <w:rsid w:val="72826C51"/>
    <w:rsid w:val="728476F8"/>
    <w:rsid w:val="72882328"/>
    <w:rsid w:val="72895980"/>
    <w:rsid w:val="728A4FBE"/>
    <w:rsid w:val="728F7E00"/>
    <w:rsid w:val="72975076"/>
    <w:rsid w:val="72985EFC"/>
    <w:rsid w:val="729954A5"/>
    <w:rsid w:val="729B2EF6"/>
    <w:rsid w:val="72A257F6"/>
    <w:rsid w:val="72A52312"/>
    <w:rsid w:val="72A6054F"/>
    <w:rsid w:val="72AC4EEF"/>
    <w:rsid w:val="72AF0C1F"/>
    <w:rsid w:val="72B276A0"/>
    <w:rsid w:val="72B34D42"/>
    <w:rsid w:val="72B52D0D"/>
    <w:rsid w:val="72B7330C"/>
    <w:rsid w:val="72B81300"/>
    <w:rsid w:val="72BC3395"/>
    <w:rsid w:val="72C14101"/>
    <w:rsid w:val="72C8297A"/>
    <w:rsid w:val="72C91196"/>
    <w:rsid w:val="72D004B0"/>
    <w:rsid w:val="72D82432"/>
    <w:rsid w:val="72DB23EC"/>
    <w:rsid w:val="72DE79DE"/>
    <w:rsid w:val="72E36A6C"/>
    <w:rsid w:val="72E72186"/>
    <w:rsid w:val="72EA11E1"/>
    <w:rsid w:val="72EC7DC7"/>
    <w:rsid w:val="72EE2FAF"/>
    <w:rsid w:val="72F07061"/>
    <w:rsid w:val="72F10687"/>
    <w:rsid w:val="72F60FC2"/>
    <w:rsid w:val="72FA486B"/>
    <w:rsid w:val="72FB0A39"/>
    <w:rsid w:val="72FB563F"/>
    <w:rsid w:val="72FC2DEF"/>
    <w:rsid w:val="7300131D"/>
    <w:rsid w:val="73036932"/>
    <w:rsid w:val="730456A0"/>
    <w:rsid w:val="730A0AFF"/>
    <w:rsid w:val="730C1558"/>
    <w:rsid w:val="73146BBC"/>
    <w:rsid w:val="73196DE2"/>
    <w:rsid w:val="731A2ACE"/>
    <w:rsid w:val="731C03C7"/>
    <w:rsid w:val="73202325"/>
    <w:rsid w:val="73252B50"/>
    <w:rsid w:val="732A7D28"/>
    <w:rsid w:val="732E67B3"/>
    <w:rsid w:val="7334581F"/>
    <w:rsid w:val="73347EC0"/>
    <w:rsid w:val="733A4405"/>
    <w:rsid w:val="733C60E9"/>
    <w:rsid w:val="73411AB4"/>
    <w:rsid w:val="73441363"/>
    <w:rsid w:val="73446FDD"/>
    <w:rsid w:val="735006D3"/>
    <w:rsid w:val="73530623"/>
    <w:rsid w:val="73557A4B"/>
    <w:rsid w:val="73593115"/>
    <w:rsid w:val="735E2EFB"/>
    <w:rsid w:val="735E3D3E"/>
    <w:rsid w:val="736162DB"/>
    <w:rsid w:val="73635C86"/>
    <w:rsid w:val="736C532D"/>
    <w:rsid w:val="73702A8B"/>
    <w:rsid w:val="737715FD"/>
    <w:rsid w:val="73775740"/>
    <w:rsid w:val="73792118"/>
    <w:rsid w:val="737D46DF"/>
    <w:rsid w:val="737F56EC"/>
    <w:rsid w:val="737F7B5D"/>
    <w:rsid w:val="738249AA"/>
    <w:rsid w:val="738518D7"/>
    <w:rsid w:val="73900D80"/>
    <w:rsid w:val="73926914"/>
    <w:rsid w:val="7394722D"/>
    <w:rsid w:val="7396167F"/>
    <w:rsid w:val="73996B8F"/>
    <w:rsid w:val="73A305DE"/>
    <w:rsid w:val="73A555FD"/>
    <w:rsid w:val="73A57FEB"/>
    <w:rsid w:val="73A60978"/>
    <w:rsid w:val="73A64720"/>
    <w:rsid w:val="73A865AF"/>
    <w:rsid w:val="73A94878"/>
    <w:rsid w:val="73AE2968"/>
    <w:rsid w:val="73B17C91"/>
    <w:rsid w:val="73B20C67"/>
    <w:rsid w:val="73B26920"/>
    <w:rsid w:val="73B75D27"/>
    <w:rsid w:val="73BC78DD"/>
    <w:rsid w:val="73BE37EB"/>
    <w:rsid w:val="73C26FE4"/>
    <w:rsid w:val="73C6169D"/>
    <w:rsid w:val="73D36B8F"/>
    <w:rsid w:val="73D608DD"/>
    <w:rsid w:val="73DC6C0B"/>
    <w:rsid w:val="73DE0111"/>
    <w:rsid w:val="73DE7BFA"/>
    <w:rsid w:val="73EC10A9"/>
    <w:rsid w:val="73EC52EA"/>
    <w:rsid w:val="73EC6606"/>
    <w:rsid w:val="73ED4813"/>
    <w:rsid w:val="73F77C7D"/>
    <w:rsid w:val="73F94F2A"/>
    <w:rsid w:val="73F95225"/>
    <w:rsid w:val="7407768E"/>
    <w:rsid w:val="740A1CFD"/>
    <w:rsid w:val="740B5F37"/>
    <w:rsid w:val="740D093B"/>
    <w:rsid w:val="740F3800"/>
    <w:rsid w:val="741176B6"/>
    <w:rsid w:val="74120554"/>
    <w:rsid w:val="741800F7"/>
    <w:rsid w:val="741D6B59"/>
    <w:rsid w:val="74213D68"/>
    <w:rsid w:val="74226C89"/>
    <w:rsid w:val="74234169"/>
    <w:rsid w:val="742823D3"/>
    <w:rsid w:val="742B777B"/>
    <w:rsid w:val="742F0581"/>
    <w:rsid w:val="7433309D"/>
    <w:rsid w:val="7438088F"/>
    <w:rsid w:val="74387A60"/>
    <w:rsid w:val="74390C48"/>
    <w:rsid w:val="743B24B4"/>
    <w:rsid w:val="743B3E8D"/>
    <w:rsid w:val="743F0664"/>
    <w:rsid w:val="744177C6"/>
    <w:rsid w:val="74423A03"/>
    <w:rsid w:val="74441BCF"/>
    <w:rsid w:val="744924FA"/>
    <w:rsid w:val="744C6626"/>
    <w:rsid w:val="744D1765"/>
    <w:rsid w:val="744F16DE"/>
    <w:rsid w:val="74523456"/>
    <w:rsid w:val="7457601F"/>
    <w:rsid w:val="74640054"/>
    <w:rsid w:val="746505F2"/>
    <w:rsid w:val="7465336A"/>
    <w:rsid w:val="7466293B"/>
    <w:rsid w:val="74670F7C"/>
    <w:rsid w:val="74690591"/>
    <w:rsid w:val="74694B3C"/>
    <w:rsid w:val="746964EB"/>
    <w:rsid w:val="746A6E19"/>
    <w:rsid w:val="746D27A2"/>
    <w:rsid w:val="747357E7"/>
    <w:rsid w:val="747B7B2D"/>
    <w:rsid w:val="7481596B"/>
    <w:rsid w:val="748242C0"/>
    <w:rsid w:val="74851C8D"/>
    <w:rsid w:val="74865CAC"/>
    <w:rsid w:val="74867B5C"/>
    <w:rsid w:val="74871D41"/>
    <w:rsid w:val="74884DDF"/>
    <w:rsid w:val="748B2594"/>
    <w:rsid w:val="74980104"/>
    <w:rsid w:val="749E66EC"/>
    <w:rsid w:val="74A22EE2"/>
    <w:rsid w:val="74A247B8"/>
    <w:rsid w:val="74A26240"/>
    <w:rsid w:val="74A44292"/>
    <w:rsid w:val="74AA59A6"/>
    <w:rsid w:val="74AD736C"/>
    <w:rsid w:val="74AE3ED9"/>
    <w:rsid w:val="74AE5DB0"/>
    <w:rsid w:val="74AF42A0"/>
    <w:rsid w:val="74B55F0F"/>
    <w:rsid w:val="74B65089"/>
    <w:rsid w:val="74B76B90"/>
    <w:rsid w:val="74B97495"/>
    <w:rsid w:val="74BA03EB"/>
    <w:rsid w:val="74BA76E4"/>
    <w:rsid w:val="74BD37E8"/>
    <w:rsid w:val="74BF6331"/>
    <w:rsid w:val="74C04DF4"/>
    <w:rsid w:val="74C407D7"/>
    <w:rsid w:val="74C81B90"/>
    <w:rsid w:val="74CA45EF"/>
    <w:rsid w:val="74CD01BC"/>
    <w:rsid w:val="74D00716"/>
    <w:rsid w:val="74D361A3"/>
    <w:rsid w:val="74D8340D"/>
    <w:rsid w:val="74D840E6"/>
    <w:rsid w:val="74D94C80"/>
    <w:rsid w:val="74DB726A"/>
    <w:rsid w:val="74E31E24"/>
    <w:rsid w:val="74E320F4"/>
    <w:rsid w:val="74E534CB"/>
    <w:rsid w:val="74EE2340"/>
    <w:rsid w:val="74EE350E"/>
    <w:rsid w:val="74EE454C"/>
    <w:rsid w:val="74EE5A0F"/>
    <w:rsid w:val="74F7253A"/>
    <w:rsid w:val="74FB36D5"/>
    <w:rsid w:val="74FC5FE4"/>
    <w:rsid w:val="74FD5B73"/>
    <w:rsid w:val="74FF09FF"/>
    <w:rsid w:val="7500679A"/>
    <w:rsid w:val="75024C65"/>
    <w:rsid w:val="75057ADB"/>
    <w:rsid w:val="75064871"/>
    <w:rsid w:val="7509392D"/>
    <w:rsid w:val="751F72DA"/>
    <w:rsid w:val="752A7435"/>
    <w:rsid w:val="7531297B"/>
    <w:rsid w:val="75326C24"/>
    <w:rsid w:val="75347C48"/>
    <w:rsid w:val="753709B1"/>
    <w:rsid w:val="7537625D"/>
    <w:rsid w:val="75377FF4"/>
    <w:rsid w:val="753C295B"/>
    <w:rsid w:val="753C3711"/>
    <w:rsid w:val="753E1EEC"/>
    <w:rsid w:val="75400901"/>
    <w:rsid w:val="7542567E"/>
    <w:rsid w:val="7543355D"/>
    <w:rsid w:val="754B0B1C"/>
    <w:rsid w:val="754C4888"/>
    <w:rsid w:val="75585B50"/>
    <w:rsid w:val="7558723F"/>
    <w:rsid w:val="755B7F84"/>
    <w:rsid w:val="755C15AE"/>
    <w:rsid w:val="755C3612"/>
    <w:rsid w:val="755E6712"/>
    <w:rsid w:val="755F37F3"/>
    <w:rsid w:val="75600E50"/>
    <w:rsid w:val="75680CD8"/>
    <w:rsid w:val="75686BE2"/>
    <w:rsid w:val="756934F1"/>
    <w:rsid w:val="756B379C"/>
    <w:rsid w:val="756B5D64"/>
    <w:rsid w:val="756D2252"/>
    <w:rsid w:val="756D4426"/>
    <w:rsid w:val="756E4769"/>
    <w:rsid w:val="756F4BAE"/>
    <w:rsid w:val="756F7C17"/>
    <w:rsid w:val="75774E2A"/>
    <w:rsid w:val="75790AD0"/>
    <w:rsid w:val="757C0FC5"/>
    <w:rsid w:val="757D537D"/>
    <w:rsid w:val="757E0E2D"/>
    <w:rsid w:val="75812D82"/>
    <w:rsid w:val="75817865"/>
    <w:rsid w:val="758377CF"/>
    <w:rsid w:val="758449FB"/>
    <w:rsid w:val="758E14D7"/>
    <w:rsid w:val="758F0E29"/>
    <w:rsid w:val="759152DB"/>
    <w:rsid w:val="75932BA5"/>
    <w:rsid w:val="7594726D"/>
    <w:rsid w:val="759F1785"/>
    <w:rsid w:val="75A112FD"/>
    <w:rsid w:val="75A12226"/>
    <w:rsid w:val="75A21404"/>
    <w:rsid w:val="75A46384"/>
    <w:rsid w:val="75A5377B"/>
    <w:rsid w:val="75A70664"/>
    <w:rsid w:val="75AC11EE"/>
    <w:rsid w:val="75B3158B"/>
    <w:rsid w:val="75B472EE"/>
    <w:rsid w:val="75B82A07"/>
    <w:rsid w:val="75B8438B"/>
    <w:rsid w:val="75BC147D"/>
    <w:rsid w:val="75BF31AA"/>
    <w:rsid w:val="75C21D8E"/>
    <w:rsid w:val="75C61FDB"/>
    <w:rsid w:val="75CB0AA2"/>
    <w:rsid w:val="75D2511E"/>
    <w:rsid w:val="75D376A7"/>
    <w:rsid w:val="75D746B3"/>
    <w:rsid w:val="75DA5865"/>
    <w:rsid w:val="75DF4C2A"/>
    <w:rsid w:val="75DF4DA5"/>
    <w:rsid w:val="75E42D00"/>
    <w:rsid w:val="75ED6C80"/>
    <w:rsid w:val="75F20E06"/>
    <w:rsid w:val="75F66143"/>
    <w:rsid w:val="75FB2357"/>
    <w:rsid w:val="75FB494D"/>
    <w:rsid w:val="75FB4E69"/>
    <w:rsid w:val="7602304A"/>
    <w:rsid w:val="76040647"/>
    <w:rsid w:val="76045196"/>
    <w:rsid w:val="76062256"/>
    <w:rsid w:val="76081415"/>
    <w:rsid w:val="760D63D3"/>
    <w:rsid w:val="761211AF"/>
    <w:rsid w:val="7619098A"/>
    <w:rsid w:val="76193C17"/>
    <w:rsid w:val="761C1366"/>
    <w:rsid w:val="761C18A4"/>
    <w:rsid w:val="761E4F2F"/>
    <w:rsid w:val="7625423C"/>
    <w:rsid w:val="76282DE2"/>
    <w:rsid w:val="762B5794"/>
    <w:rsid w:val="762B62A6"/>
    <w:rsid w:val="762D538D"/>
    <w:rsid w:val="763000F0"/>
    <w:rsid w:val="76334660"/>
    <w:rsid w:val="76377224"/>
    <w:rsid w:val="76377D9B"/>
    <w:rsid w:val="763D1085"/>
    <w:rsid w:val="76471E4A"/>
    <w:rsid w:val="76476BE9"/>
    <w:rsid w:val="764817CA"/>
    <w:rsid w:val="765342E9"/>
    <w:rsid w:val="76571AA6"/>
    <w:rsid w:val="76573360"/>
    <w:rsid w:val="76585D28"/>
    <w:rsid w:val="765B2573"/>
    <w:rsid w:val="765B5EB7"/>
    <w:rsid w:val="76684144"/>
    <w:rsid w:val="76695EFE"/>
    <w:rsid w:val="766B0FB7"/>
    <w:rsid w:val="766C4088"/>
    <w:rsid w:val="7671365E"/>
    <w:rsid w:val="76760B00"/>
    <w:rsid w:val="76764DDD"/>
    <w:rsid w:val="76794D82"/>
    <w:rsid w:val="767B0420"/>
    <w:rsid w:val="767C15A9"/>
    <w:rsid w:val="767D719D"/>
    <w:rsid w:val="768A1F52"/>
    <w:rsid w:val="768C30DA"/>
    <w:rsid w:val="768E68CA"/>
    <w:rsid w:val="769006C9"/>
    <w:rsid w:val="769463EF"/>
    <w:rsid w:val="769847BB"/>
    <w:rsid w:val="76A00FC8"/>
    <w:rsid w:val="76A7291F"/>
    <w:rsid w:val="76AA38C4"/>
    <w:rsid w:val="76AB6F65"/>
    <w:rsid w:val="76AC2368"/>
    <w:rsid w:val="76B04B39"/>
    <w:rsid w:val="76B1544F"/>
    <w:rsid w:val="76BA42E4"/>
    <w:rsid w:val="76BA6503"/>
    <w:rsid w:val="76BC43E4"/>
    <w:rsid w:val="76BE5288"/>
    <w:rsid w:val="76BF5A6F"/>
    <w:rsid w:val="76C032DD"/>
    <w:rsid w:val="76C23BC2"/>
    <w:rsid w:val="76C64117"/>
    <w:rsid w:val="76D03EA3"/>
    <w:rsid w:val="76D042D1"/>
    <w:rsid w:val="76D418E1"/>
    <w:rsid w:val="76D77BB7"/>
    <w:rsid w:val="76D91973"/>
    <w:rsid w:val="76D92D09"/>
    <w:rsid w:val="76DC73AC"/>
    <w:rsid w:val="76DD149F"/>
    <w:rsid w:val="76DD6784"/>
    <w:rsid w:val="76DE17D1"/>
    <w:rsid w:val="76DF51A1"/>
    <w:rsid w:val="76E04D75"/>
    <w:rsid w:val="76E65298"/>
    <w:rsid w:val="76EC3C49"/>
    <w:rsid w:val="76F06654"/>
    <w:rsid w:val="76F3537B"/>
    <w:rsid w:val="76F42BA9"/>
    <w:rsid w:val="76F5059C"/>
    <w:rsid w:val="76F51926"/>
    <w:rsid w:val="76F62A80"/>
    <w:rsid w:val="76F811BF"/>
    <w:rsid w:val="770003EC"/>
    <w:rsid w:val="770055E2"/>
    <w:rsid w:val="77022C8F"/>
    <w:rsid w:val="77072892"/>
    <w:rsid w:val="770A2763"/>
    <w:rsid w:val="770A4348"/>
    <w:rsid w:val="770F53B4"/>
    <w:rsid w:val="7711007C"/>
    <w:rsid w:val="771750AD"/>
    <w:rsid w:val="771A472E"/>
    <w:rsid w:val="771B329C"/>
    <w:rsid w:val="771C60C5"/>
    <w:rsid w:val="771E5337"/>
    <w:rsid w:val="772A4554"/>
    <w:rsid w:val="772D4DE2"/>
    <w:rsid w:val="772E01AB"/>
    <w:rsid w:val="772F070E"/>
    <w:rsid w:val="772F2001"/>
    <w:rsid w:val="773122BF"/>
    <w:rsid w:val="77316580"/>
    <w:rsid w:val="7732204A"/>
    <w:rsid w:val="773232B9"/>
    <w:rsid w:val="77336F0A"/>
    <w:rsid w:val="773532AB"/>
    <w:rsid w:val="774310BE"/>
    <w:rsid w:val="774426D5"/>
    <w:rsid w:val="77450680"/>
    <w:rsid w:val="77466BB7"/>
    <w:rsid w:val="77475D1A"/>
    <w:rsid w:val="7748078C"/>
    <w:rsid w:val="7750623E"/>
    <w:rsid w:val="77521305"/>
    <w:rsid w:val="77522BB2"/>
    <w:rsid w:val="7758706D"/>
    <w:rsid w:val="77590AEB"/>
    <w:rsid w:val="775A10DA"/>
    <w:rsid w:val="776036C5"/>
    <w:rsid w:val="77617A8F"/>
    <w:rsid w:val="7768488D"/>
    <w:rsid w:val="776867EF"/>
    <w:rsid w:val="776B5F25"/>
    <w:rsid w:val="776D070F"/>
    <w:rsid w:val="776D79E4"/>
    <w:rsid w:val="776E6ED3"/>
    <w:rsid w:val="77711710"/>
    <w:rsid w:val="777502F2"/>
    <w:rsid w:val="7775476E"/>
    <w:rsid w:val="7776192E"/>
    <w:rsid w:val="777A148D"/>
    <w:rsid w:val="777B26B7"/>
    <w:rsid w:val="777E082D"/>
    <w:rsid w:val="778631EB"/>
    <w:rsid w:val="778862A8"/>
    <w:rsid w:val="77897C92"/>
    <w:rsid w:val="778F2E80"/>
    <w:rsid w:val="779071C1"/>
    <w:rsid w:val="779658FF"/>
    <w:rsid w:val="77977744"/>
    <w:rsid w:val="779932A9"/>
    <w:rsid w:val="779A042C"/>
    <w:rsid w:val="779A2D6C"/>
    <w:rsid w:val="779B275B"/>
    <w:rsid w:val="779C471D"/>
    <w:rsid w:val="779C4931"/>
    <w:rsid w:val="779C7290"/>
    <w:rsid w:val="77A05F4F"/>
    <w:rsid w:val="77A96477"/>
    <w:rsid w:val="77AB7D1D"/>
    <w:rsid w:val="77AD394D"/>
    <w:rsid w:val="77B2181A"/>
    <w:rsid w:val="77B93633"/>
    <w:rsid w:val="77C07052"/>
    <w:rsid w:val="77C53D8B"/>
    <w:rsid w:val="77C678B2"/>
    <w:rsid w:val="77C75BCB"/>
    <w:rsid w:val="77C77A0C"/>
    <w:rsid w:val="77CE26AA"/>
    <w:rsid w:val="77D04487"/>
    <w:rsid w:val="77D64295"/>
    <w:rsid w:val="77DD4BE1"/>
    <w:rsid w:val="77E610F5"/>
    <w:rsid w:val="77E84528"/>
    <w:rsid w:val="77EC1AD9"/>
    <w:rsid w:val="77F1483C"/>
    <w:rsid w:val="77F316C2"/>
    <w:rsid w:val="78046687"/>
    <w:rsid w:val="780471D8"/>
    <w:rsid w:val="78053D25"/>
    <w:rsid w:val="780B6215"/>
    <w:rsid w:val="780D286A"/>
    <w:rsid w:val="780D31A0"/>
    <w:rsid w:val="7812049B"/>
    <w:rsid w:val="78133915"/>
    <w:rsid w:val="78146401"/>
    <w:rsid w:val="78167E47"/>
    <w:rsid w:val="781B2BE5"/>
    <w:rsid w:val="781C2C8B"/>
    <w:rsid w:val="782411C5"/>
    <w:rsid w:val="782A1AC4"/>
    <w:rsid w:val="782D686C"/>
    <w:rsid w:val="782D7AC2"/>
    <w:rsid w:val="7832538E"/>
    <w:rsid w:val="78356541"/>
    <w:rsid w:val="78371B6C"/>
    <w:rsid w:val="783918F6"/>
    <w:rsid w:val="783A0E7F"/>
    <w:rsid w:val="783A2717"/>
    <w:rsid w:val="783C52F5"/>
    <w:rsid w:val="783D2128"/>
    <w:rsid w:val="78442414"/>
    <w:rsid w:val="78443B54"/>
    <w:rsid w:val="78451951"/>
    <w:rsid w:val="784747C7"/>
    <w:rsid w:val="784A0D93"/>
    <w:rsid w:val="784A59D1"/>
    <w:rsid w:val="784A7BF1"/>
    <w:rsid w:val="78511E88"/>
    <w:rsid w:val="78515741"/>
    <w:rsid w:val="78520E07"/>
    <w:rsid w:val="7855011B"/>
    <w:rsid w:val="7857767E"/>
    <w:rsid w:val="7858165C"/>
    <w:rsid w:val="785928BB"/>
    <w:rsid w:val="785A5D8A"/>
    <w:rsid w:val="785B5EB8"/>
    <w:rsid w:val="786474DC"/>
    <w:rsid w:val="78647612"/>
    <w:rsid w:val="786522B7"/>
    <w:rsid w:val="78656E43"/>
    <w:rsid w:val="786B1867"/>
    <w:rsid w:val="786C6665"/>
    <w:rsid w:val="786F6BD8"/>
    <w:rsid w:val="787406A4"/>
    <w:rsid w:val="787471D6"/>
    <w:rsid w:val="7875088C"/>
    <w:rsid w:val="787602FB"/>
    <w:rsid w:val="787A4E14"/>
    <w:rsid w:val="787E37E6"/>
    <w:rsid w:val="787F2EF4"/>
    <w:rsid w:val="78804494"/>
    <w:rsid w:val="78806A62"/>
    <w:rsid w:val="78943251"/>
    <w:rsid w:val="789651EA"/>
    <w:rsid w:val="78A33B09"/>
    <w:rsid w:val="78A6588A"/>
    <w:rsid w:val="78A8685B"/>
    <w:rsid w:val="78AC2C5C"/>
    <w:rsid w:val="78B245BF"/>
    <w:rsid w:val="78B34C6B"/>
    <w:rsid w:val="78B41D49"/>
    <w:rsid w:val="78BB1D7F"/>
    <w:rsid w:val="78BC31E6"/>
    <w:rsid w:val="78C11101"/>
    <w:rsid w:val="78C233FE"/>
    <w:rsid w:val="78C2761C"/>
    <w:rsid w:val="78C33B79"/>
    <w:rsid w:val="78C41566"/>
    <w:rsid w:val="78C55746"/>
    <w:rsid w:val="78CF4571"/>
    <w:rsid w:val="78CF6EA1"/>
    <w:rsid w:val="78D31A86"/>
    <w:rsid w:val="78DB5571"/>
    <w:rsid w:val="78DF3872"/>
    <w:rsid w:val="78E01966"/>
    <w:rsid w:val="78E51371"/>
    <w:rsid w:val="78E56789"/>
    <w:rsid w:val="78E70A78"/>
    <w:rsid w:val="78E70BD8"/>
    <w:rsid w:val="78E85DB8"/>
    <w:rsid w:val="78E93C16"/>
    <w:rsid w:val="78E93C38"/>
    <w:rsid w:val="78ED0FCE"/>
    <w:rsid w:val="78EF6BCB"/>
    <w:rsid w:val="78F05576"/>
    <w:rsid w:val="78F61A33"/>
    <w:rsid w:val="78F677A2"/>
    <w:rsid w:val="78FC0111"/>
    <w:rsid w:val="78FD7649"/>
    <w:rsid w:val="79010A33"/>
    <w:rsid w:val="79026529"/>
    <w:rsid w:val="790328A0"/>
    <w:rsid w:val="79066ED6"/>
    <w:rsid w:val="790703BC"/>
    <w:rsid w:val="79070A4A"/>
    <w:rsid w:val="79087DFC"/>
    <w:rsid w:val="790A6F03"/>
    <w:rsid w:val="790E2A70"/>
    <w:rsid w:val="790E4406"/>
    <w:rsid w:val="790F7A5E"/>
    <w:rsid w:val="7910330E"/>
    <w:rsid w:val="79160F25"/>
    <w:rsid w:val="791C124B"/>
    <w:rsid w:val="791E643E"/>
    <w:rsid w:val="791F5125"/>
    <w:rsid w:val="792621C1"/>
    <w:rsid w:val="7926486E"/>
    <w:rsid w:val="79282156"/>
    <w:rsid w:val="7929056A"/>
    <w:rsid w:val="792943AC"/>
    <w:rsid w:val="792A10AE"/>
    <w:rsid w:val="792C5B21"/>
    <w:rsid w:val="79322014"/>
    <w:rsid w:val="793333CD"/>
    <w:rsid w:val="793779C0"/>
    <w:rsid w:val="793D58F2"/>
    <w:rsid w:val="793F195A"/>
    <w:rsid w:val="7941442A"/>
    <w:rsid w:val="79444669"/>
    <w:rsid w:val="79456BE7"/>
    <w:rsid w:val="794A3FA8"/>
    <w:rsid w:val="794B2AA3"/>
    <w:rsid w:val="794C4F96"/>
    <w:rsid w:val="79502EBD"/>
    <w:rsid w:val="7951316A"/>
    <w:rsid w:val="79547582"/>
    <w:rsid w:val="79561046"/>
    <w:rsid w:val="7957353F"/>
    <w:rsid w:val="79584C9F"/>
    <w:rsid w:val="7966257A"/>
    <w:rsid w:val="79666CC0"/>
    <w:rsid w:val="796903EC"/>
    <w:rsid w:val="796C3E7B"/>
    <w:rsid w:val="796D3930"/>
    <w:rsid w:val="796E3863"/>
    <w:rsid w:val="796F31FE"/>
    <w:rsid w:val="796F6E44"/>
    <w:rsid w:val="79723121"/>
    <w:rsid w:val="79730147"/>
    <w:rsid w:val="7974091F"/>
    <w:rsid w:val="79767FD2"/>
    <w:rsid w:val="79770687"/>
    <w:rsid w:val="797718B4"/>
    <w:rsid w:val="797D686B"/>
    <w:rsid w:val="797D6D94"/>
    <w:rsid w:val="797F0ED9"/>
    <w:rsid w:val="797F13E4"/>
    <w:rsid w:val="79807621"/>
    <w:rsid w:val="79892B5D"/>
    <w:rsid w:val="798D31F2"/>
    <w:rsid w:val="79967380"/>
    <w:rsid w:val="799B71BA"/>
    <w:rsid w:val="799F20DF"/>
    <w:rsid w:val="799F36BA"/>
    <w:rsid w:val="799F4839"/>
    <w:rsid w:val="799F69F0"/>
    <w:rsid w:val="79A2363D"/>
    <w:rsid w:val="79A46C28"/>
    <w:rsid w:val="79A73271"/>
    <w:rsid w:val="79A76197"/>
    <w:rsid w:val="79AF7AC5"/>
    <w:rsid w:val="79B53D9D"/>
    <w:rsid w:val="79B96805"/>
    <w:rsid w:val="79BA6C4C"/>
    <w:rsid w:val="79BC4B2E"/>
    <w:rsid w:val="79BF4226"/>
    <w:rsid w:val="79C03C5D"/>
    <w:rsid w:val="79CA4ED2"/>
    <w:rsid w:val="79CB09B4"/>
    <w:rsid w:val="79CD24AA"/>
    <w:rsid w:val="79D40CF7"/>
    <w:rsid w:val="79D4544F"/>
    <w:rsid w:val="79D834D2"/>
    <w:rsid w:val="79D91743"/>
    <w:rsid w:val="79DA2563"/>
    <w:rsid w:val="79DE104B"/>
    <w:rsid w:val="79DF60C6"/>
    <w:rsid w:val="79E16084"/>
    <w:rsid w:val="79E37340"/>
    <w:rsid w:val="79EB73E9"/>
    <w:rsid w:val="79F05CEB"/>
    <w:rsid w:val="79F0763B"/>
    <w:rsid w:val="79F57F66"/>
    <w:rsid w:val="79F64778"/>
    <w:rsid w:val="79F65141"/>
    <w:rsid w:val="79FA28CF"/>
    <w:rsid w:val="79FA51E5"/>
    <w:rsid w:val="79FE0786"/>
    <w:rsid w:val="7A03230C"/>
    <w:rsid w:val="7A057E2F"/>
    <w:rsid w:val="7A0B1805"/>
    <w:rsid w:val="7A127B21"/>
    <w:rsid w:val="7A1A07DE"/>
    <w:rsid w:val="7A1B54AC"/>
    <w:rsid w:val="7A1D7DFD"/>
    <w:rsid w:val="7A22746C"/>
    <w:rsid w:val="7A2304D8"/>
    <w:rsid w:val="7A243EFD"/>
    <w:rsid w:val="7A263134"/>
    <w:rsid w:val="7A2A4E85"/>
    <w:rsid w:val="7A3211F1"/>
    <w:rsid w:val="7A344B9C"/>
    <w:rsid w:val="7A3567D9"/>
    <w:rsid w:val="7A382DFA"/>
    <w:rsid w:val="7A3B7B35"/>
    <w:rsid w:val="7A401FF6"/>
    <w:rsid w:val="7A4020FE"/>
    <w:rsid w:val="7A411701"/>
    <w:rsid w:val="7A483C2E"/>
    <w:rsid w:val="7A485711"/>
    <w:rsid w:val="7A4A2635"/>
    <w:rsid w:val="7A4A5C71"/>
    <w:rsid w:val="7A4D795D"/>
    <w:rsid w:val="7A4E207B"/>
    <w:rsid w:val="7A4F1588"/>
    <w:rsid w:val="7A5645FD"/>
    <w:rsid w:val="7A5A0AB4"/>
    <w:rsid w:val="7A5B2E3A"/>
    <w:rsid w:val="7A5B65DC"/>
    <w:rsid w:val="7A650874"/>
    <w:rsid w:val="7A6A7452"/>
    <w:rsid w:val="7A6F58FE"/>
    <w:rsid w:val="7A713F20"/>
    <w:rsid w:val="7A78554F"/>
    <w:rsid w:val="7A790CEE"/>
    <w:rsid w:val="7A797CBB"/>
    <w:rsid w:val="7A7D6744"/>
    <w:rsid w:val="7A844CAE"/>
    <w:rsid w:val="7A846E3A"/>
    <w:rsid w:val="7A8510BB"/>
    <w:rsid w:val="7A88044C"/>
    <w:rsid w:val="7A8A250F"/>
    <w:rsid w:val="7A8F6181"/>
    <w:rsid w:val="7A904E8B"/>
    <w:rsid w:val="7A9253A4"/>
    <w:rsid w:val="7A9D1179"/>
    <w:rsid w:val="7A9E2C41"/>
    <w:rsid w:val="7A9E60E7"/>
    <w:rsid w:val="7A9F46F3"/>
    <w:rsid w:val="7AA130DE"/>
    <w:rsid w:val="7AA20B2B"/>
    <w:rsid w:val="7AA3062B"/>
    <w:rsid w:val="7AA328F4"/>
    <w:rsid w:val="7AA438D8"/>
    <w:rsid w:val="7AA67FF3"/>
    <w:rsid w:val="7AAA31A3"/>
    <w:rsid w:val="7AAB5D21"/>
    <w:rsid w:val="7AAC40F7"/>
    <w:rsid w:val="7AB26836"/>
    <w:rsid w:val="7AB363D9"/>
    <w:rsid w:val="7AB766CA"/>
    <w:rsid w:val="7AC0350A"/>
    <w:rsid w:val="7AC772F4"/>
    <w:rsid w:val="7ACB7964"/>
    <w:rsid w:val="7AD47D8E"/>
    <w:rsid w:val="7AD77A72"/>
    <w:rsid w:val="7ADE061B"/>
    <w:rsid w:val="7AE74CB7"/>
    <w:rsid w:val="7AED4294"/>
    <w:rsid w:val="7AF03997"/>
    <w:rsid w:val="7AF97935"/>
    <w:rsid w:val="7AFB24A4"/>
    <w:rsid w:val="7AFB57C6"/>
    <w:rsid w:val="7AFC1C3A"/>
    <w:rsid w:val="7AFC3DF6"/>
    <w:rsid w:val="7B035D73"/>
    <w:rsid w:val="7B083CE6"/>
    <w:rsid w:val="7B092CE3"/>
    <w:rsid w:val="7B1458CE"/>
    <w:rsid w:val="7B14693A"/>
    <w:rsid w:val="7B166BB3"/>
    <w:rsid w:val="7B1757DB"/>
    <w:rsid w:val="7B205D27"/>
    <w:rsid w:val="7B231949"/>
    <w:rsid w:val="7B255763"/>
    <w:rsid w:val="7B27492E"/>
    <w:rsid w:val="7B292513"/>
    <w:rsid w:val="7B2F7BD6"/>
    <w:rsid w:val="7B323885"/>
    <w:rsid w:val="7B343F33"/>
    <w:rsid w:val="7B346330"/>
    <w:rsid w:val="7B381F72"/>
    <w:rsid w:val="7B396D19"/>
    <w:rsid w:val="7B3B47A0"/>
    <w:rsid w:val="7B447988"/>
    <w:rsid w:val="7B455B8B"/>
    <w:rsid w:val="7B4678B1"/>
    <w:rsid w:val="7B481567"/>
    <w:rsid w:val="7B497FC8"/>
    <w:rsid w:val="7B4C1EDF"/>
    <w:rsid w:val="7B4C288D"/>
    <w:rsid w:val="7B4C7545"/>
    <w:rsid w:val="7B4F2BCC"/>
    <w:rsid w:val="7B506C1A"/>
    <w:rsid w:val="7B5073B8"/>
    <w:rsid w:val="7B516555"/>
    <w:rsid w:val="7B57068D"/>
    <w:rsid w:val="7B5C0F32"/>
    <w:rsid w:val="7B5F448C"/>
    <w:rsid w:val="7B614AAC"/>
    <w:rsid w:val="7B68250F"/>
    <w:rsid w:val="7B6D1C39"/>
    <w:rsid w:val="7B6E197B"/>
    <w:rsid w:val="7B7017AB"/>
    <w:rsid w:val="7B737984"/>
    <w:rsid w:val="7B766BC2"/>
    <w:rsid w:val="7B774EA4"/>
    <w:rsid w:val="7B7858C2"/>
    <w:rsid w:val="7B7C3627"/>
    <w:rsid w:val="7B7F60BE"/>
    <w:rsid w:val="7B802B34"/>
    <w:rsid w:val="7B8061ED"/>
    <w:rsid w:val="7B8208B4"/>
    <w:rsid w:val="7B871AA5"/>
    <w:rsid w:val="7B876211"/>
    <w:rsid w:val="7B8775B5"/>
    <w:rsid w:val="7B8817D7"/>
    <w:rsid w:val="7B885110"/>
    <w:rsid w:val="7B88586E"/>
    <w:rsid w:val="7B8873DF"/>
    <w:rsid w:val="7B8A4650"/>
    <w:rsid w:val="7B9078EF"/>
    <w:rsid w:val="7B9232D3"/>
    <w:rsid w:val="7B93274B"/>
    <w:rsid w:val="7B9418BC"/>
    <w:rsid w:val="7B9514FF"/>
    <w:rsid w:val="7B953F8D"/>
    <w:rsid w:val="7B9B0065"/>
    <w:rsid w:val="7B9B36B2"/>
    <w:rsid w:val="7B9B7BE8"/>
    <w:rsid w:val="7B9C43C8"/>
    <w:rsid w:val="7B9C7144"/>
    <w:rsid w:val="7B9D3358"/>
    <w:rsid w:val="7B9E687F"/>
    <w:rsid w:val="7BA006CB"/>
    <w:rsid w:val="7BA05B06"/>
    <w:rsid w:val="7BAC773A"/>
    <w:rsid w:val="7BAE53D8"/>
    <w:rsid w:val="7BB13453"/>
    <w:rsid w:val="7BB157A5"/>
    <w:rsid w:val="7BB74FA8"/>
    <w:rsid w:val="7BB90C50"/>
    <w:rsid w:val="7BBC32ED"/>
    <w:rsid w:val="7BBC5E4F"/>
    <w:rsid w:val="7BBD14F9"/>
    <w:rsid w:val="7BC36702"/>
    <w:rsid w:val="7BC424F2"/>
    <w:rsid w:val="7BC55F22"/>
    <w:rsid w:val="7BC85545"/>
    <w:rsid w:val="7BCA5F66"/>
    <w:rsid w:val="7BCB5752"/>
    <w:rsid w:val="7BCF52B9"/>
    <w:rsid w:val="7BD24F85"/>
    <w:rsid w:val="7BD44626"/>
    <w:rsid w:val="7BD57CD4"/>
    <w:rsid w:val="7BDD1B54"/>
    <w:rsid w:val="7BDE72BF"/>
    <w:rsid w:val="7BE2253F"/>
    <w:rsid w:val="7BE3575C"/>
    <w:rsid w:val="7BE51B0C"/>
    <w:rsid w:val="7BEC36D0"/>
    <w:rsid w:val="7BEE41C7"/>
    <w:rsid w:val="7BF04E7E"/>
    <w:rsid w:val="7BF413D2"/>
    <w:rsid w:val="7BFA6FDE"/>
    <w:rsid w:val="7BFB6E6F"/>
    <w:rsid w:val="7BFF2AF0"/>
    <w:rsid w:val="7BFF50ED"/>
    <w:rsid w:val="7C055E2E"/>
    <w:rsid w:val="7C097D73"/>
    <w:rsid w:val="7C0C082D"/>
    <w:rsid w:val="7C0C7FBF"/>
    <w:rsid w:val="7C102E12"/>
    <w:rsid w:val="7C14617C"/>
    <w:rsid w:val="7C1C75C6"/>
    <w:rsid w:val="7C1F1748"/>
    <w:rsid w:val="7C201CBC"/>
    <w:rsid w:val="7C261006"/>
    <w:rsid w:val="7C274767"/>
    <w:rsid w:val="7C2A32DB"/>
    <w:rsid w:val="7C2D0DC2"/>
    <w:rsid w:val="7C2E4254"/>
    <w:rsid w:val="7C2F3E01"/>
    <w:rsid w:val="7C306048"/>
    <w:rsid w:val="7C311CA5"/>
    <w:rsid w:val="7C3216D3"/>
    <w:rsid w:val="7C33373E"/>
    <w:rsid w:val="7C3369F2"/>
    <w:rsid w:val="7C39607A"/>
    <w:rsid w:val="7C3A4CA4"/>
    <w:rsid w:val="7C3E0CDE"/>
    <w:rsid w:val="7C3F6BB4"/>
    <w:rsid w:val="7C4C652B"/>
    <w:rsid w:val="7C5268B4"/>
    <w:rsid w:val="7C542906"/>
    <w:rsid w:val="7C543F1C"/>
    <w:rsid w:val="7C552FA4"/>
    <w:rsid w:val="7C576F2A"/>
    <w:rsid w:val="7C5E4657"/>
    <w:rsid w:val="7C66278A"/>
    <w:rsid w:val="7C676A04"/>
    <w:rsid w:val="7C687C4E"/>
    <w:rsid w:val="7C6A09FC"/>
    <w:rsid w:val="7C6B24F0"/>
    <w:rsid w:val="7C6C5657"/>
    <w:rsid w:val="7C6D4C75"/>
    <w:rsid w:val="7C703597"/>
    <w:rsid w:val="7C7259B4"/>
    <w:rsid w:val="7C727C1C"/>
    <w:rsid w:val="7C7933B5"/>
    <w:rsid w:val="7C8319FA"/>
    <w:rsid w:val="7C83721D"/>
    <w:rsid w:val="7C8514E8"/>
    <w:rsid w:val="7C8742EC"/>
    <w:rsid w:val="7C88058C"/>
    <w:rsid w:val="7C8A2352"/>
    <w:rsid w:val="7C905F92"/>
    <w:rsid w:val="7C935CE8"/>
    <w:rsid w:val="7C94587D"/>
    <w:rsid w:val="7C946679"/>
    <w:rsid w:val="7C954455"/>
    <w:rsid w:val="7C996549"/>
    <w:rsid w:val="7C9C31A9"/>
    <w:rsid w:val="7CA17148"/>
    <w:rsid w:val="7CA17DF5"/>
    <w:rsid w:val="7CA45E3D"/>
    <w:rsid w:val="7CA8785F"/>
    <w:rsid w:val="7CA915DE"/>
    <w:rsid w:val="7CA971F2"/>
    <w:rsid w:val="7CAC4EBD"/>
    <w:rsid w:val="7CB662C8"/>
    <w:rsid w:val="7CB87EC5"/>
    <w:rsid w:val="7CBC3671"/>
    <w:rsid w:val="7CC24591"/>
    <w:rsid w:val="7CC53264"/>
    <w:rsid w:val="7CD078E1"/>
    <w:rsid w:val="7CD95BC6"/>
    <w:rsid w:val="7CDD4C4A"/>
    <w:rsid w:val="7CDD7730"/>
    <w:rsid w:val="7CDF10B6"/>
    <w:rsid w:val="7CE32E5A"/>
    <w:rsid w:val="7CE5007B"/>
    <w:rsid w:val="7CE64FD0"/>
    <w:rsid w:val="7CE65C0A"/>
    <w:rsid w:val="7CE90FB7"/>
    <w:rsid w:val="7CF40038"/>
    <w:rsid w:val="7CF420EA"/>
    <w:rsid w:val="7CF86B86"/>
    <w:rsid w:val="7CFC2EBE"/>
    <w:rsid w:val="7D026D29"/>
    <w:rsid w:val="7D057E59"/>
    <w:rsid w:val="7D075113"/>
    <w:rsid w:val="7D0C6B4C"/>
    <w:rsid w:val="7D0E6FD2"/>
    <w:rsid w:val="7D0F2CFC"/>
    <w:rsid w:val="7D112665"/>
    <w:rsid w:val="7D1126C5"/>
    <w:rsid w:val="7D122248"/>
    <w:rsid w:val="7D156A79"/>
    <w:rsid w:val="7D1612A0"/>
    <w:rsid w:val="7D17491A"/>
    <w:rsid w:val="7D1823E2"/>
    <w:rsid w:val="7D1D231E"/>
    <w:rsid w:val="7D1D241D"/>
    <w:rsid w:val="7D1D7743"/>
    <w:rsid w:val="7D1E3AB4"/>
    <w:rsid w:val="7D1F4A84"/>
    <w:rsid w:val="7D200D99"/>
    <w:rsid w:val="7D220CF0"/>
    <w:rsid w:val="7D241F96"/>
    <w:rsid w:val="7D261075"/>
    <w:rsid w:val="7D312DA1"/>
    <w:rsid w:val="7D3B23C2"/>
    <w:rsid w:val="7D3F3D46"/>
    <w:rsid w:val="7D425B18"/>
    <w:rsid w:val="7D49022D"/>
    <w:rsid w:val="7D4A2991"/>
    <w:rsid w:val="7D4B6295"/>
    <w:rsid w:val="7D4C7BFA"/>
    <w:rsid w:val="7D4D3A27"/>
    <w:rsid w:val="7D4F00F3"/>
    <w:rsid w:val="7D4F1F56"/>
    <w:rsid w:val="7D521DC3"/>
    <w:rsid w:val="7D5E68BA"/>
    <w:rsid w:val="7D5F6D7C"/>
    <w:rsid w:val="7D624685"/>
    <w:rsid w:val="7D647E7F"/>
    <w:rsid w:val="7D6805B0"/>
    <w:rsid w:val="7D6B6B18"/>
    <w:rsid w:val="7D6D016A"/>
    <w:rsid w:val="7D71507F"/>
    <w:rsid w:val="7D755457"/>
    <w:rsid w:val="7D7A653B"/>
    <w:rsid w:val="7D80643B"/>
    <w:rsid w:val="7D836644"/>
    <w:rsid w:val="7D872997"/>
    <w:rsid w:val="7D872E53"/>
    <w:rsid w:val="7D892E3E"/>
    <w:rsid w:val="7D8D59A8"/>
    <w:rsid w:val="7D973360"/>
    <w:rsid w:val="7D99569A"/>
    <w:rsid w:val="7DA51B0F"/>
    <w:rsid w:val="7DA55C43"/>
    <w:rsid w:val="7DA63642"/>
    <w:rsid w:val="7DAA1D10"/>
    <w:rsid w:val="7DB56646"/>
    <w:rsid w:val="7DBB511F"/>
    <w:rsid w:val="7DBD7839"/>
    <w:rsid w:val="7DC004AB"/>
    <w:rsid w:val="7DC23BDE"/>
    <w:rsid w:val="7DC30CBE"/>
    <w:rsid w:val="7DC61ED7"/>
    <w:rsid w:val="7DC666E2"/>
    <w:rsid w:val="7DC70D7E"/>
    <w:rsid w:val="7DD70640"/>
    <w:rsid w:val="7DD82613"/>
    <w:rsid w:val="7DD827A7"/>
    <w:rsid w:val="7DDE0049"/>
    <w:rsid w:val="7DE04691"/>
    <w:rsid w:val="7DE40E8B"/>
    <w:rsid w:val="7DE63BE8"/>
    <w:rsid w:val="7DE92E59"/>
    <w:rsid w:val="7DF21D3C"/>
    <w:rsid w:val="7DF428D0"/>
    <w:rsid w:val="7DF631BF"/>
    <w:rsid w:val="7DF8121A"/>
    <w:rsid w:val="7DF854A4"/>
    <w:rsid w:val="7DFC0DD2"/>
    <w:rsid w:val="7E077A68"/>
    <w:rsid w:val="7E0D5398"/>
    <w:rsid w:val="7E1310B4"/>
    <w:rsid w:val="7E134726"/>
    <w:rsid w:val="7E192FD1"/>
    <w:rsid w:val="7E1B1898"/>
    <w:rsid w:val="7E1B1C4C"/>
    <w:rsid w:val="7E1C2C98"/>
    <w:rsid w:val="7E276124"/>
    <w:rsid w:val="7E2779BB"/>
    <w:rsid w:val="7E372F8B"/>
    <w:rsid w:val="7E3D2379"/>
    <w:rsid w:val="7E3F6264"/>
    <w:rsid w:val="7E416993"/>
    <w:rsid w:val="7E4344AC"/>
    <w:rsid w:val="7E487C40"/>
    <w:rsid w:val="7E534A5A"/>
    <w:rsid w:val="7E535451"/>
    <w:rsid w:val="7E5555C6"/>
    <w:rsid w:val="7E557653"/>
    <w:rsid w:val="7E5843F5"/>
    <w:rsid w:val="7E596BCE"/>
    <w:rsid w:val="7E5B0376"/>
    <w:rsid w:val="7E637DA3"/>
    <w:rsid w:val="7E6478BE"/>
    <w:rsid w:val="7E6722A2"/>
    <w:rsid w:val="7E676E3B"/>
    <w:rsid w:val="7E6C2C1C"/>
    <w:rsid w:val="7E720BE1"/>
    <w:rsid w:val="7E7260E3"/>
    <w:rsid w:val="7E744CB6"/>
    <w:rsid w:val="7E75351E"/>
    <w:rsid w:val="7E765566"/>
    <w:rsid w:val="7E782DDD"/>
    <w:rsid w:val="7E7A37AE"/>
    <w:rsid w:val="7E7B16A6"/>
    <w:rsid w:val="7E7B2289"/>
    <w:rsid w:val="7E8333F4"/>
    <w:rsid w:val="7E8B02DF"/>
    <w:rsid w:val="7E8E07B7"/>
    <w:rsid w:val="7E912088"/>
    <w:rsid w:val="7E967694"/>
    <w:rsid w:val="7E983D59"/>
    <w:rsid w:val="7E9930E5"/>
    <w:rsid w:val="7EA639C1"/>
    <w:rsid w:val="7EA64A36"/>
    <w:rsid w:val="7EB06D1F"/>
    <w:rsid w:val="7EB44EE5"/>
    <w:rsid w:val="7EB6797E"/>
    <w:rsid w:val="7EB823CF"/>
    <w:rsid w:val="7EBB0BB4"/>
    <w:rsid w:val="7EBB4AA6"/>
    <w:rsid w:val="7EBF0771"/>
    <w:rsid w:val="7EC0628D"/>
    <w:rsid w:val="7EC47191"/>
    <w:rsid w:val="7ECE2CEC"/>
    <w:rsid w:val="7ECE7F61"/>
    <w:rsid w:val="7ED03159"/>
    <w:rsid w:val="7ED11A47"/>
    <w:rsid w:val="7ED25CE7"/>
    <w:rsid w:val="7ED7551E"/>
    <w:rsid w:val="7EDE2A20"/>
    <w:rsid w:val="7EF0648B"/>
    <w:rsid w:val="7EF55F70"/>
    <w:rsid w:val="7EFA5BCA"/>
    <w:rsid w:val="7F022256"/>
    <w:rsid w:val="7F076A97"/>
    <w:rsid w:val="7F0A6AE8"/>
    <w:rsid w:val="7F120D30"/>
    <w:rsid w:val="7F1B0D87"/>
    <w:rsid w:val="7F1C320A"/>
    <w:rsid w:val="7F1D1448"/>
    <w:rsid w:val="7F1D3769"/>
    <w:rsid w:val="7F226261"/>
    <w:rsid w:val="7F29109D"/>
    <w:rsid w:val="7F29270F"/>
    <w:rsid w:val="7F297434"/>
    <w:rsid w:val="7F2C16E2"/>
    <w:rsid w:val="7F2F0791"/>
    <w:rsid w:val="7F3061C2"/>
    <w:rsid w:val="7F306CD8"/>
    <w:rsid w:val="7F3415CE"/>
    <w:rsid w:val="7F36096D"/>
    <w:rsid w:val="7F3E1134"/>
    <w:rsid w:val="7F3E1865"/>
    <w:rsid w:val="7F4668F4"/>
    <w:rsid w:val="7F484699"/>
    <w:rsid w:val="7F484763"/>
    <w:rsid w:val="7F4A5C66"/>
    <w:rsid w:val="7F4B5CA1"/>
    <w:rsid w:val="7F4E44D9"/>
    <w:rsid w:val="7F4F3F94"/>
    <w:rsid w:val="7F572F98"/>
    <w:rsid w:val="7F5772E9"/>
    <w:rsid w:val="7F5E39C4"/>
    <w:rsid w:val="7F6A15B2"/>
    <w:rsid w:val="7F6B4C66"/>
    <w:rsid w:val="7F6C25D8"/>
    <w:rsid w:val="7F6F04A2"/>
    <w:rsid w:val="7F78673D"/>
    <w:rsid w:val="7F7E6711"/>
    <w:rsid w:val="7F802E8D"/>
    <w:rsid w:val="7F80311B"/>
    <w:rsid w:val="7F827898"/>
    <w:rsid w:val="7F832ADD"/>
    <w:rsid w:val="7F833346"/>
    <w:rsid w:val="7F842070"/>
    <w:rsid w:val="7F884474"/>
    <w:rsid w:val="7F8A1516"/>
    <w:rsid w:val="7F8A2C1B"/>
    <w:rsid w:val="7F8D6CC2"/>
    <w:rsid w:val="7F94728D"/>
    <w:rsid w:val="7F974605"/>
    <w:rsid w:val="7FA013C8"/>
    <w:rsid w:val="7FA322F3"/>
    <w:rsid w:val="7FA654CC"/>
    <w:rsid w:val="7FB479E8"/>
    <w:rsid w:val="7FB700A0"/>
    <w:rsid w:val="7FB855C7"/>
    <w:rsid w:val="7FB86BF8"/>
    <w:rsid w:val="7FBB77E3"/>
    <w:rsid w:val="7FBC561C"/>
    <w:rsid w:val="7FC0322B"/>
    <w:rsid w:val="7FC73019"/>
    <w:rsid w:val="7FD12135"/>
    <w:rsid w:val="7FD3699F"/>
    <w:rsid w:val="7FDF014B"/>
    <w:rsid w:val="7FE47A98"/>
    <w:rsid w:val="7FE7594E"/>
    <w:rsid w:val="7FE84AC8"/>
    <w:rsid w:val="7FEE0933"/>
    <w:rsid w:val="7FF44A5B"/>
    <w:rsid w:val="7FFC4B31"/>
    <w:rsid w:val="7FFD4949"/>
  </w:rsids>
  <m:mathPr>
    <m:mathFont m:val="Cambria Math"/>
    <m:brkBin m:val="before"/>
    <m:brkBinSub m:val="--"/>
    <m:smallFrac m:val="0"/>
    <m:dispDef/>
    <m:lMargin m:val="0"/>
    <m:rMargin m:val="0"/>
    <m:defJc m:val="centerGroup"/>
    <m:wrapIndent m:val="1440"/>
    <m:intLim m:val="subSup"/>
    <m:naryLim m:val="undOvr"/>
  </m:mathPr>
  <w:attachedSchema w:val="http://www.w3.org/1999/xlink"/>
  <w:attachedSchema w:val="http://ddue.schemas.microsoft.com/authoring/2003/5"/>
  <w:attachedSchema w:val="http://msdn.microsoft.com/mshelp"/>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iPriority="0" w:name="Normal Indent"/>
    <w:lsdException w:uiPriority="0" w:name="footnote text"/>
    <w:lsdException w:uiPriority="0" w:name="annotation text"/>
    <w:lsdException w:qFormat="1" w:unhideWhenUsed="0" w:uiPriority="99" w:semiHidden="0" w:name="header"/>
    <w:lsdException w:qFormat="1" w:unhideWhenUsed="0" w:uiPriority="99" w:semiHidden="0" w:name="footer"/>
    <w:lsdException w:uiPriority="0" w:name="index heading"/>
    <w:lsdException w:qFormat="1" w:unhideWhenUsed="0" w:uiPriority="0" w:semiHidden="0" w:name="caption"/>
    <w:lsdException w:qFormat="1" w:unhideWhenUsed="0" w:uiPriority="0" w:name="table of figures"/>
    <w:lsdException w:uiPriority="0" w:name="envelope address"/>
    <w:lsdException w:qFormat="1" w:unhideWhenUsed="0" w:uiPriority="0" w:semiHidden="0" w:name="envelope return"/>
    <w:lsdException w:uiPriority="0" w:name="footnote reference"/>
    <w:lsdException w:uiPriority="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semiHidden="0" w:name="Plain Text"/>
    <w:lsdException w:uiPriority="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iPriority="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uiPriority="0" w:name="HTML Sample"/>
    <w:lsdException w:uiPriority="0" w:name="HTML Typewriter"/>
    <w:lsdException w:qFormat="1" w:unhideWhenUsed="0" w:uiPriority="0" w:semiHidden="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qFormat="1" w:unhideWhenUsed="0" w:uiPriority="0" w:semiHidden="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nhideWhenUsed="0" w:uiPriority="0" w:semiHidden="0" w:name="Table Subtle 2"/>
    <w:lsdException w:uiPriority="0" w:name="Table Web 1"/>
    <w:lsdException w:uiPriority="0" w:name="Table Web 2"/>
    <w:lsdException w:unhideWhenUsed="0" w:uiPriority="0" w:semiHidden="0" w:name="Table Web 3"/>
    <w:lsdException w:qFormat="1" w:uiPriority="0" w:name="Balloon Text"/>
    <w:lsdException w:qFormat="1" w:unhideWhenUsed="0" w:uiPriority="0" w:semiHidden="0" w:name="Table Grid"/>
    <w:lsdException w:qFormat="1"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Courier New" w:hAnsi="Courier New"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pBdr>
        <w:bottom w:val="single" w:color="auto" w:sz="4" w:space="1"/>
      </w:pBdr>
      <w:spacing w:beforeLines="50" w:afterLines="200"/>
      <w:outlineLvl w:val="0"/>
    </w:pPr>
    <w:rPr>
      <w:b/>
      <w:bCs/>
      <w:kern w:val="44"/>
      <w:sz w:val="36"/>
      <w:szCs w:val="44"/>
    </w:rPr>
  </w:style>
  <w:style w:type="paragraph" w:styleId="3">
    <w:name w:val="heading 2"/>
    <w:basedOn w:val="2"/>
    <w:next w:val="1"/>
    <w:link w:val="53"/>
    <w:qFormat/>
    <w:uiPriority w:val="0"/>
    <w:pPr>
      <w:numPr>
        <w:ilvl w:val="1"/>
      </w:numPr>
      <w:pBdr>
        <w:bottom w:val="none" w:color="auto" w:sz="0" w:space="0"/>
      </w:pBdr>
      <w:spacing w:beforeLines="0" w:afterLines="0" w:line="240" w:lineRule="auto"/>
      <w:outlineLvl w:val="1"/>
    </w:pPr>
    <w:rPr>
      <w:bCs w:val="0"/>
      <w:sz w:val="30"/>
      <w:szCs w:val="32"/>
    </w:rPr>
  </w:style>
  <w:style w:type="paragraph" w:styleId="4">
    <w:name w:val="heading 3"/>
    <w:basedOn w:val="3"/>
    <w:next w:val="1"/>
    <w:link w:val="56"/>
    <w:qFormat/>
    <w:uiPriority w:val="0"/>
    <w:pPr>
      <w:numPr>
        <w:ilvl w:val="2"/>
      </w:numPr>
      <w:ind w:left="0" w:hanging="343" w:hangingChars="343"/>
      <w:outlineLvl w:val="2"/>
    </w:pPr>
    <w:rPr>
      <w:bCs/>
      <w:sz w:val="28"/>
    </w:rPr>
  </w:style>
  <w:style w:type="paragraph" w:styleId="5">
    <w:name w:val="heading 4"/>
    <w:basedOn w:val="4"/>
    <w:next w:val="1"/>
    <w:qFormat/>
    <w:uiPriority w:val="0"/>
    <w:pPr>
      <w:numPr>
        <w:ilvl w:val="3"/>
      </w:numPr>
      <w:spacing w:line="360" w:lineRule="auto"/>
      <w:ind w:left="0" w:hanging="862" w:hangingChars="410"/>
      <w:outlineLvl w:val="3"/>
    </w:pPr>
    <w:rPr>
      <w:bCs w:val="0"/>
      <w:szCs w:val="28"/>
    </w:rPr>
  </w:style>
  <w:style w:type="paragraph" w:styleId="6">
    <w:name w:val="heading 5"/>
    <w:basedOn w:val="5"/>
    <w:next w:val="1"/>
    <w:qFormat/>
    <w:uiPriority w:val="0"/>
    <w:pPr>
      <w:numPr>
        <w:ilvl w:val="4"/>
      </w:numPr>
      <w:outlineLvl w:val="4"/>
    </w:pPr>
    <w:rPr>
      <w:bCs/>
    </w:rPr>
  </w:style>
  <w:style w:type="paragraph" w:styleId="7">
    <w:name w:val="heading 6"/>
    <w:basedOn w:val="6"/>
    <w:next w:val="1"/>
    <w:qFormat/>
    <w:uiPriority w:val="0"/>
    <w:pPr>
      <w:numPr>
        <w:ilvl w:val="5"/>
      </w:numPr>
      <w:ind w:firstLine="0" w:firstLineChars="0"/>
      <w:outlineLvl w:val="5"/>
    </w:pPr>
    <w:rPr>
      <w:bCs w:val="0"/>
    </w:rPr>
  </w:style>
  <w:style w:type="paragraph" w:styleId="8">
    <w:name w:val="heading 7"/>
    <w:basedOn w:val="7"/>
    <w:next w:val="1"/>
    <w:qFormat/>
    <w:uiPriority w:val="0"/>
    <w:pPr>
      <w:numPr>
        <w:ilvl w:val="6"/>
      </w:numPr>
      <w:spacing w:before="240" w:after="64" w:line="320" w:lineRule="auto"/>
      <w:outlineLvl w:val="6"/>
    </w:pPr>
    <w:rPr>
      <w:bCs/>
    </w:rPr>
  </w:style>
  <w:style w:type="paragraph" w:styleId="9">
    <w:name w:val="heading 8"/>
    <w:basedOn w:val="8"/>
    <w:next w:val="1"/>
    <w:qFormat/>
    <w:uiPriority w:val="0"/>
    <w:pPr>
      <w:numPr>
        <w:ilvl w:val="7"/>
      </w:numPr>
      <w:spacing w:before="100" w:after="100" w:line="240" w:lineRule="auto"/>
      <w:outlineLvl w:val="7"/>
    </w:pPr>
  </w:style>
  <w:style w:type="paragraph" w:styleId="10">
    <w:name w:val="heading 9"/>
    <w:basedOn w:val="9"/>
    <w:next w:val="1"/>
    <w:qFormat/>
    <w:uiPriority w:val="0"/>
    <w:pPr>
      <w:numPr>
        <w:ilvl w:val="8"/>
      </w:numPr>
      <w:outlineLvl w:val="8"/>
    </w:pPr>
    <w:rPr>
      <w:szCs w:val="21"/>
    </w:rPr>
  </w:style>
  <w:style w:type="character" w:default="1" w:styleId="36">
    <w:name w:val="Default Paragraph Font"/>
    <w:semiHidden/>
    <w:unhideWhenUsed/>
    <w:qFormat/>
    <w:uiPriority w:val="1"/>
  </w:style>
  <w:style w:type="table" w:default="1" w:styleId="32">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semiHidden/>
    <w:qFormat/>
    <w:uiPriority w:val="0"/>
    <w:pPr>
      <w:ind w:left="1260"/>
      <w:jc w:val="left"/>
    </w:pPr>
    <w:rPr>
      <w:rFonts w:ascii="Calibri" w:hAnsi="Calibri" w:cs="Calibri"/>
      <w:sz w:val="18"/>
      <w:szCs w:val="18"/>
    </w:rPr>
  </w:style>
  <w:style w:type="paragraph" w:styleId="12">
    <w:name w:val="caption"/>
    <w:basedOn w:val="1"/>
    <w:next w:val="1"/>
    <w:qFormat/>
    <w:uiPriority w:val="0"/>
    <w:rPr>
      <w:rFonts w:ascii="Arial" w:hAnsi="Arial" w:eastAsia="黑体" w:cs="Arial"/>
      <w:sz w:val="20"/>
      <w:szCs w:val="20"/>
    </w:rPr>
  </w:style>
  <w:style w:type="paragraph" w:styleId="13">
    <w:name w:val="Document Map"/>
    <w:basedOn w:val="1"/>
    <w:semiHidden/>
    <w:qFormat/>
    <w:uiPriority w:val="0"/>
    <w:pPr>
      <w:shd w:val="clear" w:color="auto" w:fill="000080"/>
    </w:pPr>
  </w:style>
  <w:style w:type="paragraph" w:styleId="14">
    <w:name w:val="HTML Address"/>
    <w:basedOn w:val="1"/>
    <w:qFormat/>
    <w:uiPriority w:val="0"/>
    <w:rPr>
      <w:i/>
      <w:iCs/>
    </w:rPr>
  </w:style>
  <w:style w:type="paragraph" w:styleId="15">
    <w:name w:val="toc 5"/>
    <w:basedOn w:val="1"/>
    <w:next w:val="1"/>
    <w:semiHidden/>
    <w:qFormat/>
    <w:uiPriority w:val="0"/>
    <w:pPr>
      <w:ind w:left="840"/>
      <w:jc w:val="left"/>
    </w:pPr>
    <w:rPr>
      <w:rFonts w:ascii="Calibri" w:hAnsi="Calibri" w:cs="Calibri"/>
      <w:sz w:val="18"/>
      <w:szCs w:val="18"/>
    </w:rPr>
  </w:style>
  <w:style w:type="paragraph" w:styleId="16">
    <w:name w:val="toc 3"/>
    <w:basedOn w:val="1"/>
    <w:next w:val="1"/>
    <w:qFormat/>
    <w:uiPriority w:val="39"/>
    <w:pPr>
      <w:ind w:left="420"/>
      <w:jc w:val="left"/>
    </w:pPr>
    <w:rPr>
      <w:rFonts w:ascii="Calibri" w:hAnsi="Calibri" w:cs="Calibri"/>
      <w:i/>
      <w:iCs/>
      <w:sz w:val="20"/>
      <w:szCs w:val="20"/>
    </w:rPr>
  </w:style>
  <w:style w:type="paragraph" w:styleId="17">
    <w:name w:val="Plain Text"/>
    <w:basedOn w:val="1"/>
    <w:qFormat/>
    <w:uiPriority w:val="0"/>
    <w:rPr>
      <w:rFonts w:ascii="宋体" w:cs="Courier New"/>
      <w:szCs w:val="21"/>
    </w:rPr>
  </w:style>
  <w:style w:type="paragraph" w:styleId="18">
    <w:name w:val="toc 8"/>
    <w:basedOn w:val="1"/>
    <w:next w:val="1"/>
    <w:semiHidden/>
    <w:qFormat/>
    <w:uiPriority w:val="0"/>
    <w:pPr>
      <w:ind w:left="1470"/>
      <w:jc w:val="left"/>
    </w:pPr>
    <w:rPr>
      <w:rFonts w:ascii="Calibri" w:hAnsi="Calibri" w:cs="Calibri"/>
      <w:sz w:val="18"/>
      <w:szCs w:val="18"/>
    </w:rPr>
  </w:style>
  <w:style w:type="paragraph" w:styleId="19">
    <w:name w:val="Balloon Text"/>
    <w:basedOn w:val="1"/>
    <w:link w:val="69"/>
    <w:semiHidden/>
    <w:unhideWhenUsed/>
    <w:qFormat/>
    <w:uiPriority w:val="0"/>
    <w:pPr>
      <w:spacing w:line="240" w:lineRule="auto"/>
    </w:pPr>
    <w:rPr>
      <w:sz w:val="18"/>
      <w:szCs w:val="18"/>
    </w:rPr>
  </w:style>
  <w:style w:type="paragraph" w:styleId="20">
    <w:name w:val="footer"/>
    <w:basedOn w:val="1"/>
    <w:link w:val="58"/>
    <w:qFormat/>
    <w:uiPriority w:val="99"/>
    <w:pPr>
      <w:tabs>
        <w:tab w:val="center" w:pos="4153"/>
        <w:tab w:val="right" w:pos="8306"/>
      </w:tabs>
      <w:snapToGrid w:val="0"/>
      <w:jc w:val="left"/>
    </w:pPr>
    <w:rPr>
      <w:szCs w:val="18"/>
    </w:rPr>
  </w:style>
  <w:style w:type="paragraph" w:styleId="21">
    <w:name w:val="envelope return"/>
    <w:basedOn w:val="1"/>
    <w:qFormat/>
    <w:uiPriority w:val="0"/>
    <w:pPr>
      <w:snapToGrid w:val="0"/>
    </w:pPr>
    <w:rPr>
      <w:rFonts w:ascii="Arial" w:hAnsi="Arial" w:cs="Arial"/>
    </w:rPr>
  </w:style>
  <w:style w:type="paragraph" w:styleId="22">
    <w:name w:val="header"/>
    <w:basedOn w:val="1"/>
    <w:link w:val="57"/>
    <w:qFormat/>
    <w:uiPriority w:val="99"/>
    <w:pPr>
      <w:pBdr>
        <w:bottom w:val="single" w:color="auto" w:sz="6" w:space="1"/>
      </w:pBdr>
      <w:tabs>
        <w:tab w:val="center" w:pos="4153"/>
        <w:tab w:val="right" w:pos="8306"/>
      </w:tabs>
      <w:snapToGrid w:val="0"/>
      <w:jc w:val="center"/>
    </w:pPr>
    <w:rPr>
      <w:szCs w:val="18"/>
    </w:rPr>
  </w:style>
  <w:style w:type="paragraph" w:styleId="23">
    <w:name w:val="toc 1"/>
    <w:basedOn w:val="1"/>
    <w:next w:val="1"/>
    <w:qFormat/>
    <w:uiPriority w:val="39"/>
    <w:pPr>
      <w:spacing w:before="120" w:after="120"/>
      <w:jc w:val="left"/>
    </w:pPr>
    <w:rPr>
      <w:rFonts w:ascii="Calibri" w:hAnsi="Calibri" w:cs="Calibri"/>
      <w:b/>
      <w:bCs/>
      <w:caps/>
      <w:sz w:val="20"/>
      <w:szCs w:val="20"/>
    </w:rPr>
  </w:style>
  <w:style w:type="paragraph" w:styleId="24">
    <w:name w:val="toc 4"/>
    <w:basedOn w:val="1"/>
    <w:next w:val="1"/>
    <w:semiHidden/>
    <w:qFormat/>
    <w:uiPriority w:val="0"/>
    <w:pPr>
      <w:ind w:left="630"/>
      <w:jc w:val="left"/>
    </w:pPr>
    <w:rPr>
      <w:rFonts w:ascii="Calibri" w:hAnsi="Calibri" w:cs="Calibri"/>
      <w:sz w:val="18"/>
      <w:szCs w:val="18"/>
    </w:rPr>
  </w:style>
  <w:style w:type="paragraph" w:styleId="25">
    <w:name w:val="toc 6"/>
    <w:basedOn w:val="1"/>
    <w:next w:val="1"/>
    <w:semiHidden/>
    <w:qFormat/>
    <w:uiPriority w:val="0"/>
    <w:pPr>
      <w:ind w:left="1050"/>
      <w:jc w:val="left"/>
    </w:pPr>
    <w:rPr>
      <w:rFonts w:ascii="Calibri" w:hAnsi="Calibri" w:cs="Calibri"/>
      <w:sz w:val="18"/>
      <w:szCs w:val="18"/>
    </w:rPr>
  </w:style>
  <w:style w:type="paragraph" w:styleId="26">
    <w:name w:val="table of figures"/>
    <w:basedOn w:val="1"/>
    <w:next w:val="1"/>
    <w:semiHidden/>
    <w:qFormat/>
    <w:uiPriority w:val="0"/>
    <w:pPr>
      <w:ind w:left="200" w:leftChars="200" w:hanging="200" w:hangingChars="200"/>
    </w:pPr>
  </w:style>
  <w:style w:type="paragraph" w:styleId="27">
    <w:name w:val="toc 2"/>
    <w:basedOn w:val="1"/>
    <w:next w:val="1"/>
    <w:qFormat/>
    <w:uiPriority w:val="39"/>
    <w:pPr>
      <w:ind w:left="210"/>
      <w:jc w:val="left"/>
    </w:pPr>
    <w:rPr>
      <w:rFonts w:ascii="Calibri" w:hAnsi="Calibri" w:cs="Calibri"/>
      <w:smallCaps/>
      <w:sz w:val="20"/>
      <w:szCs w:val="20"/>
    </w:rPr>
  </w:style>
  <w:style w:type="paragraph" w:styleId="28">
    <w:name w:val="toc 9"/>
    <w:basedOn w:val="1"/>
    <w:next w:val="1"/>
    <w:semiHidden/>
    <w:qFormat/>
    <w:uiPriority w:val="0"/>
    <w:pPr>
      <w:ind w:left="1680"/>
      <w:jc w:val="left"/>
    </w:pPr>
    <w:rPr>
      <w:rFonts w:ascii="Calibri" w:hAnsi="Calibri" w:cs="Calibri"/>
      <w:sz w:val="18"/>
      <w:szCs w:val="18"/>
    </w:rPr>
  </w:style>
  <w:style w:type="paragraph" w:styleId="29">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30">
    <w:name w:val="Normal (Web)"/>
    <w:basedOn w:val="1"/>
    <w:qFormat/>
    <w:uiPriority w:val="0"/>
    <w:pPr>
      <w:widowControl/>
      <w:spacing w:before="100" w:beforeAutospacing="1" w:after="100" w:afterAutospacing="1"/>
      <w:jc w:val="left"/>
    </w:pPr>
    <w:rPr>
      <w:rFonts w:ascii="宋体" w:hAnsi="宋体" w:cs="宋体"/>
      <w:kern w:val="0"/>
      <w:sz w:val="24"/>
    </w:rPr>
  </w:style>
  <w:style w:type="paragraph" w:styleId="31">
    <w:name w:val="Title"/>
    <w:basedOn w:val="1"/>
    <w:qFormat/>
    <w:uiPriority w:val="0"/>
    <w:pPr>
      <w:spacing w:before="240" w:after="60"/>
      <w:jc w:val="center"/>
      <w:outlineLvl w:val="0"/>
    </w:pPr>
    <w:rPr>
      <w:rFonts w:ascii="Arial" w:hAnsi="Arial" w:cs="Arial"/>
      <w:b/>
      <w:bCs/>
      <w:sz w:val="32"/>
      <w:szCs w:val="32"/>
    </w:rPr>
  </w:style>
  <w:style w:type="table" w:styleId="33">
    <w:name w:val="Table Grid"/>
    <w:basedOn w:val="3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34">
    <w:name w:val="Table Theme"/>
    <w:basedOn w:val="3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35">
    <w:name w:val="Table 3D effects 2"/>
    <w:basedOn w:val="32"/>
    <w:qFormat/>
    <w:uiPriority w:val="0"/>
    <w:pPr>
      <w:widowControl w:val="0"/>
      <w:jc w:val="both"/>
    </w:pPr>
    <w:tblPr>
      <w:tblCellMar>
        <w:top w:w="0" w:type="dxa"/>
        <w:left w:w="108" w:type="dxa"/>
        <w:bottom w:w="0" w:type="dxa"/>
        <w:right w:w="108" w:type="dxa"/>
      </w:tblCellMar>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character" w:styleId="37">
    <w:name w:val="Strong"/>
    <w:basedOn w:val="36"/>
    <w:qFormat/>
    <w:uiPriority w:val="0"/>
    <w:rPr>
      <w:b/>
    </w:rPr>
  </w:style>
  <w:style w:type="character" w:styleId="38">
    <w:name w:val="page number"/>
    <w:basedOn w:val="36"/>
    <w:qFormat/>
    <w:uiPriority w:val="0"/>
  </w:style>
  <w:style w:type="character" w:styleId="39">
    <w:name w:val="FollowedHyperlink"/>
    <w:qFormat/>
    <w:uiPriority w:val="0"/>
    <w:rPr>
      <w:color w:val="800080"/>
      <w:u w:val="single"/>
    </w:rPr>
  </w:style>
  <w:style w:type="character" w:styleId="40">
    <w:name w:val="HTML Definition"/>
    <w:qFormat/>
    <w:uiPriority w:val="0"/>
    <w:rPr>
      <w:i/>
      <w:iCs/>
    </w:rPr>
  </w:style>
  <w:style w:type="character" w:styleId="41">
    <w:name w:val="HTML Acronym"/>
    <w:basedOn w:val="36"/>
    <w:qFormat/>
    <w:uiPriority w:val="0"/>
  </w:style>
  <w:style w:type="character" w:styleId="42">
    <w:name w:val="HTML Variable"/>
    <w:qFormat/>
    <w:uiPriority w:val="0"/>
  </w:style>
  <w:style w:type="character" w:styleId="43">
    <w:name w:val="Hyperlink"/>
    <w:basedOn w:val="36"/>
    <w:qFormat/>
    <w:uiPriority w:val="99"/>
    <w:rPr>
      <w:color w:val="0000FF"/>
      <w:u w:val="single"/>
    </w:rPr>
  </w:style>
  <w:style w:type="character" w:styleId="44">
    <w:name w:val="HTML Code"/>
    <w:basedOn w:val="36"/>
    <w:semiHidden/>
    <w:unhideWhenUsed/>
    <w:qFormat/>
    <w:uiPriority w:val="0"/>
    <w:rPr>
      <w:rFonts w:ascii="Courier New" w:hAnsi="Courier New"/>
      <w:sz w:val="20"/>
    </w:rPr>
  </w:style>
  <w:style w:type="character" w:styleId="45">
    <w:name w:val="HTML Cite"/>
    <w:qFormat/>
    <w:uiPriority w:val="0"/>
    <w:rPr>
      <w:i/>
      <w:iCs/>
    </w:rPr>
  </w:style>
  <w:style w:type="character" w:styleId="46">
    <w:name w:val="HTML Keyboard"/>
    <w:qFormat/>
    <w:uiPriority w:val="0"/>
    <w:rPr>
      <w:rFonts w:ascii="Courier New" w:hAnsi="Courier New" w:cs="Courier New"/>
      <w:sz w:val="20"/>
      <w:szCs w:val="20"/>
    </w:rPr>
  </w:style>
  <w:style w:type="paragraph" w:customStyle="1" w:styleId="47">
    <w:name w:val="源代码2"/>
    <w:basedOn w:val="1"/>
    <w:link w:val="52"/>
    <w:qFormat/>
    <w:uiPriority w:val="0"/>
    <w:pPr>
      <w:shd w:val="clear" w:color="auto" w:fill="C0C0C0"/>
      <w:spacing w:line="0" w:lineRule="atLeast"/>
    </w:pPr>
    <w:rPr>
      <w:color w:val="0000FF"/>
      <w:kern w:val="0"/>
      <w:lang w:eastAsia="ja-JP"/>
    </w:rPr>
  </w:style>
  <w:style w:type="paragraph" w:customStyle="1" w:styleId="48">
    <w:name w:val="Style1"/>
    <w:basedOn w:val="47"/>
    <w:qFormat/>
    <w:uiPriority w:val="0"/>
    <w:rPr>
      <w:rFonts w:ascii="MS Gothic" w:hAnsi="MS Gothic"/>
    </w:rPr>
  </w:style>
  <w:style w:type="paragraph" w:customStyle="1" w:styleId="49">
    <w:name w:val="行内代码引用"/>
    <w:basedOn w:val="1"/>
    <w:link w:val="50"/>
    <w:qFormat/>
    <w:uiPriority w:val="0"/>
    <w:pPr>
      <w:tabs>
        <w:tab w:val="left" w:pos="360"/>
      </w:tabs>
      <w:ind w:left="360" w:hanging="360"/>
    </w:pPr>
    <w:rPr>
      <w:b/>
      <w:i/>
      <w:color w:val="0000FF"/>
    </w:rPr>
  </w:style>
  <w:style w:type="character" w:customStyle="1" w:styleId="50">
    <w:name w:val="行内代码引用 Char"/>
    <w:link w:val="49"/>
    <w:qFormat/>
    <w:uiPriority w:val="0"/>
    <w:rPr>
      <w:rFonts w:ascii="Courier New" w:hAnsi="Courier New"/>
      <w:b/>
      <w:i/>
      <w:color w:val="0000FF"/>
      <w:kern w:val="2"/>
      <w:sz w:val="18"/>
      <w:szCs w:val="24"/>
    </w:rPr>
  </w:style>
  <w:style w:type="paragraph" w:customStyle="1" w:styleId="51">
    <w:name w:val="源代码"/>
    <w:basedOn w:val="1"/>
    <w:next w:val="47"/>
    <w:qFormat/>
    <w:uiPriority w:val="0"/>
    <w:rPr>
      <w:lang w:eastAsia="ja-JP"/>
    </w:rPr>
  </w:style>
  <w:style w:type="character" w:customStyle="1" w:styleId="52">
    <w:name w:val="源代码2 Char"/>
    <w:link w:val="47"/>
    <w:qFormat/>
    <w:uiPriority w:val="0"/>
    <w:rPr>
      <w:rFonts w:ascii="Courier New" w:hAnsi="Courier New" w:eastAsia="宋体"/>
      <w:color w:val="0000FF"/>
      <w:sz w:val="18"/>
      <w:szCs w:val="24"/>
      <w:lang w:val="en-US" w:eastAsia="ja-JP" w:bidi="ar-SA"/>
    </w:rPr>
  </w:style>
  <w:style w:type="character" w:customStyle="1" w:styleId="53">
    <w:name w:val="标题 2 Char"/>
    <w:link w:val="3"/>
    <w:qFormat/>
    <w:uiPriority w:val="0"/>
    <w:rPr>
      <w:rFonts w:ascii="Courier New" w:hAnsi="Courier New"/>
      <w:b/>
      <w:kern w:val="44"/>
      <w:sz w:val="30"/>
      <w:szCs w:val="32"/>
    </w:rPr>
  </w:style>
  <w:style w:type="paragraph" w:styleId="54">
    <w:name w:val="List Paragraph"/>
    <w:basedOn w:val="1"/>
    <w:qFormat/>
    <w:uiPriority w:val="34"/>
    <w:pPr>
      <w:ind w:firstLine="420" w:firstLineChars="200"/>
    </w:pPr>
    <w:rPr>
      <w:rFonts w:ascii="Calibri" w:hAnsi="Calibri" w:cs="Calibri"/>
      <w:szCs w:val="21"/>
    </w:rPr>
  </w:style>
  <w:style w:type="character" w:customStyle="1" w:styleId="55">
    <w:name w:val="webdict1"/>
    <w:qFormat/>
    <w:uiPriority w:val="0"/>
    <w:rPr>
      <w:b/>
      <w:bCs/>
    </w:rPr>
  </w:style>
  <w:style w:type="character" w:customStyle="1" w:styleId="56">
    <w:name w:val="标题 3 Char"/>
    <w:link w:val="4"/>
    <w:qFormat/>
    <w:uiPriority w:val="0"/>
    <w:rPr>
      <w:rFonts w:ascii="Courier New" w:hAnsi="Courier New"/>
      <w:b/>
      <w:bCs/>
      <w:kern w:val="44"/>
      <w:sz w:val="28"/>
      <w:szCs w:val="32"/>
    </w:rPr>
  </w:style>
  <w:style w:type="character" w:customStyle="1" w:styleId="57">
    <w:name w:val="页眉 Char"/>
    <w:link w:val="22"/>
    <w:qFormat/>
    <w:uiPriority w:val="99"/>
    <w:rPr>
      <w:rFonts w:ascii="Courier New" w:hAnsi="Courier New"/>
      <w:kern w:val="2"/>
      <w:sz w:val="21"/>
      <w:szCs w:val="18"/>
    </w:rPr>
  </w:style>
  <w:style w:type="character" w:customStyle="1" w:styleId="58">
    <w:name w:val="页脚 Char"/>
    <w:link w:val="20"/>
    <w:qFormat/>
    <w:uiPriority w:val="99"/>
    <w:rPr>
      <w:rFonts w:ascii="Courier New" w:hAnsi="Courier New"/>
      <w:kern w:val="2"/>
      <w:sz w:val="21"/>
      <w:szCs w:val="18"/>
    </w:rPr>
  </w:style>
  <w:style w:type="character" w:customStyle="1" w:styleId="59">
    <w:name w:val="preprocessor"/>
    <w:basedOn w:val="36"/>
    <w:qFormat/>
    <w:uiPriority w:val="0"/>
  </w:style>
  <w:style w:type="character" w:customStyle="1" w:styleId="60">
    <w:name w:val="string"/>
    <w:basedOn w:val="36"/>
    <w:qFormat/>
    <w:uiPriority w:val="0"/>
  </w:style>
  <w:style w:type="character" w:customStyle="1" w:styleId="61">
    <w:name w:val="comment"/>
    <w:basedOn w:val="36"/>
    <w:qFormat/>
    <w:uiPriority w:val="0"/>
  </w:style>
  <w:style w:type="character" w:customStyle="1" w:styleId="62">
    <w:name w:val="keyword"/>
    <w:basedOn w:val="36"/>
    <w:qFormat/>
    <w:uiPriority w:val="0"/>
  </w:style>
  <w:style w:type="character" w:customStyle="1" w:styleId="63">
    <w:name w:val="tag"/>
    <w:basedOn w:val="36"/>
    <w:qFormat/>
    <w:uiPriority w:val="0"/>
  </w:style>
  <w:style w:type="character" w:customStyle="1" w:styleId="64">
    <w:name w:val="tag-name"/>
    <w:basedOn w:val="36"/>
    <w:qFormat/>
    <w:uiPriority w:val="0"/>
  </w:style>
  <w:style w:type="character" w:customStyle="1" w:styleId="65">
    <w:name w:val="attribute"/>
    <w:basedOn w:val="36"/>
    <w:qFormat/>
    <w:uiPriority w:val="0"/>
  </w:style>
  <w:style w:type="character" w:customStyle="1" w:styleId="66">
    <w:name w:val="attribute-value"/>
    <w:basedOn w:val="36"/>
    <w:qFormat/>
    <w:uiPriority w:val="0"/>
  </w:style>
  <w:style w:type="character" w:customStyle="1" w:styleId="67">
    <w:name w:val="comments"/>
    <w:basedOn w:val="36"/>
    <w:qFormat/>
    <w:uiPriority w:val="0"/>
  </w:style>
  <w:style w:type="character" w:customStyle="1" w:styleId="68">
    <w:name w:val="datatypes"/>
    <w:basedOn w:val="36"/>
    <w:qFormat/>
    <w:uiPriority w:val="0"/>
  </w:style>
  <w:style w:type="character" w:customStyle="1" w:styleId="69">
    <w:name w:val="批注框文本 Char"/>
    <w:basedOn w:val="36"/>
    <w:link w:val="19"/>
    <w:semiHidden/>
    <w:qFormat/>
    <w:uiPriority w:val="0"/>
    <w:rPr>
      <w:rFonts w:ascii="Courier New" w:hAnsi="Courier New"/>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8" Type="http://schemas.openxmlformats.org/officeDocument/2006/relationships/fontTable" Target="fontTable.xml"/><Relationship Id="rId87" Type="http://schemas.openxmlformats.org/officeDocument/2006/relationships/customXml" Target="../customXml/item2.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theme" Target="theme/theme1.xml"/><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footer" Target="footer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00.Work\01.Document\00%20&#27169;&#26495;\&#39033;&#30446;&#32423;Word&#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F26611-0A90-4039-818A-DD45E5CC65FB}">
  <ds:schemaRefs/>
</ds:datastoreItem>
</file>

<file path=docProps/app.xml><?xml version="1.0" encoding="utf-8"?>
<Properties xmlns="http://schemas.openxmlformats.org/officeDocument/2006/extended-properties" xmlns:vt="http://schemas.openxmlformats.org/officeDocument/2006/docPropsVTypes">
  <Template>项目级Word模板.dot</Template>
  <Pages>78</Pages>
  <Words>14253</Words>
  <Characters>40213</Characters>
  <Lines>7</Lines>
  <Paragraphs>2</Paragraphs>
  <TotalTime>1</TotalTime>
  <ScaleCrop>false</ScaleCrop>
  <LinksUpToDate>false</LinksUpToDate>
  <CharactersWithSpaces>43786</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2019-01-07T03:05:00Z</dcterms:created>
  <dc:creator>Jingjunin</dc:creator>
  <cp:keywords>北京四合天地科技有限公司</cp:keywords>
  <cp:lastModifiedBy>刁民</cp:lastModifiedBy>
  <cp:lastPrinted>2011-03-08T02:53:00Z</cp:lastPrinted>
  <dcterms:modified xsi:type="dcterms:W3CDTF">2021-10-15T11:29:06Z</dcterms:modified>
  <cp:revision>2314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0D683C624B2542A985442B5C3F284897</vt:lpwstr>
  </property>
</Properties>
</file>